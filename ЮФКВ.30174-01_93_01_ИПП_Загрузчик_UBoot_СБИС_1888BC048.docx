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tblInd w:w="-12" w:type="dxa"/>
        <w:tblLook w:val="01E0" w:firstRow="1" w:lastRow="1" w:firstColumn="1" w:lastColumn="1" w:noHBand="0" w:noVBand="0"/>
      </w:tblPr>
      <w:tblGrid>
        <w:gridCol w:w="4974"/>
        <w:gridCol w:w="708"/>
        <w:gridCol w:w="3918"/>
      </w:tblGrid>
      <w:tr w:rsidR="001F0088" w:rsidTr="009C6A41">
        <w:trPr>
          <w:cantSplit/>
        </w:trPr>
        <w:tc>
          <w:tcPr>
            <w:tcW w:w="4974" w:type="dxa"/>
          </w:tcPr>
          <w:p w:rsidR="001F0088" w:rsidRPr="00784669" w:rsidRDefault="001F0088" w:rsidP="00F11849">
            <w:pPr>
              <w:pStyle w:val="a7"/>
              <w:tabs>
                <w:tab w:val="left" w:pos="3273"/>
              </w:tabs>
              <w:ind w:right="830" w:firstLine="0"/>
              <w:jc w:val="center"/>
            </w:pPr>
          </w:p>
        </w:tc>
        <w:tc>
          <w:tcPr>
            <w:tcW w:w="708" w:type="dxa"/>
          </w:tcPr>
          <w:p w:rsidR="001F0088" w:rsidRDefault="001F0088" w:rsidP="00FA3357">
            <w:pPr>
              <w:spacing w:after="60"/>
            </w:pPr>
          </w:p>
        </w:tc>
        <w:tc>
          <w:tcPr>
            <w:tcW w:w="3918" w:type="dxa"/>
          </w:tcPr>
          <w:p w:rsidR="001F0088" w:rsidRPr="00784669" w:rsidRDefault="001F0088" w:rsidP="00FA3357">
            <w:pPr>
              <w:pStyle w:val="af"/>
              <w:spacing w:after="60"/>
            </w:pPr>
          </w:p>
        </w:tc>
      </w:tr>
    </w:tbl>
    <w:p w:rsidR="003039DF" w:rsidRDefault="003039DF" w:rsidP="003039DF">
      <w:pPr>
        <w:pStyle w:val="a7"/>
      </w:pPr>
    </w:p>
    <w:p w:rsidR="00104191" w:rsidRDefault="00104191" w:rsidP="003039DF">
      <w:pPr>
        <w:pStyle w:val="a7"/>
      </w:pPr>
    </w:p>
    <w:p w:rsidR="00104191" w:rsidRDefault="00104191" w:rsidP="003039DF">
      <w:pPr>
        <w:pStyle w:val="a7"/>
      </w:pPr>
    </w:p>
    <w:p w:rsidR="00104191" w:rsidRDefault="00104191" w:rsidP="003039DF">
      <w:pPr>
        <w:pStyle w:val="a7"/>
      </w:pPr>
    </w:p>
    <w:p w:rsidR="00104191" w:rsidRDefault="00104191" w:rsidP="003039DF">
      <w:pPr>
        <w:pStyle w:val="a7"/>
      </w:pPr>
    </w:p>
    <w:p w:rsidR="005A5DCA" w:rsidRDefault="005A5DCA" w:rsidP="0047727B">
      <w:pPr>
        <w:pStyle w:val="af1"/>
        <w:outlineLvl w:val="9"/>
        <w:rPr>
          <w:szCs w:val="28"/>
        </w:rPr>
      </w:pPr>
    </w:p>
    <w:p w:rsidR="008973AD" w:rsidRPr="00C378CF" w:rsidRDefault="00352450" w:rsidP="0047727B">
      <w:pPr>
        <w:pStyle w:val="af1"/>
        <w:outlineLvl w:val="9"/>
        <w:rPr>
          <w:b/>
          <w:caps/>
          <w:szCs w:val="28"/>
        </w:rPr>
      </w:pPr>
      <w:r>
        <w:rPr>
          <w:b/>
        </w:rPr>
        <w:t xml:space="preserve">ПАКЕТ ПРОГРАММНОГО ОБЕСПЕЧЕНИЯ </w:t>
      </w:r>
      <w:r w:rsidRPr="00352450">
        <w:rPr>
          <w:b/>
        </w:rPr>
        <w:t>РАСШИРЕННОЙ ПОДДЕРЖКИ СБИС 1888</w:t>
      </w:r>
      <w:r w:rsidR="0009516A">
        <w:rPr>
          <w:b/>
          <w:lang w:val="en-US"/>
        </w:rPr>
        <w:t>BC</w:t>
      </w:r>
      <w:r w:rsidR="0009516A" w:rsidRPr="0009516A">
        <w:rPr>
          <w:b/>
        </w:rPr>
        <w:t>048</w:t>
      </w:r>
      <w:r w:rsidR="0047727B" w:rsidRPr="0052507F">
        <w:rPr>
          <w:b/>
        </w:rPr>
        <w:t xml:space="preserve">. АДАПТИРОВАННЫЙ </w:t>
      </w:r>
      <w:r w:rsidRPr="00352450">
        <w:rPr>
          <w:b/>
        </w:rPr>
        <w:t>ЗАГРУЗЧИК U-BOOT ДЛЯ ПЛАТЫ М</w:t>
      </w:r>
      <w:r w:rsidR="0009516A">
        <w:rPr>
          <w:b/>
          <w:lang w:val="en-US"/>
        </w:rPr>
        <w:t>T</w:t>
      </w:r>
      <w:r w:rsidR="0009516A" w:rsidRPr="0009516A">
        <w:rPr>
          <w:b/>
        </w:rPr>
        <w:t>143.</w:t>
      </w:r>
      <w:r w:rsidR="0009516A" w:rsidRPr="00927F1A">
        <w:rPr>
          <w:b/>
        </w:rPr>
        <w:t>05</w:t>
      </w:r>
      <w:r w:rsidR="00B66912">
        <w:rPr>
          <w:b/>
        </w:rPr>
        <w:t xml:space="preserve"> </w:t>
      </w:r>
      <w:r w:rsidRPr="00352450">
        <w:rPr>
          <w:b/>
        </w:rPr>
        <w:t>НА КРИСТАЛЛ</w:t>
      </w:r>
      <w:r w:rsidR="00D90FCC">
        <w:rPr>
          <w:b/>
        </w:rPr>
        <w:t xml:space="preserve">Е СБИС </w:t>
      </w:r>
      <w:r w:rsidR="0009516A" w:rsidRPr="00352450">
        <w:rPr>
          <w:b/>
        </w:rPr>
        <w:t>1888</w:t>
      </w:r>
      <w:r w:rsidR="0009516A">
        <w:rPr>
          <w:b/>
          <w:lang w:val="en-US"/>
        </w:rPr>
        <w:t>BC</w:t>
      </w:r>
      <w:r w:rsidR="0009516A" w:rsidRPr="0009516A">
        <w:rPr>
          <w:b/>
        </w:rPr>
        <w:t>048</w:t>
      </w:r>
    </w:p>
    <w:p w:rsidR="003039DF" w:rsidRPr="0052507F" w:rsidRDefault="00F11849" w:rsidP="0047727B">
      <w:pPr>
        <w:pStyle w:val="11"/>
        <w:outlineLvl w:val="9"/>
      </w:pPr>
      <w:r w:rsidRPr="0052507F">
        <w:t>Инструкция по применению исходных кодов</w:t>
      </w:r>
    </w:p>
    <w:p w:rsidR="003039DF" w:rsidRPr="00FD6E64" w:rsidRDefault="00286BF4" w:rsidP="0047727B">
      <w:pPr>
        <w:pStyle w:val="af1"/>
        <w:outlineLvl w:val="9"/>
        <w:rPr>
          <w:b/>
        </w:rPr>
      </w:pPr>
      <w:r w:rsidRPr="00286BF4">
        <w:rPr>
          <w:b/>
        </w:rPr>
        <w:t>ЮФКВ.30174-01</w:t>
      </w:r>
      <w:r>
        <w:rPr>
          <w:b/>
        </w:rPr>
        <w:t xml:space="preserve"> </w:t>
      </w:r>
      <w:r w:rsidR="00721E92" w:rsidRPr="00EE5501">
        <w:rPr>
          <w:b/>
        </w:rPr>
        <w:t>93 01</w:t>
      </w:r>
    </w:p>
    <w:p w:rsidR="003039DF" w:rsidRPr="0052507F" w:rsidRDefault="00D13C58" w:rsidP="0047727B">
      <w:pPr>
        <w:pStyle w:val="af1"/>
        <w:outlineLvl w:val="9"/>
        <w:rPr>
          <w:b/>
        </w:rPr>
      </w:pPr>
      <w:r w:rsidRPr="0052507F">
        <w:rPr>
          <w:b/>
        </w:rPr>
        <w:t xml:space="preserve">Листов </w:t>
      </w:r>
      <w:r w:rsidR="007B3F4C">
        <w:rPr>
          <w:b/>
          <w:noProof/>
        </w:rPr>
        <w:fldChar w:fldCharType="begin"/>
      </w:r>
      <w:r w:rsidR="007B3F4C">
        <w:rPr>
          <w:b/>
          <w:noProof/>
        </w:rPr>
        <w:instrText xml:space="preserve"> NUMPAGES   \* MERGEFORMAT </w:instrText>
      </w:r>
      <w:r w:rsidR="007B3F4C">
        <w:rPr>
          <w:b/>
          <w:noProof/>
        </w:rPr>
        <w:fldChar w:fldCharType="separate"/>
      </w:r>
      <w:r w:rsidR="00301632" w:rsidRPr="00301632">
        <w:rPr>
          <w:b/>
          <w:noProof/>
        </w:rPr>
        <w:t>13</w:t>
      </w:r>
      <w:r w:rsidR="007B3F4C">
        <w:rPr>
          <w:b/>
          <w:noProof/>
        </w:rPr>
        <w:fldChar w:fldCharType="end"/>
      </w:r>
    </w:p>
    <w:p w:rsidR="003039DF" w:rsidRDefault="003039DF" w:rsidP="003039DF">
      <w:pPr>
        <w:pStyle w:val="a7"/>
      </w:pPr>
    </w:p>
    <w:tbl>
      <w:tblPr>
        <w:tblW w:w="0" w:type="auto"/>
        <w:tblInd w:w="649" w:type="dxa"/>
        <w:tblLook w:val="01E0" w:firstRow="1" w:lastRow="1" w:firstColumn="1" w:lastColumn="1" w:noHBand="0" w:noVBand="0"/>
      </w:tblPr>
      <w:tblGrid>
        <w:gridCol w:w="4552"/>
        <w:gridCol w:w="596"/>
        <w:gridCol w:w="4422"/>
      </w:tblGrid>
      <w:tr w:rsidR="003039DF" w:rsidTr="00FA3357">
        <w:trPr>
          <w:cantSplit/>
        </w:trPr>
        <w:tc>
          <w:tcPr>
            <w:tcW w:w="4552" w:type="dxa"/>
          </w:tcPr>
          <w:p w:rsidR="003039DF" w:rsidRPr="00784669" w:rsidRDefault="003039DF" w:rsidP="00FA3357">
            <w:pPr>
              <w:pStyle w:val="af"/>
              <w:spacing w:after="60"/>
            </w:pPr>
          </w:p>
        </w:tc>
        <w:tc>
          <w:tcPr>
            <w:tcW w:w="596" w:type="dxa"/>
          </w:tcPr>
          <w:p w:rsidR="003039DF" w:rsidRDefault="003039DF" w:rsidP="00FA3357">
            <w:pPr>
              <w:spacing w:after="60"/>
            </w:pPr>
          </w:p>
        </w:tc>
        <w:tc>
          <w:tcPr>
            <w:tcW w:w="4422" w:type="dxa"/>
          </w:tcPr>
          <w:p w:rsidR="003039DF" w:rsidRPr="00784669" w:rsidRDefault="003039DF" w:rsidP="00FA3357">
            <w:pPr>
              <w:pStyle w:val="af"/>
              <w:spacing w:after="60"/>
            </w:pPr>
          </w:p>
        </w:tc>
      </w:tr>
    </w:tbl>
    <w:p w:rsidR="003039DF" w:rsidRDefault="003039DF" w:rsidP="003039DF">
      <w:pPr>
        <w:pStyle w:val="a7"/>
      </w:pPr>
    </w:p>
    <w:p w:rsidR="003039DF" w:rsidRDefault="003039DF" w:rsidP="003039DF">
      <w:pPr>
        <w:pStyle w:val="a7"/>
      </w:pPr>
    </w:p>
    <w:p w:rsidR="003039DF" w:rsidRDefault="003039DF" w:rsidP="003039DF">
      <w:pPr>
        <w:pStyle w:val="a7"/>
      </w:pPr>
    </w:p>
    <w:p w:rsidR="003039DF" w:rsidRDefault="003039DF" w:rsidP="003039DF">
      <w:pPr>
        <w:pStyle w:val="a7"/>
      </w:pPr>
    </w:p>
    <w:p w:rsidR="00B23D80" w:rsidRDefault="00B23D80" w:rsidP="00B25BA5">
      <w:pPr>
        <w:pStyle w:val="a7"/>
      </w:pPr>
    </w:p>
    <w:p w:rsidR="00B23D80" w:rsidRDefault="00B23D80" w:rsidP="00B25BA5">
      <w:pPr>
        <w:pStyle w:val="a7"/>
        <w:sectPr w:rsidR="00B23D80" w:rsidSect="00751F67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851" w:right="567" w:bottom="1315" w:left="1134" w:header="567" w:footer="284" w:gutter="0"/>
          <w:cols w:space="708"/>
          <w:docGrid w:linePitch="360"/>
        </w:sectPr>
      </w:pPr>
    </w:p>
    <w:p w:rsidR="00453768" w:rsidRDefault="00704BFA" w:rsidP="00797E25">
      <w:pPr>
        <w:pStyle w:val="1a"/>
        <w:ind w:left="0"/>
      </w:pPr>
      <w:r>
        <w:lastRenderedPageBreak/>
        <w:t>А</w:t>
      </w:r>
      <w:r w:rsidR="00453768" w:rsidRPr="00B407E4">
        <w:t>ннотация</w:t>
      </w:r>
    </w:p>
    <w:p w:rsidR="00355A98" w:rsidRDefault="001D1B35" w:rsidP="00E1308C">
      <w:pPr>
        <w:pStyle w:val="a7"/>
        <w:ind w:firstLine="709"/>
      </w:pPr>
      <w:r>
        <w:t>Настоящ</w:t>
      </w:r>
      <w:r w:rsidR="00E03B8D">
        <w:t>ая</w:t>
      </w:r>
      <w:r>
        <w:t xml:space="preserve"> </w:t>
      </w:r>
      <w:r w:rsidR="00E03B8D">
        <w:t>инструкция</w:t>
      </w:r>
      <w:r w:rsidR="00DA22C6">
        <w:t xml:space="preserve"> распространяется на</w:t>
      </w:r>
      <w:r w:rsidR="008973AD">
        <w:t xml:space="preserve"> </w:t>
      </w:r>
      <w:r w:rsidR="00E1308C" w:rsidRPr="0047727B">
        <w:t>адаптированный</w:t>
      </w:r>
      <w:r w:rsidR="0047727B" w:rsidRPr="0047727B">
        <w:t xml:space="preserve"> </w:t>
      </w:r>
      <w:r w:rsidR="00352450" w:rsidRPr="00352450">
        <w:t xml:space="preserve">загрузчик </w:t>
      </w:r>
      <w:r w:rsidR="00254D95">
        <w:br/>
      </w:r>
      <w:r w:rsidR="00352450" w:rsidRPr="00352450">
        <w:t>U-Boot для платы М</w:t>
      </w:r>
      <w:r w:rsidR="00C50A60">
        <w:rPr>
          <w:lang w:val="en-US"/>
        </w:rPr>
        <w:t>T</w:t>
      </w:r>
      <w:r w:rsidR="00C50A60" w:rsidRPr="00C50A60">
        <w:t>143.05</w:t>
      </w:r>
      <w:r w:rsidR="00B66912">
        <w:t xml:space="preserve"> </w:t>
      </w:r>
      <w:r w:rsidR="00352450" w:rsidRPr="00352450">
        <w:t>на кристалл</w:t>
      </w:r>
      <w:r w:rsidR="00D90FCC">
        <w:t>е</w:t>
      </w:r>
      <w:r w:rsidR="00352450" w:rsidRPr="00352450">
        <w:t xml:space="preserve"> СБИС 1888</w:t>
      </w:r>
      <w:r w:rsidR="00B66912">
        <w:t>В</w:t>
      </w:r>
      <w:r w:rsidR="00C50A60">
        <w:rPr>
          <w:lang w:val="en-US"/>
        </w:rPr>
        <w:t>C</w:t>
      </w:r>
      <w:r w:rsidR="00C50A60" w:rsidRPr="00C50A60">
        <w:t>048</w:t>
      </w:r>
      <w:r w:rsidR="00352450" w:rsidRPr="00352450">
        <w:t xml:space="preserve"> </w:t>
      </w:r>
      <w:r w:rsidR="002A52D2" w:rsidRPr="0047727B">
        <w:t xml:space="preserve">(далее – </w:t>
      </w:r>
      <w:r w:rsidR="00A413EE">
        <w:t xml:space="preserve">Загрузчик </w:t>
      </w:r>
      <w:r w:rsidR="00254D95">
        <w:br/>
      </w:r>
      <w:r w:rsidR="00A413EE">
        <w:rPr>
          <w:lang w:val="en-US"/>
        </w:rPr>
        <w:t>U</w:t>
      </w:r>
      <w:r w:rsidR="00A413EE" w:rsidRPr="00A413EE">
        <w:t>-</w:t>
      </w:r>
      <w:r w:rsidR="00A413EE">
        <w:rPr>
          <w:lang w:val="en-US"/>
        </w:rPr>
        <w:t>Boot</w:t>
      </w:r>
      <w:r w:rsidR="002A52D2" w:rsidRPr="0047727B">
        <w:t>,</w:t>
      </w:r>
      <w:r w:rsidR="002A52D2">
        <w:t xml:space="preserve"> программа)</w:t>
      </w:r>
      <w:r w:rsidR="009135E7">
        <w:t>.</w:t>
      </w:r>
    </w:p>
    <w:p w:rsidR="00355A98" w:rsidRDefault="00D111A8" w:rsidP="00E1308C">
      <w:pPr>
        <w:pStyle w:val="a7"/>
        <w:ind w:firstLine="709"/>
      </w:pPr>
      <w:r>
        <w:t>Д</w:t>
      </w:r>
      <w:r w:rsidR="001D1B35">
        <w:t>окумент</w:t>
      </w:r>
      <w:r w:rsidR="00355A98">
        <w:t xml:space="preserve"> </w:t>
      </w:r>
      <w:r w:rsidR="001D1B35">
        <w:t>содержит</w:t>
      </w:r>
      <w:r w:rsidR="00355A98">
        <w:t xml:space="preserve"> </w:t>
      </w:r>
      <w:r w:rsidR="00E03B8D">
        <w:t xml:space="preserve">описание исходных кодов программы, а также инструкцию по сборке базового программного обеспечения для платы </w:t>
      </w:r>
      <w:r w:rsidR="00C50A60" w:rsidRPr="00352450">
        <w:t>М</w:t>
      </w:r>
      <w:r w:rsidR="00C50A60">
        <w:rPr>
          <w:lang w:val="en-US"/>
        </w:rPr>
        <w:t>T</w:t>
      </w:r>
      <w:r w:rsidR="00C50A60" w:rsidRPr="00C50A60">
        <w:t>143.05</w:t>
      </w:r>
      <w:r w:rsidR="00C50A60">
        <w:t xml:space="preserve"> </w:t>
      </w:r>
      <w:r w:rsidR="00964078">
        <w:t>на </w:t>
      </w:r>
      <w:r w:rsidR="00E03B8D">
        <w:t xml:space="preserve">кристалле </w:t>
      </w:r>
      <w:r w:rsidR="00964078" w:rsidRPr="00964078">
        <w:t xml:space="preserve">СБИС </w:t>
      </w:r>
      <w:r w:rsidR="00C50A60" w:rsidRPr="00352450">
        <w:t>1888</w:t>
      </w:r>
      <w:r w:rsidR="00C50A60">
        <w:t>В</w:t>
      </w:r>
      <w:r w:rsidR="00C50A60">
        <w:rPr>
          <w:lang w:val="en-US"/>
        </w:rPr>
        <w:t>C</w:t>
      </w:r>
      <w:r w:rsidR="00C50A60" w:rsidRPr="00C50A60">
        <w:t>048</w:t>
      </w:r>
      <w:r w:rsidR="00355A98">
        <w:t>.</w:t>
      </w:r>
    </w:p>
    <w:p w:rsidR="00B23D80" w:rsidRDefault="00B23D80" w:rsidP="00462A64">
      <w:pPr>
        <w:pStyle w:val="1a"/>
        <w:ind w:left="0"/>
      </w:pPr>
      <w:r>
        <w:lastRenderedPageBreak/>
        <w:t>Содержание</w:t>
      </w:r>
    </w:p>
    <w:bookmarkStart w:id="0" w:name="_Ref245205309"/>
    <w:bookmarkStart w:id="1" w:name="_GoBack"/>
    <w:bookmarkEnd w:id="1"/>
    <w:p w:rsidR="00286BF4" w:rsidRDefault="005E645D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 w:rsidR="00E1308C">
        <w:instrText xml:space="preserve"> TOC \h \z \t "Заголовок 1;1;Заголовок 2;2;Приложение;1" </w:instrText>
      </w:r>
      <w:r>
        <w:fldChar w:fldCharType="separate"/>
      </w:r>
      <w:hyperlink w:anchor="_Toc61621021" w:history="1">
        <w:r w:rsidR="00286BF4" w:rsidRPr="00F72199">
          <w:rPr>
            <w:rStyle w:val="afe"/>
            <w:noProof/>
          </w:rPr>
          <w:t>1. Назначение программы</w:t>
        </w:r>
        <w:r w:rsidR="00286BF4">
          <w:rPr>
            <w:noProof/>
            <w:webHidden/>
          </w:rPr>
          <w:tab/>
        </w:r>
        <w:r w:rsidR="00286BF4">
          <w:rPr>
            <w:noProof/>
            <w:webHidden/>
          </w:rPr>
          <w:fldChar w:fldCharType="begin"/>
        </w:r>
        <w:r w:rsidR="00286BF4">
          <w:rPr>
            <w:noProof/>
            <w:webHidden/>
          </w:rPr>
          <w:instrText xml:space="preserve"> PAGEREF _Toc61621021 \h </w:instrText>
        </w:r>
        <w:r w:rsidR="00286BF4">
          <w:rPr>
            <w:noProof/>
            <w:webHidden/>
          </w:rPr>
        </w:r>
        <w:r w:rsidR="00286BF4">
          <w:rPr>
            <w:noProof/>
            <w:webHidden/>
          </w:rPr>
          <w:fldChar w:fldCharType="separate"/>
        </w:r>
        <w:r w:rsidR="00286BF4">
          <w:rPr>
            <w:noProof/>
            <w:webHidden/>
          </w:rPr>
          <w:t>4</w:t>
        </w:r>
        <w:r w:rsidR="00286BF4">
          <w:rPr>
            <w:noProof/>
            <w:webHidden/>
          </w:rPr>
          <w:fldChar w:fldCharType="end"/>
        </w:r>
      </w:hyperlink>
    </w:p>
    <w:p w:rsidR="00286BF4" w:rsidRDefault="00286BF4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621022" w:history="1">
        <w:r w:rsidRPr="00F72199">
          <w:rPr>
            <w:rStyle w:val="afe"/>
            <w:noProof/>
          </w:rPr>
          <w:t>1.1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_Toc61621022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6BF4" w:rsidRDefault="00286BF4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1621023" w:history="1">
        <w:r w:rsidRPr="00F72199">
          <w:rPr>
            <w:rStyle w:val="afe"/>
            <w:noProof/>
          </w:rPr>
          <w:t>2. Назначение и состав комплекта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_Toc61621023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6BF4" w:rsidRDefault="00286BF4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1621024" w:history="1">
        <w:r w:rsidRPr="00F72199">
          <w:rPr>
            <w:rStyle w:val="afe"/>
            <w:noProof/>
          </w:rPr>
          <w:t>3. Применение комплекта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_Toc61621024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6BF4" w:rsidRDefault="00286BF4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621025" w:history="1">
        <w:r w:rsidRPr="00F72199">
          <w:rPr>
            <w:rStyle w:val="afe"/>
            <w:noProof/>
          </w:rPr>
          <w:t>3.1 Компиляция исходных кодов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_Toc61621025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6BF4" w:rsidRDefault="00286BF4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1621026" w:history="1">
        <w:r w:rsidRPr="00F72199">
          <w:rPr>
            <w:rStyle w:val="afe"/>
            <w:noProof/>
          </w:rPr>
          <w:t>4. Прошивка загрузчика на носитель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_Toc61621026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6BF4" w:rsidRDefault="00286BF4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621027" w:history="1">
        <w:r w:rsidRPr="00F72199">
          <w:rPr>
            <w:rStyle w:val="afe"/>
            <w:noProof/>
          </w:rPr>
          <w:t xml:space="preserve">4.1 Прошивка загрузчика </w:t>
        </w:r>
        <w:r w:rsidRPr="00F72199">
          <w:rPr>
            <w:rStyle w:val="afe"/>
            <w:noProof/>
            <w:lang w:val="en-US"/>
          </w:rPr>
          <w:t>U</w:t>
        </w:r>
        <w:r w:rsidRPr="00F72199">
          <w:rPr>
            <w:rStyle w:val="afe"/>
            <w:noProof/>
          </w:rPr>
          <w:t>-</w:t>
        </w:r>
        <w:r w:rsidRPr="00F72199">
          <w:rPr>
            <w:rStyle w:val="afe"/>
            <w:noProof/>
            <w:lang w:val="en-US"/>
          </w:rPr>
          <w:t>Boot</w:t>
        </w:r>
        <w:r w:rsidRPr="00F72199">
          <w:rPr>
            <w:rStyle w:val="afe"/>
            <w:noProof/>
          </w:rPr>
          <w:t xml:space="preserve"> на </w:t>
        </w:r>
        <w:r w:rsidRPr="00F72199">
          <w:rPr>
            <w:rStyle w:val="afe"/>
            <w:noProof/>
            <w:lang w:val="en-US"/>
          </w:rPr>
          <w:t>SPI</w:t>
        </w:r>
        <w:r w:rsidRPr="00F72199">
          <w:rPr>
            <w:rStyle w:val="afe"/>
            <w:noProof/>
          </w:rPr>
          <w:t xml:space="preserve"> </w:t>
        </w:r>
        <w:r w:rsidRPr="00F72199">
          <w:rPr>
            <w:rStyle w:val="afe"/>
            <w:noProof/>
            <w:lang w:val="en-US"/>
          </w:rPr>
          <w:t>flash</w:t>
        </w:r>
        <w:r w:rsidRPr="00F72199">
          <w:rPr>
            <w:rStyle w:val="afe"/>
            <w:noProof/>
          </w:rPr>
          <w:t>-носитель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_Toc61621027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6BF4" w:rsidRDefault="00286BF4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621028" w:history="1">
        <w:r w:rsidRPr="00F72199">
          <w:rPr>
            <w:rStyle w:val="afe"/>
            <w:noProof/>
          </w:rPr>
          <w:t xml:space="preserve">4.2 Прошивка загрузчика </w:t>
        </w:r>
        <w:r w:rsidRPr="00F72199">
          <w:rPr>
            <w:rStyle w:val="afe"/>
            <w:noProof/>
            <w:lang w:val="en-US"/>
          </w:rPr>
          <w:t>U</w:t>
        </w:r>
        <w:r w:rsidRPr="00F72199">
          <w:rPr>
            <w:rStyle w:val="afe"/>
            <w:noProof/>
          </w:rPr>
          <w:t>-</w:t>
        </w:r>
        <w:r w:rsidRPr="00F72199">
          <w:rPr>
            <w:rStyle w:val="afe"/>
            <w:noProof/>
            <w:lang w:val="en-US"/>
          </w:rPr>
          <w:t>Boot</w:t>
        </w:r>
        <w:r w:rsidRPr="00F72199">
          <w:rPr>
            <w:rStyle w:val="afe"/>
            <w:noProof/>
          </w:rPr>
          <w:t xml:space="preserve"> на </w:t>
        </w:r>
        <w:r w:rsidRPr="00F72199">
          <w:rPr>
            <w:rStyle w:val="afe"/>
            <w:noProof/>
            <w:lang w:val="en-US"/>
          </w:rPr>
          <w:t>SD</w:t>
        </w:r>
        <w:r w:rsidRPr="00F72199">
          <w:rPr>
            <w:rStyle w:val="afe"/>
            <w:noProof/>
          </w:rPr>
          <w:t>-карту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_Toc61621028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6BF4" w:rsidRDefault="00286BF4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1621029" w:history="1">
        <w:r w:rsidRPr="00F72199">
          <w:rPr>
            <w:rStyle w:val="afe"/>
            <w:noProof/>
          </w:rPr>
          <w:t>Перечень принятых сокращений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_Toc61621029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2622" w:rsidRDefault="005E645D" w:rsidP="00C57CF2">
      <w:pPr>
        <w:pStyle w:val="10"/>
        <w:spacing w:before="0" w:after="0"/>
        <w:ind w:left="0"/>
      </w:pPr>
      <w:r>
        <w:lastRenderedPageBreak/>
        <w:fldChar w:fldCharType="end"/>
      </w:r>
      <w:bookmarkStart w:id="2" w:name="_Toc61621021"/>
      <w:r w:rsidR="008A38C3">
        <w:t>Назначение программы</w:t>
      </w:r>
      <w:bookmarkEnd w:id="0"/>
      <w:bookmarkEnd w:id="2"/>
    </w:p>
    <w:p w:rsidR="00A00AF9" w:rsidRPr="00254D95" w:rsidRDefault="00A00AF9" w:rsidP="00254D95">
      <w:pPr>
        <w:pStyle w:val="23"/>
      </w:pPr>
      <w:bookmarkStart w:id="3" w:name="_Toc61621022"/>
      <w:r w:rsidRPr="00254D95">
        <w:t>Общие сведения</w:t>
      </w:r>
      <w:bookmarkEnd w:id="3"/>
    </w:p>
    <w:p w:rsidR="00A22144" w:rsidRPr="00A00AF9" w:rsidRDefault="00352450" w:rsidP="00254D95">
      <w:pPr>
        <w:pStyle w:val="3-"/>
      </w:pPr>
      <w:r>
        <w:t>А</w:t>
      </w:r>
      <w:r w:rsidRPr="00257AEF">
        <w:t>даптированный загрузчик U-Boot</w:t>
      </w:r>
      <w:r w:rsidR="00D90FCC">
        <w:t xml:space="preserve"> для платы М</w:t>
      </w:r>
      <w:r w:rsidR="007214B3">
        <w:t>Т</w:t>
      </w:r>
      <w:r w:rsidR="004E66E1" w:rsidRPr="004E66E1">
        <w:t>143</w:t>
      </w:r>
      <w:r w:rsidR="00D90FCC">
        <w:t>.0</w:t>
      </w:r>
      <w:r w:rsidR="004E66E1" w:rsidRPr="004E66E1">
        <w:t>5</w:t>
      </w:r>
      <w:r>
        <w:t xml:space="preserve"> на </w:t>
      </w:r>
      <w:r w:rsidRPr="00257AEF">
        <w:t>кристалл</w:t>
      </w:r>
      <w:r w:rsidR="00D90FCC">
        <w:t xml:space="preserve">е </w:t>
      </w:r>
      <w:r w:rsidRPr="00257AEF">
        <w:t>СБИС 1888</w:t>
      </w:r>
      <w:r w:rsidR="00B66912">
        <w:t>В</w:t>
      </w:r>
      <w:r w:rsidR="004E66E1">
        <w:rPr>
          <w:lang w:val="en-US"/>
        </w:rPr>
        <w:t>C</w:t>
      </w:r>
      <w:r w:rsidR="004E66E1" w:rsidRPr="00E257DA">
        <w:t>048</w:t>
      </w:r>
      <w:r w:rsidRPr="00257AEF">
        <w:t xml:space="preserve"> </w:t>
      </w:r>
      <w:r w:rsidRPr="00A00AF9">
        <w:t>входит в состав пакета про</w:t>
      </w:r>
      <w:r w:rsidR="00254D95">
        <w:t>граммного обеспечения (далее по </w:t>
      </w:r>
      <w:r w:rsidRPr="00A00AF9">
        <w:t xml:space="preserve">тексту ППО) </w:t>
      </w:r>
      <w:r w:rsidRPr="00257AEF">
        <w:t xml:space="preserve">расширенной поддержки СБИС </w:t>
      </w:r>
      <w:r w:rsidR="00E257DA" w:rsidRPr="00257AEF">
        <w:t>1888</w:t>
      </w:r>
      <w:r w:rsidR="00E257DA">
        <w:t>В</w:t>
      </w:r>
      <w:r w:rsidR="00E257DA">
        <w:rPr>
          <w:lang w:val="en-US"/>
        </w:rPr>
        <w:t>C</w:t>
      </w:r>
      <w:r w:rsidR="00E257DA" w:rsidRPr="00E257DA">
        <w:t>048</w:t>
      </w:r>
      <w:r w:rsidR="00254D95">
        <w:t>, разработки НТЦ </w:t>
      </w:r>
      <w:r w:rsidRPr="00A00AF9">
        <w:t>«Модуль», предназначенного для выполнения на аппара</w:t>
      </w:r>
      <w:r>
        <w:t>тных ресурсах плат</w:t>
      </w:r>
      <w:r w:rsidR="00D90FCC">
        <w:t>ы</w:t>
      </w:r>
      <w:r>
        <w:t xml:space="preserve"> </w:t>
      </w:r>
      <w:r w:rsidR="00D515D7">
        <w:t>МТ</w:t>
      </w:r>
      <w:r w:rsidR="00D515D7" w:rsidRPr="004E66E1">
        <w:t>143</w:t>
      </w:r>
      <w:r w:rsidR="00D515D7">
        <w:t>.0</w:t>
      </w:r>
      <w:r w:rsidR="00D515D7" w:rsidRPr="004E66E1">
        <w:t>5</w:t>
      </w:r>
      <w:r w:rsidR="00D515D7">
        <w:t xml:space="preserve"> </w:t>
      </w:r>
      <w:r>
        <w:t>на </w:t>
      </w:r>
      <w:r w:rsidRPr="00A00AF9">
        <w:t xml:space="preserve">кристалле СБИС </w:t>
      </w:r>
      <w:r w:rsidR="00E257DA" w:rsidRPr="00257AEF">
        <w:t>1888</w:t>
      </w:r>
      <w:r w:rsidR="00E257DA">
        <w:t>В</w:t>
      </w:r>
      <w:r w:rsidR="00E257DA">
        <w:rPr>
          <w:lang w:val="en-US"/>
        </w:rPr>
        <w:t>C</w:t>
      </w:r>
      <w:r w:rsidR="00E257DA" w:rsidRPr="00E257DA">
        <w:t>048</w:t>
      </w:r>
      <w:r w:rsidR="00A22144" w:rsidRPr="00A00AF9">
        <w:t>.</w:t>
      </w:r>
    </w:p>
    <w:p w:rsidR="00380737" w:rsidRDefault="00380737" w:rsidP="00254D95">
      <w:pPr>
        <w:pStyle w:val="3-"/>
      </w:pPr>
      <w:r>
        <w:t xml:space="preserve">Загрузчик </w:t>
      </w:r>
      <w:r>
        <w:rPr>
          <w:lang w:val="en-US"/>
        </w:rPr>
        <w:t>U</w:t>
      </w:r>
      <w:r w:rsidRPr="00380737">
        <w:t>-</w:t>
      </w:r>
      <w:r>
        <w:rPr>
          <w:lang w:val="en-US"/>
        </w:rPr>
        <w:t>Boot</w:t>
      </w:r>
      <w:r w:rsidRPr="00380737">
        <w:t xml:space="preserve"> </w:t>
      </w:r>
      <w:r>
        <w:t xml:space="preserve">предназначен для загрузки </w:t>
      </w:r>
      <w:r>
        <w:rPr>
          <w:lang w:val="en-US"/>
        </w:rPr>
        <w:t>U</w:t>
      </w:r>
      <w:r w:rsidRPr="00380737">
        <w:t>-</w:t>
      </w:r>
      <w:r>
        <w:rPr>
          <w:lang w:val="en-US"/>
        </w:rPr>
        <w:t>Boot</w:t>
      </w:r>
      <w:r>
        <w:t>, образа ядра</w:t>
      </w:r>
      <w:r w:rsidRPr="00380737">
        <w:t xml:space="preserve"> </w:t>
      </w:r>
      <w:r>
        <w:t xml:space="preserve">и </w:t>
      </w:r>
      <w:r>
        <w:rPr>
          <w:lang w:val="en-US"/>
        </w:rPr>
        <w:t>device</w:t>
      </w:r>
      <w:r w:rsidRPr="00380737">
        <w:t xml:space="preserve"> </w:t>
      </w:r>
      <w:r>
        <w:rPr>
          <w:lang w:val="en-US"/>
        </w:rPr>
        <w:t>tree</w:t>
      </w:r>
      <w:r w:rsidRPr="00380737">
        <w:t xml:space="preserve"> с:</w:t>
      </w:r>
    </w:p>
    <w:p w:rsidR="00E257DA" w:rsidRDefault="00E257DA" w:rsidP="00E257DA">
      <w:pPr>
        <w:pStyle w:val="a7"/>
        <w:numPr>
          <w:ilvl w:val="0"/>
          <w:numId w:val="23"/>
        </w:numPr>
        <w:ind w:left="0" w:firstLine="709"/>
      </w:pPr>
      <w:r>
        <w:rPr>
          <w:lang w:val="en-US"/>
        </w:rPr>
        <w:t>I2C</w:t>
      </w:r>
      <w:r>
        <w:t xml:space="preserve"> </w:t>
      </w:r>
      <w:r>
        <w:rPr>
          <w:lang w:val="en-US"/>
        </w:rPr>
        <w:t>EEPROM</w:t>
      </w:r>
      <w:r>
        <w:t>;</w:t>
      </w:r>
    </w:p>
    <w:p w:rsidR="00380737" w:rsidRDefault="00380737" w:rsidP="00D47095">
      <w:pPr>
        <w:pStyle w:val="a7"/>
        <w:numPr>
          <w:ilvl w:val="0"/>
          <w:numId w:val="23"/>
        </w:numPr>
        <w:ind w:left="0" w:firstLine="709"/>
      </w:pPr>
      <w:r>
        <w:rPr>
          <w:lang w:val="en-US"/>
        </w:rPr>
        <w:t>SD</w:t>
      </w:r>
      <w:r>
        <w:t xml:space="preserve"> карты;</w:t>
      </w:r>
    </w:p>
    <w:p w:rsidR="00380737" w:rsidRPr="00380737" w:rsidRDefault="00380737" w:rsidP="00D47095">
      <w:pPr>
        <w:pStyle w:val="a7"/>
        <w:numPr>
          <w:ilvl w:val="0"/>
          <w:numId w:val="23"/>
        </w:numPr>
        <w:ind w:left="0" w:firstLine="709"/>
      </w:pPr>
      <w:r>
        <w:rPr>
          <w:lang w:val="en-US"/>
        </w:rPr>
        <w:t xml:space="preserve">SPI </w:t>
      </w:r>
      <w:r w:rsidR="00407151">
        <w:rPr>
          <w:lang w:val="en-US"/>
        </w:rPr>
        <w:t>F</w:t>
      </w:r>
      <w:r>
        <w:rPr>
          <w:lang w:val="en-US"/>
        </w:rPr>
        <w:t>lash;</w:t>
      </w:r>
    </w:p>
    <w:p w:rsidR="00380737" w:rsidRPr="00380737" w:rsidRDefault="00380737" w:rsidP="00D47095">
      <w:pPr>
        <w:pStyle w:val="a7"/>
        <w:numPr>
          <w:ilvl w:val="0"/>
          <w:numId w:val="23"/>
        </w:numPr>
        <w:ind w:left="0" w:firstLine="709"/>
      </w:pPr>
      <w:r>
        <w:rPr>
          <w:lang w:val="en-US"/>
        </w:rPr>
        <w:t>Ethernet (TFTP, EDCL)</w:t>
      </w:r>
      <w:r w:rsidR="00407151">
        <w:t>.</w:t>
      </w:r>
    </w:p>
    <w:p w:rsidR="00380737" w:rsidRDefault="00380737" w:rsidP="00254D95">
      <w:pPr>
        <w:pStyle w:val="3-"/>
      </w:pPr>
      <w:r w:rsidRPr="00380737">
        <w:t xml:space="preserve">Загрузчик </w:t>
      </w:r>
      <w:r>
        <w:rPr>
          <w:lang w:val="en-US"/>
        </w:rPr>
        <w:t>U</w:t>
      </w:r>
      <w:r w:rsidRPr="00380737">
        <w:t>-</w:t>
      </w:r>
      <w:r>
        <w:rPr>
          <w:lang w:val="en-US"/>
        </w:rPr>
        <w:t>Boot</w:t>
      </w:r>
      <w:r w:rsidRPr="00380737">
        <w:t xml:space="preserve"> обеспечивает следующие основные возможности:</w:t>
      </w:r>
    </w:p>
    <w:p w:rsidR="00380737" w:rsidRDefault="00380737" w:rsidP="00D47095">
      <w:pPr>
        <w:pStyle w:val="a7"/>
        <w:numPr>
          <w:ilvl w:val="0"/>
          <w:numId w:val="23"/>
        </w:numPr>
        <w:ind w:left="0" w:firstLine="709"/>
      </w:pPr>
      <w:r>
        <w:t xml:space="preserve">Конфигурация </w:t>
      </w:r>
      <w:r w:rsidR="004B490D">
        <w:rPr>
          <w:lang w:val="en-US"/>
        </w:rPr>
        <w:t>S</w:t>
      </w:r>
      <w:r>
        <w:rPr>
          <w:lang w:val="en-US"/>
        </w:rPr>
        <w:t>DR</w:t>
      </w:r>
      <w:r w:rsidR="004B490D">
        <w:rPr>
          <w:lang w:val="en-US"/>
        </w:rPr>
        <w:t>AM</w:t>
      </w:r>
      <w:r w:rsidRPr="00380737">
        <w:t xml:space="preserve"> </w:t>
      </w:r>
      <w:r>
        <w:t xml:space="preserve">памяти </w:t>
      </w:r>
      <w:r w:rsidR="00B66912">
        <w:t xml:space="preserve">по информации из </w:t>
      </w:r>
      <w:r w:rsidR="00B66912">
        <w:rPr>
          <w:lang w:val="en-US"/>
        </w:rPr>
        <w:t>device</w:t>
      </w:r>
      <w:r w:rsidR="00B66912" w:rsidRPr="00B66912">
        <w:t xml:space="preserve"> </w:t>
      </w:r>
      <w:r w:rsidR="00B66912">
        <w:rPr>
          <w:lang w:val="en-US"/>
        </w:rPr>
        <w:t>tree</w:t>
      </w:r>
      <w:r>
        <w:t>;</w:t>
      </w:r>
    </w:p>
    <w:p w:rsidR="00380737" w:rsidRDefault="00380737" w:rsidP="00D47095">
      <w:pPr>
        <w:pStyle w:val="a7"/>
        <w:numPr>
          <w:ilvl w:val="0"/>
          <w:numId w:val="23"/>
        </w:numPr>
        <w:ind w:left="0" w:firstLine="709"/>
      </w:pPr>
      <w:r w:rsidRPr="00380737">
        <w:t>Поддержка драйверов:</w:t>
      </w:r>
    </w:p>
    <w:p w:rsidR="00437C12" w:rsidRPr="00D16615" w:rsidRDefault="00437C12" w:rsidP="00437C12">
      <w:pPr>
        <w:pStyle w:val="a7"/>
        <w:numPr>
          <w:ilvl w:val="1"/>
          <w:numId w:val="23"/>
        </w:numPr>
      </w:pPr>
      <w:r>
        <w:rPr>
          <w:lang w:val="en-US"/>
        </w:rPr>
        <w:t>I2C;</w:t>
      </w:r>
    </w:p>
    <w:p w:rsidR="00964078" w:rsidRPr="00D16615" w:rsidRDefault="00964078" w:rsidP="00964078">
      <w:pPr>
        <w:pStyle w:val="a7"/>
        <w:numPr>
          <w:ilvl w:val="1"/>
          <w:numId w:val="23"/>
        </w:numPr>
      </w:pPr>
      <w:r>
        <w:rPr>
          <w:lang w:val="en-US"/>
        </w:rPr>
        <w:t>UART;</w:t>
      </w:r>
    </w:p>
    <w:p w:rsidR="00964078" w:rsidRPr="00380737" w:rsidRDefault="00964078" w:rsidP="00964078">
      <w:pPr>
        <w:pStyle w:val="a7"/>
        <w:numPr>
          <w:ilvl w:val="1"/>
          <w:numId w:val="23"/>
        </w:numPr>
      </w:pPr>
      <w:r>
        <w:rPr>
          <w:lang w:val="en-US"/>
        </w:rPr>
        <w:t>Ethernet;</w:t>
      </w:r>
    </w:p>
    <w:p w:rsidR="00964078" w:rsidRPr="00380737" w:rsidRDefault="00964078" w:rsidP="00964078">
      <w:pPr>
        <w:pStyle w:val="a7"/>
        <w:numPr>
          <w:ilvl w:val="1"/>
          <w:numId w:val="23"/>
        </w:numPr>
      </w:pPr>
      <w:r>
        <w:rPr>
          <w:lang w:val="en-US"/>
        </w:rPr>
        <w:t>SDIO;</w:t>
      </w:r>
    </w:p>
    <w:p w:rsidR="00964078" w:rsidRPr="00380737" w:rsidRDefault="00964078" w:rsidP="00964078">
      <w:pPr>
        <w:pStyle w:val="a7"/>
        <w:numPr>
          <w:ilvl w:val="1"/>
          <w:numId w:val="23"/>
        </w:numPr>
      </w:pPr>
      <w:r>
        <w:rPr>
          <w:lang w:val="en-US"/>
        </w:rPr>
        <w:t>GPIO;</w:t>
      </w:r>
    </w:p>
    <w:p w:rsidR="00964078" w:rsidRDefault="00964078" w:rsidP="00FE02D5">
      <w:pPr>
        <w:pStyle w:val="a7"/>
        <w:numPr>
          <w:ilvl w:val="1"/>
          <w:numId w:val="23"/>
        </w:numPr>
      </w:pPr>
      <w:r w:rsidRPr="00B66912">
        <w:rPr>
          <w:lang w:val="en-US"/>
        </w:rPr>
        <w:t>SPI</w:t>
      </w:r>
      <w:r w:rsidR="00D90FCC">
        <w:t>.</w:t>
      </w:r>
    </w:p>
    <w:p w:rsidR="00380737" w:rsidRPr="00380737" w:rsidRDefault="00380737" w:rsidP="00D47095">
      <w:pPr>
        <w:pStyle w:val="a7"/>
        <w:numPr>
          <w:ilvl w:val="0"/>
          <w:numId w:val="23"/>
        </w:numPr>
      </w:pPr>
      <w:r>
        <w:t xml:space="preserve">Поддержка протокола </w:t>
      </w:r>
      <w:r>
        <w:rPr>
          <w:lang w:val="en-US"/>
        </w:rPr>
        <w:t>TFTP</w:t>
      </w:r>
      <w:r w:rsidRPr="00380737">
        <w:t xml:space="preserve"> </w:t>
      </w:r>
      <w:r>
        <w:t xml:space="preserve">на канале </w:t>
      </w:r>
      <w:r>
        <w:rPr>
          <w:lang w:val="en-US"/>
        </w:rPr>
        <w:t>Ethernet</w:t>
      </w:r>
      <w:r w:rsidRPr="00380737">
        <w:t>;</w:t>
      </w:r>
    </w:p>
    <w:p w:rsidR="00380737" w:rsidRPr="00380737" w:rsidRDefault="00380737" w:rsidP="00D47095">
      <w:pPr>
        <w:pStyle w:val="a7"/>
        <w:numPr>
          <w:ilvl w:val="0"/>
          <w:numId w:val="23"/>
        </w:numPr>
      </w:pPr>
      <w:r>
        <w:t xml:space="preserve">Управление через командную строку на порту </w:t>
      </w:r>
      <w:r>
        <w:rPr>
          <w:lang w:val="en-US"/>
        </w:rPr>
        <w:t>UART</w:t>
      </w:r>
      <w:r w:rsidRPr="00380737">
        <w:t>;</w:t>
      </w:r>
    </w:p>
    <w:p w:rsidR="00380737" w:rsidRDefault="00380737" w:rsidP="00D47095">
      <w:pPr>
        <w:pStyle w:val="a7"/>
        <w:numPr>
          <w:ilvl w:val="0"/>
          <w:numId w:val="23"/>
        </w:numPr>
      </w:pPr>
      <w:r>
        <w:lastRenderedPageBreak/>
        <w:t xml:space="preserve">Тестирование фиксированного блока памяти </w:t>
      </w:r>
      <w:r w:rsidR="004B490D">
        <w:rPr>
          <w:lang w:val="en-US"/>
        </w:rPr>
        <w:t>S</w:t>
      </w:r>
      <w:r>
        <w:rPr>
          <w:lang w:val="en-US"/>
        </w:rPr>
        <w:t>DR</w:t>
      </w:r>
      <w:r w:rsidR="004B490D">
        <w:rPr>
          <w:lang w:val="en-US"/>
        </w:rPr>
        <w:t>AM</w:t>
      </w:r>
      <w:r>
        <w:t xml:space="preserve"> встроенным тестом;</w:t>
      </w:r>
    </w:p>
    <w:p w:rsidR="00380737" w:rsidRDefault="00380737" w:rsidP="00D47095">
      <w:pPr>
        <w:pStyle w:val="a7"/>
        <w:numPr>
          <w:ilvl w:val="0"/>
          <w:numId w:val="23"/>
        </w:numPr>
      </w:pPr>
      <w:r>
        <w:t xml:space="preserve">Запись и чтение </w:t>
      </w:r>
      <w:r>
        <w:rPr>
          <w:lang w:val="en-US"/>
        </w:rPr>
        <w:t>SD</w:t>
      </w:r>
      <w:r w:rsidR="00254D95">
        <w:t>-</w:t>
      </w:r>
      <w:r>
        <w:t>карты;</w:t>
      </w:r>
    </w:p>
    <w:p w:rsidR="00380737" w:rsidRDefault="00380737" w:rsidP="00D47095">
      <w:pPr>
        <w:pStyle w:val="a7"/>
        <w:numPr>
          <w:ilvl w:val="0"/>
          <w:numId w:val="23"/>
        </w:numPr>
      </w:pPr>
      <w:r>
        <w:t xml:space="preserve">Запись и чтение файлов на томе </w:t>
      </w:r>
      <w:r w:rsidRPr="004F0AB5">
        <w:t>FAT16/FAT32/EXT3/EXT4</w:t>
      </w:r>
      <w:r>
        <w:t xml:space="preserve"> на </w:t>
      </w:r>
      <w:r>
        <w:rPr>
          <w:lang w:val="en-US"/>
        </w:rPr>
        <w:t>SD</w:t>
      </w:r>
      <w:r w:rsidR="00254D95">
        <w:t>-</w:t>
      </w:r>
      <w:r>
        <w:t>карте;</w:t>
      </w:r>
    </w:p>
    <w:p w:rsidR="00380737" w:rsidRPr="00B10491" w:rsidRDefault="00380737" w:rsidP="00450F14">
      <w:pPr>
        <w:pStyle w:val="a7"/>
        <w:numPr>
          <w:ilvl w:val="0"/>
          <w:numId w:val="23"/>
        </w:numPr>
        <w:ind w:left="0" w:firstLine="709"/>
      </w:pPr>
      <w:r w:rsidRPr="00B10491">
        <w:t>Сохранение рабочих переменных на SD</w:t>
      </w:r>
      <w:r w:rsidR="00934C4F" w:rsidRPr="00934C4F">
        <w:t>-</w:t>
      </w:r>
      <w:r w:rsidRPr="00B10491">
        <w:t>карте или SPI</w:t>
      </w:r>
      <w:r w:rsidR="00934C4F" w:rsidRPr="00934C4F">
        <w:t>-</w:t>
      </w:r>
      <w:r w:rsidRPr="00B10491">
        <w:t xml:space="preserve">flash </w:t>
      </w:r>
      <w:r w:rsidR="00934C4F">
        <w:t xml:space="preserve">микросхеме </w:t>
      </w:r>
      <w:r w:rsidRPr="00B10491">
        <w:t>памяти (в</w:t>
      </w:r>
      <w:r w:rsidR="009E25DF">
        <w:t> </w:t>
      </w:r>
      <w:r w:rsidRPr="00B10491">
        <w:t>зависимости от параметров, указанных при компиляции)</w:t>
      </w:r>
      <w:r w:rsidR="00B10491">
        <w:t>.</w:t>
      </w:r>
    </w:p>
    <w:p w:rsidR="001858F8" w:rsidRPr="004B490D" w:rsidRDefault="001858F8" w:rsidP="001858F8">
      <w:pPr>
        <w:pStyle w:val="32"/>
      </w:pPr>
      <w:r w:rsidRPr="004B490D">
        <w:t xml:space="preserve">Используемая версия исходных кодов загрузчика </w:t>
      </w:r>
      <w:r w:rsidRPr="004B490D">
        <w:rPr>
          <w:lang w:val="en-US"/>
        </w:rPr>
        <w:t>U</w:t>
      </w:r>
      <w:r w:rsidRPr="004B490D">
        <w:t>-</w:t>
      </w:r>
      <w:r w:rsidRPr="004B490D">
        <w:rPr>
          <w:lang w:val="en-US"/>
        </w:rPr>
        <w:t>Boot</w:t>
      </w:r>
      <w:r w:rsidRPr="004B490D">
        <w:t xml:space="preserve"> </w:t>
      </w:r>
      <w:r w:rsidRPr="004B490D">
        <w:sym w:font="Symbol" w:char="F02D"/>
      </w:r>
      <w:r w:rsidRPr="004B490D">
        <w:t xml:space="preserve"> 20</w:t>
      </w:r>
      <w:r w:rsidR="00B66912" w:rsidRPr="004B490D">
        <w:t>20</w:t>
      </w:r>
      <w:r w:rsidRPr="004B490D">
        <w:t>.</w:t>
      </w:r>
      <w:r w:rsidR="00B66912" w:rsidRPr="004B490D">
        <w:t>1</w:t>
      </w:r>
      <w:r w:rsidRPr="004B490D">
        <w:t>0.</w:t>
      </w:r>
    </w:p>
    <w:p w:rsidR="00D34823" w:rsidRDefault="00E03B8D" w:rsidP="00D34823">
      <w:pPr>
        <w:pStyle w:val="10"/>
      </w:pPr>
      <w:bookmarkStart w:id="4" w:name="_Toc514436591"/>
      <w:bookmarkStart w:id="5" w:name="_Toc61621023"/>
      <w:r>
        <w:lastRenderedPageBreak/>
        <w:t>Назначение и состав комплекта файлов</w:t>
      </w:r>
      <w:bookmarkEnd w:id="4"/>
      <w:bookmarkEnd w:id="5"/>
    </w:p>
    <w:p w:rsidR="00E03B8D" w:rsidRPr="00E03B8D" w:rsidRDefault="00E03B8D" w:rsidP="00254D95">
      <w:pPr>
        <w:pStyle w:val="2-"/>
      </w:pPr>
      <w:r w:rsidRPr="00E03B8D">
        <w:t>Комплект исходных кодов U-</w:t>
      </w:r>
      <w:r w:rsidRPr="00934C4F">
        <w:rPr>
          <w:lang w:val="en-US"/>
        </w:rPr>
        <w:t>B</w:t>
      </w:r>
      <w:r w:rsidRPr="00934C4F">
        <w:t>oot v20</w:t>
      </w:r>
      <w:r w:rsidR="00B66912" w:rsidRPr="00934C4F">
        <w:t>20</w:t>
      </w:r>
      <w:r w:rsidRPr="00934C4F">
        <w:t>.</w:t>
      </w:r>
      <w:r w:rsidR="00B66912" w:rsidRPr="00934C4F">
        <w:t>1</w:t>
      </w:r>
      <w:r w:rsidRPr="00934C4F">
        <w:t>0</w:t>
      </w:r>
      <w:r w:rsidRPr="00E03B8D">
        <w:t xml:space="preserve"> для плат</w:t>
      </w:r>
      <w:r w:rsidR="00D90FCC">
        <w:t>ы</w:t>
      </w:r>
      <w:r w:rsidRPr="00E03B8D">
        <w:t xml:space="preserve"> </w:t>
      </w:r>
      <w:r w:rsidR="00D515D7">
        <w:t>МТ</w:t>
      </w:r>
      <w:r w:rsidR="00D515D7" w:rsidRPr="004E66E1">
        <w:t>143</w:t>
      </w:r>
      <w:r w:rsidR="00D515D7">
        <w:t>.0</w:t>
      </w:r>
      <w:r w:rsidR="00D515D7" w:rsidRPr="004E66E1">
        <w:t>5</w:t>
      </w:r>
      <w:r w:rsidR="00D515D7">
        <w:t xml:space="preserve"> </w:t>
      </w:r>
      <w:r w:rsidRPr="00E03B8D">
        <w:t>на</w:t>
      </w:r>
      <w:r w:rsidR="004C52E7">
        <w:rPr>
          <w:lang w:val="en-US"/>
        </w:rPr>
        <w:t> </w:t>
      </w:r>
      <w:r w:rsidRPr="00E03B8D">
        <w:t xml:space="preserve">кристалле </w:t>
      </w:r>
      <w:r w:rsidR="00964078" w:rsidRPr="00480F82">
        <w:rPr>
          <w:szCs w:val="28"/>
        </w:rPr>
        <w:t>СБИС 1888</w:t>
      </w:r>
      <w:r w:rsidR="00D515D7">
        <w:rPr>
          <w:szCs w:val="28"/>
          <w:lang w:val="en-US"/>
        </w:rPr>
        <w:t>BC</w:t>
      </w:r>
      <w:r w:rsidR="00D515D7" w:rsidRPr="00DC2016">
        <w:rPr>
          <w:szCs w:val="28"/>
        </w:rPr>
        <w:t>048</w:t>
      </w:r>
      <w:r w:rsidR="00964078">
        <w:rPr>
          <w:szCs w:val="28"/>
        </w:rPr>
        <w:t xml:space="preserve"> </w:t>
      </w:r>
      <w:r w:rsidR="00722ABE">
        <w:rPr>
          <w:szCs w:val="28"/>
        </w:rPr>
        <w:t xml:space="preserve">находится </w:t>
      </w:r>
      <w:r w:rsidR="007607A0">
        <w:t>в архивн</w:t>
      </w:r>
      <w:r w:rsidR="00722ABE">
        <w:t>ом</w:t>
      </w:r>
      <w:r w:rsidR="007607A0">
        <w:t xml:space="preserve"> файл </w:t>
      </w:r>
      <w:r w:rsidR="00722ABE">
        <w:rPr>
          <w:lang w:val="en-US"/>
        </w:rPr>
        <w:t>uboot</w:t>
      </w:r>
      <w:r w:rsidR="00722ABE" w:rsidRPr="00722ABE">
        <w:t>-</w:t>
      </w:r>
      <w:r w:rsidR="00722ABE">
        <w:rPr>
          <w:lang w:val="en-US"/>
        </w:rPr>
        <w:t>sources</w:t>
      </w:r>
      <w:r w:rsidR="007607A0" w:rsidRPr="00934C4F">
        <w:rPr>
          <w:rFonts w:eastAsia="Courier"/>
          <w:szCs w:val="22"/>
        </w:rPr>
        <w:t>.</w:t>
      </w:r>
      <w:r w:rsidR="007607A0" w:rsidRPr="00934C4F">
        <w:rPr>
          <w:rFonts w:eastAsia="Courier"/>
          <w:szCs w:val="22"/>
          <w:lang w:val="en-US"/>
        </w:rPr>
        <w:t>tgz</w:t>
      </w:r>
      <w:r w:rsidRPr="00934C4F">
        <w:t>.</w:t>
      </w:r>
      <w:r w:rsidRPr="00E03B8D">
        <w:t xml:space="preserve"> Его полное обозначение и наименование: </w:t>
      </w:r>
      <w:r w:rsidR="00286BF4">
        <w:rPr>
          <w:szCs w:val="28"/>
        </w:rPr>
        <w:t>ЮФКВ.30174-01</w:t>
      </w:r>
      <w:r w:rsidRPr="00E03B8D">
        <w:t xml:space="preserve"> «</w:t>
      </w:r>
      <w:r w:rsidR="00E6547F" w:rsidRPr="00183A8C">
        <w:rPr>
          <w:szCs w:val="28"/>
        </w:rPr>
        <w:t xml:space="preserve">Адаптированный </w:t>
      </w:r>
      <w:r w:rsidR="00352450" w:rsidRPr="00352450">
        <w:rPr>
          <w:szCs w:val="28"/>
        </w:rPr>
        <w:t>загр</w:t>
      </w:r>
      <w:r w:rsidR="00D90FCC">
        <w:rPr>
          <w:szCs w:val="28"/>
        </w:rPr>
        <w:t xml:space="preserve">узчик U-Boot для платы </w:t>
      </w:r>
      <w:r w:rsidR="00DC2016">
        <w:t>МТ</w:t>
      </w:r>
      <w:r w:rsidR="00DC2016" w:rsidRPr="004E66E1">
        <w:t>143</w:t>
      </w:r>
      <w:r w:rsidR="00DC2016">
        <w:t>.0</w:t>
      </w:r>
      <w:r w:rsidR="00DC2016" w:rsidRPr="004E66E1">
        <w:t>5</w:t>
      </w:r>
      <w:r w:rsidR="00352450" w:rsidRPr="00352450">
        <w:rPr>
          <w:szCs w:val="28"/>
        </w:rPr>
        <w:t xml:space="preserve"> на кристалл</w:t>
      </w:r>
      <w:r w:rsidR="00D90FCC">
        <w:rPr>
          <w:szCs w:val="28"/>
        </w:rPr>
        <w:t>е СБИС 1888</w:t>
      </w:r>
      <w:r w:rsidR="00A10773">
        <w:rPr>
          <w:szCs w:val="28"/>
        </w:rPr>
        <w:t>В</w:t>
      </w:r>
      <w:r w:rsidR="00DC2016">
        <w:rPr>
          <w:szCs w:val="28"/>
          <w:lang w:val="en-US"/>
        </w:rPr>
        <w:t>C</w:t>
      </w:r>
      <w:r w:rsidR="00DC2016" w:rsidRPr="00007796">
        <w:rPr>
          <w:szCs w:val="28"/>
        </w:rPr>
        <w:t>048</w:t>
      </w:r>
      <w:r w:rsidRPr="00E03B8D">
        <w:t xml:space="preserve">». </w:t>
      </w:r>
    </w:p>
    <w:p w:rsidR="00ED2D48" w:rsidRPr="00445A0C" w:rsidRDefault="00E03B8D" w:rsidP="00254D95">
      <w:pPr>
        <w:pStyle w:val="2-"/>
      </w:pPr>
      <w:r w:rsidRPr="00E03B8D">
        <w:t>Данны</w:t>
      </w:r>
      <w:r>
        <w:t>е</w:t>
      </w:r>
      <w:r w:rsidRPr="00E03B8D">
        <w:t xml:space="preserve"> исходные коды предназначены для сборки базового программного обеспечения для платы </w:t>
      </w:r>
      <w:r w:rsidR="00007796">
        <w:t>МТ</w:t>
      </w:r>
      <w:r w:rsidR="00007796" w:rsidRPr="004E66E1">
        <w:t>143</w:t>
      </w:r>
      <w:r w:rsidR="00007796">
        <w:t>.0</w:t>
      </w:r>
      <w:r w:rsidR="00007796" w:rsidRPr="004E66E1">
        <w:t>5</w:t>
      </w:r>
      <w:r w:rsidR="00007796" w:rsidRPr="00352450">
        <w:rPr>
          <w:szCs w:val="28"/>
        </w:rPr>
        <w:t xml:space="preserve"> </w:t>
      </w:r>
      <w:r w:rsidR="00964078" w:rsidRPr="00E03B8D">
        <w:t>на</w:t>
      </w:r>
      <w:r w:rsidR="00964078">
        <w:rPr>
          <w:lang w:val="en-US"/>
        </w:rPr>
        <w:t> </w:t>
      </w:r>
      <w:r w:rsidR="00964078" w:rsidRPr="00E03B8D">
        <w:t xml:space="preserve">кристалле </w:t>
      </w:r>
      <w:r w:rsidR="00964078" w:rsidRPr="00480F82">
        <w:rPr>
          <w:szCs w:val="28"/>
        </w:rPr>
        <w:t xml:space="preserve">СБИС </w:t>
      </w:r>
      <w:r w:rsidR="00007796">
        <w:rPr>
          <w:szCs w:val="28"/>
        </w:rPr>
        <w:t>1888В</w:t>
      </w:r>
      <w:r w:rsidR="00007796">
        <w:rPr>
          <w:szCs w:val="28"/>
          <w:lang w:val="en-US"/>
        </w:rPr>
        <w:t>C</w:t>
      </w:r>
      <w:r w:rsidR="00007796" w:rsidRPr="00007796">
        <w:rPr>
          <w:szCs w:val="28"/>
        </w:rPr>
        <w:t>048</w:t>
      </w:r>
      <w:r w:rsidRPr="00E03B8D">
        <w:t>.</w:t>
      </w:r>
    </w:p>
    <w:p w:rsidR="00E7168E" w:rsidRDefault="00E03B8D" w:rsidP="000B5F10">
      <w:pPr>
        <w:pStyle w:val="10"/>
        <w:ind w:left="0"/>
      </w:pPr>
      <w:bookmarkStart w:id="6" w:name="_Toc514436592"/>
      <w:bookmarkStart w:id="7" w:name="_Toc61621024"/>
      <w:r>
        <w:lastRenderedPageBreak/>
        <w:t>Применение комплекта файлов</w:t>
      </w:r>
      <w:bookmarkEnd w:id="6"/>
      <w:bookmarkEnd w:id="7"/>
    </w:p>
    <w:p w:rsidR="00FA6125" w:rsidRDefault="00E03B8D" w:rsidP="00254D95">
      <w:pPr>
        <w:pStyle w:val="23"/>
      </w:pPr>
      <w:bookmarkStart w:id="8" w:name="_Toc61621025"/>
      <w:r w:rsidRPr="00E03B8D">
        <w:t>Компиляция исходных кодов</w:t>
      </w:r>
      <w:bookmarkEnd w:id="8"/>
    </w:p>
    <w:p w:rsidR="00E03B8D" w:rsidRDefault="00E03B8D" w:rsidP="00E03B8D">
      <w:pPr>
        <w:pStyle w:val="3-"/>
      </w:pPr>
      <w:r w:rsidRPr="00E03B8D">
        <w:t>Компиляция</w:t>
      </w:r>
      <w:r>
        <w:t xml:space="preserve"> исходных кодов производится на персональном компьютере, функционирующем под управлением операционной системы Linux (</w:t>
      </w:r>
      <w:r w:rsidR="002C248C" w:rsidRPr="000758C9">
        <w:t>Debian GNU/Linux 10 (buster)</w:t>
      </w:r>
      <w:r>
        <w:t>) со в</w:t>
      </w:r>
      <w:r w:rsidR="004C52E7">
        <w:t>семи установленными пакетами из </w:t>
      </w:r>
      <w:r>
        <w:t>дистрибутива.</w:t>
      </w:r>
    </w:p>
    <w:p w:rsidR="00BB3375" w:rsidRDefault="00E03B8D" w:rsidP="00E03B8D">
      <w:pPr>
        <w:pStyle w:val="3-"/>
      </w:pPr>
      <w:r>
        <w:t>Для компиляции исходных кодов необходимо выполнить следующие действия:</w:t>
      </w:r>
    </w:p>
    <w:p w:rsidR="00F97FF9" w:rsidRDefault="00F97FF9" w:rsidP="006F0BA9">
      <w:pPr>
        <w:pStyle w:val="4-"/>
      </w:pPr>
      <w:r w:rsidRPr="003B3BB1">
        <w:t>Установить</w:t>
      </w:r>
      <w:r w:rsidRPr="00F97FF9">
        <w:t xml:space="preserve"> комплект ко</w:t>
      </w:r>
      <w:r>
        <w:t>м</w:t>
      </w:r>
      <w:r w:rsidRPr="00F97FF9">
        <w:t xml:space="preserve">пилятора для платформы </w:t>
      </w:r>
      <w:r w:rsidR="006F0BA9">
        <w:t xml:space="preserve">arm-linux-gnueabi </w:t>
      </w:r>
      <w:r w:rsidR="00286BF4">
        <w:t>в </w:t>
      </w:r>
      <w:r w:rsidRPr="00F97FF9">
        <w:t xml:space="preserve">доступное для исполнения из переменной окружения </w:t>
      </w:r>
      <w:r w:rsidRPr="00F97FF9">
        <w:rPr>
          <w:rFonts w:ascii="Courier New" w:hAnsi="Courier New" w:cs="Courier New"/>
        </w:rPr>
        <w:t>PATH</w:t>
      </w:r>
      <w:r w:rsidRPr="00F97FF9">
        <w:t xml:space="preserve"> директорию или использовать ранее установленный;</w:t>
      </w:r>
    </w:p>
    <w:p w:rsidR="00F97FF9" w:rsidRPr="00F97FF9" w:rsidRDefault="00F97FF9" w:rsidP="00F97FF9">
      <w:pPr>
        <w:pStyle w:val="4-"/>
      </w:pPr>
      <w:r>
        <w:t>В</w:t>
      </w:r>
      <w:r w:rsidRPr="00F97FF9">
        <w:t xml:space="preserve"> домашней директории пользователя создать каталог src или использовать </w:t>
      </w:r>
      <w:r w:rsidR="00722ABE" w:rsidRPr="00F97FF9">
        <w:t>существующий</w:t>
      </w:r>
      <w:r w:rsidRPr="00F97FF9">
        <w:t xml:space="preserve"> с таким же именем;</w:t>
      </w:r>
    </w:p>
    <w:p w:rsidR="00F97FF9" w:rsidRPr="005B22D3" w:rsidRDefault="00F97FF9" w:rsidP="00F97FF9">
      <w:pPr>
        <w:pStyle w:val="4-"/>
      </w:pPr>
      <w:r>
        <w:t>З</w:t>
      </w:r>
      <w:r w:rsidRPr="00F97FF9">
        <w:t xml:space="preserve">апустить терминал </w:t>
      </w:r>
      <w:r w:rsidR="00C05C57">
        <w:t>операционной системы (</w:t>
      </w:r>
      <w:r w:rsidRPr="00F97FF9">
        <w:t>ОС</w:t>
      </w:r>
      <w:r w:rsidR="00C05C57">
        <w:t>)</w:t>
      </w:r>
      <w:r w:rsidRPr="00F97FF9">
        <w:t xml:space="preserve"> Linux;</w:t>
      </w:r>
    </w:p>
    <w:p w:rsidR="00722ABE" w:rsidRDefault="00722ABE" w:rsidP="00F97FF9">
      <w:pPr>
        <w:pStyle w:val="4-"/>
      </w:pPr>
      <w:bookmarkStart w:id="9" w:name="_Hlk55813467"/>
      <w:r>
        <w:t xml:space="preserve">Распаковать в каталог </w:t>
      </w:r>
      <w:r>
        <w:rPr>
          <w:lang w:val="en-US"/>
        </w:rPr>
        <w:t>sr</w:t>
      </w:r>
      <w:r>
        <w:t>с</w:t>
      </w:r>
      <w:r w:rsidRPr="00722ABE">
        <w:t xml:space="preserve"> </w:t>
      </w:r>
      <w:r>
        <w:t>архив с исходными кодами загрузчика:</w:t>
      </w:r>
    </w:p>
    <w:p w:rsidR="00722ABE" w:rsidRPr="00D930D8" w:rsidRDefault="00722ABE" w:rsidP="00D930D8">
      <w:pPr>
        <w:pStyle w:val="a7"/>
        <w:ind w:left="709" w:firstLine="0"/>
        <w:rPr>
          <w:rFonts w:ascii="Courier New" w:hAnsi="Courier New" w:cs="Courier New"/>
          <w:sz w:val="24"/>
          <w:lang w:val="en-US"/>
        </w:rPr>
      </w:pPr>
      <w:r w:rsidRPr="00D930D8">
        <w:rPr>
          <w:rFonts w:ascii="Courier New" w:hAnsi="Courier New" w:cs="Courier New"/>
          <w:sz w:val="24"/>
          <w:lang w:val="en-US"/>
        </w:rPr>
        <w:t>cd src</w:t>
      </w:r>
    </w:p>
    <w:p w:rsidR="00722ABE" w:rsidRPr="00D930D8" w:rsidRDefault="00722ABE" w:rsidP="00D930D8">
      <w:pPr>
        <w:pStyle w:val="a7"/>
        <w:ind w:left="709" w:firstLine="0"/>
        <w:rPr>
          <w:rFonts w:ascii="Courier New" w:hAnsi="Courier New" w:cs="Courier New"/>
          <w:sz w:val="24"/>
          <w:lang w:val="en-US"/>
        </w:rPr>
      </w:pPr>
      <w:r w:rsidRPr="00D930D8">
        <w:rPr>
          <w:rFonts w:ascii="Courier New" w:hAnsi="Courier New" w:cs="Courier New"/>
          <w:sz w:val="24"/>
          <w:lang w:val="en-US"/>
        </w:rPr>
        <w:t>tar xzf ~/uboot-sources.tgz</w:t>
      </w:r>
    </w:p>
    <w:bookmarkEnd w:id="9"/>
    <w:p w:rsidR="00F97FF9" w:rsidRDefault="00F97FF9" w:rsidP="00F97FF9">
      <w:pPr>
        <w:pStyle w:val="4-"/>
      </w:pPr>
      <w:r>
        <w:t>В</w:t>
      </w:r>
      <w:r w:rsidRPr="00F97FF9">
        <w:t xml:space="preserve"> командной строке терминала выполнить следующие команды:</w:t>
      </w:r>
    </w:p>
    <w:p w:rsidR="00F97FF9" w:rsidRPr="00D930D8" w:rsidRDefault="00EB2A09" w:rsidP="00D930D8">
      <w:pPr>
        <w:pStyle w:val="a7"/>
        <w:ind w:left="709" w:firstLine="0"/>
        <w:rPr>
          <w:rFonts w:ascii="Courier New" w:hAnsi="Courier New" w:cs="Courier New"/>
          <w:sz w:val="24"/>
          <w:lang w:val="en-US"/>
        </w:rPr>
      </w:pPr>
      <w:r w:rsidRPr="00D930D8">
        <w:rPr>
          <w:rFonts w:ascii="Courier New" w:hAnsi="Courier New" w:cs="Courier New"/>
          <w:sz w:val="24"/>
          <w:lang w:val="en-US"/>
        </w:rPr>
        <w:t>CROSS_COMPILE=</w:t>
      </w:r>
      <w:r w:rsidR="006F0BA9" w:rsidRPr="006F0BA9">
        <w:rPr>
          <w:lang w:val="en-US"/>
        </w:rPr>
        <w:t xml:space="preserve"> arm-linux-gnueabi</w:t>
      </w:r>
      <w:r w:rsidR="00F97FF9" w:rsidRPr="00D930D8">
        <w:rPr>
          <w:rFonts w:ascii="Courier New" w:hAnsi="Courier New" w:cs="Courier New"/>
          <w:sz w:val="24"/>
          <w:lang w:val="en-US"/>
        </w:rPr>
        <w:t>-</w:t>
      </w:r>
      <w:r w:rsidR="006F0BA9">
        <w:rPr>
          <w:rFonts w:ascii="Courier New" w:hAnsi="Courier New" w:cs="Courier New"/>
          <w:sz w:val="24"/>
          <w:lang w:val="en-US"/>
        </w:rPr>
        <w:t xml:space="preserve"> </w:t>
      </w:r>
      <w:r w:rsidR="00F97FF9" w:rsidRPr="00D930D8">
        <w:rPr>
          <w:rFonts w:ascii="Courier New" w:hAnsi="Courier New" w:cs="Courier New"/>
          <w:sz w:val="24"/>
          <w:lang w:val="en-US"/>
        </w:rPr>
        <w:t>make distclean</w:t>
      </w:r>
    </w:p>
    <w:p w:rsidR="00CF5C5F" w:rsidRPr="00D930D8" w:rsidRDefault="00F97FF9" w:rsidP="00D930D8">
      <w:pPr>
        <w:pStyle w:val="a7"/>
        <w:ind w:left="709" w:firstLine="0"/>
        <w:rPr>
          <w:rFonts w:ascii="Courier New" w:hAnsi="Courier New" w:cs="Courier New"/>
          <w:sz w:val="24"/>
          <w:lang w:val="en-US"/>
        </w:rPr>
      </w:pPr>
      <w:r w:rsidRPr="00D930D8">
        <w:rPr>
          <w:rFonts w:ascii="Courier New" w:hAnsi="Courier New" w:cs="Courier New"/>
          <w:sz w:val="24"/>
          <w:lang w:val="en-US"/>
        </w:rPr>
        <w:t>CROSS_COMPILE=</w:t>
      </w:r>
      <w:r w:rsidR="006F0BA9" w:rsidRPr="006F0BA9">
        <w:rPr>
          <w:lang w:val="en-US"/>
        </w:rPr>
        <w:t xml:space="preserve"> arm-linux-gnueabi</w:t>
      </w:r>
      <w:r w:rsidR="006F0BA9">
        <w:rPr>
          <w:lang w:val="en-US"/>
        </w:rPr>
        <w:t xml:space="preserve">- </w:t>
      </w:r>
      <w:r w:rsidRPr="00D930D8">
        <w:rPr>
          <w:rFonts w:ascii="Courier New" w:hAnsi="Courier New" w:cs="Courier New"/>
          <w:sz w:val="24"/>
          <w:lang w:val="en-US"/>
        </w:rPr>
        <w:t xml:space="preserve">make </w:t>
      </w:r>
      <w:r w:rsidR="00EB2A09" w:rsidRPr="00D930D8">
        <w:rPr>
          <w:rFonts w:ascii="Courier New" w:hAnsi="Courier New" w:cs="Courier New"/>
          <w:sz w:val="24"/>
          <w:lang w:val="en-US"/>
        </w:rPr>
        <w:t>m</w:t>
      </w:r>
      <w:r w:rsidR="006F0BA9">
        <w:rPr>
          <w:rFonts w:ascii="Courier New" w:hAnsi="Courier New" w:cs="Courier New"/>
          <w:sz w:val="24"/>
          <w:lang w:val="en-US"/>
        </w:rPr>
        <w:t>t143</w:t>
      </w:r>
      <w:r w:rsidR="00EB2A09" w:rsidRPr="00D930D8">
        <w:rPr>
          <w:rFonts w:ascii="Courier New" w:hAnsi="Courier New" w:cs="Courier New"/>
          <w:sz w:val="24"/>
          <w:lang w:val="en-US"/>
        </w:rPr>
        <w:t>-0</w:t>
      </w:r>
      <w:r w:rsidR="006F0BA9">
        <w:rPr>
          <w:rFonts w:ascii="Courier New" w:hAnsi="Courier New" w:cs="Courier New"/>
          <w:sz w:val="24"/>
          <w:lang w:val="en-US"/>
        </w:rPr>
        <w:t>5</w:t>
      </w:r>
      <w:r w:rsidR="00EB2A09" w:rsidRPr="00D930D8">
        <w:rPr>
          <w:rFonts w:ascii="Courier New" w:hAnsi="Courier New" w:cs="Courier New"/>
          <w:sz w:val="24"/>
          <w:lang w:val="en-US"/>
        </w:rPr>
        <w:t>_defconfig</w:t>
      </w:r>
    </w:p>
    <w:p w:rsidR="00611344" w:rsidRPr="00EE7518" w:rsidRDefault="00611344" w:rsidP="003B3BB1">
      <w:pPr>
        <w:pStyle w:val="4-"/>
      </w:pPr>
      <w:bookmarkStart w:id="10" w:name="_Hlk55813562"/>
      <w:r>
        <w:t>После</w:t>
      </w:r>
      <w:r w:rsidRPr="00F97FF9">
        <w:t xml:space="preserve"> </w:t>
      </w:r>
      <w:r>
        <w:t>выполнения</w:t>
      </w:r>
      <w:r w:rsidRPr="00F97FF9">
        <w:t xml:space="preserve"> </w:t>
      </w:r>
      <w:r>
        <w:t>указанных</w:t>
      </w:r>
      <w:r w:rsidRPr="00F97FF9">
        <w:t xml:space="preserve"> </w:t>
      </w:r>
      <w:r>
        <w:t>команд</w:t>
      </w:r>
      <w:r w:rsidRPr="00F97FF9">
        <w:t xml:space="preserve"> </w:t>
      </w:r>
      <w:r w:rsidR="007E7199">
        <w:t>будет</w:t>
      </w:r>
      <w:r w:rsidR="007E7199" w:rsidRPr="007E7199">
        <w:t xml:space="preserve"> </w:t>
      </w:r>
      <w:r w:rsidR="007E7199">
        <w:t xml:space="preserve">создан скрытый файл конфигурации </w:t>
      </w:r>
      <w:r w:rsidR="007E7199">
        <w:rPr>
          <w:lang w:val="en-US"/>
        </w:rPr>
        <w:t>U</w:t>
      </w:r>
      <w:r w:rsidR="007E7199" w:rsidRPr="007E7199">
        <w:t>-</w:t>
      </w:r>
      <w:r w:rsidR="007E7199">
        <w:rPr>
          <w:lang w:val="en-US"/>
        </w:rPr>
        <w:t>Boot</w:t>
      </w:r>
      <w:r w:rsidR="007E7199">
        <w:t>.</w:t>
      </w:r>
      <w:r w:rsidR="007E7199">
        <w:rPr>
          <w:lang w:val="en-US"/>
        </w:rPr>
        <w:t>config</w:t>
      </w:r>
      <w:r w:rsidR="007E7199" w:rsidRPr="007E7199">
        <w:t xml:space="preserve">. </w:t>
      </w:r>
      <w:r w:rsidR="007E7199">
        <w:t xml:space="preserve">Далее </w:t>
      </w:r>
      <w:r w:rsidR="00605FD1">
        <w:t>есть во</w:t>
      </w:r>
      <w:r w:rsidR="003B3BB1">
        <w:t>зможность изменить настройки по </w:t>
      </w:r>
      <w:r w:rsidR="00605FD1">
        <w:t xml:space="preserve">умолчанию, для чего </w:t>
      </w:r>
      <w:r w:rsidR="007E7199">
        <w:t xml:space="preserve">необходимо </w:t>
      </w:r>
      <w:r w:rsidR="00EE7518">
        <w:t>выполнить установку</w:t>
      </w:r>
      <w:r w:rsidR="00C32231" w:rsidRPr="00C32231">
        <w:t xml:space="preserve"> </w:t>
      </w:r>
      <w:r w:rsidR="00C32231">
        <w:t xml:space="preserve">дополнительных пакетов </w:t>
      </w:r>
      <w:r w:rsidR="00C32231" w:rsidRPr="00C32231">
        <w:t>libncurses5-dev</w:t>
      </w:r>
      <w:r w:rsidR="00C32231">
        <w:t>,</w:t>
      </w:r>
      <w:r w:rsidR="00C32231" w:rsidRPr="00C32231">
        <w:t xml:space="preserve"> libncursesw5-dev</w:t>
      </w:r>
      <w:r w:rsidR="00EE7518">
        <w:t xml:space="preserve"> </w:t>
      </w:r>
      <w:r w:rsidR="00C32231">
        <w:t xml:space="preserve">и выполнить </w:t>
      </w:r>
      <w:r w:rsidR="00EE7518">
        <w:t>следующие команды</w:t>
      </w:r>
      <w:bookmarkEnd w:id="10"/>
      <w:r w:rsidR="007E7199" w:rsidRPr="007E7199">
        <w:t>:</w:t>
      </w:r>
    </w:p>
    <w:p w:rsidR="00EE7518" w:rsidRPr="00F3453D" w:rsidRDefault="00C32231" w:rsidP="00F3453D">
      <w:pPr>
        <w:pStyle w:val="a7"/>
        <w:ind w:left="709" w:firstLine="0"/>
        <w:rPr>
          <w:rFonts w:ascii="Courier New" w:hAnsi="Courier New" w:cs="Courier New"/>
          <w:sz w:val="24"/>
          <w:lang w:val="en-US"/>
        </w:rPr>
      </w:pPr>
      <w:r w:rsidRPr="00F3453D">
        <w:rPr>
          <w:rFonts w:ascii="Courier New" w:hAnsi="Courier New" w:cs="Courier New"/>
          <w:sz w:val="24"/>
          <w:lang w:val="en-US"/>
        </w:rPr>
        <w:t>sudo apt-get install libncurses5-dev libncursesw5-dev</w:t>
      </w:r>
    </w:p>
    <w:p w:rsidR="007E7199" w:rsidRPr="00F3453D" w:rsidRDefault="007E7199" w:rsidP="00F3453D">
      <w:pPr>
        <w:pStyle w:val="a7"/>
        <w:ind w:left="709" w:firstLine="0"/>
        <w:rPr>
          <w:rFonts w:ascii="Courier" w:hAnsi="Courier"/>
          <w:sz w:val="24"/>
          <w:lang w:val="en-US"/>
        </w:rPr>
      </w:pPr>
      <w:r w:rsidRPr="00F3453D">
        <w:rPr>
          <w:rFonts w:ascii="Courier" w:hAnsi="Courier" w:cs="Courier"/>
          <w:sz w:val="24"/>
          <w:lang w:val="en-US"/>
        </w:rPr>
        <w:t>make menuconfig</w:t>
      </w:r>
    </w:p>
    <w:p w:rsidR="00611344" w:rsidRPr="007607A0" w:rsidRDefault="007E7199" w:rsidP="003B3BB1">
      <w:pPr>
        <w:pStyle w:val="4-"/>
      </w:pPr>
      <w:r>
        <w:t xml:space="preserve">После компиляции откроется окно </w:t>
      </w:r>
      <w:r>
        <w:rPr>
          <w:lang w:val="en-US"/>
        </w:rPr>
        <w:t>menuconfig</w:t>
      </w:r>
      <w:r w:rsidR="009645AA" w:rsidRPr="009645AA">
        <w:t>:</w:t>
      </w:r>
    </w:p>
    <w:p w:rsidR="003B3BB1" w:rsidRDefault="003F7FF5" w:rsidP="003B3BB1">
      <w:pPr>
        <w:pStyle w:val="a7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B4A336C" wp14:editId="15001953">
            <wp:extent cx="6480175" cy="39439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EB" w:rsidRDefault="003B3BB1" w:rsidP="003B3BB1">
      <w:pPr>
        <w:pStyle w:val="af8"/>
      </w:pPr>
      <w:r>
        <w:t xml:space="preserve">Рисунок </w:t>
      </w:r>
      <w:r w:rsidR="007B3F4C">
        <w:rPr>
          <w:noProof/>
        </w:rPr>
        <w:fldChar w:fldCharType="begin"/>
      </w:r>
      <w:r w:rsidR="007B3F4C">
        <w:rPr>
          <w:noProof/>
        </w:rPr>
        <w:instrText xml:space="preserve"> SEQ Рисунок \* ARABIC </w:instrText>
      </w:r>
      <w:r w:rsidR="007B3F4C">
        <w:rPr>
          <w:noProof/>
        </w:rPr>
        <w:fldChar w:fldCharType="separate"/>
      </w:r>
      <w:r w:rsidR="0008733F">
        <w:rPr>
          <w:noProof/>
        </w:rPr>
        <w:t>1</w:t>
      </w:r>
      <w:r w:rsidR="007B3F4C">
        <w:rPr>
          <w:noProof/>
        </w:rPr>
        <w:fldChar w:fldCharType="end"/>
      </w:r>
      <w:r>
        <w:t xml:space="preserve"> –</w:t>
      </w:r>
      <w:r w:rsidR="00D66DD5" w:rsidRPr="0008733F">
        <w:t xml:space="preserve"> Интерфейс утилиты menuconfig</w:t>
      </w:r>
    </w:p>
    <w:p w:rsidR="0008733F" w:rsidRPr="0008733F" w:rsidRDefault="0008733F" w:rsidP="0008733F">
      <w:pPr>
        <w:pStyle w:val="a7"/>
      </w:pPr>
    </w:p>
    <w:p w:rsidR="0008733F" w:rsidRDefault="003F7FF5" w:rsidP="0008733F">
      <w:pPr>
        <w:pStyle w:val="42"/>
      </w:pPr>
      <w:r>
        <w:t>В</w:t>
      </w:r>
      <w:r w:rsidRPr="0008733F">
        <w:t xml:space="preserve"> </w:t>
      </w:r>
      <w:r>
        <w:t>разделе</w:t>
      </w:r>
      <w:r w:rsidRPr="0008733F">
        <w:t xml:space="preserve"> </w:t>
      </w:r>
      <w:r w:rsidRPr="003F7FF5">
        <w:rPr>
          <w:rFonts w:ascii="Courier" w:hAnsi="Courier" w:cs="Courier"/>
          <w:bCs w:val="0"/>
          <w:sz w:val="24"/>
          <w:szCs w:val="24"/>
          <w:lang w:val="en-US"/>
        </w:rPr>
        <w:t>Environment</w:t>
      </w:r>
      <w:r w:rsidRPr="0008733F">
        <w:t xml:space="preserve"> </w:t>
      </w:r>
      <w:r>
        <w:t>следует</w:t>
      </w:r>
      <w:r w:rsidRPr="0008733F">
        <w:t xml:space="preserve"> </w:t>
      </w:r>
      <w:r>
        <w:t>указать</w:t>
      </w:r>
      <w:r w:rsidRPr="0008733F">
        <w:t xml:space="preserve"> </w:t>
      </w:r>
      <w:r>
        <w:t>место</w:t>
      </w:r>
      <w:r w:rsidRPr="0008733F">
        <w:t xml:space="preserve"> </w:t>
      </w:r>
      <w:r>
        <w:t>хранения</w:t>
      </w:r>
      <w:r w:rsidRPr="0008733F">
        <w:t xml:space="preserve"> </w:t>
      </w:r>
      <w:r w:rsidR="00BA73F6">
        <w:t>рабочих</w:t>
      </w:r>
      <w:r w:rsidR="00BA73F6" w:rsidRPr="0008733F">
        <w:t xml:space="preserve"> </w:t>
      </w:r>
      <w:r w:rsidR="00BA73F6">
        <w:t>переменных</w:t>
      </w:r>
      <w:r w:rsidRPr="0008733F">
        <w:t xml:space="preserve"> </w:t>
      </w:r>
      <w:r>
        <w:rPr>
          <w:lang w:val="en-US"/>
        </w:rPr>
        <w:t>U</w:t>
      </w:r>
      <w:r w:rsidRPr="0008733F">
        <w:t>-</w:t>
      </w:r>
      <w:r>
        <w:rPr>
          <w:lang w:val="en-US"/>
        </w:rPr>
        <w:t>Boot</w:t>
      </w:r>
      <w:r w:rsidR="0008733F">
        <w:t>:</w:t>
      </w:r>
    </w:p>
    <w:p w:rsidR="00286BF4" w:rsidRDefault="003F7FF5" w:rsidP="00286BF4">
      <w:pPr>
        <w:pStyle w:val="a7"/>
        <w:numPr>
          <w:ilvl w:val="0"/>
          <w:numId w:val="23"/>
        </w:numPr>
        <w:ind w:left="0" w:firstLine="709"/>
      </w:pPr>
      <w:r w:rsidRPr="0008733F">
        <w:t xml:space="preserve">Environment in an MMC device </w:t>
      </w:r>
      <w:r w:rsidR="0008733F">
        <w:t xml:space="preserve">– </w:t>
      </w:r>
      <w:r>
        <w:t>для</w:t>
      </w:r>
      <w:r w:rsidRPr="0008733F">
        <w:t xml:space="preserve"> </w:t>
      </w:r>
      <w:r>
        <w:t>хранения</w:t>
      </w:r>
      <w:r w:rsidRPr="0008733F">
        <w:t xml:space="preserve"> </w:t>
      </w:r>
      <w:r w:rsidR="00BA73F6">
        <w:t>рабочих</w:t>
      </w:r>
      <w:r w:rsidR="00BA73F6" w:rsidRPr="0008733F">
        <w:t xml:space="preserve"> </w:t>
      </w:r>
      <w:r w:rsidR="00BA73F6">
        <w:t>переменных</w:t>
      </w:r>
      <w:r w:rsidRPr="0008733F">
        <w:t xml:space="preserve"> </w:t>
      </w:r>
      <w:r w:rsidR="0008733F">
        <w:br/>
      </w:r>
      <w:r>
        <w:t>на</w:t>
      </w:r>
      <w:r w:rsidR="0008733F">
        <w:t> </w:t>
      </w:r>
      <w:r w:rsidRPr="0008733F">
        <w:t>SD-</w:t>
      </w:r>
      <w:r>
        <w:t>карте</w:t>
      </w:r>
      <w:r w:rsidR="0008733F">
        <w:t>;</w:t>
      </w:r>
    </w:p>
    <w:p w:rsidR="003F7FF5" w:rsidRPr="0008733F" w:rsidRDefault="003F7FF5" w:rsidP="00286BF4">
      <w:pPr>
        <w:pStyle w:val="a7"/>
        <w:numPr>
          <w:ilvl w:val="0"/>
          <w:numId w:val="23"/>
        </w:numPr>
        <w:ind w:left="0" w:firstLine="709"/>
      </w:pPr>
      <w:r w:rsidRPr="0008733F">
        <w:t xml:space="preserve">Environment is in SPI flash </w:t>
      </w:r>
      <w:r w:rsidR="0008733F">
        <w:t>–</w:t>
      </w:r>
      <w:r>
        <w:t>для</w:t>
      </w:r>
      <w:r w:rsidRPr="0008733F">
        <w:t xml:space="preserve"> </w:t>
      </w:r>
      <w:r>
        <w:t>хранения</w:t>
      </w:r>
      <w:r w:rsidRPr="0008733F">
        <w:t xml:space="preserve"> </w:t>
      </w:r>
      <w:r w:rsidR="00BA73F6">
        <w:t>рабочих</w:t>
      </w:r>
      <w:r w:rsidR="00BA73F6" w:rsidRPr="0008733F">
        <w:t xml:space="preserve"> </w:t>
      </w:r>
      <w:r w:rsidR="00BA73F6">
        <w:t>переменных</w:t>
      </w:r>
      <w:r w:rsidRPr="0008733F">
        <w:t xml:space="preserve"> </w:t>
      </w:r>
      <w:r>
        <w:t>на</w:t>
      </w:r>
      <w:r w:rsidRPr="0008733F">
        <w:t xml:space="preserve"> SPI-flash </w:t>
      </w:r>
      <w:r>
        <w:t>микросхеме</w:t>
      </w:r>
      <w:r w:rsidR="0008733F" w:rsidRPr="0008733F">
        <w:t>.</w:t>
      </w:r>
    </w:p>
    <w:p w:rsidR="0008733F" w:rsidRDefault="003F7FF5" w:rsidP="0008733F">
      <w:pPr>
        <w:pStyle w:val="a7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23B2A96" wp14:editId="000A08BD">
            <wp:extent cx="6480175" cy="3886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F5" w:rsidRPr="0008733F" w:rsidRDefault="0008733F" w:rsidP="0008733F">
      <w:pPr>
        <w:pStyle w:val="af8"/>
      </w:pPr>
      <w:r>
        <w:t xml:space="preserve">Рисунок </w:t>
      </w:r>
      <w:r w:rsidR="007B3F4C">
        <w:rPr>
          <w:noProof/>
        </w:rPr>
        <w:fldChar w:fldCharType="begin"/>
      </w:r>
      <w:r w:rsidR="007B3F4C">
        <w:rPr>
          <w:noProof/>
        </w:rPr>
        <w:instrText xml:space="preserve"> SEQ Рисунок \* ARABIC </w:instrText>
      </w:r>
      <w:r w:rsidR="007B3F4C">
        <w:rPr>
          <w:noProof/>
        </w:rPr>
        <w:fldChar w:fldCharType="separate"/>
      </w:r>
      <w:r>
        <w:rPr>
          <w:noProof/>
        </w:rPr>
        <w:t>2</w:t>
      </w:r>
      <w:r w:rsidR="007B3F4C">
        <w:rPr>
          <w:noProof/>
        </w:rPr>
        <w:fldChar w:fldCharType="end"/>
      </w:r>
      <w:r>
        <w:t xml:space="preserve"> –</w:t>
      </w:r>
      <w:r w:rsidR="003F7FF5">
        <w:t xml:space="preserve"> Выбор места хранения настрое</w:t>
      </w:r>
      <w:r>
        <w:t>к</w:t>
      </w:r>
      <w:r w:rsidR="003F7FF5">
        <w:t xml:space="preserve"> загрузчика </w:t>
      </w:r>
      <w:r w:rsidR="003F7FF5">
        <w:rPr>
          <w:lang w:val="en-US"/>
        </w:rPr>
        <w:t>U</w:t>
      </w:r>
      <w:r w:rsidR="003F7FF5" w:rsidRPr="003F7FF5">
        <w:t>-</w:t>
      </w:r>
      <w:r w:rsidR="003F7FF5">
        <w:rPr>
          <w:lang w:val="en-US"/>
        </w:rPr>
        <w:t>Boot</w:t>
      </w:r>
    </w:p>
    <w:p w:rsidR="0008733F" w:rsidRPr="0008733F" w:rsidRDefault="0008733F" w:rsidP="0008733F">
      <w:pPr>
        <w:pStyle w:val="a7"/>
      </w:pPr>
    </w:p>
    <w:p w:rsidR="00193347" w:rsidRDefault="00193347" w:rsidP="00193347">
      <w:pPr>
        <w:pStyle w:val="42"/>
        <w:ind w:firstLine="709"/>
      </w:pPr>
      <w:r>
        <w:t>Выполнить следующую команду:</w:t>
      </w:r>
    </w:p>
    <w:p w:rsidR="00193347" w:rsidRPr="00D930D8" w:rsidRDefault="00193347" w:rsidP="00D66DD5">
      <w:pPr>
        <w:pStyle w:val="a7"/>
        <w:ind w:left="709" w:firstLine="0"/>
        <w:rPr>
          <w:rFonts w:ascii="Courier New" w:hAnsi="Courier New" w:cs="Courier New"/>
          <w:sz w:val="24"/>
          <w:lang w:val="en-US"/>
        </w:rPr>
      </w:pPr>
      <w:r w:rsidRPr="00D930D8">
        <w:rPr>
          <w:rFonts w:ascii="Courier New" w:hAnsi="Courier New" w:cs="Courier New"/>
          <w:sz w:val="24"/>
          <w:lang w:val="en-US"/>
        </w:rPr>
        <w:t>CROSS_COMPILE=</w:t>
      </w:r>
      <w:r w:rsidR="00D36F37" w:rsidRPr="00D36F37">
        <w:rPr>
          <w:lang w:val="en-US"/>
        </w:rPr>
        <w:t xml:space="preserve"> </w:t>
      </w:r>
      <w:r w:rsidR="00D36F37" w:rsidRPr="006F0BA9">
        <w:rPr>
          <w:lang w:val="en-US"/>
        </w:rPr>
        <w:t>arm-linux-gnueabihf</w:t>
      </w:r>
      <w:r w:rsidR="00D36F37">
        <w:rPr>
          <w:lang w:val="en-US"/>
        </w:rPr>
        <w:t xml:space="preserve">- </w:t>
      </w:r>
      <w:r w:rsidRPr="00D930D8">
        <w:rPr>
          <w:rFonts w:ascii="Courier New" w:hAnsi="Courier New" w:cs="Courier New"/>
          <w:sz w:val="24"/>
          <w:lang w:val="en-US"/>
        </w:rPr>
        <w:t>make</w:t>
      </w:r>
    </w:p>
    <w:p w:rsidR="00F97FF9" w:rsidRPr="00F97FF9" w:rsidRDefault="00F97FF9" w:rsidP="00F97FF9">
      <w:pPr>
        <w:pStyle w:val="4-"/>
      </w:pPr>
      <w:r>
        <w:t>После</w:t>
      </w:r>
      <w:r w:rsidRPr="00F97FF9">
        <w:t xml:space="preserve"> </w:t>
      </w:r>
      <w:r>
        <w:t>выполнения</w:t>
      </w:r>
      <w:r w:rsidRPr="00F97FF9">
        <w:t xml:space="preserve"> </w:t>
      </w:r>
      <w:r>
        <w:t>указанных</w:t>
      </w:r>
      <w:r w:rsidRPr="00F97FF9">
        <w:t xml:space="preserve"> </w:t>
      </w:r>
      <w:r>
        <w:t>команд</w:t>
      </w:r>
      <w:r w:rsidRPr="00F97FF9">
        <w:t xml:space="preserve"> </w:t>
      </w:r>
      <w:r>
        <w:t>будут</w:t>
      </w:r>
      <w:r w:rsidRPr="00F97FF9">
        <w:t xml:space="preserve"> </w:t>
      </w:r>
      <w:r>
        <w:t>созданы</w:t>
      </w:r>
      <w:r w:rsidRPr="00F97FF9">
        <w:t xml:space="preserve"> </w:t>
      </w:r>
      <w:r>
        <w:t>бинарные</w:t>
      </w:r>
      <w:r w:rsidRPr="00F97FF9">
        <w:t xml:space="preserve"> </w:t>
      </w:r>
      <w:r>
        <w:t>файлы:</w:t>
      </w:r>
    </w:p>
    <w:p w:rsidR="00F97FF9" w:rsidRDefault="00F97FF9" w:rsidP="00F97FF9">
      <w:pPr>
        <w:pStyle w:val="4-"/>
        <w:numPr>
          <w:ilvl w:val="0"/>
          <w:numId w:val="0"/>
        </w:numPr>
        <w:ind w:left="709"/>
      </w:pPr>
      <w:r w:rsidRPr="00F97FF9">
        <w:rPr>
          <w:rFonts w:ascii="Courier New" w:hAnsi="Courier New" w:cs="Courier New"/>
          <w:sz w:val="24"/>
          <w:szCs w:val="22"/>
          <w:lang w:val="en-US"/>
        </w:rPr>
        <w:t>spl</w:t>
      </w:r>
      <w:r w:rsidRPr="00F97FF9">
        <w:rPr>
          <w:rFonts w:ascii="Courier New" w:hAnsi="Courier New" w:cs="Courier New"/>
          <w:sz w:val="24"/>
          <w:szCs w:val="22"/>
        </w:rPr>
        <w:t>/</w:t>
      </w:r>
      <w:r w:rsidRPr="00F97FF9">
        <w:rPr>
          <w:rFonts w:ascii="Courier New" w:hAnsi="Courier New" w:cs="Courier New"/>
          <w:sz w:val="24"/>
          <w:szCs w:val="22"/>
          <w:lang w:val="en-US"/>
        </w:rPr>
        <w:t>u</w:t>
      </w:r>
      <w:r w:rsidRPr="00F97FF9">
        <w:rPr>
          <w:rFonts w:ascii="Courier New" w:hAnsi="Courier New" w:cs="Courier New"/>
          <w:sz w:val="24"/>
          <w:szCs w:val="22"/>
        </w:rPr>
        <w:t>-</w:t>
      </w:r>
      <w:r w:rsidRPr="00F97FF9">
        <w:rPr>
          <w:rFonts w:ascii="Courier New" w:hAnsi="Courier New" w:cs="Courier New"/>
          <w:sz w:val="24"/>
          <w:szCs w:val="22"/>
          <w:lang w:val="en-US"/>
        </w:rPr>
        <w:t>boot</w:t>
      </w:r>
      <w:r w:rsidRPr="00F97FF9">
        <w:rPr>
          <w:rFonts w:ascii="Courier New" w:hAnsi="Courier New" w:cs="Courier New"/>
          <w:sz w:val="24"/>
          <w:szCs w:val="22"/>
        </w:rPr>
        <w:t>-</w:t>
      </w:r>
      <w:r w:rsidRPr="00F97FF9">
        <w:rPr>
          <w:rFonts w:ascii="Courier New" w:hAnsi="Courier New" w:cs="Courier New"/>
          <w:sz w:val="24"/>
          <w:szCs w:val="22"/>
          <w:lang w:val="en-US"/>
        </w:rPr>
        <w:t>spl</w:t>
      </w:r>
      <w:r w:rsidRPr="00F97FF9">
        <w:rPr>
          <w:rFonts w:ascii="Courier New" w:hAnsi="Courier New" w:cs="Courier New"/>
          <w:sz w:val="24"/>
          <w:szCs w:val="22"/>
        </w:rPr>
        <w:t>-</w:t>
      </w:r>
      <w:r w:rsidRPr="00F97FF9">
        <w:rPr>
          <w:rFonts w:ascii="Courier New" w:hAnsi="Courier New" w:cs="Courier New"/>
          <w:sz w:val="24"/>
          <w:szCs w:val="22"/>
          <w:lang w:val="en-US"/>
        </w:rPr>
        <w:t>dtb</w:t>
      </w:r>
      <w:r w:rsidRPr="00F97FF9">
        <w:rPr>
          <w:rFonts w:ascii="Courier New" w:hAnsi="Courier New" w:cs="Courier New"/>
          <w:sz w:val="24"/>
          <w:szCs w:val="22"/>
        </w:rPr>
        <w:t>.</w:t>
      </w:r>
      <w:r w:rsidR="00CE19CE">
        <w:rPr>
          <w:rFonts w:ascii="Courier New" w:hAnsi="Courier New" w:cs="Courier New"/>
          <w:sz w:val="24"/>
          <w:szCs w:val="22"/>
          <w:lang w:val="en-US"/>
        </w:rPr>
        <w:t>rbi</w:t>
      </w:r>
      <w:r w:rsidRPr="00F97FF9">
        <w:rPr>
          <w:sz w:val="32"/>
        </w:rPr>
        <w:t xml:space="preserve"> </w:t>
      </w:r>
      <w:r w:rsidRPr="00F97FF9">
        <w:t xml:space="preserve">– </w:t>
      </w:r>
      <w:r>
        <w:t>образ</w:t>
      </w:r>
      <w:r w:rsidRPr="00F97FF9">
        <w:t xml:space="preserve"> </w:t>
      </w:r>
      <w:r>
        <w:t>первичного</w:t>
      </w:r>
      <w:r w:rsidRPr="00F97FF9">
        <w:t xml:space="preserve"> </w:t>
      </w:r>
      <w:r>
        <w:t>загрузчика</w:t>
      </w:r>
      <w:r w:rsidRPr="00F97FF9">
        <w:t xml:space="preserve"> </w:t>
      </w:r>
      <w:r>
        <w:rPr>
          <w:lang w:val="en-US"/>
        </w:rPr>
        <w:t>U</w:t>
      </w:r>
      <w:r w:rsidRPr="00F97FF9">
        <w:t>-</w:t>
      </w:r>
      <w:r>
        <w:rPr>
          <w:lang w:val="en-US"/>
        </w:rPr>
        <w:t>Boot</w:t>
      </w:r>
      <w:r>
        <w:t>;</w:t>
      </w:r>
    </w:p>
    <w:p w:rsidR="00F97FF9" w:rsidRDefault="00F97FF9" w:rsidP="00F97FF9">
      <w:pPr>
        <w:pStyle w:val="4-"/>
        <w:numPr>
          <w:ilvl w:val="0"/>
          <w:numId w:val="0"/>
        </w:numPr>
        <w:ind w:left="709"/>
      </w:pPr>
      <w:r w:rsidRPr="00F97FF9">
        <w:rPr>
          <w:rFonts w:ascii="Courier New" w:hAnsi="Courier New" w:cs="Courier New"/>
          <w:sz w:val="24"/>
          <w:szCs w:val="22"/>
          <w:lang w:val="en-US"/>
        </w:rPr>
        <w:t>u</w:t>
      </w:r>
      <w:r w:rsidRPr="00F97FF9">
        <w:rPr>
          <w:rFonts w:ascii="Courier New" w:hAnsi="Courier New" w:cs="Courier New"/>
          <w:sz w:val="24"/>
          <w:szCs w:val="22"/>
        </w:rPr>
        <w:t>-</w:t>
      </w:r>
      <w:r w:rsidRPr="00F97FF9">
        <w:rPr>
          <w:rFonts w:ascii="Courier New" w:hAnsi="Courier New" w:cs="Courier New"/>
          <w:sz w:val="24"/>
          <w:szCs w:val="22"/>
          <w:lang w:val="en-US"/>
        </w:rPr>
        <w:t>boot</w:t>
      </w:r>
      <w:r w:rsidRPr="00F97FF9">
        <w:rPr>
          <w:rFonts w:ascii="Courier New" w:hAnsi="Courier New" w:cs="Courier New"/>
          <w:sz w:val="24"/>
          <w:szCs w:val="22"/>
        </w:rPr>
        <w:t>-</w:t>
      </w:r>
      <w:r w:rsidRPr="00F97FF9">
        <w:rPr>
          <w:rFonts w:ascii="Courier New" w:hAnsi="Courier New" w:cs="Courier New"/>
          <w:sz w:val="24"/>
          <w:szCs w:val="22"/>
          <w:lang w:val="en-US"/>
        </w:rPr>
        <w:t>dtb</w:t>
      </w:r>
      <w:r w:rsidRPr="00F97FF9">
        <w:rPr>
          <w:rFonts w:ascii="Courier New" w:hAnsi="Courier New" w:cs="Courier New"/>
          <w:sz w:val="24"/>
          <w:szCs w:val="22"/>
        </w:rPr>
        <w:t>.</w:t>
      </w:r>
      <w:r w:rsidRPr="00F97FF9">
        <w:rPr>
          <w:rFonts w:ascii="Courier New" w:hAnsi="Courier New" w:cs="Courier New"/>
          <w:sz w:val="24"/>
          <w:szCs w:val="22"/>
          <w:lang w:val="en-US"/>
        </w:rPr>
        <w:t>img</w:t>
      </w:r>
      <w:r w:rsidRPr="00F97FF9">
        <w:t xml:space="preserve"> – </w:t>
      </w:r>
      <w:r>
        <w:t>образ</w:t>
      </w:r>
      <w:r w:rsidRPr="00F97FF9">
        <w:t xml:space="preserve"> </w:t>
      </w:r>
      <w:r w:rsidR="00395FF1">
        <w:t xml:space="preserve">вторичного </w:t>
      </w:r>
      <w:r>
        <w:t>загрузчика</w:t>
      </w:r>
      <w:r w:rsidRPr="00F97FF9">
        <w:t xml:space="preserve"> </w:t>
      </w:r>
      <w:r>
        <w:rPr>
          <w:lang w:val="en-US"/>
        </w:rPr>
        <w:t>U</w:t>
      </w:r>
      <w:r w:rsidRPr="00F97FF9">
        <w:t>-</w:t>
      </w:r>
      <w:r>
        <w:rPr>
          <w:lang w:val="en-US"/>
        </w:rPr>
        <w:t>Boot</w:t>
      </w:r>
      <w:r>
        <w:t>;</w:t>
      </w:r>
    </w:p>
    <w:p w:rsidR="00395FF1" w:rsidRDefault="00395FF1" w:rsidP="00395FF1">
      <w:pPr>
        <w:pStyle w:val="4-"/>
      </w:pPr>
      <w:r>
        <w:t>Полученные файл необходимо</w:t>
      </w:r>
      <w:r w:rsidR="0008733F">
        <w:t xml:space="preserve"> упаковать в файл для записи </w:t>
      </w:r>
      <w:r w:rsidR="0008733F">
        <w:br/>
        <w:t>на </w:t>
      </w:r>
      <w:r>
        <w:rPr>
          <w:lang w:val="en-US"/>
        </w:rPr>
        <w:t>SD</w:t>
      </w:r>
      <w:r w:rsidRPr="00395FF1">
        <w:t>-</w:t>
      </w:r>
      <w:r>
        <w:t xml:space="preserve">карту или </w:t>
      </w:r>
      <w:r>
        <w:rPr>
          <w:lang w:val="en-US"/>
        </w:rPr>
        <w:t>SPI</w:t>
      </w:r>
      <w:r w:rsidRPr="00395FF1">
        <w:t>-</w:t>
      </w:r>
      <w:r>
        <w:rPr>
          <w:lang w:val="en-US"/>
        </w:rPr>
        <w:t>flash</w:t>
      </w:r>
      <w:r w:rsidRPr="00395FF1">
        <w:t xml:space="preserve"> </w:t>
      </w:r>
      <w:r>
        <w:t>микросхему, выполнив следующую команду:</w:t>
      </w:r>
    </w:p>
    <w:p w:rsidR="00395FF1" w:rsidRPr="00D930D8" w:rsidRDefault="00354D00" w:rsidP="00395FF1">
      <w:pPr>
        <w:pStyle w:val="a7"/>
        <w:ind w:left="709" w:firstLine="0"/>
        <w:rPr>
          <w:rFonts w:ascii="Courier New" w:hAnsi="Courier New" w:cs="Courier New"/>
          <w:sz w:val="24"/>
          <w:lang w:val="en-US"/>
        </w:rPr>
      </w:pPr>
      <w:r w:rsidRPr="00D930D8">
        <w:rPr>
          <w:rFonts w:ascii="Courier New" w:hAnsi="Courier New" w:cs="Courier New"/>
          <w:sz w:val="24"/>
          <w:lang w:val="en-US"/>
        </w:rPr>
        <w:t xml:space="preserve">rumboot-combine -i spl/u-boot-spl-dtb.rbi -i u-boot-dtb.img -a SD -o </w:t>
      </w:r>
      <w:r w:rsidR="00F9013B" w:rsidRPr="00D930D8">
        <w:rPr>
          <w:rFonts w:ascii="Courier New" w:hAnsi="Courier New" w:cs="Courier New"/>
          <w:sz w:val="24"/>
          <w:lang w:val="en-US"/>
        </w:rPr>
        <w:t>u-boot-combined.bin</w:t>
      </w:r>
    </w:p>
    <w:p w:rsidR="00354D00" w:rsidRPr="00354D00" w:rsidRDefault="00354D00" w:rsidP="0008733F">
      <w:pPr>
        <w:pStyle w:val="4-"/>
      </w:pPr>
      <w:r>
        <w:t>В</w:t>
      </w:r>
      <w:r w:rsidRPr="00354D00">
        <w:t xml:space="preserve"> </w:t>
      </w:r>
      <w:r w:rsidRPr="0008733F">
        <w:t>результате</w:t>
      </w:r>
      <w:r w:rsidRPr="00354D00">
        <w:t xml:space="preserve"> </w:t>
      </w:r>
      <w:r>
        <w:t xml:space="preserve">получится файл </w:t>
      </w:r>
      <w:r w:rsidR="00F9013B" w:rsidRPr="00F9013B">
        <w:rPr>
          <w:rFonts w:ascii="Courier" w:hAnsi="Courier" w:cs="Courier"/>
          <w:bCs w:val="0"/>
          <w:sz w:val="24"/>
          <w:szCs w:val="24"/>
          <w:lang w:val="en-US"/>
        </w:rPr>
        <w:t>u</w:t>
      </w:r>
      <w:r w:rsidR="00F9013B" w:rsidRPr="00F9013B">
        <w:rPr>
          <w:rFonts w:ascii="Courier" w:hAnsi="Courier" w:cs="Courier"/>
          <w:bCs w:val="0"/>
          <w:sz w:val="24"/>
          <w:szCs w:val="24"/>
        </w:rPr>
        <w:t>-</w:t>
      </w:r>
      <w:r w:rsidR="00F9013B" w:rsidRPr="00F9013B">
        <w:rPr>
          <w:rFonts w:ascii="Courier" w:hAnsi="Courier" w:cs="Courier"/>
          <w:bCs w:val="0"/>
          <w:sz w:val="24"/>
          <w:szCs w:val="24"/>
          <w:lang w:val="en-US"/>
        </w:rPr>
        <w:t>boot</w:t>
      </w:r>
      <w:r w:rsidR="00F9013B" w:rsidRPr="00F9013B">
        <w:rPr>
          <w:rFonts w:ascii="Courier" w:hAnsi="Courier" w:cs="Courier"/>
          <w:bCs w:val="0"/>
          <w:sz w:val="24"/>
          <w:szCs w:val="24"/>
        </w:rPr>
        <w:t>-</w:t>
      </w:r>
      <w:r w:rsidR="00F9013B" w:rsidRPr="00F9013B">
        <w:rPr>
          <w:rFonts w:ascii="Courier" w:hAnsi="Courier" w:cs="Courier"/>
          <w:bCs w:val="0"/>
          <w:sz w:val="24"/>
          <w:szCs w:val="24"/>
          <w:lang w:val="en-US"/>
        </w:rPr>
        <w:t>combined</w:t>
      </w:r>
      <w:r w:rsidR="00F9013B" w:rsidRPr="00F9013B">
        <w:rPr>
          <w:rFonts w:ascii="Courier" w:hAnsi="Courier" w:cs="Courier"/>
          <w:bCs w:val="0"/>
          <w:sz w:val="24"/>
          <w:szCs w:val="24"/>
        </w:rPr>
        <w:t>.</w:t>
      </w:r>
      <w:r w:rsidR="00F9013B" w:rsidRPr="00F9013B">
        <w:rPr>
          <w:rFonts w:ascii="Courier" w:hAnsi="Courier" w:cs="Courier"/>
          <w:bCs w:val="0"/>
          <w:sz w:val="24"/>
          <w:szCs w:val="24"/>
          <w:lang w:val="en-US"/>
        </w:rPr>
        <w:t>bin</w:t>
      </w:r>
      <w:r>
        <w:t xml:space="preserve">, который может быть записан на </w:t>
      </w:r>
      <w:r>
        <w:rPr>
          <w:lang w:val="en-US"/>
        </w:rPr>
        <w:t>SD</w:t>
      </w:r>
      <w:r w:rsidRPr="00354D00">
        <w:t>-</w:t>
      </w:r>
      <w:r>
        <w:t xml:space="preserve">карту или </w:t>
      </w:r>
      <w:r>
        <w:rPr>
          <w:lang w:val="en-US"/>
        </w:rPr>
        <w:t>SPI</w:t>
      </w:r>
      <w:r w:rsidRPr="00354D00">
        <w:t>-</w:t>
      </w:r>
      <w:r>
        <w:rPr>
          <w:lang w:val="en-US"/>
        </w:rPr>
        <w:t>flash</w:t>
      </w:r>
      <w:r w:rsidRPr="00354D00">
        <w:t xml:space="preserve"> </w:t>
      </w:r>
      <w:r>
        <w:t>микросхему.</w:t>
      </w:r>
    </w:p>
    <w:p w:rsidR="00F97FF9" w:rsidRPr="00F97FF9" w:rsidRDefault="00F97FF9" w:rsidP="00F97FF9">
      <w:pPr>
        <w:pStyle w:val="10"/>
        <w:ind w:left="0"/>
      </w:pPr>
      <w:bookmarkStart w:id="11" w:name="_Toc233198676"/>
      <w:bookmarkStart w:id="12" w:name="_Toc243709370"/>
      <w:bookmarkStart w:id="13" w:name="_Toc61621026"/>
      <w:r>
        <w:lastRenderedPageBreak/>
        <w:t>Прошивка загрузчика на носитель</w:t>
      </w:r>
      <w:bookmarkEnd w:id="13"/>
    </w:p>
    <w:p w:rsidR="00F97FF9" w:rsidRPr="00327EB2" w:rsidRDefault="00F97FF9" w:rsidP="00254D95">
      <w:pPr>
        <w:pStyle w:val="23"/>
      </w:pPr>
      <w:bookmarkStart w:id="14" w:name="_Ref514434396"/>
      <w:bookmarkStart w:id="15" w:name="_Toc514436595"/>
      <w:bookmarkStart w:id="16" w:name="_Toc61621027"/>
      <w:r w:rsidRPr="00327EB2">
        <w:t xml:space="preserve">Прошивка загрузчика </w:t>
      </w:r>
      <w:r w:rsidR="00327EB2">
        <w:rPr>
          <w:lang w:val="en-US"/>
        </w:rPr>
        <w:t>U</w:t>
      </w:r>
      <w:r w:rsidR="00327EB2" w:rsidRPr="00327EB2">
        <w:t>-</w:t>
      </w:r>
      <w:r w:rsidR="00327EB2">
        <w:rPr>
          <w:lang w:val="en-US"/>
        </w:rPr>
        <w:t>Boot</w:t>
      </w:r>
      <w:r w:rsidR="00327EB2" w:rsidRPr="00327EB2">
        <w:t xml:space="preserve"> </w:t>
      </w:r>
      <w:r w:rsidRPr="00327EB2">
        <w:t xml:space="preserve">на </w:t>
      </w:r>
      <w:r w:rsidRPr="00327EB2">
        <w:rPr>
          <w:lang w:val="en-US"/>
        </w:rPr>
        <w:t>SPI</w:t>
      </w:r>
      <w:r w:rsidR="0008733F">
        <w:t xml:space="preserve"> </w:t>
      </w:r>
      <w:r w:rsidR="00286BF4">
        <w:rPr>
          <w:lang w:val="en-US"/>
        </w:rPr>
        <w:t>flash</w:t>
      </w:r>
      <w:r w:rsidR="00286BF4" w:rsidRPr="00286BF4">
        <w:t>-</w:t>
      </w:r>
      <w:r w:rsidRPr="00327EB2">
        <w:t>носитель</w:t>
      </w:r>
      <w:bookmarkEnd w:id="14"/>
      <w:bookmarkEnd w:id="15"/>
      <w:bookmarkEnd w:id="16"/>
    </w:p>
    <w:p w:rsidR="00F97FF9" w:rsidRPr="00327EB2" w:rsidRDefault="00F97FF9" w:rsidP="00F97FF9">
      <w:pPr>
        <w:pStyle w:val="3-"/>
      </w:pPr>
      <w:r w:rsidRPr="00327EB2">
        <w:t xml:space="preserve">Для записи загрузчика </w:t>
      </w:r>
      <w:r w:rsidR="00327EB2">
        <w:rPr>
          <w:lang w:val="en-US"/>
        </w:rPr>
        <w:t>U</w:t>
      </w:r>
      <w:r w:rsidR="00327EB2" w:rsidRPr="00327EB2">
        <w:t>-</w:t>
      </w:r>
      <w:r w:rsidR="00327EB2">
        <w:rPr>
          <w:lang w:val="en-US"/>
        </w:rPr>
        <w:t>Boot</w:t>
      </w:r>
      <w:r w:rsidR="00327EB2" w:rsidRPr="00327EB2">
        <w:t xml:space="preserve"> </w:t>
      </w:r>
      <w:r w:rsidRPr="00327EB2">
        <w:t xml:space="preserve">на </w:t>
      </w:r>
      <w:r w:rsidRPr="00327EB2">
        <w:rPr>
          <w:lang w:val="en-US"/>
        </w:rPr>
        <w:t>SPI</w:t>
      </w:r>
      <w:r w:rsidRPr="00327EB2">
        <w:t xml:space="preserve"> </w:t>
      </w:r>
      <w:r w:rsidR="00286BF4">
        <w:rPr>
          <w:lang w:val="en-US"/>
        </w:rPr>
        <w:t>flash</w:t>
      </w:r>
      <w:r w:rsidR="00286BF4">
        <w:t>-</w:t>
      </w:r>
      <w:r w:rsidRPr="00327EB2">
        <w:t>накопитель необходимо выполнить следующие действия:</w:t>
      </w:r>
    </w:p>
    <w:p w:rsidR="00F97FF9" w:rsidRDefault="00DF7C29" w:rsidP="00464C05">
      <w:pPr>
        <w:pStyle w:val="4-"/>
      </w:pPr>
      <w:r w:rsidRPr="00327EB2">
        <w:t>З</w:t>
      </w:r>
      <w:r w:rsidR="00F97FF9" w:rsidRPr="00327EB2">
        <w:t xml:space="preserve">аписать образ </w:t>
      </w:r>
      <w:r w:rsidR="00F9013B" w:rsidRPr="00F9013B">
        <w:rPr>
          <w:rFonts w:ascii="Courier" w:hAnsi="Courier" w:cs="Courier"/>
          <w:bCs w:val="0"/>
          <w:sz w:val="24"/>
          <w:szCs w:val="24"/>
          <w:lang w:val="en-US"/>
        </w:rPr>
        <w:t>u</w:t>
      </w:r>
      <w:r w:rsidR="00F9013B" w:rsidRPr="00F9013B">
        <w:rPr>
          <w:rFonts w:ascii="Courier" w:hAnsi="Courier" w:cs="Courier"/>
          <w:bCs w:val="0"/>
          <w:sz w:val="24"/>
          <w:szCs w:val="24"/>
        </w:rPr>
        <w:t>-</w:t>
      </w:r>
      <w:r w:rsidR="00F9013B" w:rsidRPr="00F9013B">
        <w:rPr>
          <w:rFonts w:ascii="Courier" w:hAnsi="Courier" w:cs="Courier"/>
          <w:bCs w:val="0"/>
          <w:sz w:val="24"/>
          <w:szCs w:val="24"/>
          <w:lang w:val="en-US"/>
        </w:rPr>
        <w:t>boot</w:t>
      </w:r>
      <w:r w:rsidR="00F9013B" w:rsidRPr="00F9013B">
        <w:rPr>
          <w:rFonts w:ascii="Courier" w:hAnsi="Courier" w:cs="Courier"/>
          <w:bCs w:val="0"/>
          <w:sz w:val="24"/>
          <w:szCs w:val="24"/>
        </w:rPr>
        <w:t>-</w:t>
      </w:r>
      <w:r w:rsidR="00F9013B" w:rsidRPr="00F9013B">
        <w:rPr>
          <w:rFonts w:ascii="Courier" w:hAnsi="Courier" w:cs="Courier"/>
          <w:bCs w:val="0"/>
          <w:sz w:val="24"/>
          <w:szCs w:val="24"/>
          <w:lang w:val="en-US"/>
        </w:rPr>
        <w:t>combined</w:t>
      </w:r>
      <w:r w:rsidR="00F9013B" w:rsidRPr="00F9013B">
        <w:rPr>
          <w:rFonts w:ascii="Courier" w:hAnsi="Courier" w:cs="Courier"/>
          <w:bCs w:val="0"/>
          <w:sz w:val="24"/>
          <w:szCs w:val="24"/>
        </w:rPr>
        <w:t>.</w:t>
      </w:r>
      <w:r w:rsidR="00F9013B" w:rsidRPr="00F9013B">
        <w:rPr>
          <w:rFonts w:ascii="Courier" w:hAnsi="Courier" w:cs="Courier"/>
          <w:bCs w:val="0"/>
          <w:sz w:val="24"/>
          <w:szCs w:val="24"/>
          <w:lang w:val="en-US"/>
        </w:rPr>
        <w:t>bin</w:t>
      </w:r>
      <w:r w:rsidR="00F97FF9" w:rsidRPr="004B490D">
        <w:rPr>
          <w:sz w:val="32"/>
        </w:rPr>
        <w:t xml:space="preserve"> </w:t>
      </w:r>
      <w:r w:rsidR="00F97FF9" w:rsidRPr="00327EB2">
        <w:t xml:space="preserve">на </w:t>
      </w:r>
      <w:r w:rsidR="00F97FF9" w:rsidRPr="004B490D">
        <w:rPr>
          <w:lang w:val="en-US"/>
        </w:rPr>
        <w:t>SPI</w:t>
      </w:r>
      <w:r w:rsidR="00F97FF9" w:rsidRPr="00327EB2">
        <w:t xml:space="preserve"> </w:t>
      </w:r>
      <w:r w:rsidR="00286BF4">
        <w:rPr>
          <w:lang w:val="en-US"/>
        </w:rPr>
        <w:t>flash</w:t>
      </w:r>
      <w:r w:rsidR="00286BF4">
        <w:t xml:space="preserve"> </w:t>
      </w:r>
      <w:r w:rsidR="0008733F">
        <w:t>по смещению 0 при </w:t>
      </w:r>
      <w:r w:rsidR="00F97FF9" w:rsidRPr="00327EB2">
        <w:t xml:space="preserve">помощи программатора, </w:t>
      </w:r>
      <w:r w:rsidRPr="00327EB2">
        <w:t>следуя</w:t>
      </w:r>
      <w:r w:rsidR="00F97FF9" w:rsidRPr="00327EB2">
        <w:t xml:space="preserve"> инструкци</w:t>
      </w:r>
      <w:r w:rsidRPr="00327EB2">
        <w:t>ям</w:t>
      </w:r>
      <w:r w:rsidR="00F97FF9" w:rsidRPr="00327EB2">
        <w:t xml:space="preserve"> к программатору.</w:t>
      </w:r>
    </w:p>
    <w:p w:rsidR="0008733F" w:rsidRPr="0008733F" w:rsidRDefault="0008733F" w:rsidP="0008733F"/>
    <w:p w:rsidR="00F97FF9" w:rsidRPr="00460B67" w:rsidRDefault="00F97FF9" w:rsidP="00254D95">
      <w:pPr>
        <w:pStyle w:val="23"/>
      </w:pPr>
      <w:bookmarkStart w:id="17" w:name="_Toc514436597"/>
      <w:bookmarkStart w:id="18" w:name="_Toc61621028"/>
      <w:r w:rsidRPr="00DF7C29">
        <w:t>Прошивка</w:t>
      </w:r>
      <w:r w:rsidRPr="00460B67">
        <w:t xml:space="preserve"> </w:t>
      </w:r>
      <w:r w:rsidR="00354D00">
        <w:t xml:space="preserve">загрузчика </w:t>
      </w:r>
      <w:r w:rsidR="00354D00">
        <w:rPr>
          <w:lang w:val="en-US"/>
        </w:rPr>
        <w:t>U</w:t>
      </w:r>
      <w:r w:rsidR="00354D00" w:rsidRPr="00AA34EA">
        <w:t>-</w:t>
      </w:r>
      <w:r w:rsidR="00354D00">
        <w:rPr>
          <w:lang w:val="en-US"/>
        </w:rPr>
        <w:t>Boot</w:t>
      </w:r>
      <w:r w:rsidR="00354D00" w:rsidRPr="00AA34EA">
        <w:t xml:space="preserve"> </w:t>
      </w:r>
      <w:r w:rsidRPr="00460B67">
        <w:t xml:space="preserve">на </w:t>
      </w:r>
      <w:r w:rsidRPr="00460B67">
        <w:rPr>
          <w:lang w:val="en-US"/>
        </w:rPr>
        <w:t>SD</w:t>
      </w:r>
      <w:r w:rsidR="0008733F">
        <w:t>-</w:t>
      </w:r>
      <w:r w:rsidRPr="00460B67">
        <w:t>карту</w:t>
      </w:r>
      <w:bookmarkEnd w:id="17"/>
      <w:bookmarkEnd w:id="18"/>
    </w:p>
    <w:p w:rsidR="00F97FF9" w:rsidRPr="008A3EF5" w:rsidRDefault="00F97FF9" w:rsidP="0008733F">
      <w:pPr>
        <w:pStyle w:val="3-"/>
      </w:pPr>
      <w:r>
        <w:t xml:space="preserve">Для записи загрузчика </w:t>
      </w:r>
      <w:r w:rsidR="00AA34EA">
        <w:rPr>
          <w:lang w:val="en-US"/>
        </w:rPr>
        <w:t>U</w:t>
      </w:r>
      <w:r w:rsidR="00AA34EA" w:rsidRPr="00AA34EA">
        <w:t>-</w:t>
      </w:r>
      <w:r w:rsidR="00AA34EA">
        <w:rPr>
          <w:lang w:val="en-US"/>
        </w:rPr>
        <w:t>Boot</w:t>
      </w:r>
      <w:r w:rsidR="00AA34EA" w:rsidRPr="00AA34EA">
        <w:t xml:space="preserve"> </w:t>
      </w:r>
      <w:r>
        <w:t xml:space="preserve">на </w:t>
      </w:r>
      <w:r>
        <w:rPr>
          <w:lang w:val="en-US"/>
        </w:rPr>
        <w:t>SD</w:t>
      </w:r>
      <w:r w:rsidRPr="009D26CC">
        <w:t xml:space="preserve"> </w:t>
      </w:r>
      <w:r>
        <w:t>карту необходимо выполнить следующие действия</w:t>
      </w:r>
      <w:r w:rsidRPr="00A852F0">
        <w:t>:</w:t>
      </w:r>
    </w:p>
    <w:p w:rsidR="0033091A" w:rsidRDefault="0033091A" w:rsidP="0008733F">
      <w:pPr>
        <w:pStyle w:val="4-"/>
      </w:pPr>
      <w:r>
        <w:t xml:space="preserve">Вставить </w:t>
      </w:r>
      <w:r>
        <w:rPr>
          <w:lang w:val="en-US"/>
        </w:rPr>
        <w:t>SD</w:t>
      </w:r>
      <w:r w:rsidRPr="00AA34EA">
        <w:t>-</w:t>
      </w:r>
      <w:r>
        <w:t xml:space="preserve">карту, на которую необходимо записать первичный загрузчик </w:t>
      </w:r>
      <w:r>
        <w:rPr>
          <w:lang w:val="en-US"/>
        </w:rPr>
        <w:t>U</w:t>
      </w:r>
      <w:r w:rsidRPr="00AA34EA">
        <w:t>-</w:t>
      </w:r>
      <w:r>
        <w:rPr>
          <w:lang w:val="en-US"/>
        </w:rPr>
        <w:t>Boot</w:t>
      </w:r>
      <w:r w:rsidRPr="00AA34EA">
        <w:t xml:space="preserve">, </w:t>
      </w:r>
      <w:r>
        <w:t xml:space="preserve">в устройство чтения/записи </w:t>
      </w:r>
      <w:r>
        <w:rPr>
          <w:lang w:val="en-US"/>
        </w:rPr>
        <w:t>SD</w:t>
      </w:r>
      <w:r w:rsidRPr="00AA34EA">
        <w:t>-</w:t>
      </w:r>
      <w:r>
        <w:t>карт</w:t>
      </w:r>
      <w:r w:rsidRPr="00AA34EA">
        <w:t xml:space="preserve"> (</w:t>
      </w:r>
      <w:r>
        <w:t>картридер) на компьютере</w:t>
      </w:r>
      <w:r w:rsidRPr="00116D74">
        <w:t>;</w:t>
      </w:r>
    </w:p>
    <w:p w:rsidR="00A77970" w:rsidRPr="00A77970" w:rsidRDefault="0008733F" w:rsidP="0008733F">
      <w:pPr>
        <w:pStyle w:val="4-"/>
      </w:pPr>
      <w:r>
        <w:t>Для того</w:t>
      </w:r>
      <w:r w:rsidR="008A3EF5">
        <w:t xml:space="preserve"> чтобы узнать</w:t>
      </w:r>
      <w:r w:rsidR="00AA34EA">
        <w:t>,</w:t>
      </w:r>
      <w:r w:rsidR="008A3EF5">
        <w:t xml:space="preserve"> как </w:t>
      </w:r>
      <w:r>
        <w:rPr>
          <w:lang w:val="en-US"/>
        </w:rPr>
        <w:t>SD</w:t>
      </w:r>
      <w:r w:rsidRPr="00AA34EA">
        <w:t>-</w:t>
      </w:r>
      <w:r>
        <w:t xml:space="preserve">карта </w:t>
      </w:r>
      <w:r w:rsidR="008A3EF5">
        <w:t>определилась в системе</w:t>
      </w:r>
      <w:r>
        <w:t>,</w:t>
      </w:r>
      <w:r w:rsidR="008A3EF5">
        <w:t xml:space="preserve"> можно выполнить команду:</w:t>
      </w:r>
      <w:r>
        <w:t xml:space="preserve"> </w:t>
      </w:r>
      <w:r w:rsidR="00A77970">
        <w:rPr>
          <w:rFonts w:ascii="Courier" w:hAnsi="Courier"/>
          <w:sz w:val="24"/>
          <w:szCs w:val="24"/>
          <w:lang w:val="en-US"/>
        </w:rPr>
        <w:t>lsblk</w:t>
      </w:r>
      <w:r w:rsidR="00A77970" w:rsidRPr="00A77970">
        <w:rPr>
          <w:rFonts w:ascii="Courier" w:hAnsi="Courier"/>
          <w:sz w:val="24"/>
          <w:szCs w:val="24"/>
        </w:rPr>
        <w:t xml:space="preserve"> –</w:t>
      </w:r>
      <w:r w:rsidR="00A77970">
        <w:rPr>
          <w:rFonts w:ascii="Courier" w:hAnsi="Courier"/>
          <w:sz w:val="24"/>
          <w:szCs w:val="24"/>
          <w:lang w:val="en-US"/>
        </w:rPr>
        <w:t>a</w:t>
      </w:r>
      <w:r>
        <w:rPr>
          <w:rFonts w:asciiTheme="minorHAnsi" w:hAnsiTheme="minorHAnsi"/>
          <w:sz w:val="24"/>
          <w:szCs w:val="24"/>
        </w:rPr>
        <w:t>.</w:t>
      </w:r>
    </w:p>
    <w:p w:rsidR="0008733F" w:rsidRDefault="00A77970" w:rsidP="0008733F">
      <w:pPr>
        <w:pStyle w:val="32"/>
        <w:numPr>
          <w:ilvl w:val="0"/>
          <w:numId w:val="0"/>
        </w:numPr>
        <w:jc w:val="center"/>
      </w:pPr>
      <w:r w:rsidRPr="00A77970">
        <w:rPr>
          <w:rFonts w:ascii="Courier" w:hAnsi="Courier"/>
          <w:sz w:val="24"/>
          <w:szCs w:val="24"/>
        </w:rPr>
        <w:br/>
      </w:r>
      <w:r w:rsidR="00DA2D5B">
        <w:rPr>
          <w:noProof/>
        </w:rPr>
        <w:drawing>
          <wp:inline distT="0" distB="0" distL="0" distR="0" wp14:anchorId="1D078A08" wp14:editId="434801A5">
            <wp:extent cx="6124575" cy="2438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F5" w:rsidRDefault="0008733F" w:rsidP="0008733F">
      <w:pPr>
        <w:pStyle w:val="af8"/>
      </w:pPr>
      <w:r>
        <w:t xml:space="preserve">Рисунок </w:t>
      </w:r>
      <w:fldSimple w:instr=" SEQ Рисунок \* ARABIC ">
        <w:r>
          <w:t>3</w:t>
        </w:r>
      </w:fldSimple>
      <w:r>
        <w:t xml:space="preserve"> – </w:t>
      </w:r>
      <w:r w:rsidR="00A77970" w:rsidRPr="0008733F">
        <w:t>Внешний вид утилиты lsblk</w:t>
      </w:r>
    </w:p>
    <w:p w:rsidR="0008733F" w:rsidRPr="0008733F" w:rsidRDefault="0008733F" w:rsidP="0008733F">
      <w:pPr>
        <w:pStyle w:val="a7"/>
      </w:pPr>
    </w:p>
    <w:p w:rsidR="00434F78" w:rsidRPr="0008733F" w:rsidRDefault="00434F78" w:rsidP="0008733F">
      <w:pPr>
        <w:pStyle w:val="4-"/>
        <w:rPr>
          <w:sz w:val="22"/>
          <w:szCs w:val="22"/>
        </w:rPr>
      </w:pPr>
      <w:r w:rsidRPr="0008733F">
        <w:lastRenderedPageBreak/>
        <w:t xml:space="preserve">В нашем случае это </w:t>
      </w:r>
      <w:r w:rsidRPr="0008733F">
        <w:rPr>
          <w:lang w:val="en-US"/>
        </w:rPr>
        <w:t>sdb</w:t>
      </w:r>
      <w:r w:rsidRPr="0008733F">
        <w:t>, далее необходимо замен</w:t>
      </w:r>
      <w:r w:rsidR="00AA34EA" w:rsidRPr="0008733F">
        <w:t>я</w:t>
      </w:r>
      <w:r w:rsidRPr="0008733F">
        <w:t xml:space="preserve">ть </w:t>
      </w:r>
      <w:r w:rsidRPr="0008733F">
        <w:rPr>
          <w:lang w:val="en-US"/>
        </w:rPr>
        <w:t>sdb</w:t>
      </w:r>
      <w:r w:rsidRPr="0008733F">
        <w:t xml:space="preserve"> на полученное название.</w:t>
      </w:r>
    </w:p>
    <w:p w:rsidR="00F97FF9" w:rsidRDefault="00DF7C29" w:rsidP="0008733F">
      <w:pPr>
        <w:pStyle w:val="4-"/>
      </w:pPr>
      <w:r>
        <w:t>З</w:t>
      </w:r>
      <w:r w:rsidR="00F97FF9">
        <w:t xml:space="preserve">аписать образ </w:t>
      </w:r>
      <w:r w:rsidR="00F9013B" w:rsidRPr="00F9013B">
        <w:rPr>
          <w:rFonts w:ascii="Courier" w:hAnsi="Courier" w:cs="Courier"/>
          <w:sz w:val="24"/>
          <w:szCs w:val="24"/>
          <w:lang w:val="en-US"/>
        </w:rPr>
        <w:t>u</w:t>
      </w:r>
      <w:r w:rsidR="00F9013B" w:rsidRPr="00F9013B">
        <w:rPr>
          <w:rFonts w:ascii="Courier" w:hAnsi="Courier" w:cs="Courier"/>
          <w:sz w:val="24"/>
          <w:szCs w:val="24"/>
        </w:rPr>
        <w:t>-</w:t>
      </w:r>
      <w:r w:rsidR="00F9013B" w:rsidRPr="00F9013B">
        <w:rPr>
          <w:rFonts w:ascii="Courier" w:hAnsi="Courier" w:cs="Courier"/>
          <w:sz w:val="24"/>
          <w:szCs w:val="24"/>
          <w:lang w:val="en-US"/>
        </w:rPr>
        <w:t>boot</w:t>
      </w:r>
      <w:r w:rsidR="00F9013B" w:rsidRPr="00F9013B">
        <w:rPr>
          <w:rFonts w:ascii="Courier" w:hAnsi="Courier" w:cs="Courier"/>
          <w:sz w:val="24"/>
          <w:szCs w:val="24"/>
        </w:rPr>
        <w:t>-</w:t>
      </w:r>
      <w:r w:rsidR="00F9013B" w:rsidRPr="00F9013B">
        <w:rPr>
          <w:rFonts w:ascii="Courier" w:hAnsi="Courier" w:cs="Courier"/>
          <w:sz w:val="24"/>
          <w:szCs w:val="24"/>
          <w:lang w:val="en-US"/>
        </w:rPr>
        <w:t>combined</w:t>
      </w:r>
      <w:r w:rsidR="00F9013B" w:rsidRPr="00F9013B">
        <w:rPr>
          <w:rFonts w:ascii="Courier" w:hAnsi="Courier" w:cs="Courier"/>
          <w:sz w:val="24"/>
          <w:szCs w:val="24"/>
        </w:rPr>
        <w:t>.</w:t>
      </w:r>
      <w:r w:rsidR="00F9013B" w:rsidRPr="00F9013B">
        <w:rPr>
          <w:rFonts w:ascii="Courier" w:hAnsi="Courier" w:cs="Courier"/>
          <w:sz w:val="24"/>
          <w:szCs w:val="24"/>
          <w:lang w:val="en-US"/>
        </w:rPr>
        <w:t>bin</w:t>
      </w:r>
      <w:r w:rsidR="00F97FF9" w:rsidRPr="00DF7C29">
        <w:rPr>
          <w:sz w:val="32"/>
        </w:rPr>
        <w:t xml:space="preserve"> </w:t>
      </w:r>
      <w:r w:rsidR="00F97FF9">
        <w:t>на</w:t>
      </w:r>
      <w:r w:rsidR="00F97FF9" w:rsidRPr="0028067B">
        <w:t xml:space="preserve"> </w:t>
      </w:r>
      <w:r w:rsidR="00F97FF9">
        <w:rPr>
          <w:lang w:val="en-US"/>
        </w:rPr>
        <w:t>SD</w:t>
      </w:r>
      <w:r w:rsidR="0008733F">
        <w:t>-</w:t>
      </w:r>
      <w:r w:rsidR="00F97FF9">
        <w:t>карту по смещению 8192</w:t>
      </w:r>
      <w:r w:rsidR="00F97FF9" w:rsidRPr="008F0FF3">
        <w:t>:</w:t>
      </w:r>
    </w:p>
    <w:p w:rsidR="00DF7C29" w:rsidRPr="00D930D8" w:rsidRDefault="00DA2D5B" w:rsidP="00D930D8">
      <w:pPr>
        <w:pStyle w:val="a7"/>
        <w:ind w:left="709" w:firstLine="0"/>
        <w:rPr>
          <w:rFonts w:ascii="Courier New" w:hAnsi="Courier New" w:cs="Courier New"/>
          <w:sz w:val="24"/>
          <w:lang w:val="en-US"/>
        </w:rPr>
      </w:pPr>
      <w:r w:rsidRPr="00D930D8">
        <w:rPr>
          <w:rFonts w:ascii="Courier New" w:hAnsi="Courier New" w:cs="Courier New"/>
          <w:sz w:val="24"/>
          <w:lang w:val="en-US"/>
        </w:rPr>
        <w:t xml:space="preserve">sudo </w:t>
      </w:r>
      <w:r w:rsidR="00F97FF9" w:rsidRPr="00D930D8">
        <w:rPr>
          <w:rFonts w:ascii="Courier New" w:hAnsi="Courier New" w:cs="Courier New"/>
          <w:sz w:val="24"/>
          <w:lang w:val="en-US"/>
        </w:rPr>
        <w:t>dd if=</w:t>
      </w:r>
      <w:r w:rsidR="00F9013B" w:rsidRPr="00D930D8">
        <w:rPr>
          <w:rFonts w:ascii="Courier New" w:hAnsi="Courier New" w:cs="Courier New"/>
          <w:sz w:val="24"/>
          <w:lang w:val="en-US"/>
        </w:rPr>
        <w:t>u-boot-combined.bin</w:t>
      </w:r>
      <w:r w:rsidR="00C51CD1" w:rsidRPr="00D930D8">
        <w:rPr>
          <w:rFonts w:ascii="Courier New" w:hAnsi="Courier New" w:cs="Courier New"/>
          <w:sz w:val="24"/>
          <w:lang w:val="en-US"/>
        </w:rPr>
        <w:t xml:space="preserve"> </w:t>
      </w:r>
      <w:r w:rsidR="00F97FF9" w:rsidRPr="00D930D8">
        <w:rPr>
          <w:rFonts w:ascii="Courier New" w:hAnsi="Courier New" w:cs="Courier New"/>
          <w:sz w:val="24"/>
          <w:lang w:val="en-US"/>
        </w:rPr>
        <w:t>of=/dev/sd</w:t>
      </w:r>
      <w:r w:rsidRPr="00D930D8">
        <w:rPr>
          <w:rFonts w:ascii="Courier New" w:hAnsi="Courier New" w:cs="Courier New"/>
          <w:sz w:val="24"/>
          <w:lang w:val="en-US"/>
        </w:rPr>
        <w:t>b</w:t>
      </w:r>
      <w:r w:rsidR="00F97FF9" w:rsidRPr="00D930D8">
        <w:rPr>
          <w:rFonts w:ascii="Courier New" w:hAnsi="Courier New" w:cs="Courier New"/>
          <w:sz w:val="24"/>
          <w:lang w:val="en-US"/>
        </w:rPr>
        <w:t xml:space="preserve"> bs=</w:t>
      </w:r>
      <w:r w:rsidR="008F0FF3" w:rsidRPr="00D930D8">
        <w:rPr>
          <w:rFonts w:ascii="Courier New" w:hAnsi="Courier New" w:cs="Courier New"/>
          <w:sz w:val="24"/>
          <w:lang w:val="en-US"/>
        </w:rPr>
        <w:t>1</w:t>
      </w:r>
      <w:r w:rsidR="00F97FF9" w:rsidRPr="00D930D8">
        <w:rPr>
          <w:rFonts w:ascii="Courier New" w:hAnsi="Courier New" w:cs="Courier New"/>
          <w:sz w:val="24"/>
          <w:lang w:val="en-US"/>
        </w:rPr>
        <w:t xml:space="preserve"> seek=8</w:t>
      </w:r>
      <w:r w:rsidR="008F0FF3" w:rsidRPr="00D930D8">
        <w:rPr>
          <w:rFonts w:ascii="Courier New" w:hAnsi="Courier New" w:cs="Courier New"/>
          <w:sz w:val="24"/>
          <w:lang w:val="en-US"/>
        </w:rPr>
        <w:t>192</w:t>
      </w:r>
    </w:p>
    <w:p w:rsidR="00CF7566" w:rsidRPr="000038A3" w:rsidRDefault="000038A3" w:rsidP="0008733F">
      <w:pPr>
        <w:pStyle w:val="4-"/>
      </w:pPr>
      <w:bookmarkStart w:id="19" w:name="_Hlk55822700"/>
      <w:r>
        <w:t xml:space="preserve">Освободить устройство </w:t>
      </w:r>
      <w:r w:rsidRPr="000038A3">
        <w:rPr>
          <w:rFonts w:ascii="Courier New" w:hAnsi="Courier New" w:cs="Courier New"/>
          <w:sz w:val="24"/>
          <w:szCs w:val="22"/>
          <w:lang w:val="en-US" w:eastAsia="zh-CN"/>
        </w:rPr>
        <w:t>/dev/sdb</w:t>
      </w:r>
      <w:r>
        <w:rPr>
          <w:lang w:val="en-US"/>
        </w:rPr>
        <w:t>:</w:t>
      </w:r>
    </w:p>
    <w:p w:rsidR="00830B7E" w:rsidRPr="00D930D8" w:rsidRDefault="000038A3" w:rsidP="00D930D8">
      <w:pPr>
        <w:pStyle w:val="a7"/>
        <w:ind w:left="709" w:firstLine="0"/>
        <w:rPr>
          <w:rFonts w:ascii="Courier New" w:hAnsi="Courier New" w:cs="Courier New"/>
          <w:sz w:val="24"/>
          <w:lang w:val="en-US"/>
        </w:rPr>
      </w:pPr>
      <w:r w:rsidRPr="00D930D8">
        <w:rPr>
          <w:rFonts w:ascii="Courier New" w:hAnsi="Courier New" w:cs="Courier New"/>
          <w:sz w:val="24"/>
          <w:lang w:val="en-US"/>
        </w:rPr>
        <w:t>sudo eject /dev/sdb</w:t>
      </w:r>
      <w:bookmarkEnd w:id="19"/>
    </w:p>
    <w:p w:rsidR="009C6890" w:rsidRDefault="009C6890" w:rsidP="00585479">
      <w:pPr>
        <w:pStyle w:val="10"/>
        <w:numPr>
          <w:ilvl w:val="0"/>
          <w:numId w:val="0"/>
        </w:numPr>
        <w:ind w:left="340"/>
      </w:pPr>
      <w:bookmarkStart w:id="20" w:name="_Toc61621029"/>
      <w:r>
        <w:lastRenderedPageBreak/>
        <w:t xml:space="preserve">Перечень принятых </w:t>
      </w:r>
      <w:r w:rsidRPr="009C6890">
        <w:t>сокращений</w:t>
      </w:r>
      <w:bookmarkEnd w:id="11"/>
      <w:bookmarkEnd w:id="12"/>
      <w:bookmarkEnd w:id="20"/>
    </w:p>
    <w:tbl>
      <w:tblPr>
        <w:tblW w:w="10456" w:type="dxa"/>
        <w:jc w:val="center"/>
        <w:tblLook w:val="01E0" w:firstRow="1" w:lastRow="1" w:firstColumn="1" w:lastColumn="1" w:noHBand="0" w:noVBand="0"/>
      </w:tblPr>
      <w:tblGrid>
        <w:gridCol w:w="549"/>
        <w:gridCol w:w="887"/>
        <w:gridCol w:w="144"/>
        <w:gridCol w:w="1031"/>
        <w:gridCol w:w="1031"/>
        <w:gridCol w:w="1031"/>
        <w:gridCol w:w="1105"/>
        <w:gridCol w:w="1134"/>
        <w:gridCol w:w="1351"/>
        <w:gridCol w:w="1089"/>
        <w:gridCol w:w="323"/>
        <w:gridCol w:w="781"/>
      </w:tblGrid>
      <w:tr w:rsidR="00BA73F6" w:rsidRPr="00286BF4" w:rsidTr="0008733F">
        <w:trPr>
          <w:gridAfter w:val="1"/>
          <w:wAfter w:w="781" w:type="dxa"/>
          <w:cantSplit/>
          <w:jc w:val="center"/>
        </w:trPr>
        <w:tc>
          <w:tcPr>
            <w:tcW w:w="1436" w:type="dxa"/>
            <w:gridSpan w:val="2"/>
          </w:tcPr>
          <w:p w:rsidR="00BA73F6" w:rsidRPr="00407151" w:rsidRDefault="00BA73F6" w:rsidP="0008733F">
            <w:pPr>
              <w:pStyle w:val="af"/>
              <w:spacing w:after="60" w:line="360" w:lineRule="auto"/>
              <w:rPr>
                <w:lang w:val="en-US"/>
              </w:rPr>
            </w:pPr>
            <w:r>
              <w:rPr>
                <w:lang w:val="en-US"/>
              </w:rPr>
              <w:t>SDRAM</w:t>
            </w:r>
          </w:p>
        </w:tc>
        <w:tc>
          <w:tcPr>
            <w:tcW w:w="8239" w:type="dxa"/>
            <w:gridSpan w:val="9"/>
            <w:vAlign w:val="center"/>
          </w:tcPr>
          <w:p w:rsidR="00BA73F6" w:rsidRPr="00BA73F6" w:rsidRDefault="00BA73F6" w:rsidP="0023243B">
            <w:pPr>
              <w:spacing w:after="60"/>
              <w:rPr>
                <w:lang w:val="en-US"/>
              </w:rPr>
            </w:pPr>
            <w:r w:rsidRPr="00DA3964">
              <w:sym w:font="Symbol" w:char="F02D"/>
            </w:r>
            <w:r w:rsidRPr="00BA73F6">
              <w:rPr>
                <w:lang w:val="en-US"/>
              </w:rPr>
              <w:t xml:space="preserve"> Synchronous dynamic random-access memory (</w:t>
            </w:r>
            <w:r w:rsidRPr="00BA73F6">
              <w:t>синхронная</w:t>
            </w:r>
            <w:r w:rsidRPr="00BA73F6">
              <w:rPr>
                <w:lang w:val="en-US"/>
              </w:rPr>
              <w:t xml:space="preserve"> </w:t>
            </w:r>
            <w:r w:rsidRPr="00BA73F6">
              <w:t>динамическая</w:t>
            </w:r>
            <w:r w:rsidRPr="00BA73F6">
              <w:rPr>
                <w:lang w:val="en-US"/>
              </w:rPr>
              <w:t xml:space="preserve"> </w:t>
            </w:r>
            <w:r w:rsidRPr="00BA73F6">
              <w:t>память</w:t>
            </w:r>
            <w:r w:rsidRPr="00BA73F6">
              <w:rPr>
                <w:lang w:val="en-US"/>
              </w:rPr>
              <w:t xml:space="preserve"> </w:t>
            </w:r>
            <w:r w:rsidRPr="00BA73F6">
              <w:t>с</w:t>
            </w:r>
            <w:r w:rsidRPr="00BA73F6">
              <w:rPr>
                <w:lang w:val="en-US"/>
              </w:rPr>
              <w:t xml:space="preserve"> </w:t>
            </w:r>
            <w:r w:rsidRPr="00BA73F6">
              <w:t>произвольным</w:t>
            </w:r>
            <w:r w:rsidRPr="00BA73F6">
              <w:rPr>
                <w:lang w:val="en-US"/>
              </w:rPr>
              <w:t xml:space="preserve"> </w:t>
            </w:r>
            <w:r w:rsidRPr="00BA73F6">
              <w:t>доступом</w:t>
            </w:r>
            <w:r w:rsidRPr="00BA73F6">
              <w:rPr>
                <w:lang w:val="en-US"/>
              </w:rPr>
              <w:t>)</w:t>
            </w:r>
          </w:p>
        </w:tc>
      </w:tr>
      <w:tr w:rsidR="00BA73F6" w:rsidRPr="00286BF4" w:rsidTr="0008733F">
        <w:trPr>
          <w:gridAfter w:val="1"/>
          <w:wAfter w:w="781" w:type="dxa"/>
          <w:cantSplit/>
          <w:jc w:val="center"/>
        </w:trPr>
        <w:tc>
          <w:tcPr>
            <w:tcW w:w="1436" w:type="dxa"/>
            <w:gridSpan w:val="2"/>
          </w:tcPr>
          <w:p w:rsidR="00BA73F6" w:rsidRPr="00407151" w:rsidRDefault="00BA73F6" w:rsidP="0008733F">
            <w:pPr>
              <w:pStyle w:val="af"/>
              <w:spacing w:after="60" w:line="360" w:lineRule="auto"/>
              <w:rPr>
                <w:lang w:val="en-US"/>
              </w:rPr>
            </w:pPr>
            <w:r>
              <w:rPr>
                <w:lang w:val="en-US"/>
              </w:rPr>
              <w:t>EDCL</w:t>
            </w:r>
          </w:p>
        </w:tc>
        <w:tc>
          <w:tcPr>
            <w:tcW w:w="8239" w:type="dxa"/>
            <w:gridSpan w:val="9"/>
            <w:vAlign w:val="center"/>
          </w:tcPr>
          <w:p w:rsidR="00BA73F6" w:rsidRPr="00291647" w:rsidRDefault="00BA73F6" w:rsidP="00E03B8D">
            <w:pPr>
              <w:pStyle w:val="af"/>
              <w:spacing w:after="60" w:line="360" w:lineRule="auto"/>
              <w:rPr>
                <w:lang w:val="en-US"/>
              </w:rPr>
            </w:pPr>
            <w:r w:rsidRPr="00DA3964">
              <w:sym w:font="Symbol" w:char="F02D"/>
            </w:r>
            <w:r w:rsidRPr="00291647">
              <w:rPr>
                <w:lang w:val="en-US"/>
              </w:rPr>
              <w:t xml:space="preserve"> Ethernet Debug Communication Link</w:t>
            </w:r>
            <w:r>
              <w:rPr>
                <w:lang w:val="en-US"/>
              </w:rPr>
              <w:t xml:space="preserve"> (</w:t>
            </w:r>
            <w:r>
              <w:t>Отладочная</w:t>
            </w:r>
            <w:r w:rsidRPr="00291647">
              <w:rPr>
                <w:lang w:val="en-US"/>
              </w:rPr>
              <w:t xml:space="preserve"> </w:t>
            </w:r>
            <w:r>
              <w:t>коммуникационная</w:t>
            </w:r>
            <w:r w:rsidRPr="00291647">
              <w:rPr>
                <w:lang w:val="en-US"/>
              </w:rPr>
              <w:t xml:space="preserve"> </w:t>
            </w:r>
            <w:r>
              <w:t>ссылка</w:t>
            </w:r>
            <w:r w:rsidRPr="00291647">
              <w:rPr>
                <w:lang w:val="en-US"/>
              </w:rPr>
              <w:t xml:space="preserve"> Ethernet</w:t>
            </w:r>
            <w:r>
              <w:rPr>
                <w:lang w:val="en-US"/>
              </w:rPr>
              <w:t>)</w:t>
            </w:r>
          </w:p>
        </w:tc>
      </w:tr>
      <w:tr w:rsidR="00BA73F6" w:rsidRPr="00286BF4" w:rsidTr="0008733F">
        <w:trPr>
          <w:gridAfter w:val="1"/>
          <w:wAfter w:w="781" w:type="dxa"/>
          <w:cantSplit/>
          <w:jc w:val="center"/>
        </w:trPr>
        <w:tc>
          <w:tcPr>
            <w:tcW w:w="1436" w:type="dxa"/>
            <w:gridSpan w:val="2"/>
          </w:tcPr>
          <w:p w:rsidR="00BA73F6" w:rsidRPr="00407151" w:rsidRDefault="00BA73F6" w:rsidP="0008733F">
            <w:pPr>
              <w:pStyle w:val="af"/>
              <w:spacing w:after="60" w:line="360" w:lineRule="auto"/>
              <w:rPr>
                <w:lang w:val="en-US"/>
              </w:rPr>
            </w:pPr>
            <w:r>
              <w:rPr>
                <w:lang w:val="en-US"/>
              </w:rPr>
              <w:t>FAT</w:t>
            </w:r>
          </w:p>
        </w:tc>
        <w:tc>
          <w:tcPr>
            <w:tcW w:w="8239" w:type="dxa"/>
            <w:gridSpan w:val="9"/>
            <w:vAlign w:val="center"/>
          </w:tcPr>
          <w:p w:rsidR="00BA73F6" w:rsidRPr="00291647" w:rsidRDefault="00BA73F6" w:rsidP="0023243B">
            <w:pPr>
              <w:pStyle w:val="af"/>
              <w:spacing w:after="60" w:line="360" w:lineRule="auto"/>
              <w:rPr>
                <w:lang w:val="en-US"/>
              </w:rPr>
            </w:pPr>
            <w:r w:rsidRPr="00DA3964">
              <w:sym w:font="Symbol" w:char="F02D"/>
            </w:r>
            <w:r w:rsidRPr="00291647">
              <w:rPr>
                <w:lang w:val="en-US"/>
              </w:rPr>
              <w:t xml:space="preserve"> </w:t>
            </w:r>
            <w:r w:rsidRPr="007607A0">
              <w:rPr>
                <w:lang w:val="en-US"/>
              </w:rPr>
              <w:t>File Allocation Table</w:t>
            </w:r>
            <w:r>
              <w:rPr>
                <w:lang w:val="en-US"/>
              </w:rPr>
              <w:t xml:space="preserve"> (</w:t>
            </w:r>
            <w:r>
              <w:t>Таблица</w:t>
            </w:r>
            <w:r w:rsidRPr="007607A0">
              <w:rPr>
                <w:lang w:val="en-US"/>
              </w:rPr>
              <w:t xml:space="preserve"> </w:t>
            </w:r>
            <w:r>
              <w:t>размещения</w:t>
            </w:r>
            <w:r w:rsidRPr="007607A0">
              <w:rPr>
                <w:lang w:val="en-US"/>
              </w:rPr>
              <w:t xml:space="preserve"> </w:t>
            </w:r>
            <w:r>
              <w:t>файлов</w:t>
            </w:r>
            <w:r>
              <w:rPr>
                <w:lang w:val="en-US"/>
              </w:rPr>
              <w:t>)</w:t>
            </w:r>
          </w:p>
        </w:tc>
      </w:tr>
      <w:tr w:rsidR="00BA73F6" w:rsidRPr="00BA73F6" w:rsidTr="0008733F">
        <w:trPr>
          <w:gridAfter w:val="1"/>
          <w:wAfter w:w="781" w:type="dxa"/>
          <w:cantSplit/>
          <w:jc w:val="center"/>
        </w:trPr>
        <w:tc>
          <w:tcPr>
            <w:tcW w:w="1436" w:type="dxa"/>
            <w:gridSpan w:val="2"/>
          </w:tcPr>
          <w:p w:rsidR="00BA73F6" w:rsidRPr="00C05C57" w:rsidRDefault="00BA73F6" w:rsidP="0008733F">
            <w:pPr>
              <w:pStyle w:val="af"/>
              <w:spacing w:after="60" w:line="360" w:lineRule="auto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  <w:tc>
          <w:tcPr>
            <w:tcW w:w="8239" w:type="dxa"/>
            <w:gridSpan w:val="9"/>
            <w:vAlign w:val="center"/>
          </w:tcPr>
          <w:p w:rsidR="00BA73F6" w:rsidRPr="00BA73F6" w:rsidRDefault="00BA73F6" w:rsidP="00C05C57">
            <w:pPr>
              <w:pStyle w:val="af"/>
              <w:spacing w:after="60" w:line="360" w:lineRule="auto"/>
            </w:pPr>
            <w:r w:rsidRPr="00DA3964">
              <w:sym w:font="Symbol" w:char="F02D"/>
            </w:r>
            <w:r w:rsidRPr="00DA3964">
              <w:t xml:space="preserve"> </w:t>
            </w:r>
            <w:r>
              <w:rPr>
                <w:lang w:val="en-US"/>
              </w:rPr>
              <w:t>G</w:t>
            </w:r>
            <w:r w:rsidRPr="00291647">
              <w:t>eneral-</w:t>
            </w:r>
            <w:r>
              <w:rPr>
                <w:lang w:val="en-US"/>
              </w:rPr>
              <w:t>P</w:t>
            </w:r>
            <w:r>
              <w:t>urpose I</w:t>
            </w:r>
            <w:r w:rsidRPr="00291647">
              <w:t>nput/</w:t>
            </w:r>
            <w:r>
              <w:rPr>
                <w:lang w:val="en-US"/>
              </w:rPr>
              <w:t>O</w:t>
            </w:r>
            <w:r w:rsidRPr="00291647">
              <w:t>utput</w:t>
            </w:r>
            <w:r>
              <w:t xml:space="preserve"> (</w:t>
            </w:r>
            <w:r w:rsidRPr="00291647">
              <w:t>Интерфейс ввода/вывода общего назначения</w:t>
            </w:r>
            <w:r>
              <w:t>)</w:t>
            </w:r>
          </w:p>
        </w:tc>
      </w:tr>
      <w:tr w:rsidR="00BA73F6" w:rsidTr="0008733F">
        <w:trPr>
          <w:gridAfter w:val="1"/>
          <w:wAfter w:w="781" w:type="dxa"/>
          <w:cantSplit/>
          <w:jc w:val="center"/>
        </w:trPr>
        <w:tc>
          <w:tcPr>
            <w:tcW w:w="1436" w:type="dxa"/>
            <w:gridSpan w:val="2"/>
          </w:tcPr>
          <w:p w:rsidR="00BA73F6" w:rsidRPr="00407151" w:rsidRDefault="00BA73F6" w:rsidP="0008733F">
            <w:pPr>
              <w:pStyle w:val="af"/>
              <w:spacing w:after="60" w:line="360" w:lineRule="auto"/>
              <w:rPr>
                <w:lang w:val="en-US"/>
              </w:rPr>
            </w:pPr>
            <w:r>
              <w:rPr>
                <w:lang w:val="en-US"/>
              </w:rPr>
              <w:t>MMC</w:t>
            </w:r>
          </w:p>
        </w:tc>
        <w:tc>
          <w:tcPr>
            <w:tcW w:w="8239" w:type="dxa"/>
            <w:gridSpan w:val="9"/>
            <w:vAlign w:val="center"/>
          </w:tcPr>
          <w:p w:rsidR="00BA73F6" w:rsidRPr="00B25BA5" w:rsidRDefault="00BA73F6" w:rsidP="0023243B">
            <w:pPr>
              <w:spacing w:after="60"/>
            </w:pPr>
            <w:r w:rsidRPr="00DA3964">
              <w:sym w:font="Symbol" w:char="F02D"/>
            </w:r>
            <w:r w:rsidRPr="00DA3964">
              <w:t xml:space="preserve"> </w:t>
            </w:r>
            <w:r>
              <w:rPr>
                <w:rStyle w:val="st"/>
              </w:rPr>
              <w:t>MultiMedia Card</w:t>
            </w:r>
            <w:r>
              <w:t xml:space="preserve"> (П</w:t>
            </w:r>
            <w:r w:rsidRPr="00291647">
              <w:t>ортативная флеш-карта памяти, использующаяся для многократной записи и хранения информации в портативных электронных устройствах</w:t>
            </w:r>
            <w:r>
              <w:t>)</w:t>
            </w:r>
          </w:p>
        </w:tc>
      </w:tr>
      <w:tr w:rsidR="00BA73F6" w:rsidTr="0008733F">
        <w:trPr>
          <w:gridAfter w:val="1"/>
          <w:wAfter w:w="781" w:type="dxa"/>
          <w:cantSplit/>
          <w:jc w:val="center"/>
        </w:trPr>
        <w:tc>
          <w:tcPr>
            <w:tcW w:w="1436" w:type="dxa"/>
            <w:gridSpan w:val="2"/>
          </w:tcPr>
          <w:p w:rsidR="00BA73F6" w:rsidRPr="00407151" w:rsidRDefault="00BA73F6" w:rsidP="0008733F">
            <w:pPr>
              <w:pStyle w:val="af"/>
              <w:spacing w:after="60" w:line="360" w:lineRule="auto"/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8239" w:type="dxa"/>
            <w:gridSpan w:val="9"/>
            <w:vAlign w:val="center"/>
          </w:tcPr>
          <w:p w:rsidR="00BA73F6" w:rsidRDefault="00BA73F6" w:rsidP="0023243B">
            <w:pPr>
              <w:spacing w:after="60"/>
            </w:pPr>
            <w:r w:rsidRPr="00DA3964">
              <w:sym w:font="Symbol" w:char="F02D"/>
            </w:r>
            <w:r w:rsidRPr="00DA3964">
              <w:t xml:space="preserve"> </w:t>
            </w:r>
            <w:r w:rsidRPr="00291647">
              <w:t>Secure Digital</w:t>
            </w:r>
            <w:r>
              <w:t xml:space="preserve"> (Ф</w:t>
            </w:r>
            <w:r w:rsidRPr="00291647">
              <w:t>ормат карт памяти</w:t>
            </w:r>
            <w:r>
              <w:t xml:space="preserve"> для использования в портативных устройствах)</w:t>
            </w:r>
          </w:p>
        </w:tc>
      </w:tr>
      <w:tr w:rsidR="00BA73F6" w:rsidTr="0008733F">
        <w:trPr>
          <w:gridAfter w:val="1"/>
          <w:wAfter w:w="781" w:type="dxa"/>
          <w:cantSplit/>
          <w:jc w:val="center"/>
        </w:trPr>
        <w:tc>
          <w:tcPr>
            <w:tcW w:w="1436" w:type="dxa"/>
            <w:gridSpan w:val="2"/>
          </w:tcPr>
          <w:p w:rsidR="00BA73F6" w:rsidRPr="00407151" w:rsidRDefault="00BA73F6" w:rsidP="0008733F">
            <w:pPr>
              <w:pStyle w:val="af"/>
              <w:spacing w:after="60" w:line="360" w:lineRule="auto"/>
              <w:rPr>
                <w:lang w:val="en-US"/>
              </w:rPr>
            </w:pPr>
            <w:r>
              <w:rPr>
                <w:lang w:val="en-US"/>
              </w:rPr>
              <w:t>SDIO</w:t>
            </w:r>
          </w:p>
        </w:tc>
        <w:tc>
          <w:tcPr>
            <w:tcW w:w="8239" w:type="dxa"/>
            <w:gridSpan w:val="9"/>
            <w:vAlign w:val="center"/>
          </w:tcPr>
          <w:p w:rsidR="00BA73F6" w:rsidRPr="00784669" w:rsidRDefault="00BA73F6" w:rsidP="0023243B">
            <w:pPr>
              <w:pStyle w:val="af"/>
              <w:spacing w:after="60" w:line="360" w:lineRule="auto"/>
            </w:pPr>
            <w:r w:rsidRPr="00DA3964">
              <w:sym w:font="Symbol" w:char="F02D"/>
            </w:r>
            <w:r w:rsidRPr="00DA3964">
              <w:t xml:space="preserve"> </w:t>
            </w:r>
            <w:r>
              <w:t>Secure Digital Input Output (С</w:t>
            </w:r>
            <w:r w:rsidRPr="00291647">
              <w:t>тандарт, поддержка которого позволяет использовать со слотом расширения формата SD/MMS соответствующую периферию</w:t>
            </w:r>
            <w:r>
              <w:t>)</w:t>
            </w:r>
          </w:p>
        </w:tc>
      </w:tr>
      <w:tr w:rsidR="00BA73F6" w:rsidRPr="00FF26D3" w:rsidTr="0008733F">
        <w:trPr>
          <w:gridAfter w:val="1"/>
          <w:wAfter w:w="781" w:type="dxa"/>
          <w:cantSplit/>
          <w:jc w:val="center"/>
        </w:trPr>
        <w:tc>
          <w:tcPr>
            <w:tcW w:w="1436" w:type="dxa"/>
            <w:gridSpan w:val="2"/>
          </w:tcPr>
          <w:p w:rsidR="00BA73F6" w:rsidRPr="00407151" w:rsidRDefault="00BA73F6" w:rsidP="0008733F">
            <w:pPr>
              <w:pStyle w:val="af"/>
              <w:spacing w:after="60"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SPI </w:t>
            </w:r>
          </w:p>
        </w:tc>
        <w:tc>
          <w:tcPr>
            <w:tcW w:w="8239" w:type="dxa"/>
            <w:gridSpan w:val="9"/>
            <w:vAlign w:val="center"/>
          </w:tcPr>
          <w:p w:rsidR="00BA73F6" w:rsidRPr="00291647" w:rsidRDefault="00BA73F6" w:rsidP="0023243B">
            <w:pPr>
              <w:pStyle w:val="af"/>
              <w:spacing w:after="60" w:line="360" w:lineRule="auto"/>
            </w:pPr>
            <w:r w:rsidRPr="00DA3964">
              <w:sym w:font="Symbol" w:char="F02D"/>
            </w:r>
            <w:r w:rsidRPr="00DA3964">
              <w:t xml:space="preserve"> </w:t>
            </w:r>
            <w:r w:rsidRPr="00291647">
              <w:t>Serial Peripheral Interface</w:t>
            </w:r>
            <w:r>
              <w:t xml:space="preserve"> (</w:t>
            </w:r>
            <w:r>
              <w:rPr>
                <w:rStyle w:val="st"/>
              </w:rPr>
              <w:t>Последовательный периферийный интерфейс</w:t>
            </w:r>
            <w:r>
              <w:t>)</w:t>
            </w:r>
          </w:p>
        </w:tc>
      </w:tr>
      <w:tr w:rsidR="00BA73F6" w:rsidRPr="00FF26D3" w:rsidTr="0008733F">
        <w:trPr>
          <w:gridAfter w:val="1"/>
          <w:wAfter w:w="781" w:type="dxa"/>
          <w:cantSplit/>
          <w:jc w:val="center"/>
        </w:trPr>
        <w:tc>
          <w:tcPr>
            <w:tcW w:w="1436" w:type="dxa"/>
            <w:gridSpan w:val="2"/>
          </w:tcPr>
          <w:p w:rsidR="00BA73F6" w:rsidRPr="00407151" w:rsidRDefault="00BA73F6" w:rsidP="0008733F">
            <w:pPr>
              <w:pStyle w:val="af"/>
              <w:spacing w:after="60" w:line="360" w:lineRule="auto"/>
              <w:rPr>
                <w:lang w:val="en-US"/>
              </w:rPr>
            </w:pPr>
            <w:r>
              <w:rPr>
                <w:lang w:val="en-US"/>
              </w:rPr>
              <w:t>SPL</w:t>
            </w:r>
          </w:p>
        </w:tc>
        <w:tc>
          <w:tcPr>
            <w:tcW w:w="8239" w:type="dxa"/>
            <w:gridSpan w:val="9"/>
            <w:vAlign w:val="center"/>
          </w:tcPr>
          <w:p w:rsidR="00BA73F6" w:rsidRPr="00784669" w:rsidRDefault="00BA73F6" w:rsidP="0023243B">
            <w:pPr>
              <w:pStyle w:val="af"/>
              <w:spacing w:after="60" w:line="360" w:lineRule="auto"/>
            </w:pPr>
            <w:r w:rsidRPr="00DA3964">
              <w:sym w:font="Symbol" w:char="F02D"/>
            </w:r>
            <w:r w:rsidRPr="00DA3964">
              <w:t xml:space="preserve"> </w:t>
            </w:r>
            <w:r w:rsidRPr="00291647">
              <w:t>S</w:t>
            </w:r>
            <w:r>
              <w:rPr>
                <w:lang w:val="en-US"/>
              </w:rPr>
              <w:t>econdary</w:t>
            </w:r>
            <w:r w:rsidRPr="00552FC1">
              <w:t xml:space="preserve"> </w:t>
            </w:r>
            <w:r>
              <w:rPr>
                <w:lang w:val="en-US"/>
              </w:rPr>
              <w:t>Program</w:t>
            </w:r>
            <w:r w:rsidRPr="00552FC1">
              <w:t xml:space="preserve"> </w:t>
            </w:r>
            <w:r>
              <w:rPr>
                <w:lang w:val="en-US"/>
              </w:rPr>
              <w:t>Loader</w:t>
            </w:r>
            <w:r w:rsidRPr="00552FC1">
              <w:t xml:space="preserve"> (</w:t>
            </w:r>
            <w:r>
              <w:t>Вторичный загрузчик программы</w:t>
            </w:r>
            <w:r w:rsidRPr="00552FC1">
              <w:t>)</w:t>
            </w:r>
          </w:p>
        </w:tc>
      </w:tr>
      <w:tr w:rsidR="00BA73F6" w:rsidRPr="00FF26D3" w:rsidTr="0008733F">
        <w:trPr>
          <w:gridAfter w:val="1"/>
          <w:wAfter w:w="781" w:type="dxa"/>
          <w:cantSplit/>
          <w:jc w:val="center"/>
        </w:trPr>
        <w:tc>
          <w:tcPr>
            <w:tcW w:w="1436" w:type="dxa"/>
            <w:gridSpan w:val="2"/>
          </w:tcPr>
          <w:p w:rsidR="00BA73F6" w:rsidRPr="00C05C57" w:rsidRDefault="00BA73F6" w:rsidP="0008733F">
            <w:pPr>
              <w:pStyle w:val="af"/>
              <w:spacing w:after="60" w:line="360" w:lineRule="auto"/>
              <w:rPr>
                <w:lang w:val="en-US"/>
              </w:rPr>
            </w:pPr>
            <w:r>
              <w:rPr>
                <w:lang w:val="en-US"/>
              </w:rPr>
              <w:t>TFTP</w:t>
            </w:r>
          </w:p>
        </w:tc>
        <w:tc>
          <w:tcPr>
            <w:tcW w:w="8239" w:type="dxa"/>
            <w:gridSpan w:val="9"/>
            <w:vAlign w:val="center"/>
          </w:tcPr>
          <w:p w:rsidR="00BA73F6" w:rsidRPr="00552FC1" w:rsidRDefault="00BA73F6" w:rsidP="0023243B">
            <w:pPr>
              <w:pStyle w:val="af"/>
              <w:spacing w:after="60" w:line="360" w:lineRule="auto"/>
            </w:pPr>
            <w:r w:rsidRPr="00DA3964">
              <w:sym w:font="Symbol" w:char="F02D"/>
            </w:r>
            <w:r w:rsidRPr="00DA3964">
              <w:t xml:space="preserve"> </w:t>
            </w:r>
            <w:r w:rsidRPr="00407151">
              <w:t xml:space="preserve">Trivial File Transfer Protocol </w:t>
            </w:r>
            <w:r>
              <w:rPr>
                <w:lang w:val="en-US"/>
              </w:rPr>
              <w:t>(</w:t>
            </w:r>
            <w:r>
              <w:t>П</w:t>
            </w:r>
            <w:r w:rsidRPr="00407151">
              <w:t>ростой протокол передачи файлов</w:t>
            </w:r>
            <w:r>
              <w:rPr>
                <w:lang w:val="en-US"/>
              </w:rPr>
              <w:t>)</w:t>
            </w:r>
          </w:p>
        </w:tc>
      </w:tr>
      <w:tr w:rsidR="00BA73F6" w:rsidRPr="00286BF4" w:rsidTr="0008733F">
        <w:trPr>
          <w:gridAfter w:val="1"/>
          <w:wAfter w:w="781" w:type="dxa"/>
          <w:cantSplit/>
          <w:jc w:val="center"/>
        </w:trPr>
        <w:tc>
          <w:tcPr>
            <w:tcW w:w="1436" w:type="dxa"/>
            <w:gridSpan w:val="2"/>
          </w:tcPr>
          <w:p w:rsidR="00BA73F6" w:rsidRPr="00407151" w:rsidRDefault="00BA73F6" w:rsidP="0008733F">
            <w:pPr>
              <w:pStyle w:val="af"/>
              <w:spacing w:after="60" w:line="360" w:lineRule="auto"/>
              <w:rPr>
                <w:lang w:val="en-US"/>
              </w:rPr>
            </w:pPr>
            <w:r>
              <w:rPr>
                <w:lang w:val="en-US"/>
              </w:rPr>
              <w:t>UART</w:t>
            </w:r>
          </w:p>
        </w:tc>
        <w:tc>
          <w:tcPr>
            <w:tcW w:w="8239" w:type="dxa"/>
            <w:gridSpan w:val="9"/>
            <w:vAlign w:val="center"/>
          </w:tcPr>
          <w:p w:rsidR="00BA73F6" w:rsidRPr="00291647" w:rsidRDefault="00BA73F6" w:rsidP="0023243B">
            <w:pPr>
              <w:pStyle w:val="af"/>
              <w:spacing w:after="60" w:line="360" w:lineRule="auto"/>
              <w:rPr>
                <w:lang w:val="en-US"/>
              </w:rPr>
            </w:pPr>
            <w:r w:rsidRPr="00DA3964">
              <w:sym w:font="Symbol" w:char="F02D"/>
            </w:r>
            <w:r w:rsidRPr="00291647">
              <w:rPr>
                <w:lang w:val="en-US"/>
              </w:rPr>
              <w:t xml:space="preserve"> </w:t>
            </w:r>
            <w:r w:rsidRPr="007607A0">
              <w:rPr>
                <w:rStyle w:val="st"/>
                <w:lang w:val="en-US"/>
              </w:rPr>
              <w:t>Universal Asynchronous Receiver-Transmitter</w:t>
            </w:r>
            <w:r w:rsidRPr="00291647">
              <w:rPr>
                <w:rStyle w:val="st"/>
                <w:lang w:val="en-US"/>
              </w:rPr>
              <w:t xml:space="preserve"> (</w:t>
            </w:r>
            <w:r>
              <w:rPr>
                <w:rStyle w:val="st"/>
              </w:rPr>
              <w:t>Универсальный</w:t>
            </w:r>
            <w:r w:rsidRPr="007607A0">
              <w:rPr>
                <w:rStyle w:val="st"/>
                <w:lang w:val="en-US"/>
              </w:rPr>
              <w:t xml:space="preserve"> </w:t>
            </w:r>
            <w:r>
              <w:rPr>
                <w:rStyle w:val="st"/>
              </w:rPr>
              <w:t>асинхронный</w:t>
            </w:r>
            <w:r w:rsidRPr="007607A0">
              <w:rPr>
                <w:rStyle w:val="st"/>
                <w:lang w:val="en-US"/>
              </w:rPr>
              <w:t xml:space="preserve"> </w:t>
            </w:r>
            <w:r>
              <w:rPr>
                <w:rStyle w:val="st"/>
              </w:rPr>
              <w:t>приёмопередатчик</w:t>
            </w:r>
            <w:r w:rsidRPr="00291647">
              <w:rPr>
                <w:rStyle w:val="st"/>
                <w:lang w:val="en-US"/>
              </w:rPr>
              <w:t>)</w:t>
            </w:r>
          </w:p>
        </w:tc>
      </w:tr>
      <w:tr w:rsidR="00BA73F6" w:rsidRPr="00FF26D3" w:rsidTr="0008733F">
        <w:trPr>
          <w:gridAfter w:val="1"/>
          <w:wAfter w:w="781" w:type="dxa"/>
          <w:cantSplit/>
          <w:jc w:val="center"/>
        </w:trPr>
        <w:tc>
          <w:tcPr>
            <w:tcW w:w="1436" w:type="dxa"/>
            <w:gridSpan w:val="2"/>
          </w:tcPr>
          <w:p w:rsidR="00BA73F6" w:rsidRPr="00407151" w:rsidRDefault="00BA73F6" w:rsidP="0008733F">
            <w:pPr>
              <w:pStyle w:val="af"/>
              <w:spacing w:after="60" w:line="360" w:lineRule="auto"/>
              <w:rPr>
                <w:lang w:val="en-US"/>
              </w:rPr>
            </w:pPr>
            <w:r>
              <w:t>НТЦ</w:t>
            </w:r>
          </w:p>
        </w:tc>
        <w:tc>
          <w:tcPr>
            <w:tcW w:w="8239" w:type="dxa"/>
            <w:gridSpan w:val="9"/>
            <w:vAlign w:val="center"/>
          </w:tcPr>
          <w:p w:rsidR="00BA73F6" w:rsidRPr="00291647" w:rsidRDefault="00BA73F6" w:rsidP="00E03B8D">
            <w:pPr>
              <w:pStyle w:val="af"/>
              <w:spacing w:after="60" w:line="360" w:lineRule="auto"/>
            </w:pPr>
            <w:r w:rsidRPr="00DA3964">
              <w:sym w:font="Symbol" w:char="F02D"/>
            </w:r>
            <w:r w:rsidRPr="00DA3964">
              <w:t xml:space="preserve"> </w:t>
            </w:r>
            <w:r>
              <w:t>научно-технический центр</w:t>
            </w:r>
          </w:p>
        </w:tc>
      </w:tr>
      <w:tr w:rsidR="00BA73F6" w:rsidRPr="00FF26D3" w:rsidTr="0008733F">
        <w:trPr>
          <w:gridAfter w:val="1"/>
          <w:wAfter w:w="781" w:type="dxa"/>
          <w:cantSplit/>
          <w:jc w:val="center"/>
        </w:trPr>
        <w:tc>
          <w:tcPr>
            <w:tcW w:w="1436" w:type="dxa"/>
            <w:gridSpan w:val="2"/>
          </w:tcPr>
          <w:p w:rsidR="00BA73F6" w:rsidRPr="00784669" w:rsidRDefault="00BA73F6" w:rsidP="0008733F">
            <w:pPr>
              <w:pStyle w:val="af"/>
              <w:spacing w:after="60" w:line="360" w:lineRule="auto"/>
            </w:pPr>
            <w:r>
              <w:t>ОС</w:t>
            </w:r>
          </w:p>
        </w:tc>
        <w:tc>
          <w:tcPr>
            <w:tcW w:w="8239" w:type="dxa"/>
            <w:gridSpan w:val="9"/>
            <w:vAlign w:val="center"/>
          </w:tcPr>
          <w:p w:rsidR="00BA73F6" w:rsidRPr="00784669" w:rsidRDefault="00BA73F6" w:rsidP="00E03B8D">
            <w:pPr>
              <w:pStyle w:val="af"/>
              <w:spacing w:after="60" w:line="360" w:lineRule="auto"/>
            </w:pPr>
            <w:r w:rsidRPr="00DA3964">
              <w:sym w:font="Symbol" w:char="F02D"/>
            </w:r>
            <w:r>
              <w:t xml:space="preserve"> операционная система</w:t>
            </w:r>
          </w:p>
        </w:tc>
      </w:tr>
      <w:tr w:rsidR="00BA73F6" w:rsidRPr="00FF26D3" w:rsidTr="0008733F">
        <w:trPr>
          <w:gridAfter w:val="1"/>
          <w:wAfter w:w="781" w:type="dxa"/>
          <w:cantSplit/>
          <w:jc w:val="center"/>
        </w:trPr>
        <w:tc>
          <w:tcPr>
            <w:tcW w:w="1436" w:type="dxa"/>
            <w:gridSpan w:val="2"/>
          </w:tcPr>
          <w:p w:rsidR="00BA73F6" w:rsidRDefault="00BA73F6" w:rsidP="0008733F">
            <w:pPr>
              <w:pStyle w:val="af"/>
              <w:spacing w:after="60" w:line="360" w:lineRule="auto"/>
            </w:pPr>
            <w:r>
              <w:t>ППО</w:t>
            </w:r>
          </w:p>
        </w:tc>
        <w:tc>
          <w:tcPr>
            <w:tcW w:w="8239" w:type="dxa"/>
            <w:gridSpan w:val="9"/>
            <w:vAlign w:val="center"/>
          </w:tcPr>
          <w:p w:rsidR="00BA73F6" w:rsidRPr="00C05C57" w:rsidRDefault="00BA73F6" w:rsidP="00E03B8D">
            <w:pPr>
              <w:pStyle w:val="af"/>
              <w:spacing w:after="60" w:line="360" w:lineRule="auto"/>
            </w:pPr>
            <w:r>
              <w:sym w:font="Symbol" w:char="F02D"/>
            </w:r>
            <w:r>
              <w:t xml:space="preserve"> пакет</w:t>
            </w:r>
            <w:r w:rsidRPr="00A00AF9">
              <w:t xml:space="preserve"> программного обеспечения</w:t>
            </w:r>
          </w:p>
        </w:tc>
      </w:tr>
      <w:tr w:rsidR="001B1AD8" w:rsidRPr="00634CC5" w:rsidTr="000873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10456" w:type="dxa"/>
            <w:gridSpan w:val="12"/>
            <w:vAlign w:val="center"/>
          </w:tcPr>
          <w:p w:rsidR="001B1AD8" w:rsidRPr="00D02472" w:rsidRDefault="001B1AD8" w:rsidP="00583439">
            <w:pPr>
              <w:pStyle w:val="afffc"/>
              <w:pageBreakBefore/>
              <w:ind w:left="-85" w:right="-74"/>
              <w:rPr>
                <w:b/>
              </w:rPr>
            </w:pPr>
            <w:r w:rsidRPr="00D02472">
              <w:rPr>
                <w:rStyle w:val="af4"/>
              </w:rPr>
              <w:lastRenderedPageBreak/>
              <w:br w:type="page"/>
              <w:t>Лист регистрации изменений</w:t>
            </w:r>
          </w:p>
        </w:tc>
      </w:tr>
      <w:tr w:rsidR="001B1AD8" w:rsidRPr="00E53EFC" w:rsidTr="000873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673" w:type="dxa"/>
            <w:gridSpan w:val="6"/>
            <w:vAlign w:val="center"/>
          </w:tcPr>
          <w:p w:rsidR="001B1AD8" w:rsidRPr="00E53EFC" w:rsidRDefault="001B1AD8" w:rsidP="00583439">
            <w:pPr>
              <w:pStyle w:val="afffc"/>
            </w:pPr>
            <w:r w:rsidRPr="00E53EFC">
              <w:t>Номера листов (страниц)</w:t>
            </w:r>
          </w:p>
        </w:tc>
        <w:tc>
          <w:tcPr>
            <w:tcW w:w="1105" w:type="dxa"/>
            <w:vMerge w:val="restart"/>
            <w:vAlign w:val="center"/>
          </w:tcPr>
          <w:p w:rsidR="001B1AD8" w:rsidRPr="00E53EFC" w:rsidRDefault="001B1AD8" w:rsidP="00583439">
            <w:pPr>
              <w:pStyle w:val="afffc"/>
            </w:pPr>
            <w:r w:rsidRPr="00E53EFC">
              <w:t>Всего листов (страниц) в докум.</w:t>
            </w:r>
          </w:p>
        </w:tc>
        <w:tc>
          <w:tcPr>
            <w:tcW w:w="1134" w:type="dxa"/>
            <w:vMerge w:val="restart"/>
            <w:vAlign w:val="center"/>
          </w:tcPr>
          <w:p w:rsidR="001B1AD8" w:rsidRPr="00E53EFC" w:rsidRDefault="00100DF5" w:rsidP="00583439">
            <w:pPr>
              <w:pStyle w:val="afffc"/>
            </w:pPr>
            <w:r>
              <w:t xml:space="preserve">№ </w:t>
            </w:r>
            <w:r>
              <w:br/>
              <w:t>докумен</w:t>
            </w:r>
            <w:r w:rsidR="001B1AD8" w:rsidRPr="00E53EFC">
              <w:t>та</w:t>
            </w:r>
          </w:p>
        </w:tc>
        <w:tc>
          <w:tcPr>
            <w:tcW w:w="1351" w:type="dxa"/>
            <w:vMerge w:val="restart"/>
            <w:vAlign w:val="center"/>
          </w:tcPr>
          <w:p w:rsidR="001B1AD8" w:rsidRPr="00E53EFC" w:rsidRDefault="001B1AD8" w:rsidP="00583439">
            <w:pPr>
              <w:pStyle w:val="afffc"/>
            </w:pPr>
            <w:r w:rsidRPr="00E53EFC">
              <w:t>Входящий № сопрово-дительно-</w:t>
            </w:r>
            <w:r w:rsidRPr="00E53EFC">
              <w:br/>
              <w:t>го докум. и дата</w:t>
            </w:r>
          </w:p>
        </w:tc>
        <w:tc>
          <w:tcPr>
            <w:tcW w:w="1089" w:type="dxa"/>
            <w:vMerge w:val="restart"/>
            <w:vAlign w:val="center"/>
          </w:tcPr>
          <w:p w:rsidR="001B1AD8" w:rsidRPr="00E53EFC" w:rsidRDefault="001B1AD8" w:rsidP="00583439">
            <w:pPr>
              <w:pStyle w:val="afffc"/>
            </w:pPr>
            <w:r w:rsidRPr="00E53EFC">
              <w:t>Подп.</w:t>
            </w:r>
          </w:p>
        </w:tc>
        <w:tc>
          <w:tcPr>
            <w:tcW w:w="1104" w:type="dxa"/>
            <w:gridSpan w:val="2"/>
            <w:vMerge w:val="restart"/>
            <w:vAlign w:val="center"/>
          </w:tcPr>
          <w:p w:rsidR="001B1AD8" w:rsidRPr="00E53EFC" w:rsidRDefault="001B1AD8" w:rsidP="00583439">
            <w:pPr>
              <w:pStyle w:val="afffc"/>
            </w:pPr>
            <w:r w:rsidRPr="00E53EFC">
              <w:t>Дата</w:t>
            </w:r>
          </w:p>
        </w:tc>
      </w:tr>
      <w:tr w:rsidR="001B1AD8" w:rsidRPr="00E53EFC" w:rsidTr="000873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907"/>
        </w:trPr>
        <w:tc>
          <w:tcPr>
            <w:tcW w:w="549" w:type="dxa"/>
            <w:vAlign w:val="center"/>
          </w:tcPr>
          <w:p w:rsidR="001B1AD8" w:rsidRPr="00E53EFC" w:rsidRDefault="001B1AD8" w:rsidP="00583439">
            <w:pPr>
              <w:pStyle w:val="afffc"/>
            </w:pPr>
            <w:r w:rsidRPr="00E53EFC">
              <w:t>Изм.</w:t>
            </w:r>
          </w:p>
        </w:tc>
        <w:tc>
          <w:tcPr>
            <w:tcW w:w="1031" w:type="dxa"/>
            <w:gridSpan w:val="2"/>
          </w:tcPr>
          <w:p w:rsidR="001B1AD8" w:rsidRPr="00E53EFC" w:rsidRDefault="001B1AD8" w:rsidP="00583439">
            <w:pPr>
              <w:pStyle w:val="afffc"/>
            </w:pPr>
            <w:r w:rsidRPr="00E53EFC">
              <w:t>изменен</w:t>
            </w:r>
            <w:r w:rsidRPr="00E53EFC">
              <w:softHyphen/>
              <w:t>ных</w:t>
            </w:r>
          </w:p>
        </w:tc>
        <w:tc>
          <w:tcPr>
            <w:tcW w:w="1031" w:type="dxa"/>
          </w:tcPr>
          <w:p w:rsidR="001B1AD8" w:rsidRPr="00E53EFC" w:rsidRDefault="001B1AD8" w:rsidP="00583439">
            <w:pPr>
              <w:pStyle w:val="afffc"/>
            </w:pPr>
            <w:r w:rsidRPr="00E53EFC">
              <w:t>заменен</w:t>
            </w:r>
            <w:r w:rsidRPr="00E53EFC">
              <w:softHyphen/>
              <w:t>ных</w:t>
            </w:r>
          </w:p>
        </w:tc>
        <w:tc>
          <w:tcPr>
            <w:tcW w:w="1031" w:type="dxa"/>
          </w:tcPr>
          <w:p w:rsidR="001B1AD8" w:rsidRPr="00E53EFC" w:rsidRDefault="001B1AD8" w:rsidP="00583439">
            <w:pPr>
              <w:pStyle w:val="afffc"/>
            </w:pPr>
            <w:r w:rsidRPr="00E53EFC">
              <w:t>новых</w:t>
            </w:r>
          </w:p>
        </w:tc>
        <w:tc>
          <w:tcPr>
            <w:tcW w:w="1031" w:type="dxa"/>
          </w:tcPr>
          <w:p w:rsidR="001B1AD8" w:rsidRPr="00E53EFC" w:rsidRDefault="001B1AD8" w:rsidP="00583439">
            <w:pPr>
              <w:pStyle w:val="afffc"/>
            </w:pPr>
            <w:r w:rsidRPr="00E53EFC">
              <w:t>аннули</w:t>
            </w:r>
            <w:r w:rsidRPr="00E53EFC">
              <w:softHyphen/>
              <w:t>рован-ных</w:t>
            </w:r>
          </w:p>
        </w:tc>
        <w:tc>
          <w:tcPr>
            <w:tcW w:w="1105" w:type="dxa"/>
            <w:vMerge/>
            <w:vAlign w:val="center"/>
          </w:tcPr>
          <w:p w:rsidR="001B1AD8" w:rsidRPr="00E53EFC" w:rsidRDefault="001B1AD8" w:rsidP="00583439">
            <w:pPr>
              <w:pStyle w:val="-11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1B1AD8" w:rsidRPr="00E53EFC" w:rsidRDefault="001B1AD8" w:rsidP="00583439">
            <w:pPr>
              <w:pStyle w:val="-11"/>
              <w:jc w:val="center"/>
              <w:rPr>
                <w:sz w:val="16"/>
                <w:szCs w:val="16"/>
              </w:rPr>
            </w:pPr>
          </w:p>
        </w:tc>
        <w:tc>
          <w:tcPr>
            <w:tcW w:w="1351" w:type="dxa"/>
            <w:vMerge/>
            <w:vAlign w:val="center"/>
          </w:tcPr>
          <w:p w:rsidR="001B1AD8" w:rsidRPr="00E53EFC" w:rsidRDefault="001B1AD8" w:rsidP="00583439">
            <w:pPr>
              <w:pStyle w:val="-11"/>
              <w:jc w:val="center"/>
              <w:rPr>
                <w:sz w:val="16"/>
                <w:szCs w:val="16"/>
              </w:rPr>
            </w:pPr>
          </w:p>
        </w:tc>
        <w:tc>
          <w:tcPr>
            <w:tcW w:w="1089" w:type="dxa"/>
            <w:vMerge/>
            <w:vAlign w:val="center"/>
          </w:tcPr>
          <w:p w:rsidR="001B1AD8" w:rsidRPr="00E53EFC" w:rsidRDefault="001B1AD8" w:rsidP="00583439">
            <w:pPr>
              <w:pStyle w:val="-11"/>
              <w:jc w:val="center"/>
              <w:rPr>
                <w:sz w:val="16"/>
                <w:szCs w:val="16"/>
              </w:rPr>
            </w:pPr>
          </w:p>
        </w:tc>
        <w:tc>
          <w:tcPr>
            <w:tcW w:w="1104" w:type="dxa"/>
            <w:gridSpan w:val="2"/>
            <w:vMerge/>
            <w:vAlign w:val="center"/>
          </w:tcPr>
          <w:p w:rsidR="001B1AD8" w:rsidRPr="00E53EFC" w:rsidRDefault="001B1AD8" w:rsidP="00583439">
            <w:pPr>
              <w:pStyle w:val="-11"/>
              <w:jc w:val="center"/>
              <w:rPr>
                <w:sz w:val="16"/>
                <w:szCs w:val="16"/>
              </w:rPr>
            </w:pPr>
          </w:p>
        </w:tc>
      </w:tr>
      <w:tr w:rsidR="001B1AD8" w:rsidRPr="00433EFD" w:rsidTr="000873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54"/>
        </w:trPr>
        <w:tc>
          <w:tcPr>
            <w:tcW w:w="54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</w:tr>
      <w:tr w:rsidR="001B1AD8" w:rsidRPr="00433EFD" w:rsidTr="000873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54"/>
        </w:trPr>
        <w:tc>
          <w:tcPr>
            <w:tcW w:w="54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</w:tr>
      <w:tr w:rsidR="001B1AD8" w:rsidRPr="00433EFD" w:rsidTr="000873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54"/>
        </w:trPr>
        <w:tc>
          <w:tcPr>
            <w:tcW w:w="54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</w:tr>
      <w:tr w:rsidR="001B1AD8" w:rsidRPr="00433EFD" w:rsidTr="000873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54"/>
        </w:trPr>
        <w:tc>
          <w:tcPr>
            <w:tcW w:w="54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</w:tr>
      <w:tr w:rsidR="001B1AD8" w:rsidRPr="00433EFD" w:rsidTr="000873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54"/>
        </w:trPr>
        <w:tc>
          <w:tcPr>
            <w:tcW w:w="54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</w:tr>
      <w:tr w:rsidR="001B1AD8" w:rsidRPr="00433EFD" w:rsidTr="000873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54"/>
        </w:trPr>
        <w:tc>
          <w:tcPr>
            <w:tcW w:w="54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</w:tr>
      <w:tr w:rsidR="001B1AD8" w:rsidRPr="00433EFD" w:rsidTr="000873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54"/>
        </w:trPr>
        <w:tc>
          <w:tcPr>
            <w:tcW w:w="54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</w:tr>
      <w:tr w:rsidR="001B1AD8" w:rsidRPr="00433EFD" w:rsidTr="000873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54"/>
        </w:trPr>
        <w:tc>
          <w:tcPr>
            <w:tcW w:w="54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</w:tr>
      <w:tr w:rsidR="001B1AD8" w:rsidRPr="00433EFD" w:rsidTr="000873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54"/>
        </w:trPr>
        <w:tc>
          <w:tcPr>
            <w:tcW w:w="54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</w:tr>
      <w:tr w:rsidR="001B1AD8" w:rsidRPr="00433EFD" w:rsidTr="000873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54"/>
        </w:trPr>
        <w:tc>
          <w:tcPr>
            <w:tcW w:w="54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</w:tr>
      <w:tr w:rsidR="001B1AD8" w:rsidRPr="00433EFD" w:rsidTr="000873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54"/>
        </w:trPr>
        <w:tc>
          <w:tcPr>
            <w:tcW w:w="54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</w:tr>
      <w:tr w:rsidR="001B1AD8" w:rsidRPr="00433EFD" w:rsidTr="000873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54"/>
        </w:trPr>
        <w:tc>
          <w:tcPr>
            <w:tcW w:w="54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</w:tr>
      <w:tr w:rsidR="001B1AD8" w:rsidRPr="00433EFD" w:rsidTr="000873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54"/>
        </w:trPr>
        <w:tc>
          <w:tcPr>
            <w:tcW w:w="54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</w:tr>
      <w:tr w:rsidR="001B1AD8" w:rsidRPr="00433EFD" w:rsidTr="000873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54"/>
        </w:trPr>
        <w:tc>
          <w:tcPr>
            <w:tcW w:w="54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</w:tr>
      <w:tr w:rsidR="001B1AD8" w:rsidRPr="00433EFD" w:rsidTr="000873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54"/>
        </w:trPr>
        <w:tc>
          <w:tcPr>
            <w:tcW w:w="54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</w:tr>
      <w:tr w:rsidR="001B1AD8" w:rsidRPr="00433EFD" w:rsidTr="000873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54"/>
        </w:trPr>
        <w:tc>
          <w:tcPr>
            <w:tcW w:w="54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</w:tr>
      <w:tr w:rsidR="001B1AD8" w:rsidRPr="00433EFD" w:rsidTr="000873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54"/>
        </w:trPr>
        <w:tc>
          <w:tcPr>
            <w:tcW w:w="54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</w:tr>
      <w:tr w:rsidR="001B1AD8" w:rsidRPr="00433EFD" w:rsidTr="000873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54"/>
        </w:trPr>
        <w:tc>
          <w:tcPr>
            <w:tcW w:w="54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</w:tr>
      <w:tr w:rsidR="001B1AD8" w:rsidRPr="00433EFD" w:rsidTr="000873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54"/>
        </w:trPr>
        <w:tc>
          <w:tcPr>
            <w:tcW w:w="54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</w:tr>
      <w:tr w:rsidR="001B1AD8" w:rsidRPr="00433EFD" w:rsidTr="000873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54"/>
        </w:trPr>
        <w:tc>
          <w:tcPr>
            <w:tcW w:w="54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</w:tr>
      <w:tr w:rsidR="001B1AD8" w:rsidRPr="00433EFD" w:rsidTr="000873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54"/>
        </w:trPr>
        <w:tc>
          <w:tcPr>
            <w:tcW w:w="54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</w:tr>
      <w:tr w:rsidR="001B1AD8" w:rsidRPr="00433EFD" w:rsidTr="000873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54"/>
        </w:trPr>
        <w:tc>
          <w:tcPr>
            <w:tcW w:w="54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</w:tr>
      <w:tr w:rsidR="001B1AD8" w:rsidRPr="00433EFD" w:rsidTr="000873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54"/>
        </w:trPr>
        <w:tc>
          <w:tcPr>
            <w:tcW w:w="54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</w:tr>
      <w:tr w:rsidR="001B1AD8" w:rsidRPr="00433EFD" w:rsidTr="000873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54"/>
        </w:trPr>
        <w:tc>
          <w:tcPr>
            <w:tcW w:w="54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</w:tr>
      <w:tr w:rsidR="001B1AD8" w:rsidRPr="00433EFD" w:rsidTr="000873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54"/>
        </w:trPr>
        <w:tc>
          <w:tcPr>
            <w:tcW w:w="54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3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5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34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351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089" w:type="dxa"/>
          </w:tcPr>
          <w:p w:rsidR="001B1AD8" w:rsidRPr="00D02472" w:rsidRDefault="001B1AD8" w:rsidP="00583439">
            <w:pPr>
              <w:pStyle w:val="-11"/>
            </w:pPr>
          </w:p>
        </w:tc>
        <w:tc>
          <w:tcPr>
            <w:tcW w:w="1104" w:type="dxa"/>
            <w:gridSpan w:val="2"/>
          </w:tcPr>
          <w:p w:rsidR="001B1AD8" w:rsidRPr="00D02472" w:rsidRDefault="001B1AD8" w:rsidP="00583439">
            <w:pPr>
              <w:pStyle w:val="-11"/>
            </w:pPr>
          </w:p>
        </w:tc>
      </w:tr>
    </w:tbl>
    <w:p w:rsidR="00871434" w:rsidRPr="00871434" w:rsidRDefault="00871434" w:rsidP="001B1AD8">
      <w:pPr>
        <w:pStyle w:val="a7"/>
        <w:jc w:val="center"/>
      </w:pPr>
    </w:p>
    <w:sectPr w:rsidR="00871434" w:rsidRPr="00871434" w:rsidSect="00BF5E76">
      <w:headerReference w:type="default" r:id="rId19"/>
      <w:footerReference w:type="default" r:id="rId20"/>
      <w:pgSz w:w="11906" w:h="16838" w:code="9"/>
      <w:pgMar w:top="851" w:right="567" w:bottom="851" w:left="1134" w:header="567" w:footer="28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175" w:rsidRDefault="00C41175" w:rsidP="00332470">
      <w:r>
        <w:separator/>
      </w:r>
    </w:p>
  </w:endnote>
  <w:endnote w:type="continuationSeparator" w:id="0">
    <w:p w:rsidR="00C41175" w:rsidRDefault="00C41175" w:rsidP="00332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0" w:type="dxa"/>
      <w:tblInd w:w="649" w:type="dxa"/>
      <w:tblLook w:val="01E0" w:firstRow="1" w:lastRow="1" w:firstColumn="1" w:lastColumn="1" w:noHBand="0" w:noVBand="0"/>
    </w:tblPr>
    <w:tblGrid>
      <w:gridCol w:w="4308"/>
      <w:gridCol w:w="889"/>
      <w:gridCol w:w="4373"/>
    </w:tblGrid>
    <w:tr w:rsidR="00E03B8D" w:rsidTr="00FA3357">
      <w:trPr>
        <w:cantSplit/>
      </w:trPr>
      <w:tc>
        <w:tcPr>
          <w:tcW w:w="4308" w:type="dxa"/>
        </w:tcPr>
        <w:p w:rsidR="00E03B8D" w:rsidRPr="00784669" w:rsidRDefault="00E03B8D" w:rsidP="00FA3357">
          <w:pPr>
            <w:pStyle w:val="af"/>
            <w:spacing w:after="60"/>
          </w:pPr>
        </w:p>
      </w:tc>
      <w:tc>
        <w:tcPr>
          <w:tcW w:w="889" w:type="dxa"/>
        </w:tcPr>
        <w:p w:rsidR="00E03B8D" w:rsidRPr="0047727B" w:rsidRDefault="007F7049" w:rsidP="00EE5501">
          <w:pPr>
            <w:pStyle w:val="ab"/>
            <w:spacing w:after="60"/>
            <w:ind w:left="-103"/>
            <w:rPr>
              <w:lang w:val="en-US"/>
            </w:rPr>
          </w:pPr>
          <w:r>
            <w:t>202</w:t>
          </w:r>
          <w:r w:rsidR="00EE5501">
            <w:t>1</w:t>
          </w:r>
        </w:p>
      </w:tc>
      <w:tc>
        <w:tcPr>
          <w:tcW w:w="4373" w:type="dxa"/>
        </w:tcPr>
        <w:p w:rsidR="00E03B8D" w:rsidRPr="00FA3357" w:rsidRDefault="00E03B8D" w:rsidP="008D01E7">
          <w:pPr>
            <w:pStyle w:val="ad"/>
            <w:rPr>
              <w:lang w:val="en-US"/>
            </w:rPr>
          </w:pPr>
        </w:p>
      </w:tc>
    </w:tr>
  </w:tbl>
  <w:p w:rsidR="00E03B8D" w:rsidRDefault="00E03B8D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B8D" w:rsidRDefault="00C41175" w:rsidP="008406BA">
    <w:pPr>
      <w:pStyle w:val="af0"/>
    </w:pPr>
    <w:r>
      <w:rPr>
        <w:noProof/>
        <w:lang w:val="ru-RU"/>
      </w:rPr>
      <w:pict>
        <v:rect id="Rectangle 639" o:spid="_x0000_s2064" style="position:absolute;left:0;text-align:left;margin-left:340.95pt;margin-top:-35.55pt;width:12.65pt;height:14.2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" filled="f" stroked="f" strokeweight=".25pt">
          <v:textbox inset="1pt,1pt,1pt,1pt">
            <w:txbxContent>
              <w:p w:rsidR="00E03B8D" w:rsidRPr="009704FB" w:rsidRDefault="00E03B8D" w:rsidP="00D20929">
                <w:pPr>
                  <w:pStyle w:val="91"/>
                </w:pPr>
              </w:p>
            </w:txbxContent>
          </v:textbox>
        </v:rect>
      </w:pict>
    </w:r>
    <w:r>
      <w:rPr>
        <w:noProof/>
        <w:lang w:val="ru-RU"/>
      </w:rPr>
      <w:pict>
        <v:rect id="Rectangle 637" o:spid="_x0000_s2063" style="position:absolute;left:0;text-align:left;margin-left:354.75pt;margin-top:-35.7pt;width:12.65pt;height:14.2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" filled="f" stroked="f" strokeweight=".25pt">
          <v:textbox inset="1pt,1pt,1pt,1pt">
            <w:txbxContent>
              <w:p w:rsidR="00E03B8D" w:rsidRPr="009704FB" w:rsidRDefault="00E03B8D" w:rsidP="00D20929">
                <w:pPr>
                  <w:pStyle w:val="91"/>
                </w:pPr>
              </w:p>
            </w:txbxContent>
          </v:textbox>
        </v:rect>
      </w:pict>
    </w:r>
    <w:r>
      <w:rPr>
        <w:noProof/>
        <w:lang w:val="ru-RU"/>
      </w:rPr>
      <w:pict>
        <v:rect id="Rectangle 636" o:spid="_x0000_s2062" style="position:absolute;left:0;text-align:left;margin-left:368.7pt;margin-top:-35.55pt;width:12.65pt;height:14.2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" filled="f" stroked="f" strokeweight=".25pt">
          <v:textbox inset="1pt,1pt,1pt,1pt">
            <w:txbxContent>
              <w:p w:rsidR="00E03B8D" w:rsidRPr="009704FB" w:rsidRDefault="00E03B8D" w:rsidP="00D20929">
                <w:pPr>
                  <w:pStyle w:val="91"/>
                </w:pPr>
              </w:p>
            </w:txbxContent>
          </v:textbox>
        </v:rect>
      </w:pict>
    </w:r>
    <w:r>
      <w:rPr>
        <w:noProof/>
        <w:lang w:val="ru-RU"/>
      </w:rPr>
      <w:pict>
        <v:line id="Line 337" o:spid="_x0000_s2061" style="position:absolute;left:0;text-align:left;z-index:251657216;visibility:visible" from="-59.85pt,-230.7pt" to="-29.85pt,-2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" strokeweight="2pt"/>
      </w:pict>
    </w:r>
    <w:r>
      <w:rPr>
        <w:noProof/>
        <w:lang w:val="ru-RU"/>
      </w:rPr>
      <w:pict>
        <v:line id="Line 336" o:spid="_x0000_s2060" style="position:absolute;left:0;text-align:left;z-index:251656192;visibility:visible" from="-59.85pt,-302.7pt" to="-29.85pt,-3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dFmEgIAACsEAAAOAAAAZHJzL2Uyb0RvYy54bWysU8GO2jAQvVfqP1i+QxLIUj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" strokeweight="2pt"/>
      </w:pict>
    </w:r>
    <w:r>
      <w:rPr>
        <w:noProof/>
        <w:lang w:val="ru-RU"/>
      </w:rPr>
      <w:pict>
        <v:line id="Line 335" o:spid="_x0000_s2059" style="position:absolute;left:0;text-align:left;z-index:251655168;visibility:visible" from="-59.85pt,-45.6pt" to="-29.85pt,-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" strokeweight="2pt"/>
      </w:pict>
    </w:r>
    <w:r>
      <w:rPr>
        <w:noProof/>
        <w:lang w:val="ru-RU"/>
      </w:rPr>
      <w:pict>
        <v:line id="Line 334" o:spid="_x0000_s2058" style="position:absolute;left:0;text-align:left;z-index:251654144;visibility:visible" from="-59.85pt,-149.7pt" to="-29.85pt,-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3uEgIAACsEAAAOAAAAZHJzL2Uyb0RvYy54bWysU8GO2jAQvVfqP1i+QxLIUj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" strokeweight="2pt"/>
      </w:pict>
    </w:r>
    <w:r>
      <w:rPr>
        <w:noProof/>
        <w:lang w:val="ru-RU"/>
      </w:rPr>
      <w:pict>
        <v:line id="Line 333" o:spid="_x0000_s2057" style="position:absolute;left:0;text-align:left;z-index:251653120;visibility:visible" from="-59.85pt,-401.7pt" to="-29.85pt,-4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EgEgIAACoEAAAOAAAAZHJzL2Uyb0RvYy54bWysU8GO2jAQvVfqP1i+QxLIUo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" strokeweight="2pt"/>
      </w:pict>
    </w:r>
    <w:r>
      <w:rPr>
        <w:noProof/>
        <w:lang w:val="ru-RU"/>
      </w:rPr>
      <w:pict>
        <v:line id="Line 332" o:spid="_x0000_s2056" style="position:absolute;left:0;text-align:left;flip:y;z-index:251652096;visibility:visible" from="-59.85pt,-401.7pt" to="-59.8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" strokeweight="2pt"/>
      </w:pict>
    </w:r>
    <w:r>
      <w:rPr>
        <w:noProof/>
        <w:lang w:val="ru-RU"/>
      </w:rPr>
      <w:pict>
        <v:line id="Line 331" o:spid="_x0000_s2055" style="position:absolute;left:0;text-align:left;flip:y;z-index:251651072;visibility:visible" from="-59.85pt,21.3pt" to="-29.8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" strokeweight="2pt"/>
      </w:pict>
    </w:r>
    <w:r>
      <w:rPr>
        <w:noProof/>
        <w:lang w:val="ru-RU"/>
      </w:rPr>
      <w:pict>
        <v:rect id="Rectangle 375" o:spid="_x0000_s2054" style="position:absolute;left:0;text-align:left;margin-left:-58.8pt;margin-top:-396.6pt;width:12pt;height:90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" filled="f" stroked="f" strokeweight=".25pt">
          <v:textbox style="layout-flow:vertical;mso-layout-flow-alt:bottom-to-top" inset="1pt,1pt,1pt,1pt">
            <w:txbxContent>
              <w:p w:rsidR="00E03B8D" w:rsidRPr="004C1471" w:rsidRDefault="00E03B8D" w:rsidP="00BC542A">
                <w:pPr>
                  <w:pStyle w:val="82"/>
                  <w:rPr>
                    <w:lang w:val="en-US"/>
                  </w:rPr>
                </w:pPr>
                <w:r>
                  <w:t>Подп. и дата</w:t>
                </w:r>
              </w:p>
            </w:txbxContent>
          </v:textbox>
        </v:rect>
      </w:pict>
    </w:r>
    <w:r>
      <w:rPr>
        <w:noProof/>
        <w:lang w:val="ru-RU"/>
      </w:rPr>
      <w:pict>
        <v:rect id="Rectangle 374" o:spid="_x0000_s2053" style="position:absolute;left:0;text-align:left;margin-left:-58.8pt;margin-top:-297.6pt;width:12pt;height:63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" filled="f" stroked="f" strokeweight=".25pt">
          <v:textbox style="layout-flow:vertical;mso-layout-flow-alt:bottom-to-top" inset="1pt,1pt,1pt,1pt">
            <w:txbxContent>
              <w:p w:rsidR="00E03B8D" w:rsidRPr="004C1471" w:rsidRDefault="00E03B8D" w:rsidP="00BC542A">
                <w:pPr>
                  <w:pStyle w:val="82"/>
                  <w:rPr>
                    <w:lang w:val="en-US"/>
                  </w:rPr>
                </w:pPr>
                <w:r>
                  <w:t>Инв. № дубл.</w:t>
                </w:r>
              </w:p>
            </w:txbxContent>
          </v:textbox>
        </v:rect>
      </w:pict>
    </w:r>
    <w:r>
      <w:rPr>
        <w:noProof/>
        <w:lang w:val="ru-RU"/>
      </w:rPr>
      <w:pict>
        <v:rect id="Rectangle 373" o:spid="_x0000_s2052" style="position:absolute;left:0;text-align:left;margin-left:-58.8pt;margin-top:-225.6pt;width:12pt;height:1in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" filled="f" stroked="f" strokeweight=".25pt">
          <v:textbox style="layout-flow:vertical;mso-layout-flow-alt:bottom-to-top" inset="1pt,1pt,1pt,1pt">
            <w:txbxContent>
              <w:p w:rsidR="00E03B8D" w:rsidRPr="004C1471" w:rsidRDefault="00E03B8D" w:rsidP="00BC542A">
                <w:pPr>
                  <w:pStyle w:val="82"/>
                  <w:rPr>
                    <w:lang w:val="en-US"/>
                  </w:rPr>
                </w:pPr>
                <w:r>
                  <w:t>Взам. инв. №</w:t>
                </w:r>
              </w:p>
            </w:txbxContent>
          </v:textbox>
        </v:rect>
      </w:pict>
    </w:r>
    <w:r>
      <w:rPr>
        <w:noProof/>
        <w:lang w:val="ru-RU"/>
      </w:rPr>
      <w:pict>
        <v:rect id="Rectangle 372" o:spid="_x0000_s2051" style="position:absolute;left:0;text-align:left;margin-left:-58.8pt;margin-top:-144.6pt;width:12pt;height:90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" filled="f" stroked="f" strokeweight=".25pt">
          <v:textbox style="layout-flow:vertical;mso-layout-flow-alt:bottom-to-top" inset="1pt,1pt,1pt,1pt">
            <w:txbxContent>
              <w:p w:rsidR="00E03B8D" w:rsidRPr="004C1471" w:rsidRDefault="00E03B8D" w:rsidP="00BC542A">
                <w:pPr>
                  <w:pStyle w:val="82"/>
                  <w:rPr>
                    <w:lang w:val="en-US"/>
                  </w:rPr>
                </w:pPr>
                <w:r>
                  <w:t>Подп. и дата</w:t>
                </w:r>
              </w:p>
            </w:txbxContent>
          </v:textbox>
        </v:rect>
      </w:pict>
    </w:r>
    <w:r>
      <w:rPr>
        <w:noProof/>
        <w:lang w:val="ru-RU"/>
      </w:rPr>
      <w:pict>
        <v:rect id="Rectangle 371" o:spid="_x0000_s2050" style="position:absolute;left:0;text-align:left;margin-left:-58.8pt;margin-top:-45.6pt;width:12pt;height:63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" filled="f" stroked="f" strokeweight=".25pt">
          <v:textbox style="layout-flow:vertical;mso-layout-flow-alt:bottom-to-top" inset="1pt,1pt,1pt,1pt">
            <w:txbxContent>
              <w:p w:rsidR="00E03B8D" w:rsidRPr="004C1471" w:rsidRDefault="00E03B8D" w:rsidP="00BC542A">
                <w:pPr>
                  <w:pStyle w:val="82"/>
                  <w:rPr>
                    <w:lang w:val="en-US"/>
                  </w:rPr>
                </w:pPr>
                <w:r w:rsidRPr="004C1471">
                  <w:t>Инв. № подл</w:t>
                </w:r>
                <w:r w:rsidRPr="004C1471">
                  <w:rPr>
                    <w:lang w:val="en-US"/>
                  </w:rPr>
                  <w:t>.</w:t>
                </w:r>
              </w:p>
            </w:txbxContent>
          </v:textbox>
        </v:rect>
      </w:pict>
    </w:r>
    <w:r>
      <w:rPr>
        <w:noProof/>
        <w:lang w:val="ru-RU"/>
      </w:rPr>
      <w:pict>
        <v:line id="Line 370" o:spid="_x0000_s2049" style="position:absolute;left:0;text-align:left;flip:y;z-index:251658240;visibility:visible" from="-44.1pt,-401.95pt" to="-44.1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" strokeweight="1pt"/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B8D" w:rsidRDefault="00E03B8D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175" w:rsidRDefault="00C41175" w:rsidP="00332470">
      <w:r>
        <w:separator/>
      </w:r>
    </w:p>
  </w:footnote>
  <w:footnote w:type="continuationSeparator" w:id="0">
    <w:p w:rsidR="00C41175" w:rsidRDefault="00C41175" w:rsidP="003324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B8D" w:rsidRPr="003039DF" w:rsidRDefault="00C41175" w:rsidP="003039DF">
    <w:pPr>
      <w:pStyle w:val="afa"/>
    </w:pPr>
    <w:r>
      <w:rPr>
        <w:noProof/>
      </w:rPr>
      <w:pict>
        <v:group id="Group 752" o:spid="_x0000_s2115" style="position:absolute;left:0;text-align:left;margin-left:-4.05pt;margin-top:350.45pt;width:30pt;height:423.4pt;z-index:251666432" coordorigin="501,8043" coordsize="600,8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">
          <v:line id="Line 753" o:spid="_x0000_s2129" style="position:absolute;flip:y;visibility:visible" from="501,16508" to="1101,16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NdGM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o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XRjDAAAA2wAAAA8AAAAAAAAAAAAA&#10;AAAAoQIAAGRycy9kb3ducmV2LnhtbFBLBQYAAAAABAAEAPkAAACRAwAAAAA=&#10;"/>
          <v:line id="Line 754" o:spid="_x0000_s2128" style="position:absolute;flip:y;visibility:visible" from="501,8048" to="501,16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/4g8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zJ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/4g8UAAADbAAAADwAAAAAAAAAA&#10;AAAAAAChAgAAZHJzL2Rvd25yZXYueG1sUEsFBgAAAAAEAAQA+QAAAJMDAAAAAA==&#10;"/>
          <v:line id="Line 755" o:spid="_x0000_s2127" style="position:absolute;visibility:visible" from="501,8048" to="1101,8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<v:line id="Line 756" o:spid="_x0000_s2126" style="position:absolute;visibility:visible" from="501,13088" to="1101,13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<v:line id="Line 757" o:spid="_x0000_s2125" style="position:absolute;visibility:visible" from="501,15170" to="1101,15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<v:line id="Line 758" o:spid="_x0000_s2124" style="position:absolute;visibility:visible" from="501,10028" to="1101,10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<v:line id="Line 759" o:spid="_x0000_s2123" style="position:absolute;visibility:visible" from="501,11468" to="1101,11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<v:line id="Line 760" o:spid="_x0000_s2122" style="position:absolute;flip:y;visibility:visible" from="816,8043" to="816,16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kW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Hu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rZFvGAAAA2wAAAA8AAAAAAAAA&#10;AAAAAAAAoQIAAGRycy9kb3ducmV2LnhtbFBLBQYAAAAABAAEAPkAAACUAwAAAAA=&#10;"/>
          <v:rect id="Rectangle 761" o:spid="_x0000_s2121" style="position:absolute;left:522;top:15170;width:240;height:12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VEOcUA&#10;AADbAAAADwAAAGRycy9kb3ducmV2LnhtbESPzWrDMBCE74G8g9hALqGR4xI3uJFDaDHkVvJz6HGx&#10;NraxtTKWHDtvXxUKPQ4z8w2zP0ymFQ/qXW1ZwWYdgSAurK65VHC75i87EM4ja2wtk4InOThk89ke&#10;U21HPtPj4ksRIOxSVFB536VSuqIig25tO+Lg3W1v0AfZl1L3OAa4aWUcRYk0WHNYqLCjj4qK5jIY&#10;Bcd42H1t803ymd/uzan8HurXfKXUcjEd30F4mvx/+K990greEvj9En6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BUQ5xQAAANsAAAAPAAAAAAAAAAAAAAAAAJgCAABkcnMv&#10;ZG93bnJldi54bWxQSwUGAAAAAAQABAD1AAAAigMAAAAA&#10;" filled="f" stroked="f">
            <v:textbox style="layout-flow:vertical;mso-layout-flow-alt:bottom-to-top" inset="1pt,1pt,1pt,1pt">
              <w:txbxContent>
                <w:p w:rsidR="00E03B8D" w:rsidRPr="004C1471" w:rsidRDefault="00E03B8D" w:rsidP="003039DF">
                  <w:pPr>
                    <w:pStyle w:val="82"/>
                    <w:rPr>
                      <w:lang w:val="en-US"/>
                    </w:rPr>
                  </w:pPr>
                  <w:r w:rsidRPr="004C1471">
                    <w:t>Инв. № подл</w:t>
                  </w:r>
                  <w:r w:rsidRPr="004C1471">
                    <w:rPr>
                      <w:lang w:val="en-US"/>
                    </w:rPr>
                    <w:t>.</w:t>
                  </w:r>
                </w:p>
              </w:txbxContent>
            </v:textbox>
          </v:rect>
          <v:rect id="Rectangle 762" o:spid="_x0000_s2120" style="position:absolute;left:522;top:13190;width:240;height:1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nhosQA&#10;AADbAAAADwAAAGRycy9kb3ducmV2LnhtbESPS4vCQBCE74L/YWhhL7KZ6OKDrKPILgFvYvTgscl0&#10;HpjpCZmJZv/9jiB4LKrqK2qzG0wj7tS52rKCWRSDIM6trrlUcDmnn2sQziNrbCyTgj9ysNuORxtM&#10;tH3wie6ZL0WAsEtQQeV9m0jp8ooMusi2xMErbGfQB9mVUnf4CHDTyHkcL6XBmsNChS39VJTfst4o&#10;2M/79XGRzpa/6aW4HcprX3+lU6U+JsP+G4Snwb/Dr/ZBK1it4Pkl/AC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J4aLEAAAA2wAAAA8AAAAAAAAAAAAAAAAAmAIAAGRycy9k&#10;b3ducmV2LnhtbFBLBQYAAAAABAAEAPUAAACJAwAAAAA=&#10;" filled="f" stroked="f">
            <v:textbox style="layout-flow:vertical;mso-layout-flow-alt:bottom-to-top" inset="1pt,1pt,1pt,1pt">
              <w:txbxContent>
                <w:p w:rsidR="00E03B8D" w:rsidRPr="004C1471" w:rsidRDefault="00E03B8D" w:rsidP="003039DF">
                  <w:pPr>
                    <w:pStyle w:val="82"/>
                    <w:rPr>
                      <w:lang w:val="en-US"/>
                    </w:rPr>
                  </w:pPr>
                  <w:r>
                    <w:t>Подп. и дата</w:t>
                  </w:r>
                </w:p>
              </w:txbxContent>
            </v:textbox>
          </v:rect>
          <v:rect id="Rectangle 763" o:spid="_x0000_s2119" style="position:absolute;left:522;top:11570;width:24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Z10L4A&#10;AADbAAAADwAAAGRycy9kb3ducmV2LnhtbERPyQrCMBC9C/5DGMGLaKriQjWKKAVv4nLwODRjW2wm&#10;pUm1/r05CB4fb19vW1OKF9WusKxgPIpAEKdWF5wpuF2T4RKE88gaS8uk4EMOtptuZ42xtm8+0+vi&#10;MxFC2MWoIPe+iqV0aU4G3chWxIF72NqgD7DOpK7xHcJNKSdRNJcGCw4NOVa0zyl9XhqjYDdplqdZ&#10;Mp4fktvjeczuTTFNBkr1e+1uBcJT6//in/uoFSzC2PAl/AC5+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7WddC+AAAA2wAAAA8AAAAAAAAAAAAAAAAAmAIAAGRycy9kb3ducmV2&#10;LnhtbFBLBQYAAAAABAAEAPUAAACDAwAAAAA=&#10;" filled="f" stroked="f">
            <v:textbox style="layout-flow:vertical;mso-layout-flow-alt:bottom-to-top" inset="1pt,1pt,1pt,1pt">
              <w:txbxContent>
                <w:p w:rsidR="00E03B8D" w:rsidRPr="004C1471" w:rsidRDefault="00E03B8D" w:rsidP="003039DF">
                  <w:pPr>
                    <w:pStyle w:val="82"/>
                    <w:rPr>
                      <w:lang w:val="en-US"/>
                    </w:rPr>
                  </w:pPr>
                  <w:r>
                    <w:t>Взам. инв. №</w:t>
                  </w:r>
                </w:p>
              </w:txbxContent>
            </v:textbox>
          </v:rect>
          <v:rect id="Rectangle 764" o:spid="_x0000_s2118" style="position:absolute;left:522;top:10130;width:240;height:12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rQS8UA&#10;AADbAAAADwAAAGRycy9kb3ducmV2LnhtbESPQWvCQBSE7wX/w/KEXopuTKnG6CpiCXgrtTl4fGSf&#10;STD7NmQ3Mf57t1DocZiZb5jtfjSNGKhztWUFi3kEgriwuuZSQf6TzRIQziNrbCyTggc52O8mL1tM&#10;tb3zNw1nX4oAYZeigsr7NpXSFRUZdHPbEgfvajuDPsiulLrDe4CbRsZRtJQGaw4LFbZ0rKi4nXuj&#10;4BD3yddHtlh+Zvn1diovff2evSn1Oh0PGxCeRv8f/muftILVGn6/hB8gd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mtBLxQAAANsAAAAPAAAAAAAAAAAAAAAAAJgCAABkcnMv&#10;ZG93bnJldi54bWxQSwUGAAAAAAQABAD1AAAAigMAAAAA&#10;" filled="f" stroked="f">
            <v:textbox style="layout-flow:vertical;mso-layout-flow-alt:bottom-to-top" inset="1pt,1pt,1pt,1pt">
              <w:txbxContent>
                <w:p w:rsidR="00E03B8D" w:rsidRPr="004C1471" w:rsidRDefault="00E03B8D" w:rsidP="003039DF">
                  <w:pPr>
                    <w:pStyle w:val="82"/>
                    <w:rPr>
                      <w:lang w:val="en-US"/>
                    </w:rPr>
                  </w:pPr>
                  <w:r>
                    <w:t>Инв. № дубл.</w:t>
                  </w:r>
                </w:p>
              </w:txbxContent>
            </v:textbox>
          </v:rect>
          <v:rect id="Rectangle 765" o:spid="_x0000_s2117" style="position:absolute;left:522;top:8150;width:240;height:1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UJ8b4A&#10;AADbAAAADwAAAGRycy9kb3ducmV2LnhtbERPuwrCMBTdBf8hXMFFNFVRSjWKKAU38TE4XpprW2xu&#10;SpNq/XszCI6H815vO1OJFzWutKxgOolAEGdWl5wruF3TcQzCeWSNlWVS8CEH202/t8ZE2zef6XXx&#10;uQgh7BJUUHhfJ1K6rCCDbmJr4sA9bGPQB9jkUjf4DuGmkrMoWkqDJYeGAmvaF5Q9L61RsJu18WmR&#10;TpeH9PZ4HvN7W87TkVLDQbdbgfDU+b/45z5qBXFYH76EHyA3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1CfG+AAAA2wAAAA8AAAAAAAAAAAAAAAAAmAIAAGRycy9kb3ducmV2&#10;LnhtbFBLBQYAAAAABAAEAPUAAACDAwAAAAA=&#10;" filled="f" stroked="f">
            <v:textbox style="layout-flow:vertical;mso-layout-flow-alt:bottom-to-top" inset="1pt,1pt,1pt,1pt">
              <w:txbxContent>
                <w:p w:rsidR="00E03B8D" w:rsidRPr="004C1471" w:rsidRDefault="00E03B8D" w:rsidP="003039DF">
                  <w:pPr>
                    <w:pStyle w:val="82"/>
                    <w:rPr>
                      <w:lang w:val="en-US"/>
                    </w:rPr>
                  </w:pPr>
                  <w:r>
                    <w:t>Подп. и дата</w:t>
                  </w:r>
                </w:p>
              </w:txbxContent>
            </v:textbox>
          </v:rect>
          <v:line id="Line 766" o:spid="_x0000_s2116" style="position:absolute;flip:y;visibility:visible" from="1101,8051" to="1101,16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B8D" w:rsidRDefault="00C41175" w:rsidP="008406BA">
    <w:pPr>
      <w:pStyle w:val="afa"/>
    </w:pPr>
    <w:r>
      <w:rPr>
        <w:noProof/>
      </w:rPr>
      <w:pict>
        <v:group id="Group 281" o:spid="_x0000_s2065" style="position:absolute;left:0;text-align:left;margin-left:56.1pt;margin-top:21pt;width:518.8pt;height:802.3pt;z-index:2516500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">
          <v:rect id="Rectangle 282" o:spid="_x0000_s2114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QEJsMA&#10;AADbAAAADwAAAGRycy9kb3ducmV2LnhtbESPwW7CQAxE70j8w8pIvcGGHioILCggIfWESsoHWFmT&#10;RGS9IbskoV9fHyr1ZmvGM8/b/ega1VMXas8GlosEFHHhbc2lgev3ab4CFSKyxcYzGXhRgP1uOtli&#10;av3AF+rzWCoJ4ZCigSrGNtU6FBU5DAvfEot2853DKGtXatvhIOGu0e9J8qEd1iwNFbZ0rKi4509n&#10;4B7H/pyV+c9pfT2si69DNjwfmTFvszHbgIo0xn/z3/WnFXyBlV9kAL3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QEJsMAAADbAAAADwAAAAAAAAAAAAAAAACYAgAAZHJzL2Rv&#10;d25yZXYueG1sUEsFBgAAAAAEAAQA9QAAAIgDAAAAAA==&#10;" filled="f" strokeweight="2pt"/>
          <v:line id="Line 283" o:spid="_x0000_s2113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<v:line id="Line 284" o:spid="_x0000_s2112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<v:line id="Line 285" o:spid="_x0000_s2111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<v:line id="Line 286" o:spid="_x0000_s2110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<v:line id="Line 287" o:spid="_x0000_s2109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<v:line id="Line 288" o:spid="_x0000_s2108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<v:line id="Line 289" o:spid="_x0000_s2107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<v:line id="Line 290" o:spid="_x0000_s2106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<v:line id="Line 291" o:spid="_x0000_s2105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<v:rect id="Rectangle 292" o:spid="_x0000_s2104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<v:textbox inset="1pt,1pt,1pt,1pt">
              <w:txbxContent>
                <w:p w:rsidR="00E03B8D" w:rsidRDefault="00E03B8D" w:rsidP="008406BA">
                  <w:pPr>
                    <w:pStyle w:val="afff6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293" o:spid="_x0000_s2103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<v:textbox inset="1pt,1pt,1pt,1pt">
              <w:txbxContent>
                <w:p w:rsidR="00E03B8D" w:rsidRDefault="00E03B8D" w:rsidP="008406BA">
                  <w:pPr>
                    <w:pStyle w:val="afff6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94" o:spid="_x0000_s2102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<v:textbox inset="1pt,1pt,1pt,1pt">
              <w:txbxContent>
                <w:p w:rsidR="00E03B8D" w:rsidRDefault="00E03B8D" w:rsidP="008406BA">
                  <w:pPr>
                    <w:pStyle w:val="afff6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295" o:spid="_x0000_s2101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<v:textbox inset="1pt,1pt,1pt,1pt">
              <w:txbxContent>
                <w:p w:rsidR="00E03B8D" w:rsidRDefault="00E03B8D" w:rsidP="008406BA">
                  <w:pPr>
                    <w:pStyle w:val="afff6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296" o:spid="_x0000_s2100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<v:textbox inset="1pt,1pt,1pt,1pt">
              <w:txbxContent>
                <w:p w:rsidR="00E03B8D" w:rsidRDefault="00E03B8D" w:rsidP="008406BA">
                  <w:pPr>
                    <w:pStyle w:val="afff6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297" o:spid="_x0000_s2099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<v:textbox inset="1pt,1pt,1pt,1pt">
              <w:txbxContent>
                <w:p w:rsidR="00E03B8D" w:rsidRDefault="00E03B8D" w:rsidP="00D20929">
                  <w:pPr>
                    <w:pStyle w:val="91"/>
                  </w:pPr>
                  <w:r>
                    <w:t>Лист</w:t>
                  </w:r>
                </w:p>
              </w:txbxContent>
            </v:textbox>
          </v:rect>
          <v:rect id="Rectangle 298" o:spid="_x0000_s2098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<v:textbox inset="1pt,1pt,1pt,1pt">
              <w:txbxContent>
                <w:p w:rsidR="00E03B8D" w:rsidRPr="00D20929" w:rsidRDefault="005E645D" w:rsidP="00D20929">
                  <w:pPr>
                    <w:pStyle w:val="91"/>
                    <w:rPr>
                      <w:rStyle w:val="af2"/>
                    </w:rPr>
                  </w:pPr>
                  <w:r w:rsidRPr="00D20929">
                    <w:rPr>
                      <w:rStyle w:val="af2"/>
                    </w:rPr>
                    <w:fldChar w:fldCharType="begin"/>
                  </w:r>
                  <w:r w:rsidR="00E03B8D" w:rsidRPr="00D20929">
                    <w:rPr>
                      <w:rStyle w:val="af2"/>
                    </w:rPr>
                    <w:instrText xml:space="preserve"> PAGE  \* LOWER </w:instrText>
                  </w:r>
                  <w:r w:rsidRPr="00D20929">
                    <w:rPr>
                      <w:rStyle w:val="af2"/>
                    </w:rPr>
                    <w:fldChar w:fldCharType="separate"/>
                  </w:r>
                  <w:r w:rsidR="00E03B8D">
                    <w:rPr>
                      <w:rStyle w:val="af2"/>
                      <w:noProof/>
                    </w:rPr>
                    <w:t>32</w:t>
                  </w:r>
                  <w:r w:rsidRPr="00D20929">
                    <w:rPr>
                      <w:rStyle w:val="af2"/>
                    </w:rPr>
                    <w:fldChar w:fldCharType="end"/>
                  </w:r>
                </w:p>
              </w:txbxContent>
            </v:textbox>
          </v:rect>
          <v:rect id="Rectangle 299" o:spid="_x0000_s2097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<v:textbox inset="1pt,1pt,1pt,1pt">
              <w:txbxContent>
                <w:p w:rsidR="00E03B8D" w:rsidRDefault="00E03B8D" w:rsidP="00D20929">
                  <w:pPr>
                    <w:pStyle w:val="afff6"/>
                    <w:rPr>
                      <w:rFonts w:ascii="Journal" w:hAnsi="Journal"/>
                    </w:rPr>
                  </w:pPr>
                  <w:r>
                    <w:t>00000.0000</w:t>
                  </w:r>
                  <w:r w:rsidRPr="00D20929">
                    <w:t>0</w:t>
                  </w:r>
                  <w:r>
                    <w:t>.А-000</w:t>
                  </w:r>
                </w:p>
              </w:txbxContent>
            </v:textbox>
          </v:rect>
          <v:line id="Line 300" o:spid="_x0000_s2096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<v:line id="Line 301" o:spid="_x0000_s2095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<v:line id="Line 302" o:spid="_x0000_s2094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2Ls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bYuwQAAANsAAAAPAAAAAAAAAAAAAAAA&#10;AKECAABkcnMvZG93bnJldi54bWxQSwUGAAAAAAQABAD5AAAAjwMAAAAA&#10;" strokeweight="1pt"/>
          <v:line id="Line 303" o:spid="_x0000_s2093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<v:line id="Line 304" o:spid="_x0000_s2092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<v:group id="Group 305" o:spid="_x0000_s2089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<v:rect id="Rectangle 306" o:spid="_x0000_s209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<v:textbox inset="1pt,1pt,1pt,1pt">
                <w:txbxContent>
                  <w:p w:rsidR="00E03B8D" w:rsidRDefault="00E03B8D" w:rsidP="00D20929">
                    <w:pPr>
                      <w:pStyle w:val="91"/>
                      <w:jc w:val="left"/>
                    </w:pPr>
                    <w:r>
                      <w:t xml:space="preserve"> Разраб.</w:t>
                    </w:r>
                  </w:p>
                </w:txbxContent>
              </v:textbox>
            </v:rect>
            <v:rect id="Rectangle 307" o:spid="_x0000_s209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<v:textbox inset="1pt,1pt,1pt,1pt">
                <w:txbxContent>
                  <w:p w:rsidR="00E03B8D" w:rsidRPr="00D20929" w:rsidRDefault="00E03B8D" w:rsidP="00911BEC">
                    <w:pPr>
                      <w:pStyle w:val="91"/>
                      <w:ind w:left="-42" w:right="-75"/>
                      <w:jc w:val="left"/>
                      <w:rPr>
                        <w:rStyle w:val="af2"/>
                      </w:rPr>
                    </w:pPr>
                  </w:p>
                </w:txbxContent>
              </v:textbox>
            </v:rect>
          </v:group>
          <v:group id="Group 308" o:spid="_x0000_s2086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<v:rect id="Rectangle 309" o:spid="_x0000_s2088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<v:textbox inset="1pt,1pt,1pt,1pt">
                <w:txbxContent>
                  <w:p w:rsidR="00E03B8D" w:rsidRDefault="00E03B8D" w:rsidP="00D20929">
                    <w:pPr>
                      <w:pStyle w:val="91"/>
                      <w:jc w:val="left"/>
                    </w:pPr>
                    <w:r>
                      <w:t xml:space="preserve"> Провер.</w:t>
                    </w:r>
                  </w:p>
                </w:txbxContent>
              </v:textbox>
            </v:rect>
            <v:rect id="Rectangle 310" o:spid="_x0000_s208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<v:textbox inset="1pt,1pt,1pt,1pt">
                <w:txbxContent>
                  <w:p w:rsidR="00E03B8D" w:rsidRPr="00D20929" w:rsidRDefault="00E03B8D" w:rsidP="00911BEC">
                    <w:pPr>
                      <w:pStyle w:val="91"/>
                      <w:ind w:left="-42" w:right="-75"/>
                      <w:jc w:val="left"/>
                      <w:rPr>
                        <w:rStyle w:val="af2"/>
                      </w:rPr>
                    </w:pPr>
                  </w:p>
                </w:txbxContent>
              </v:textbox>
            </v:rect>
          </v:group>
          <v:group id="Group 311" o:spid="_x0000_s2083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<v:rect id="Rectangle 312" o:spid="_x0000_s208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<v:textbox inset="1pt,1pt,1pt,1pt">
                <w:txbxContent>
                  <w:p w:rsidR="00E03B8D" w:rsidRDefault="00E03B8D" w:rsidP="00D20929">
                    <w:pPr>
                      <w:pStyle w:val="91"/>
                      <w:jc w:val="left"/>
                    </w:pPr>
                    <w:r>
                      <w:t xml:space="preserve"> Реценз.</w:t>
                    </w:r>
                  </w:p>
                </w:txbxContent>
              </v:textbox>
            </v:rect>
            <v:rect id="Rectangle 313" o:spid="_x0000_s208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<v:textbox inset="1pt,1pt,1pt,1pt">
                <w:txbxContent>
                  <w:p w:rsidR="00E03B8D" w:rsidRPr="00D20929" w:rsidRDefault="00E03B8D" w:rsidP="00911BEC">
                    <w:pPr>
                      <w:pStyle w:val="91"/>
                      <w:ind w:left="-42" w:right="-75"/>
                      <w:jc w:val="left"/>
                      <w:rPr>
                        <w:rStyle w:val="af2"/>
                      </w:rPr>
                    </w:pPr>
                  </w:p>
                </w:txbxContent>
              </v:textbox>
            </v:rect>
          </v:group>
          <v:group id="Group 314" o:spid="_x0000_s2080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<v:rect id="Rectangle 315" o:spid="_x0000_s208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<v:textbox inset="1pt,1pt,1pt,1pt">
                <w:txbxContent>
                  <w:p w:rsidR="00E03B8D" w:rsidRDefault="00E03B8D" w:rsidP="00D20929">
                    <w:pPr>
                      <w:pStyle w:val="91"/>
                      <w:jc w:val="left"/>
                    </w:pPr>
                    <w:r>
                      <w:t xml:space="preserve"> Н. Контр.</w:t>
                    </w:r>
                  </w:p>
                </w:txbxContent>
              </v:textbox>
            </v:rect>
            <v:rect id="Rectangle 316" o:spid="_x0000_s208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<v:textbox inset="1pt,1pt,1pt,1pt">
                <w:txbxContent>
                  <w:p w:rsidR="00E03B8D" w:rsidRPr="00D20929" w:rsidRDefault="00E03B8D" w:rsidP="00911BEC">
                    <w:pPr>
                      <w:pStyle w:val="91"/>
                      <w:ind w:left="-42" w:right="-75"/>
                      <w:jc w:val="left"/>
                      <w:rPr>
                        <w:rStyle w:val="af2"/>
                      </w:rPr>
                    </w:pPr>
                  </w:p>
                </w:txbxContent>
              </v:textbox>
            </v:rect>
          </v:group>
          <v:group id="Group 317" o:spid="_x0000_s2077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<v:rect id="Rectangle 318" o:spid="_x0000_s207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<v:textbox inset="1pt,1pt,1pt,1pt">
                <w:txbxContent>
                  <w:p w:rsidR="00E03B8D" w:rsidRDefault="00E03B8D" w:rsidP="00D20929">
                    <w:pPr>
                      <w:pStyle w:val="91"/>
                      <w:jc w:val="left"/>
                    </w:pPr>
                    <w:r>
                      <w:t xml:space="preserve"> Утверд.</w:t>
                    </w:r>
                  </w:p>
                </w:txbxContent>
              </v:textbox>
            </v:rect>
            <v:rect id="Rectangle 319" o:spid="_x0000_s207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<v:textbox inset="1pt,1pt,1pt,1pt">
                <w:txbxContent>
                  <w:p w:rsidR="00E03B8D" w:rsidRPr="00D20929" w:rsidRDefault="00E03B8D" w:rsidP="00911BEC">
                    <w:pPr>
                      <w:pStyle w:val="91"/>
                      <w:ind w:left="-42" w:right="-75"/>
                      <w:jc w:val="left"/>
                      <w:rPr>
                        <w:rStyle w:val="af2"/>
                      </w:rPr>
                    </w:pPr>
                  </w:p>
                </w:txbxContent>
              </v:textbox>
            </v:rect>
          </v:group>
          <v:line id="Line 320" o:spid="_x0000_s2076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<v:rect id="Rectangle 321" o:spid="_x0000_s2075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<v:textbox inset="1pt,1pt,1pt,1pt">
              <w:txbxContent>
                <w:p w:rsidR="00E03B8D" w:rsidRDefault="00E03B8D" w:rsidP="008406BA">
                  <w:pPr>
                    <w:pStyle w:val="afff6"/>
                    <w:rPr>
                      <w:sz w:val="18"/>
                    </w:rPr>
                  </w:pPr>
                </w:p>
                <w:p w:rsidR="00E03B8D" w:rsidRPr="001F0088" w:rsidRDefault="00E03B8D" w:rsidP="00D20929">
                  <w:pPr>
                    <w:pStyle w:val="91"/>
                  </w:pPr>
                  <w:r>
                    <w:t>Название работы</w:t>
                  </w:r>
                </w:p>
              </w:txbxContent>
            </v:textbox>
          </v:rect>
          <v:line id="Line 322" o:spid="_x0000_s2074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<v:line id="Line 323" o:spid="_x0000_s2073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<v:line id="Line 324" o:spid="_x0000_s2072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<v:rect id="Rectangle 325" o:spid="_x0000_s2071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<v:textbox inset="1pt,1pt,1pt,1pt">
              <w:txbxContent>
                <w:p w:rsidR="00E03B8D" w:rsidRDefault="00E03B8D" w:rsidP="00D20929">
                  <w:pPr>
                    <w:pStyle w:val="91"/>
                  </w:pPr>
                  <w:r>
                    <w:t>Лит.</w:t>
                  </w:r>
                </w:p>
              </w:txbxContent>
            </v:textbox>
          </v:rect>
          <v:rect id="Rectangle 326" o:spid="_x0000_s2070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<v:textbox inset="1pt,1pt,1pt,1pt">
              <w:txbxContent>
                <w:p w:rsidR="00E03B8D" w:rsidRDefault="00E03B8D" w:rsidP="00D20929">
                  <w:pPr>
                    <w:pStyle w:val="91"/>
                  </w:pPr>
                  <w:r>
                    <w:t>Листов</w:t>
                  </w:r>
                </w:p>
              </w:txbxContent>
            </v:textbox>
          </v:rect>
          <v:rect id="Rectangle 327" o:spid="_x0000_s2069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<v:textbox inset="1pt,1pt,1pt,1pt">
              <w:txbxContent>
                <w:p w:rsidR="00E03B8D" w:rsidRPr="00C4499C" w:rsidRDefault="005E645D" w:rsidP="00D20929">
                  <w:pPr>
                    <w:pStyle w:val="91"/>
                    <w:rPr>
                      <w:rStyle w:val="af2"/>
                    </w:rPr>
                  </w:pPr>
                  <w:r>
                    <w:rPr>
                      <w:rStyle w:val="af2"/>
                    </w:rPr>
                    <w:fldChar w:fldCharType="begin"/>
                  </w:r>
                  <w:r w:rsidR="00E03B8D">
                    <w:rPr>
                      <w:rStyle w:val="af2"/>
                    </w:rPr>
                    <w:instrText xml:space="preserve"> NUMPAGES  </w:instrText>
                  </w:r>
                  <w:r>
                    <w:rPr>
                      <w:rStyle w:val="af2"/>
                    </w:rPr>
                    <w:fldChar w:fldCharType="separate"/>
                  </w:r>
                  <w:r w:rsidR="00E03B8D">
                    <w:rPr>
                      <w:rStyle w:val="af2"/>
                      <w:noProof/>
                    </w:rPr>
                    <w:t>38</w:t>
                  </w:r>
                  <w:r>
                    <w:rPr>
                      <w:rStyle w:val="af2"/>
                    </w:rPr>
                    <w:fldChar w:fldCharType="end"/>
                  </w:r>
                </w:p>
              </w:txbxContent>
            </v:textbox>
          </v:rect>
          <v:line id="Line 328" o:spid="_x0000_s2068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<v:line id="Line 329" o:spid="_x0000_s2067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<v:rect id="Rectangle 330" o:spid="_x0000_s2066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<v:textbox inset="1pt,1pt,1pt,1pt">
              <w:txbxContent>
                <w:p w:rsidR="00E03B8D" w:rsidRPr="00584131" w:rsidRDefault="00E03B8D" w:rsidP="00D20929">
                  <w:pPr>
                    <w:pStyle w:val="afff6"/>
                    <w:rPr>
                      <w:rFonts w:ascii="Journal" w:hAnsi="Journal"/>
                    </w:rPr>
                  </w:pPr>
                  <w:r>
                    <w:t>ЗАО «</w:t>
                  </w:r>
                  <w:r w:rsidRPr="00584131">
                    <w:rPr>
                      <w:szCs w:val="28"/>
                    </w:rPr>
                    <w:t>Си</w:t>
                  </w:r>
                  <w:r w:rsidRPr="00584131">
                    <w:t xml:space="preserve"> </w:t>
                  </w:r>
                  <w:r w:rsidRPr="00D20929">
                    <w:t>Проект</w:t>
                  </w:r>
                  <w:r>
                    <w:t>»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B8D" w:rsidRPr="00E1308C" w:rsidRDefault="005E645D" w:rsidP="00BF5E76">
    <w:pPr>
      <w:pStyle w:val="afa"/>
      <w:rPr>
        <w:sz w:val="28"/>
        <w:szCs w:val="28"/>
      </w:rPr>
    </w:pPr>
    <w:r w:rsidRPr="00E1308C">
      <w:rPr>
        <w:rStyle w:val="afb"/>
        <w:sz w:val="28"/>
        <w:szCs w:val="28"/>
      </w:rPr>
      <w:fldChar w:fldCharType="begin"/>
    </w:r>
    <w:r w:rsidR="00E03B8D" w:rsidRPr="00E1308C">
      <w:rPr>
        <w:rStyle w:val="afb"/>
        <w:sz w:val="28"/>
        <w:szCs w:val="28"/>
      </w:rPr>
      <w:instrText xml:space="preserve"> PAGE </w:instrText>
    </w:r>
    <w:r w:rsidRPr="00E1308C">
      <w:rPr>
        <w:rStyle w:val="afb"/>
        <w:sz w:val="28"/>
        <w:szCs w:val="28"/>
      </w:rPr>
      <w:fldChar w:fldCharType="separate"/>
    </w:r>
    <w:r w:rsidR="00286BF4">
      <w:rPr>
        <w:rStyle w:val="afb"/>
        <w:noProof/>
        <w:sz w:val="28"/>
        <w:szCs w:val="28"/>
      </w:rPr>
      <w:t>3</w:t>
    </w:r>
    <w:r w:rsidRPr="00E1308C">
      <w:rPr>
        <w:rStyle w:val="afb"/>
        <w:sz w:val="28"/>
        <w:szCs w:val="28"/>
      </w:rPr>
      <w:fldChar w:fldCharType="end"/>
    </w:r>
  </w:p>
  <w:p w:rsidR="00E03B8D" w:rsidRPr="009C6A41" w:rsidRDefault="00286BF4" w:rsidP="009C6A41">
    <w:pPr>
      <w:pStyle w:val="afa"/>
      <w:rPr>
        <w:sz w:val="18"/>
        <w:szCs w:val="28"/>
      </w:rPr>
    </w:pPr>
    <w:r w:rsidRPr="00286BF4">
      <w:rPr>
        <w:sz w:val="28"/>
        <w:szCs w:val="28"/>
      </w:rPr>
      <w:t>ЮФКВ.30174-01</w:t>
    </w:r>
    <w:r w:rsidR="00E1258B">
      <w:rPr>
        <w:sz w:val="28"/>
        <w:szCs w:val="28"/>
      </w:rPr>
      <w:t xml:space="preserve"> </w:t>
    </w:r>
    <w:r w:rsidR="00C378CF" w:rsidRPr="00C378CF">
      <w:rPr>
        <w:sz w:val="28"/>
        <w:szCs w:val="28"/>
      </w:rPr>
      <w:t>9</w:t>
    </w:r>
    <w:r w:rsidR="007F7049">
      <w:rPr>
        <w:sz w:val="28"/>
        <w:szCs w:val="28"/>
        <w:lang w:val="en-US"/>
      </w:rPr>
      <w:t>3</w:t>
    </w:r>
    <w:r w:rsidR="00C378CF" w:rsidRPr="00C378CF">
      <w:rPr>
        <w:sz w:val="28"/>
        <w:szCs w:val="28"/>
      </w:rPr>
      <w:t xml:space="preserve"> 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3E021CD2"/>
    <w:lvl w:ilvl="0">
      <w:start w:val="1"/>
      <w:numFmt w:val="bullet"/>
      <w:pStyle w:val="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04425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2E4753C"/>
    <w:multiLevelType w:val="hybridMultilevel"/>
    <w:tmpl w:val="95D20E3E"/>
    <w:lvl w:ilvl="0" w:tplc="FFFFFFFF">
      <w:start w:val="1"/>
      <w:numFmt w:val="decimal"/>
      <w:pStyle w:val="9"/>
      <w:lvlText w:val="%1."/>
      <w:lvlJc w:val="left"/>
      <w:pPr>
        <w:tabs>
          <w:tab w:val="num" w:pos="720"/>
        </w:tabs>
        <w:ind w:left="357" w:firstLine="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2D26F9"/>
    <w:multiLevelType w:val="hybridMultilevel"/>
    <w:tmpl w:val="0B52A5E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FFFFFFF">
      <w:start w:val="1"/>
      <w:numFmt w:val="decimal"/>
      <w:pStyle w:val="a1"/>
      <w:lvlText w:val="%2)"/>
      <w:lvlJc w:val="left"/>
      <w:pPr>
        <w:tabs>
          <w:tab w:val="num" w:pos="1913"/>
        </w:tabs>
        <w:ind w:left="1647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D45156E"/>
    <w:multiLevelType w:val="hybridMultilevel"/>
    <w:tmpl w:val="3878CD44"/>
    <w:lvl w:ilvl="0" w:tplc="D0B8BD12">
      <w:start w:val="1"/>
      <w:numFmt w:val="russianLower"/>
      <w:pStyle w:val="20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CF6219"/>
    <w:multiLevelType w:val="hybridMultilevel"/>
    <w:tmpl w:val="324E2AD6"/>
    <w:lvl w:ilvl="0" w:tplc="E6840DC4">
      <w:start w:val="1"/>
      <w:numFmt w:val="decimal"/>
      <w:pStyle w:val="a2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A7EAC"/>
    <w:multiLevelType w:val="hybridMultilevel"/>
    <w:tmpl w:val="E144698A"/>
    <w:lvl w:ilvl="0" w:tplc="31BEAF4C">
      <w:start w:val="1"/>
      <w:numFmt w:val="bullet"/>
      <w:pStyle w:val="4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67B58"/>
    <w:multiLevelType w:val="multilevel"/>
    <w:tmpl w:val="BC208D76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30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1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50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45D82702"/>
    <w:multiLevelType w:val="hybridMultilevel"/>
    <w:tmpl w:val="2736867A"/>
    <w:lvl w:ilvl="0" w:tplc="FFFFFFFF">
      <w:start w:val="1"/>
      <w:numFmt w:val="bullet"/>
      <w:pStyle w:val="22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64F70"/>
    <w:multiLevelType w:val="hybridMultilevel"/>
    <w:tmpl w:val="4F8C2058"/>
    <w:lvl w:ilvl="0" w:tplc="A58EE934">
      <w:start w:val="1"/>
      <w:numFmt w:val="bullet"/>
      <w:suff w:val="space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4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4C40249"/>
    <w:multiLevelType w:val="hybridMultilevel"/>
    <w:tmpl w:val="A0FC8844"/>
    <w:lvl w:ilvl="0" w:tplc="8506AFE6">
      <w:start w:val="1"/>
      <w:numFmt w:val="bullet"/>
      <w:pStyle w:val="3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6147D4"/>
    <w:multiLevelType w:val="hybridMultilevel"/>
    <w:tmpl w:val="223CCCE4"/>
    <w:lvl w:ilvl="0" w:tplc="6D667FCC">
      <w:start w:val="1"/>
      <w:numFmt w:val="russianUpper"/>
      <w:pStyle w:val="a5"/>
      <w:lvlText w:val="Приложение %1"/>
      <w:lvlJc w:val="right"/>
      <w:pPr>
        <w:tabs>
          <w:tab w:val="num" w:pos="2517"/>
        </w:tabs>
        <w:ind w:left="0" w:firstLine="209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77956631"/>
    <w:multiLevelType w:val="hybridMultilevel"/>
    <w:tmpl w:val="FD6C9F34"/>
    <w:lvl w:ilvl="0" w:tplc="FFFFFFFF">
      <w:start w:val="1"/>
      <w:numFmt w:val="bullet"/>
      <w:pStyle w:val="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FD1114"/>
    <w:multiLevelType w:val="multilevel"/>
    <w:tmpl w:val="F078D3D8"/>
    <w:lvl w:ilvl="0">
      <w:start w:val="1"/>
      <w:numFmt w:val="decimal"/>
      <w:pStyle w:val="10"/>
      <w:suff w:val="space"/>
      <w:lvlText w:val="%1."/>
      <w:lvlJc w:val="left"/>
      <w:pPr>
        <w:ind w:left="340" w:firstLine="0"/>
      </w:pPr>
      <w:rPr>
        <w:rFonts w:hint="default"/>
      </w:rPr>
    </w:lvl>
    <w:lvl w:ilvl="1">
      <w:start w:val="1"/>
      <w:numFmt w:val="decimal"/>
      <w:pStyle w:val="23"/>
      <w:suff w:val="space"/>
      <w:lvlText w:val="%1.%2."/>
      <w:lvlJc w:val="left"/>
      <w:pPr>
        <w:ind w:left="34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2"/>
      <w:suff w:val="space"/>
      <w:lvlText w:val="%1.%2.%3."/>
      <w:lvlJc w:val="left"/>
      <w:pPr>
        <w:ind w:left="34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42"/>
      <w:suff w:val="space"/>
      <w:lvlText w:val="%1.%2.%3.%4."/>
      <w:lvlJc w:val="left"/>
      <w:pPr>
        <w:ind w:left="710" w:firstLine="0"/>
      </w:pPr>
      <w:rPr>
        <w:rFonts w:ascii="Times New Roman" w:hAnsi="Times New Roman" w:cs="Times New Roman" w:hint="default"/>
        <w:b w:val="0"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 w15:restartNumberingAfterBreak="0">
    <w:nsid w:val="7DDD6E13"/>
    <w:multiLevelType w:val="multilevel"/>
    <w:tmpl w:val="C06A44D4"/>
    <w:lvl w:ilvl="0">
      <w:start w:val="1"/>
      <w:numFmt w:val="russianUpper"/>
      <w:pStyle w:val="24"/>
      <w:lvlText w:val="%1."/>
      <w:lvlJc w:val="left"/>
      <w:pPr>
        <w:tabs>
          <w:tab w:val="num" w:pos="354"/>
        </w:tabs>
        <w:ind w:left="354" w:hanging="357"/>
      </w:pPr>
      <w:rPr>
        <w:rFonts w:hint="default"/>
      </w:rPr>
    </w:lvl>
    <w:lvl w:ilvl="1">
      <w:start w:val="1"/>
      <w:numFmt w:val="decimal"/>
      <w:pStyle w:val="24"/>
      <w:lvlText w:val="%1.%2."/>
      <w:lvlJc w:val="left"/>
      <w:pPr>
        <w:tabs>
          <w:tab w:val="num" w:pos="547"/>
        </w:tabs>
        <w:ind w:left="547" w:hanging="54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33"/>
      <w:lvlText w:val="%1.%2.%3."/>
      <w:lvlJc w:val="left"/>
      <w:pPr>
        <w:tabs>
          <w:tab w:val="num" w:pos="871"/>
        </w:tabs>
        <w:ind w:left="871" w:hanging="83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3"/>
      <w:lvlText w:val="%1.%2.%3.%4."/>
      <w:lvlJc w:val="left"/>
      <w:pPr>
        <w:tabs>
          <w:tab w:val="num" w:pos="1154"/>
        </w:tabs>
        <w:ind w:left="1154" w:hanging="111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num w:numId="1">
    <w:abstractNumId w:val="12"/>
  </w:num>
  <w:num w:numId="2">
    <w:abstractNumId w:val="6"/>
  </w:num>
  <w:num w:numId="3">
    <w:abstractNumId w:val="18"/>
  </w:num>
  <w:num w:numId="4">
    <w:abstractNumId w:val="5"/>
  </w:num>
  <w:num w:numId="5">
    <w:abstractNumId w:val="17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3"/>
  </w:num>
  <w:num w:numId="11">
    <w:abstractNumId w:val="15"/>
  </w:num>
  <w:num w:numId="12">
    <w:abstractNumId w:val="7"/>
  </w:num>
  <w:num w:numId="13">
    <w:abstractNumId w:val="19"/>
  </w:num>
  <w:num w:numId="14">
    <w:abstractNumId w:val="13"/>
  </w:num>
  <w:num w:numId="15">
    <w:abstractNumId w:val="16"/>
  </w:num>
  <w:num w:numId="16">
    <w:abstractNumId w:val="11"/>
  </w:num>
  <w:num w:numId="17">
    <w:abstractNumId w:val="10"/>
    <w:lvlOverride w:ilvl="0">
      <w:startOverride w:val="1"/>
    </w:lvlOverride>
  </w:num>
  <w:num w:numId="18">
    <w:abstractNumId w:val="20"/>
  </w:num>
  <w:num w:numId="19">
    <w:abstractNumId w:val="21"/>
  </w:num>
  <w:num w:numId="20">
    <w:abstractNumId w:val="9"/>
  </w:num>
  <w:num w:numId="21">
    <w:abstractNumId w:val="8"/>
  </w:num>
  <w:num w:numId="22">
    <w:abstractNumId w:val="20"/>
    <w:lvlOverride w:ilvl="0">
      <w:lvl w:ilvl="0">
        <w:start w:val="1"/>
        <w:numFmt w:val="decimal"/>
        <w:pStyle w:val="10"/>
        <w:suff w:val="space"/>
        <w:lvlText w:val="%1."/>
        <w:lvlJc w:val="left"/>
        <w:pPr>
          <w:ind w:left="34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3"/>
        <w:suff w:val="space"/>
        <w:lvlText w:val="%1.%2"/>
        <w:lvlJc w:val="left"/>
        <w:pPr>
          <w:ind w:left="340" w:firstLine="0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0"/>
          <w:position w:val="0"/>
          <w:u w:val="none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2"/>
        <w:suff w:val="space"/>
        <w:lvlText w:val="%1.%2.%3."/>
        <w:lvlJc w:val="left"/>
        <w:pPr>
          <w:ind w:left="340" w:firstLine="0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trike w:val="0"/>
          <w:dstrike w:val="0"/>
          <w:vanish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2"/>
        <w:suff w:val="space"/>
        <w:lvlText w:val="%1.%2.%3.%4."/>
        <w:lvlJc w:val="left"/>
        <w:pPr>
          <w:ind w:left="34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23">
    <w:abstractNumId w:val="14"/>
  </w:num>
  <w:num w:numId="24">
    <w:abstractNumId w:val="20"/>
  </w:num>
  <w:num w:numId="25">
    <w:abstractNumId w:val="20"/>
  </w:num>
  <w:num w:numId="26">
    <w:abstractNumId w:val="20"/>
  </w:num>
  <w:num w:numId="27">
    <w:abstractNumId w:val="20"/>
  </w:num>
  <w:num w:numId="28">
    <w:abstractNumId w:val="20"/>
  </w:num>
  <w:num w:numId="29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9"/>
  <w:defaultTableStyle w:val="af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13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19D2"/>
    <w:rsid w:val="00000371"/>
    <w:rsid w:val="000004A5"/>
    <w:rsid w:val="00001CB5"/>
    <w:rsid w:val="00001F1E"/>
    <w:rsid w:val="00002CB7"/>
    <w:rsid w:val="000038A3"/>
    <w:rsid w:val="00005046"/>
    <w:rsid w:val="00005583"/>
    <w:rsid w:val="000072EF"/>
    <w:rsid w:val="00007796"/>
    <w:rsid w:val="0001000B"/>
    <w:rsid w:val="0001064E"/>
    <w:rsid w:val="00011E2D"/>
    <w:rsid w:val="00012953"/>
    <w:rsid w:val="0001519E"/>
    <w:rsid w:val="00015F02"/>
    <w:rsid w:val="00016155"/>
    <w:rsid w:val="00016478"/>
    <w:rsid w:val="000203EC"/>
    <w:rsid w:val="00021182"/>
    <w:rsid w:val="00021BE2"/>
    <w:rsid w:val="00021CE6"/>
    <w:rsid w:val="000221B5"/>
    <w:rsid w:val="00023E36"/>
    <w:rsid w:val="0002411C"/>
    <w:rsid w:val="000247FD"/>
    <w:rsid w:val="0002585F"/>
    <w:rsid w:val="00026AE5"/>
    <w:rsid w:val="000279F8"/>
    <w:rsid w:val="00030147"/>
    <w:rsid w:val="00031725"/>
    <w:rsid w:val="00035F1B"/>
    <w:rsid w:val="00035FD5"/>
    <w:rsid w:val="000370D4"/>
    <w:rsid w:val="00042E9D"/>
    <w:rsid w:val="000503B5"/>
    <w:rsid w:val="00050E4E"/>
    <w:rsid w:val="000521CB"/>
    <w:rsid w:val="00052E41"/>
    <w:rsid w:val="00057340"/>
    <w:rsid w:val="000611FC"/>
    <w:rsid w:val="000637C9"/>
    <w:rsid w:val="0006529A"/>
    <w:rsid w:val="0006644C"/>
    <w:rsid w:val="000670BE"/>
    <w:rsid w:val="000672F2"/>
    <w:rsid w:val="000674CB"/>
    <w:rsid w:val="00067DE1"/>
    <w:rsid w:val="00070EBF"/>
    <w:rsid w:val="0007165F"/>
    <w:rsid w:val="00071B50"/>
    <w:rsid w:val="00071B63"/>
    <w:rsid w:val="000734B7"/>
    <w:rsid w:val="00073775"/>
    <w:rsid w:val="00073FC6"/>
    <w:rsid w:val="000743D5"/>
    <w:rsid w:val="00074AFB"/>
    <w:rsid w:val="0007580E"/>
    <w:rsid w:val="00076E7E"/>
    <w:rsid w:val="0008031A"/>
    <w:rsid w:val="00081819"/>
    <w:rsid w:val="000829B8"/>
    <w:rsid w:val="00083E31"/>
    <w:rsid w:val="00084370"/>
    <w:rsid w:val="0008634B"/>
    <w:rsid w:val="00086F1F"/>
    <w:rsid w:val="0008733F"/>
    <w:rsid w:val="00091BF9"/>
    <w:rsid w:val="00092FFD"/>
    <w:rsid w:val="0009516A"/>
    <w:rsid w:val="00095487"/>
    <w:rsid w:val="00095984"/>
    <w:rsid w:val="00096B32"/>
    <w:rsid w:val="00096C47"/>
    <w:rsid w:val="000A141D"/>
    <w:rsid w:val="000A1A64"/>
    <w:rsid w:val="000A386F"/>
    <w:rsid w:val="000A41F0"/>
    <w:rsid w:val="000A463A"/>
    <w:rsid w:val="000A59AB"/>
    <w:rsid w:val="000A704A"/>
    <w:rsid w:val="000A71FB"/>
    <w:rsid w:val="000A7ABC"/>
    <w:rsid w:val="000B1CB3"/>
    <w:rsid w:val="000B24A8"/>
    <w:rsid w:val="000B412E"/>
    <w:rsid w:val="000B4252"/>
    <w:rsid w:val="000B4E98"/>
    <w:rsid w:val="000B5519"/>
    <w:rsid w:val="000B5F10"/>
    <w:rsid w:val="000B635B"/>
    <w:rsid w:val="000C06EA"/>
    <w:rsid w:val="000C118F"/>
    <w:rsid w:val="000C129D"/>
    <w:rsid w:val="000C2776"/>
    <w:rsid w:val="000C3A25"/>
    <w:rsid w:val="000C3C9E"/>
    <w:rsid w:val="000C489A"/>
    <w:rsid w:val="000C5FD8"/>
    <w:rsid w:val="000C65C7"/>
    <w:rsid w:val="000C694D"/>
    <w:rsid w:val="000C6F71"/>
    <w:rsid w:val="000C7F69"/>
    <w:rsid w:val="000D001C"/>
    <w:rsid w:val="000D0648"/>
    <w:rsid w:val="000D0A77"/>
    <w:rsid w:val="000D27BB"/>
    <w:rsid w:val="000D4953"/>
    <w:rsid w:val="000D4BAD"/>
    <w:rsid w:val="000D4EB5"/>
    <w:rsid w:val="000D5A51"/>
    <w:rsid w:val="000E1F7A"/>
    <w:rsid w:val="000E24CE"/>
    <w:rsid w:val="000F09B5"/>
    <w:rsid w:val="000F1CA9"/>
    <w:rsid w:val="000F2218"/>
    <w:rsid w:val="000F35BD"/>
    <w:rsid w:val="000F54E3"/>
    <w:rsid w:val="000F5619"/>
    <w:rsid w:val="000F622B"/>
    <w:rsid w:val="001007F3"/>
    <w:rsid w:val="00100840"/>
    <w:rsid w:val="00100DF5"/>
    <w:rsid w:val="0010113E"/>
    <w:rsid w:val="00101D11"/>
    <w:rsid w:val="00102286"/>
    <w:rsid w:val="001027D6"/>
    <w:rsid w:val="001033AE"/>
    <w:rsid w:val="00104191"/>
    <w:rsid w:val="001043BA"/>
    <w:rsid w:val="00104CC9"/>
    <w:rsid w:val="00104ED4"/>
    <w:rsid w:val="00105B0E"/>
    <w:rsid w:val="0010609C"/>
    <w:rsid w:val="001069FF"/>
    <w:rsid w:val="001074A7"/>
    <w:rsid w:val="00110E5B"/>
    <w:rsid w:val="00112DFE"/>
    <w:rsid w:val="00113D56"/>
    <w:rsid w:val="001237D3"/>
    <w:rsid w:val="00123AB3"/>
    <w:rsid w:val="0012495E"/>
    <w:rsid w:val="00124C72"/>
    <w:rsid w:val="00125CD2"/>
    <w:rsid w:val="00126758"/>
    <w:rsid w:val="001271FF"/>
    <w:rsid w:val="00132F44"/>
    <w:rsid w:val="0013641F"/>
    <w:rsid w:val="0014119A"/>
    <w:rsid w:val="001435FC"/>
    <w:rsid w:val="00143920"/>
    <w:rsid w:val="001448DB"/>
    <w:rsid w:val="001457D4"/>
    <w:rsid w:val="0015279A"/>
    <w:rsid w:val="00152A7D"/>
    <w:rsid w:val="00152C6E"/>
    <w:rsid w:val="0015357B"/>
    <w:rsid w:val="00155F4B"/>
    <w:rsid w:val="001569FC"/>
    <w:rsid w:val="001578B4"/>
    <w:rsid w:val="00157D64"/>
    <w:rsid w:val="00161FD1"/>
    <w:rsid w:val="00165F19"/>
    <w:rsid w:val="00166C02"/>
    <w:rsid w:val="00166E4C"/>
    <w:rsid w:val="00167EFB"/>
    <w:rsid w:val="00170223"/>
    <w:rsid w:val="001716B9"/>
    <w:rsid w:val="00172210"/>
    <w:rsid w:val="0017224B"/>
    <w:rsid w:val="0017233B"/>
    <w:rsid w:val="001733E2"/>
    <w:rsid w:val="0017497D"/>
    <w:rsid w:val="001750E5"/>
    <w:rsid w:val="00177579"/>
    <w:rsid w:val="00182AC1"/>
    <w:rsid w:val="00184D2B"/>
    <w:rsid w:val="001858F8"/>
    <w:rsid w:val="00185A40"/>
    <w:rsid w:val="0018703C"/>
    <w:rsid w:val="00187F9C"/>
    <w:rsid w:val="001902C8"/>
    <w:rsid w:val="0019069E"/>
    <w:rsid w:val="0019094B"/>
    <w:rsid w:val="00190A84"/>
    <w:rsid w:val="00191678"/>
    <w:rsid w:val="00192147"/>
    <w:rsid w:val="001926E1"/>
    <w:rsid w:val="0019314C"/>
    <w:rsid w:val="00193347"/>
    <w:rsid w:val="001943E4"/>
    <w:rsid w:val="00194DC5"/>
    <w:rsid w:val="00195B33"/>
    <w:rsid w:val="00197927"/>
    <w:rsid w:val="00197A03"/>
    <w:rsid w:val="001A0CD5"/>
    <w:rsid w:val="001A1DCD"/>
    <w:rsid w:val="001A30CF"/>
    <w:rsid w:val="001A404E"/>
    <w:rsid w:val="001A40C0"/>
    <w:rsid w:val="001A4B55"/>
    <w:rsid w:val="001B0AFA"/>
    <w:rsid w:val="001B1AD8"/>
    <w:rsid w:val="001B24BF"/>
    <w:rsid w:val="001B4259"/>
    <w:rsid w:val="001B4551"/>
    <w:rsid w:val="001B4ECF"/>
    <w:rsid w:val="001B6385"/>
    <w:rsid w:val="001C2491"/>
    <w:rsid w:val="001C3D93"/>
    <w:rsid w:val="001C4D86"/>
    <w:rsid w:val="001C4E75"/>
    <w:rsid w:val="001C6FD8"/>
    <w:rsid w:val="001C7812"/>
    <w:rsid w:val="001C7B81"/>
    <w:rsid w:val="001D0A48"/>
    <w:rsid w:val="001D1B35"/>
    <w:rsid w:val="001D2E59"/>
    <w:rsid w:val="001D4B4E"/>
    <w:rsid w:val="001D5B5A"/>
    <w:rsid w:val="001D65B2"/>
    <w:rsid w:val="001D686E"/>
    <w:rsid w:val="001D73FC"/>
    <w:rsid w:val="001D759E"/>
    <w:rsid w:val="001D7722"/>
    <w:rsid w:val="001E1066"/>
    <w:rsid w:val="001E13C6"/>
    <w:rsid w:val="001E5320"/>
    <w:rsid w:val="001E59D3"/>
    <w:rsid w:val="001E6509"/>
    <w:rsid w:val="001E6F6B"/>
    <w:rsid w:val="001E7228"/>
    <w:rsid w:val="001E7CB9"/>
    <w:rsid w:val="001F0088"/>
    <w:rsid w:val="001F046C"/>
    <w:rsid w:val="001F0557"/>
    <w:rsid w:val="001F1502"/>
    <w:rsid w:val="001F183C"/>
    <w:rsid w:val="001F1AAD"/>
    <w:rsid w:val="001F2764"/>
    <w:rsid w:val="001F2878"/>
    <w:rsid w:val="001F2985"/>
    <w:rsid w:val="001F2E7F"/>
    <w:rsid w:val="001F4105"/>
    <w:rsid w:val="001F4BFE"/>
    <w:rsid w:val="001F6448"/>
    <w:rsid w:val="001F6764"/>
    <w:rsid w:val="001F7B01"/>
    <w:rsid w:val="00201A98"/>
    <w:rsid w:val="00201D5C"/>
    <w:rsid w:val="0020440C"/>
    <w:rsid w:val="0020695E"/>
    <w:rsid w:val="00207DBB"/>
    <w:rsid w:val="00211FD1"/>
    <w:rsid w:val="00212AC1"/>
    <w:rsid w:val="00212C97"/>
    <w:rsid w:val="00213016"/>
    <w:rsid w:val="00213B8F"/>
    <w:rsid w:val="00214AED"/>
    <w:rsid w:val="00215F47"/>
    <w:rsid w:val="00216EF8"/>
    <w:rsid w:val="00217940"/>
    <w:rsid w:val="00220C62"/>
    <w:rsid w:val="00224225"/>
    <w:rsid w:val="00224AA4"/>
    <w:rsid w:val="0022613F"/>
    <w:rsid w:val="00226524"/>
    <w:rsid w:val="00226CD1"/>
    <w:rsid w:val="00226E79"/>
    <w:rsid w:val="002307F1"/>
    <w:rsid w:val="00231F52"/>
    <w:rsid w:val="00231FBA"/>
    <w:rsid w:val="0023243B"/>
    <w:rsid w:val="00232E3D"/>
    <w:rsid w:val="00233CD1"/>
    <w:rsid w:val="00235476"/>
    <w:rsid w:val="00235583"/>
    <w:rsid w:val="00235E97"/>
    <w:rsid w:val="002419D2"/>
    <w:rsid w:val="00242069"/>
    <w:rsid w:val="002427BC"/>
    <w:rsid w:val="00244D69"/>
    <w:rsid w:val="00244E6D"/>
    <w:rsid w:val="00246608"/>
    <w:rsid w:val="00247282"/>
    <w:rsid w:val="00247C50"/>
    <w:rsid w:val="00250A93"/>
    <w:rsid w:val="00252F52"/>
    <w:rsid w:val="002544B9"/>
    <w:rsid w:val="00254998"/>
    <w:rsid w:val="00254999"/>
    <w:rsid w:val="00254AF6"/>
    <w:rsid w:val="00254D95"/>
    <w:rsid w:val="002561AC"/>
    <w:rsid w:val="00256D41"/>
    <w:rsid w:val="00257573"/>
    <w:rsid w:val="00261031"/>
    <w:rsid w:val="00261A3E"/>
    <w:rsid w:val="00261BCD"/>
    <w:rsid w:val="0026291F"/>
    <w:rsid w:val="00262B01"/>
    <w:rsid w:val="00264E4C"/>
    <w:rsid w:val="002652D8"/>
    <w:rsid w:val="00267395"/>
    <w:rsid w:val="002704DD"/>
    <w:rsid w:val="0027076F"/>
    <w:rsid w:val="002717D3"/>
    <w:rsid w:val="00272735"/>
    <w:rsid w:val="00274504"/>
    <w:rsid w:val="0027556A"/>
    <w:rsid w:val="00276BA6"/>
    <w:rsid w:val="00277801"/>
    <w:rsid w:val="0028051F"/>
    <w:rsid w:val="00280657"/>
    <w:rsid w:val="00282622"/>
    <w:rsid w:val="0028359F"/>
    <w:rsid w:val="00283B7D"/>
    <w:rsid w:val="00285B14"/>
    <w:rsid w:val="00286BF4"/>
    <w:rsid w:val="00290988"/>
    <w:rsid w:val="0029158A"/>
    <w:rsid w:val="00291647"/>
    <w:rsid w:val="00291CED"/>
    <w:rsid w:val="002923B8"/>
    <w:rsid w:val="00293E0F"/>
    <w:rsid w:val="00295096"/>
    <w:rsid w:val="00295749"/>
    <w:rsid w:val="002971C0"/>
    <w:rsid w:val="002A0449"/>
    <w:rsid w:val="002A2264"/>
    <w:rsid w:val="002A333B"/>
    <w:rsid w:val="002A363C"/>
    <w:rsid w:val="002A3C75"/>
    <w:rsid w:val="002A45B3"/>
    <w:rsid w:val="002A46EC"/>
    <w:rsid w:val="002A52D2"/>
    <w:rsid w:val="002A61DF"/>
    <w:rsid w:val="002B1249"/>
    <w:rsid w:val="002B2474"/>
    <w:rsid w:val="002B30A9"/>
    <w:rsid w:val="002B3E78"/>
    <w:rsid w:val="002B40E4"/>
    <w:rsid w:val="002B49B4"/>
    <w:rsid w:val="002B4C17"/>
    <w:rsid w:val="002B52A2"/>
    <w:rsid w:val="002B653A"/>
    <w:rsid w:val="002C1162"/>
    <w:rsid w:val="002C2244"/>
    <w:rsid w:val="002C248C"/>
    <w:rsid w:val="002C2EE6"/>
    <w:rsid w:val="002C30F1"/>
    <w:rsid w:val="002C3245"/>
    <w:rsid w:val="002C371B"/>
    <w:rsid w:val="002C4371"/>
    <w:rsid w:val="002C4E04"/>
    <w:rsid w:val="002C55A9"/>
    <w:rsid w:val="002C6D89"/>
    <w:rsid w:val="002D2A9B"/>
    <w:rsid w:val="002D387A"/>
    <w:rsid w:val="002D38E5"/>
    <w:rsid w:val="002D3E53"/>
    <w:rsid w:val="002D4B98"/>
    <w:rsid w:val="002D4E07"/>
    <w:rsid w:val="002D721B"/>
    <w:rsid w:val="002E1904"/>
    <w:rsid w:val="002E69BC"/>
    <w:rsid w:val="002E6AB3"/>
    <w:rsid w:val="002F1A51"/>
    <w:rsid w:val="002F1DCE"/>
    <w:rsid w:val="002F3129"/>
    <w:rsid w:val="002F34A1"/>
    <w:rsid w:val="002F34EB"/>
    <w:rsid w:val="002F3CF3"/>
    <w:rsid w:val="002F5978"/>
    <w:rsid w:val="003004F5"/>
    <w:rsid w:val="00301632"/>
    <w:rsid w:val="003024EE"/>
    <w:rsid w:val="003039DF"/>
    <w:rsid w:val="00303A86"/>
    <w:rsid w:val="003063A6"/>
    <w:rsid w:val="00307BCA"/>
    <w:rsid w:val="0031102A"/>
    <w:rsid w:val="0031123F"/>
    <w:rsid w:val="00313F25"/>
    <w:rsid w:val="00314566"/>
    <w:rsid w:val="003243F2"/>
    <w:rsid w:val="00324897"/>
    <w:rsid w:val="00324B95"/>
    <w:rsid w:val="00326D27"/>
    <w:rsid w:val="00327D53"/>
    <w:rsid w:val="00327EB2"/>
    <w:rsid w:val="00330905"/>
    <w:rsid w:val="0033091A"/>
    <w:rsid w:val="00330AB3"/>
    <w:rsid w:val="00330DAF"/>
    <w:rsid w:val="00330FDD"/>
    <w:rsid w:val="00331969"/>
    <w:rsid w:val="00331A59"/>
    <w:rsid w:val="00332470"/>
    <w:rsid w:val="00332C6A"/>
    <w:rsid w:val="00333225"/>
    <w:rsid w:val="00333E43"/>
    <w:rsid w:val="00335568"/>
    <w:rsid w:val="00336251"/>
    <w:rsid w:val="003369B5"/>
    <w:rsid w:val="00336A0E"/>
    <w:rsid w:val="00337E02"/>
    <w:rsid w:val="00343038"/>
    <w:rsid w:val="0034323D"/>
    <w:rsid w:val="00344469"/>
    <w:rsid w:val="00345E73"/>
    <w:rsid w:val="00350552"/>
    <w:rsid w:val="00350F67"/>
    <w:rsid w:val="00351D1C"/>
    <w:rsid w:val="00352450"/>
    <w:rsid w:val="0035316A"/>
    <w:rsid w:val="00353631"/>
    <w:rsid w:val="00354D00"/>
    <w:rsid w:val="00355317"/>
    <w:rsid w:val="00355A98"/>
    <w:rsid w:val="00356FB2"/>
    <w:rsid w:val="003574B5"/>
    <w:rsid w:val="0036039E"/>
    <w:rsid w:val="00362AAF"/>
    <w:rsid w:val="00362D8C"/>
    <w:rsid w:val="0036328F"/>
    <w:rsid w:val="003635FD"/>
    <w:rsid w:val="00363AE6"/>
    <w:rsid w:val="00363AFF"/>
    <w:rsid w:val="00364205"/>
    <w:rsid w:val="0036516B"/>
    <w:rsid w:val="003657B9"/>
    <w:rsid w:val="00365F66"/>
    <w:rsid w:val="00365F83"/>
    <w:rsid w:val="00366F33"/>
    <w:rsid w:val="003700D2"/>
    <w:rsid w:val="003715B7"/>
    <w:rsid w:val="00372FC7"/>
    <w:rsid w:val="0037553B"/>
    <w:rsid w:val="00375B2B"/>
    <w:rsid w:val="00375B4F"/>
    <w:rsid w:val="00376148"/>
    <w:rsid w:val="003777E7"/>
    <w:rsid w:val="00377C9A"/>
    <w:rsid w:val="00380698"/>
    <w:rsid w:val="00380737"/>
    <w:rsid w:val="00380F8A"/>
    <w:rsid w:val="00381741"/>
    <w:rsid w:val="003823C0"/>
    <w:rsid w:val="003840B0"/>
    <w:rsid w:val="00384CBF"/>
    <w:rsid w:val="0038636B"/>
    <w:rsid w:val="00391751"/>
    <w:rsid w:val="00393E7F"/>
    <w:rsid w:val="00395FF1"/>
    <w:rsid w:val="003A2A13"/>
    <w:rsid w:val="003A389C"/>
    <w:rsid w:val="003A3B5F"/>
    <w:rsid w:val="003A4519"/>
    <w:rsid w:val="003A51E0"/>
    <w:rsid w:val="003A789D"/>
    <w:rsid w:val="003B040B"/>
    <w:rsid w:val="003B06AA"/>
    <w:rsid w:val="003B101B"/>
    <w:rsid w:val="003B1394"/>
    <w:rsid w:val="003B1F83"/>
    <w:rsid w:val="003B25F1"/>
    <w:rsid w:val="003B30E5"/>
    <w:rsid w:val="003B344B"/>
    <w:rsid w:val="003B3BB1"/>
    <w:rsid w:val="003B649F"/>
    <w:rsid w:val="003B714A"/>
    <w:rsid w:val="003C0457"/>
    <w:rsid w:val="003C1C9C"/>
    <w:rsid w:val="003C2D8B"/>
    <w:rsid w:val="003C2EA2"/>
    <w:rsid w:val="003C3641"/>
    <w:rsid w:val="003C427C"/>
    <w:rsid w:val="003C5FE1"/>
    <w:rsid w:val="003C65CD"/>
    <w:rsid w:val="003C7ED8"/>
    <w:rsid w:val="003D0379"/>
    <w:rsid w:val="003D1702"/>
    <w:rsid w:val="003D1DB8"/>
    <w:rsid w:val="003D3911"/>
    <w:rsid w:val="003D3A3A"/>
    <w:rsid w:val="003D6CE7"/>
    <w:rsid w:val="003D6E2C"/>
    <w:rsid w:val="003E0650"/>
    <w:rsid w:val="003E24A1"/>
    <w:rsid w:val="003E3B53"/>
    <w:rsid w:val="003E3B8B"/>
    <w:rsid w:val="003E3DF4"/>
    <w:rsid w:val="003E4065"/>
    <w:rsid w:val="003E4971"/>
    <w:rsid w:val="003E5C44"/>
    <w:rsid w:val="003E6AD0"/>
    <w:rsid w:val="003E6D3D"/>
    <w:rsid w:val="003F025A"/>
    <w:rsid w:val="003F0C75"/>
    <w:rsid w:val="003F387C"/>
    <w:rsid w:val="003F412A"/>
    <w:rsid w:val="003F72ED"/>
    <w:rsid w:val="003F7FF5"/>
    <w:rsid w:val="00400721"/>
    <w:rsid w:val="0040287E"/>
    <w:rsid w:val="00403469"/>
    <w:rsid w:val="00404255"/>
    <w:rsid w:val="0040569D"/>
    <w:rsid w:val="00405D19"/>
    <w:rsid w:val="00406216"/>
    <w:rsid w:val="004067CF"/>
    <w:rsid w:val="004068DA"/>
    <w:rsid w:val="004069C7"/>
    <w:rsid w:val="00406F0E"/>
    <w:rsid w:val="00407151"/>
    <w:rsid w:val="0040728F"/>
    <w:rsid w:val="0041010E"/>
    <w:rsid w:val="0041073B"/>
    <w:rsid w:val="0041259A"/>
    <w:rsid w:val="00412E32"/>
    <w:rsid w:val="0041414C"/>
    <w:rsid w:val="00414D77"/>
    <w:rsid w:val="0042035F"/>
    <w:rsid w:val="0042292B"/>
    <w:rsid w:val="004229BA"/>
    <w:rsid w:val="00423CEA"/>
    <w:rsid w:val="00423DED"/>
    <w:rsid w:val="0042417C"/>
    <w:rsid w:val="00425474"/>
    <w:rsid w:val="00425882"/>
    <w:rsid w:val="004261C3"/>
    <w:rsid w:val="004311E2"/>
    <w:rsid w:val="00431666"/>
    <w:rsid w:val="00433753"/>
    <w:rsid w:val="00434F78"/>
    <w:rsid w:val="0043626F"/>
    <w:rsid w:val="00437C12"/>
    <w:rsid w:val="00440051"/>
    <w:rsid w:val="00440261"/>
    <w:rsid w:val="00443E40"/>
    <w:rsid w:val="004450A6"/>
    <w:rsid w:val="00445A0C"/>
    <w:rsid w:val="00447AF8"/>
    <w:rsid w:val="004530D2"/>
    <w:rsid w:val="00453394"/>
    <w:rsid w:val="004534A2"/>
    <w:rsid w:val="00453768"/>
    <w:rsid w:val="00455304"/>
    <w:rsid w:val="00456D83"/>
    <w:rsid w:val="004609DB"/>
    <w:rsid w:val="0046105A"/>
    <w:rsid w:val="00461C5E"/>
    <w:rsid w:val="00462A64"/>
    <w:rsid w:val="00463E87"/>
    <w:rsid w:val="00464DEC"/>
    <w:rsid w:val="00465896"/>
    <w:rsid w:val="004675D3"/>
    <w:rsid w:val="00467E26"/>
    <w:rsid w:val="0047032C"/>
    <w:rsid w:val="004720FE"/>
    <w:rsid w:val="00472DB7"/>
    <w:rsid w:val="00473A2B"/>
    <w:rsid w:val="004747D8"/>
    <w:rsid w:val="00475539"/>
    <w:rsid w:val="0047727B"/>
    <w:rsid w:val="0048158F"/>
    <w:rsid w:val="0048366B"/>
    <w:rsid w:val="0048479E"/>
    <w:rsid w:val="004852D7"/>
    <w:rsid w:val="00485917"/>
    <w:rsid w:val="00485A7F"/>
    <w:rsid w:val="00486185"/>
    <w:rsid w:val="00487F31"/>
    <w:rsid w:val="004906DB"/>
    <w:rsid w:val="004908A1"/>
    <w:rsid w:val="004916EB"/>
    <w:rsid w:val="00493D8A"/>
    <w:rsid w:val="00496A6C"/>
    <w:rsid w:val="00496BB4"/>
    <w:rsid w:val="004A12A3"/>
    <w:rsid w:val="004A239D"/>
    <w:rsid w:val="004A3491"/>
    <w:rsid w:val="004A3732"/>
    <w:rsid w:val="004A3B6B"/>
    <w:rsid w:val="004A48F9"/>
    <w:rsid w:val="004A4FE2"/>
    <w:rsid w:val="004A5979"/>
    <w:rsid w:val="004A59A0"/>
    <w:rsid w:val="004A6114"/>
    <w:rsid w:val="004B1307"/>
    <w:rsid w:val="004B3DA8"/>
    <w:rsid w:val="004B3E92"/>
    <w:rsid w:val="004B44B2"/>
    <w:rsid w:val="004B490D"/>
    <w:rsid w:val="004B4A17"/>
    <w:rsid w:val="004B642D"/>
    <w:rsid w:val="004B678D"/>
    <w:rsid w:val="004C086B"/>
    <w:rsid w:val="004C260E"/>
    <w:rsid w:val="004C4CAA"/>
    <w:rsid w:val="004C52E7"/>
    <w:rsid w:val="004C5B0F"/>
    <w:rsid w:val="004C7D92"/>
    <w:rsid w:val="004D0449"/>
    <w:rsid w:val="004D0D09"/>
    <w:rsid w:val="004D1452"/>
    <w:rsid w:val="004D2A81"/>
    <w:rsid w:val="004D2BDA"/>
    <w:rsid w:val="004D5085"/>
    <w:rsid w:val="004D59A2"/>
    <w:rsid w:val="004D6336"/>
    <w:rsid w:val="004D660D"/>
    <w:rsid w:val="004D6C55"/>
    <w:rsid w:val="004D73F3"/>
    <w:rsid w:val="004E0079"/>
    <w:rsid w:val="004E046E"/>
    <w:rsid w:val="004E06D0"/>
    <w:rsid w:val="004E1030"/>
    <w:rsid w:val="004E5726"/>
    <w:rsid w:val="004E66E1"/>
    <w:rsid w:val="004E7275"/>
    <w:rsid w:val="004E7851"/>
    <w:rsid w:val="004E79BB"/>
    <w:rsid w:val="004F01FB"/>
    <w:rsid w:val="004F0894"/>
    <w:rsid w:val="004F0B9E"/>
    <w:rsid w:val="004F0F34"/>
    <w:rsid w:val="004F39F3"/>
    <w:rsid w:val="004F41B0"/>
    <w:rsid w:val="004F4277"/>
    <w:rsid w:val="004F538F"/>
    <w:rsid w:val="004F54F1"/>
    <w:rsid w:val="004F5667"/>
    <w:rsid w:val="004F6978"/>
    <w:rsid w:val="004F6A36"/>
    <w:rsid w:val="004F77ED"/>
    <w:rsid w:val="004F78A1"/>
    <w:rsid w:val="004F7C86"/>
    <w:rsid w:val="005010EA"/>
    <w:rsid w:val="005042EA"/>
    <w:rsid w:val="00505C41"/>
    <w:rsid w:val="00510C51"/>
    <w:rsid w:val="00510CF1"/>
    <w:rsid w:val="00511222"/>
    <w:rsid w:val="00511BA6"/>
    <w:rsid w:val="00512BE2"/>
    <w:rsid w:val="00513889"/>
    <w:rsid w:val="005146AE"/>
    <w:rsid w:val="00515559"/>
    <w:rsid w:val="0051764C"/>
    <w:rsid w:val="0052087E"/>
    <w:rsid w:val="0052137D"/>
    <w:rsid w:val="00521B85"/>
    <w:rsid w:val="00522023"/>
    <w:rsid w:val="005220CB"/>
    <w:rsid w:val="00522B54"/>
    <w:rsid w:val="005234E6"/>
    <w:rsid w:val="0052486F"/>
    <w:rsid w:val="0052507F"/>
    <w:rsid w:val="00526B9E"/>
    <w:rsid w:val="0053384D"/>
    <w:rsid w:val="00533CA3"/>
    <w:rsid w:val="005351EA"/>
    <w:rsid w:val="005373D3"/>
    <w:rsid w:val="00540CCF"/>
    <w:rsid w:val="00540DB8"/>
    <w:rsid w:val="00541E8B"/>
    <w:rsid w:val="005423E8"/>
    <w:rsid w:val="00542933"/>
    <w:rsid w:val="00544328"/>
    <w:rsid w:val="00544E17"/>
    <w:rsid w:val="00546AF7"/>
    <w:rsid w:val="00547C62"/>
    <w:rsid w:val="005503D4"/>
    <w:rsid w:val="00550CDC"/>
    <w:rsid w:val="0055222B"/>
    <w:rsid w:val="005525BE"/>
    <w:rsid w:val="00552FC1"/>
    <w:rsid w:val="005535B1"/>
    <w:rsid w:val="00553A36"/>
    <w:rsid w:val="00553A7A"/>
    <w:rsid w:val="0055561E"/>
    <w:rsid w:val="005561AE"/>
    <w:rsid w:val="005573B0"/>
    <w:rsid w:val="00560C92"/>
    <w:rsid w:val="0056188D"/>
    <w:rsid w:val="00561BA0"/>
    <w:rsid w:val="00561E1C"/>
    <w:rsid w:val="00564ADF"/>
    <w:rsid w:val="00572065"/>
    <w:rsid w:val="0057281B"/>
    <w:rsid w:val="005733A3"/>
    <w:rsid w:val="005752C6"/>
    <w:rsid w:val="005763B1"/>
    <w:rsid w:val="00577510"/>
    <w:rsid w:val="0058144D"/>
    <w:rsid w:val="005816CF"/>
    <w:rsid w:val="00581EDF"/>
    <w:rsid w:val="00582596"/>
    <w:rsid w:val="00583439"/>
    <w:rsid w:val="00584EE6"/>
    <w:rsid w:val="00585479"/>
    <w:rsid w:val="00587DE9"/>
    <w:rsid w:val="005918EE"/>
    <w:rsid w:val="005927BA"/>
    <w:rsid w:val="00592B23"/>
    <w:rsid w:val="005937B0"/>
    <w:rsid w:val="00593DAC"/>
    <w:rsid w:val="00594A2C"/>
    <w:rsid w:val="0059678C"/>
    <w:rsid w:val="005A32D9"/>
    <w:rsid w:val="005A3491"/>
    <w:rsid w:val="005A3E6F"/>
    <w:rsid w:val="005A5C88"/>
    <w:rsid w:val="005A5D17"/>
    <w:rsid w:val="005A5DCA"/>
    <w:rsid w:val="005A5F9A"/>
    <w:rsid w:val="005A6FC7"/>
    <w:rsid w:val="005A7C2F"/>
    <w:rsid w:val="005B22B2"/>
    <w:rsid w:val="005B22D3"/>
    <w:rsid w:val="005B28D2"/>
    <w:rsid w:val="005B4593"/>
    <w:rsid w:val="005B54BA"/>
    <w:rsid w:val="005B5561"/>
    <w:rsid w:val="005B6FAD"/>
    <w:rsid w:val="005B7AD6"/>
    <w:rsid w:val="005C38DE"/>
    <w:rsid w:val="005C4E67"/>
    <w:rsid w:val="005C4FC5"/>
    <w:rsid w:val="005C61DE"/>
    <w:rsid w:val="005C7364"/>
    <w:rsid w:val="005C7612"/>
    <w:rsid w:val="005C78AC"/>
    <w:rsid w:val="005D2F01"/>
    <w:rsid w:val="005D3A11"/>
    <w:rsid w:val="005D42A2"/>
    <w:rsid w:val="005D49AF"/>
    <w:rsid w:val="005D7807"/>
    <w:rsid w:val="005D7910"/>
    <w:rsid w:val="005D7C36"/>
    <w:rsid w:val="005E055D"/>
    <w:rsid w:val="005E08C6"/>
    <w:rsid w:val="005E09D1"/>
    <w:rsid w:val="005E1202"/>
    <w:rsid w:val="005E1C59"/>
    <w:rsid w:val="005E2296"/>
    <w:rsid w:val="005E24A0"/>
    <w:rsid w:val="005E31AF"/>
    <w:rsid w:val="005E4F32"/>
    <w:rsid w:val="005E524C"/>
    <w:rsid w:val="005E5A5E"/>
    <w:rsid w:val="005E645D"/>
    <w:rsid w:val="005E7D8F"/>
    <w:rsid w:val="005F0A51"/>
    <w:rsid w:val="005F0DBB"/>
    <w:rsid w:val="005F123F"/>
    <w:rsid w:val="005F1794"/>
    <w:rsid w:val="005F3895"/>
    <w:rsid w:val="005F3C9E"/>
    <w:rsid w:val="005F3DE1"/>
    <w:rsid w:val="005F406E"/>
    <w:rsid w:val="005F42C5"/>
    <w:rsid w:val="005F51D5"/>
    <w:rsid w:val="005F5F00"/>
    <w:rsid w:val="005F6649"/>
    <w:rsid w:val="005F79C7"/>
    <w:rsid w:val="005F7D6C"/>
    <w:rsid w:val="00601CB2"/>
    <w:rsid w:val="00602240"/>
    <w:rsid w:val="006022A7"/>
    <w:rsid w:val="006039A7"/>
    <w:rsid w:val="006045B8"/>
    <w:rsid w:val="00604673"/>
    <w:rsid w:val="00605286"/>
    <w:rsid w:val="00605FD1"/>
    <w:rsid w:val="0061031D"/>
    <w:rsid w:val="00610F48"/>
    <w:rsid w:val="00611344"/>
    <w:rsid w:val="006131EB"/>
    <w:rsid w:val="006132A7"/>
    <w:rsid w:val="00613FC7"/>
    <w:rsid w:val="00625010"/>
    <w:rsid w:val="00633D2E"/>
    <w:rsid w:val="00633E56"/>
    <w:rsid w:val="00635003"/>
    <w:rsid w:val="00635892"/>
    <w:rsid w:val="00636FF2"/>
    <w:rsid w:val="006375C1"/>
    <w:rsid w:val="00637BCC"/>
    <w:rsid w:val="0064072D"/>
    <w:rsid w:val="006412DF"/>
    <w:rsid w:val="00641941"/>
    <w:rsid w:val="00641F81"/>
    <w:rsid w:val="00643941"/>
    <w:rsid w:val="006442A0"/>
    <w:rsid w:val="00644896"/>
    <w:rsid w:val="00645247"/>
    <w:rsid w:val="0064555D"/>
    <w:rsid w:val="006468F2"/>
    <w:rsid w:val="0064764D"/>
    <w:rsid w:val="00650374"/>
    <w:rsid w:val="00650598"/>
    <w:rsid w:val="00650BD9"/>
    <w:rsid w:val="00652563"/>
    <w:rsid w:val="0065409C"/>
    <w:rsid w:val="00654339"/>
    <w:rsid w:val="00654415"/>
    <w:rsid w:val="006554CF"/>
    <w:rsid w:val="006557B7"/>
    <w:rsid w:val="00657A9F"/>
    <w:rsid w:val="00660E87"/>
    <w:rsid w:val="00661ABC"/>
    <w:rsid w:val="006622EC"/>
    <w:rsid w:val="00662693"/>
    <w:rsid w:val="006638EC"/>
    <w:rsid w:val="00663EF5"/>
    <w:rsid w:val="00664049"/>
    <w:rsid w:val="00664182"/>
    <w:rsid w:val="00664DBD"/>
    <w:rsid w:val="00664F18"/>
    <w:rsid w:val="00665531"/>
    <w:rsid w:val="00665751"/>
    <w:rsid w:val="00665DA0"/>
    <w:rsid w:val="0066730B"/>
    <w:rsid w:val="006677A6"/>
    <w:rsid w:val="006730C1"/>
    <w:rsid w:val="00674F11"/>
    <w:rsid w:val="00675B1C"/>
    <w:rsid w:val="0067743C"/>
    <w:rsid w:val="006805BE"/>
    <w:rsid w:val="0068106C"/>
    <w:rsid w:val="00681E7F"/>
    <w:rsid w:val="006825E0"/>
    <w:rsid w:val="00682701"/>
    <w:rsid w:val="00683162"/>
    <w:rsid w:val="006839E0"/>
    <w:rsid w:val="00683E18"/>
    <w:rsid w:val="0068570D"/>
    <w:rsid w:val="00691E16"/>
    <w:rsid w:val="00691F3B"/>
    <w:rsid w:val="0069245F"/>
    <w:rsid w:val="006928F4"/>
    <w:rsid w:val="00693249"/>
    <w:rsid w:val="006977B3"/>
    <w:rsid w:val="006A1018"/>
    <w:rsid w:val="006A138A"/>
    <w:rsid w:val="006A13AA"/>
    <w:rsid w:val="006A1664"/>
    <w:rsid w:val="006A3F31"/>
    <w:rsid w:val="006A3FD3"/>
    <w:rsid w:val="006A43D5"/>
    <w:rsid w:val="006A46D4"/>
    <w:rsid w:val="006A5804"/>
    <w:rsid w:val="006A5868"/>
    <w:rsid w:val="006A5A6A"/>
    <w:rsid w:val="006A7702"/>
    <w:rsid w:val="006B03D0"/>
    <w:rsid w:val="006B065F"/>
    <w:rsid w:val="006B11AC"/>
    <w:rsid w:val="006B1327"/>
    <w:rsid w:val="006B17B4"/>
    <w:rsid w:val="006B23A6"/>
    <w:rsid w:val="006B2C0D"/>
    <w:rsid w:val="006B4F6D"/>
    <w:rsid w:val="006B6222"/>
    <w:rsid w:val="006B6F74"/>
    <w:rsid w:val="006B77C7"/>
    <w:rsid w:val="006C04B3"/>
    <w:rsid w:val="006C333E"/>
    <w:rsid w:val="006C3A0C"/>
    <w:rsid w:val="006C4079"/>
    <w:rsid w:val="006C5786"/>
    <w:rsid w:val="006C5C90"/>
    <w:rsid w:val="006C5EDE"/>
    <w:rsid w:val="006C7397"/>
    <w:rsid w:val="006C78AB"/>
    <w:rsid w:val="006C7B89"/>
    <w:rsid w:val="006D0081"/>
    <w:rsid w:val="006D1FE2"/>
    <w:rsid w:val="006D2D5F"/>
    <w:rsid w:val="006D3514"/>
    <w:rsid w:val="006D402D"/>
    <w:rsid w:val="006D5297"/>
    <w:rsid w:val="006D69E2"/>
    <w:rsid w:val="006D6A9D"/>
    <w:rsid w:val="006D76D1"/>
    <w:rsid w:val="006E0406"/>
    <w:rsid w:val="006E1655"/>
    <w:rsid w:val="006E3075"/>
    <w:rsid w:val="006E326E"/>
    <w:rsid w:val="006E4C94"/>
    <w:rsid w:val="006E61A7"/>
    <w:rsid w:val="006E6616"/>
    <w:rsid w:val="006E6BC8"/>
    <w:rsid w:val="006E7540"/>
    <w:rsid w:val="006F0518"/>
    <w:rsid w:val="006F0BA9"/>
    <w:rsid w:val="006F10FB"/>
    <w:rsid w:val="006F1D80"/>
    <w:rsid w:val="006F3F1A"/>
    <w:rsid w:val="006F4F7A"/>
    <w:rsid w:val="006F5BA3"/>
    <w:rsid w:val="006F64E9"/>
    <w:rsid w:val="00700564"/>
    <w:rsid w:val="00700DD7"/>
    <w:rsid w:val="0070162B"/>
    <w:rsid w:val="00702873"/>
    <w:rsid w:val="00702FE5"/>
    <w:rsid w:val="007038CB"/>
    <w:rsid w:val="00704BFA"/>
    <w:rsid w:val="00705986"/>
    <w:rsid w:val="00706E29"/>
    <w:rsid w:val="00710866"/>
    <w:rsid w:val="0071160E"/>
    <w:rsid w:val="007124FC"/>
    <w:rsid w:val="007149C1"/>
    <w:rsid w:val="00714D8A"/>
    <w:rsid w:val="00714EFC"/>
    <w:rsid w:val="00716205"/>
    <w:rsid w:val="0071653C"/>
    <w:rsid w:val="007170F0"/>
    <w:rsid w:val="007179EC"/>
    <w:rsid w:val="00720359"/>
    <w:rsid w:val="007209FD"/>
    <w:rsid w:val="00720C6F"/>
    <w:rsid w:val="007214B3"/>
    <w:rsid w:val="00721E92"/>
    <w:rsid w:val="00722ABE"/>
    <w:rsid w:val="0072384E"/>
    <w:rsid w:val="00724F4E"/>
    <w:rsid w:val="00725497"/>
    <w:rsid w:val="007260E4"/>
    <w:rsid w:val="007300BA"/>
    <w:rsid w:val="00730ADF"/>
    <w:rsid w:val="00730E8A"/>
    <w:rsid w:val="007333BF"/>
    <w:rsid w:val="00736748"/>
    <w:rsid w:val="007403DB"/>
    <w:rsid w:val="007419AB"/>
    <w:rsid w:val="00741CC4"/>
    <w:rsid w:val="00742AA1"/>
    <w:rsid w:val="00745097"/>
    <w:rsid w:val="007452EF"/>
    <w:rsid w:val="00745D02"/>
    <w:rsid w:val="00746D5C"/>
    <w:rsid w:val="00751F67"/>
    <w:rsid w:val="007525D7"/>
    <w:rsid w:val="00756D85"/>
    <w:rsid w:val="007575D5"/>
    <w:rsid w:val="007607A0"/>
    <w:rsid w:val="00762803"/>
    <w:rsid w:val="00762D94"/>
    <w:rsid w:val="00766251"/>
    <w:rsid w:val="0076653D"/>
    <w:rsid w:val="00767CC6"/>
    <w:rsid w:val="00770ACE"/>
    <w:rsid w:val="0077322B"/>
    <w:rsid w:val="00774D0D"/>
    <w:rsid w:val="00775C23"/>
    <w:rsid w:val="0077622A"/>
    <w:rsid w:val="00776AA8"/>
    <w:rsid w:val="00777FB4"/>
    <w:rsid w:val="007812F3"/>
    <w:rsid w:val="00781F1E"/>
    <w:rsid w:val="00784669"/>
    <w:rsid w:val="0078493D"/>
    <w:rsid w:val="00786986"/>
    <w:rsid w:val="00787964"/>
    <w:rsid w:val="00790900"/>
    <w:rsid w:val="00790B18"/>
    <w:rsid w:val="0079106C"/>
    <w:rsid w:val="00793B0E"/>
    <w:rsid w:val="00793DF4"/>
    <w:rsid w:val="007962CA"/>
    <w:rsid w:val="00797E25"/>
    <w:rsid w:val="007A298E"/>
    <w:rsid w:val="007A3772"/>
    <w:rsid w:val="007A4BEB"/>
    <w:rsid w:val="007A5D76"/>
    <w:rsid w:val="007A6E2B"/>
    <w:rsid w:val="007A7796"/>
    <w:rsid w:val="007B015C"/>
    <w:rsid w:val="007B0649"/>
    <w:rsid w:val="007B0B0C"/>
    <w:rsid w:val="007B1A0C"/>
    <w:rsid w:val="007B2021"/>
    <w:rsid w:val="007B2D86"/>
    <w:rsid w:val="007B3466"/>
    <w:rsid w:val="007B3F4C"/>
    <w:rsid w:val="007B54DD"/>
    <w:rsid w:val="007B5D2B"/>
    <w:rsid w:val="007B799E"/>
    <w:rsid w:val="007C01AC"/>
    <w:rsid w:val="007C158E"/>
    <w:rsid w:val="007C215B"/>
    <w:rsid w:val="007C32BB"/>
    <w:rsid w:val="007C34F7"/>
    <w:rsid w:val="007C35AD"/>
    <w:rsid w:val="007C4333"/>
    <w:rsid w:val="007C6E3B"/>
    <w:rsid w:val="007D0E4B"/>
    <w:rsid w:val="007D1BEA"/>
    <w:rsid w:val="007D29C6"/>
    <w:rsid w:val="007D4732"/>
    <w:rsid w:val="007D48A5"/>
    <w:rsid w:val="007D716A"/>
    <w:rsid w:val="007E0538"/>
    <w:rsid w:val="007E1BC8"/>
    <w:rsid w:val="007E214E"/>
    <w:rsid w:val="007E2275"/>
    <w:rsid w:val="007E28EB"/>
    <w:rsid w:val="007E2F55"/>
    <w:rsid w:val="007E30E2"/>
    <w:rsid w:val="007E44D9"/>
    <w:rsid w:val="007E460F"/>
    <w:rsid w:val="007E481A"/>
    <w:rsid w:val="007E482E"/>
    <w:rsid w:val="007E6664"/>
    <w:rsid w:val="007E7180"/>
    <w:rsid w:val="007E7199"/>
    <w:rsid w:val="007E7ADD"/>
    <w:rsid w:val="007F100D"/>
    <w:rsid w:val="007F188C"/>
    <w:rsid w:val="007F2F24"/>
    <w:rsid w:val="007F3493"/>
    <w:rsid w:val="007F4973"/>
    <w:rsid w:val="007F5D6E"/>
    <w:rsid w:val="007F7049"/>
    <w:rsid w:val="007F7071"/>
    <w:rsid w:val="007F7528"/>
    <w:rsid w:val="007F7A11"/>
    <w:rsid w:val="007F7F2F"/>
    <w:rsid w:val="00802F0E"/>
    <w:rsid w:val="00804E6F"/>
    <w:rsid w:val="00806337"/>
    <w:rsid w:val="008066C8"/>
    <w:rsid w:val="00807516"/>
    <w:rsid w:val="0081292B"/>
    <w:rsid w:val="00815209"/>
    <w:rsid w:val="00815F3E"/>
    <w:rsid w:val="00816742"/>
    <w:rsid w:val="00817157"/>
    <w:rsid w:val="00817F8A"/>
    <w:rsid w:val="0082177C"/>
    <w:rsid w:val="00822274"/>
    <w:rsid w:val="00822C36"/>
    <w:rsid w:val="0082473D"/>
    <w:rsid w:val="0082520A"/>
    <w:rsid w:val="0082555B"/>
    <w:rsid w:val="00827F6D"/>
    <w:rsid w:val="00830720"/>
    <w:rsid w:val="00830A86"/>
    <w:rsid w:val="00830B7E"/>
    <w:rsid w:val="00832651"/>
    <w:rsid w:val="00832A26"/>
    <w:rsid w:val="00832B56"/>
    <w:rsid w:val="00832CDD"/>
    <w:rsid w:val="008341D5"/>
    <w:rsid w:val="00834DDD"/>
    <w:rsid w:val="00834E1E"/>
    <w:rsid w:val="0083509D"/>
    <w:rsid w:val="0083522A"/>
    <w:rsid w:val="00836301"/>
    <w:rsid w:val="00836638"/>
    <w:rsid w:val="008368C9"/>
    <w:rsid w:val="00836B1D"/>
    <w:rsid w:val="008372AF"/>
    <w:rsid w:val="00837D27"/>
    <w:rsid w:val="00837FC2"/>
    <w:rsid w:val="008406BA"/>
    <w:rsid w:val="00840C2C"/>
    <w:rsid w:val="00840CDB"/>
    <w:rsid w:val="0084128E"/>
    <w:rsid w:val="00844280"/>
    <w:rsid w:val="00845D08"/>
    <w:rsid w:val="008460B4"/>
    <w:rsid w:val="00846C01"/>
    <w:rsid w:val="008515B2"/>
    <w:rsid w:val="008530F4"/>
    <w:rsid w:val="0085320B"/>
    <w:rsid w:val="00855549"/>
    <w:rsid w:val="00855D02"/>
    <w:rsid w:val="00855D9A"/>
    <w:rsid w:val="00857CC4"/>
    <w:rsid w:val="0086022C"/>
    <w:rsid w:val="00865E08"/>
    <w:rsid w:val="008661C2"/>
    <w:rsid w:val="00870E5C"/>
    <w:rsid w:val="00871434"/>
    <w:rsid w:val="008714E5"/>
    <w:rsid w:val="00873D7C"/>
    <w:rsid w:val="00874D47"/>
    <w:rsid w:val="008755F8"/>
    <w:rsid w:val="008768A7"/>
    <w:rsid w:val="008811CC"/>
    <w:rsid w:val="00882538"/>
    <w:rsid w:val="00882ADC"/>
    <w:rsid w:val="00883100"/>
    <w:rsid w:val="008831BC"/>
    <w:rsid w:val="008837DA"/>
    <w:rsid w:val="008840F5"/>
    <w:rsid w:val="008847F6"/>
    <w:rsid w:val="00884F43"/>
    <w:rsid w:val="0088509A"/>
    <w:rsid w:val="008872EC"/>
    <w:rsid w:val="0088740A"/>
    <w:rsid w:val="00892BB8"/>
    <w:rsid w:val="008943FB"/>
    <w:rsid w:val="008973AD"/>
    <w:rsid w:val="008A0442"/>
    <w:rsid w:val="008A2B85"/>
    <w:rsid w:val="008A2FC9"/>
    <w:rsid w:val="008A38C3"/>
    <w:rsid w:val="008A3A04"/>
    <w:rsid w:val="008A3B5A"/>
    <w:rsid w:val="008A3E9E"/>
    <w:rsid w:val="008A3EF5"/>
    <w:rsid w:val="008A6696"/>
    <w:rsid w:val="008B38ED"/>
    <w:rsid w:val="008B494F"/>
    <w:rsid w:val="008B4DA5"/>
    <w:rsid w:val="008B7A70"/>
    <w:rsid w:val="008C0D5B"/>
    <w:rsid w:val="008C1716"/>
    <w:rsid w:val="008C1778"/>
    <w:rsid w:val="008C1CC6"/>
    <w:rsid w:val="008C29F5"/>
    <w:rsid w:val="008C2B05"/>
    <w:rsid w:val="008C30CC"/>
    <w:rsid w:val="008C5814"/>
    <w:rsid w:val="008C6DFE"/>
    <w:rsid w:val="008D01E7"/>
    <w:rsid w:val="008D5790"/>
    <w:rsid w:val="008D76FC"/>
    <w:rsid w:val="008D7912"/>
    <w:rsid w:val="008D7A47"/>
    <w:rsid w:val="008E0F10"/>
    <w:rsid w:val="008E0FD7"/>
    <w:rsid w:val="008E1029"/>
    <w:rsid w:val="008F0FF3"/>
    <w:rsid w:val="008F12A3"/>
    <w:rsid w:val="008F255A"/>
    <w:rsid w:val="008F2C15"/>
    <w:rsid w:val="008F32EF"/>
    <w:rsid w:val="008F3919"/>
    <w:rsid w:val="008F397E"/>
    <w:rsid w:val="008F65EF"/>
    <w:rsid w:val="00900154"/>
    <w:rsid w:val="009001C8"/>
    <w:rsid w:val="00903195"/>
    <w:rsid w:val="0090368F"/>
    <w:rsid w:val="0090487D"/>
    <w:rsid w:val="00905586"/>
    <w:rsid w:val="009103CE"/>
    <w:rsid w:val="00910C8A"/>
    <w:rsid w:val="009118A0"/>
    <w:rsid w:val="00911BEC"/>
    <w:rsid w:val="00912022"/>
    <w:rsid w:val="009129E4"/>
    <w:rsid w:val="009135E7"/>
    <w:rsid w:val="00913BF6"/>
    <w:rsid w:val="009148B9"/>
    <w:rsid w:val="00914F47"/>
    <w:rsid w:val="00914F7F"/>
    <w:rsid w:val="0091557F"/>
    <w:rsid w:val="009166F6"/>
    <w:rsid w:val="00916DA1"/>
    <w:rsid w:val="009170FC"/>
    <w:rsid w:val="00920929"/>
    <w:rsid w:val="009217B4"/>
    <w:rsid w:val="00925069"/>
    <w:rsid w:val="00925150"/>
    <w:rsid w:val="009262A5"/>
    <w:rsid w:val="00927209"/>
    <w:rsid w:val="00927CE2"/>
    <w:rsid w:val="00927F1A"/>
    <w:rsid w:val="0093030E"/>
    <w:rsid w:val="00931FB1"/>
    <w:rsid w:val="00934C4F"/>
    <w:rsid w:val="009357AB"/>
    <w:rsid w:val="00935E91"/>
    <w:rsid w:val="00940559"/>
    <w:rsid w:val="00940B47"/>
    <w:rsid w:val="009434B8"/>
    <w:rsid w:val="0094484F"/>
    <w:rsid w:val="009453F7"/>
    <w:rsid w:val="009524C7"/>
    <w:rsid w:val="00955409"/>
    <w:rsid w:val="00957669"/>
    <w:rsid w:val="0095796F"/>
    <w:rsid w:val="00957C40"/>
    <w:rsid w:val="00964078"/>
    <w:rsid w:val="009644A2"/>
    <w:rsid w:val="009645AA"/>
    <w:rsid w:val="0096563D"/>
    <w:rsid w:val="00965A35"/>
    <w:rsid w:val="009670CD"/>
    <w:rsid w:val="00967851"/>
    <w:rsid w:val="009704FB"/>
    <w:rsid w:val="00970554"/>
    <w:rsid w:val="00972A5F"/>
    <w:rsid w:val="0097416A"/>
    <w:rsid w:val="00974C60"/>
    <w:rsid w:val="0098134A"/>
    <w:rsid w:val="00981460"/>
    <w:rsid w:val="00981B84"/>
    <w:rsid w:val="00983088"/>
    <w:rsid w:val="0098425C"/>
    <w:rsid w:val="00984BC5"/>
    <w:rsid w:val="00984E96"/>
    <w:rsid w:val="009852EC"/>
    <w:rsid w:val="00985AB5"/>
    <w:rsid w:val="009860D3"/>
    <w:rsid w:val="0098723D"/>
    <w:rsid w:val="00987AF2"/>
    <w:rsid w:val="00987BC4"/>
    <w:rsid w:val="00987E7C"/>
    <w:rsid w:val="00990361"/>
    <w:rsid w:val="00990B81"/>
    <w:rsid w:val="00991442"/>
    <w:rsid w:val="0099186F"/>
    <w:rsid w:val="00991AA9"/>
    <w:rsid w:val="00994073"/>
    <w:rsid w:val="009940DF"/>
    <w:rsid w:val="00994959"/>
    <w:rsid w:val="0099527E"/>
    <w:rsid w:val="009A11EB"/>
    <w:rsid w:val="009A1657"/>
    <w:rsid w:val="009A31A0"/>
    <w:rsid w:val="009A4D67"/>
    <w:rsid w:val="009A5AA7"/>
    <w:rsid w:val="009A6639"/>
    <w:rsid w:val="009A67C8"/>
    <w:rsid w:val="009B0583"/>
    <w:rsid w:val="009B074F"/>
    <w:rsid w:val="009B0BF2"/>
    <w:rsid w:val="009B0D3A"/>
    <w:rsid w:val="009B2D67"/>
    <w:rsid w:val="009B478B"/>
    <w:rsid w:val="009B50F9"/>
    <w:rsid w:val="009B5F48"/>
    <w:rsid w:val="009B6169"/>
    <w:rsid w:val="009B6D82"/>
    <w:rsid w:val="009B7B24"/>
    <w:rsid w:val="009C0098"/>
    <w:rsid w:val="009C17C0"/>
    <w:rsid w:val="009C2F8C"/>
    <w:rsid w:val="009C31A0"/>
    <w:rsid w:val="009C31BB"/>
    <w:rsid w:val="009C37CC"/>
    <w:rsid w:val="009C447B"/>
    <w:rsid w:val="009C6623"/>
    <w:rsid w:val="009C6890"/>
    <w:rsid w:val="009C6A41"/>
    <w:rsid w:val="009C6D5B"/>
    <w:rsid w:val="009D0623"/>
    <w:rsid w:val="009D080D"/>
    <w:rsid w:val="009D25A6"/>
    <w:rsid w:val="009E1E78"/>
    <w:rsid w:val="009E2503"/>
    <w:rsid w:val="009E25DF"/>
    <w:rsid w:val="009E3E93"/>
    <w:rsid w:val="009E5569"/>
    <w:rsid w:val="009E574B"/>
    <w:rsid w:val="009E5972"/>
    <w:rsid w:val="009E6B54"/>
    <w:rsid w:val="009F143D"/>
    <w:rsid w:val="009F2456"/>
    <w:rsid w:val="009F3F8C"/>
    <w:rsid w:val="009F6DB2"/>
    <w:rsid w:val="00A00AF9"/>
    <w:rsid w:val="00A00E6A"/>
    <w:rsid w:val="00A011C9"/>
    <w:rsid w:val="00A01A5F"/>
    <w:rsid w:val="00A01F0A"/>
    <w:rsid w:val="00A03B75"/>
    <w:rsid w:val="00A056DA"/>
    <w:rsid w:val="00A063F6"/>
    <w:rsid w:val="00A10773"/>
    <w:rsid w:val="00A11003"/>
    <w:rsid w:val="00A11756"/>
    <w:rsid w:val="00A11D4F"/>
    <w:rsid w:val="00A11F94"/>
    <w:rsid w:val="00A122DE"/>
    <w:rsid w:val="00A149DF"/>
    <w:rsid w:val="00A14C57"/>
    <w:rsid w:val="00A164A2"/>
    <w:rsid w:val="00A16C09"/>
    <w:rsid w:val="00A1766E"/>
    <w:rsid w:val="00A17A28"/>
    <w:rsid w:val="00A20535"/>
    <w:rsid w:val="00A2092D"/>
    <w:rsid w:val="00A20B09"/>
    <w:rsid w:val="00A22144"/>
    <w:rsid w:val="00A223C6"/>
    <w:rsid w:val="00A23B30"/>
    <w:rsid w:val="00A23C3B"/>
    <w:rsid w:val="00A24C99"/>
    <w:rsid w:val="00A260C0"/>
    <w:rsid w:val="00A318A8"/>
    <w:rsid w:val="00A32674"/>
    <w:rsid w:val="00A33202"/>
    <w:rsid w:val="00A33FE4"/>
    <w:rsid w:val="00A37F4A"/>
    <w:rsid w:val="00A40BE1"/>
    <w:rsid w:val="00A40E5B"/>
    <w:rsid w:val="00A413EE"/>
    <w:rsid w:val="00A41873"/>
    <w:rsid w:val="00A45CB1"/>
    <w:rsid w:val="00A45ECE"/>
    <w:rsid w:val="00A464DF"/>
    <w:rsid w:val="00A46BDB"/>
    <w:rsid w:val="00A4745B"/>
    <w:rsid w:val="00A47E6C"/>
    <w:rsid w:val="00A47F71"/>
    <w:rsid w:val="00A5197B"/>
    <w:rsid w:val="00A5384D"/>
    <w:rsid w:val="00A54014"/>
    <w:rsid w:val="00A5560D"/>
    <w:rsid w:val="00A56626"/>
    <w:rsid w:val="00A57323"/>
    <w:rsid w:val="00A6004D"/>
    <w:rsid w:val="00A61564"/>
    <w:rsid w:val="00A6228B"/>
    <w:rsid w:val="00A628EE"/>
    <w:rsid w:val="00A639A0"/>
    <w:rsid w:val="00A662E2"/>
    <w:rsid w:val="00A66D35"/>
    <w:rsid w:val="00A718E2"/>
    <w:rsid w:val="00A71B5A"/>
    <w:rsid w:val="00A7405F"/>
    <w:rsid w:val="00A7518B"/>
    <w:rsid w:val="00A75BF7"/>
    <w:rsid w:val="00A77970"/>
    <w:rsid w:val="00A77D3A"/>
    <w:rsid w:val="00A8062B"/>
    <w:rsid w:val="00A806DC"/>
    <w:rsid w:val="00A80851"/>
    <w:rsid w:val="00A81B2D"/>
    <w:rsid w:val="00A81B64"/>
    <w:rsid w:val="00A81B83"/>
    <w:rsid w:val="00A821C1"/>
    <w:rsid w:val="00A82301"/>
    <w:rsid w:val="00A828FC"/>
    <w:rsid w:val="00A841EC"/>
    <w:rsid w:val="00A84EDE"/>
    <w:rsid w:val="00A86336"/>
    <w:rsid w:val="00A91431"/>
    <w:rsid w:val="00A91FE6"/>
    <w:rsid w:val="00A92687"/>
    <w:rsid w:val="00A942A0"/>
    <w:rsid w:val="00A96ABB"/>
    <w:rsid w:val="00AA0329"/>
    <w:rsid w:val="00AA173B"/>
    <w:rsid w:val="00AA1987"/>
    <w:rsid w:val="00AA25D8"/>
    <w:rsid w:val="00AA2BE7"/>
    <w:rsid w:val="00AA2FEB"/>
    <w:rsid w:val="00AA34EA"/>
    <w:rsid w:val="00AA36C4"/>
    <w:rsid w:val="00AA574A"/>
    <w:rsid w:val="00AA682A"/>
    <w:rsid w:val="00AA6925"/>
    <w:rsid w:val="00AB03ED"/>
    <w:rsid w:val="00AB0410"/>
    <w:rsid w:val="00AB048B"/>
    <w:rsid w:val="00AB10D3"/>
    <w:rsid w:val="00AB12E0"/>
    <w:rsid w:val="00AB13A5"/>
    <w:rsid w:val="00AB31D4"/>
    <w:rsid w:val="00AB537D"/>
    <w:rsid w:val="00AB5BCA"/>
    <w:rsid w:val="00AB5C28"/>
    <w:rsid w:val="00AC0F03"/>
    <w:rsid w:val="00AC1DF9"/>
    <w:rsid w:val="00AC22D0"/>
    <w:rsid w:val="00AC2775"/>
    <w:rsid w:val="00AC28C1"/>
    <w:rsid w:val="00AC3D24"/>
    <w:rsid w:val="00AC3D64"/>
    <w:rsid w:val="00AC3FB2"/>
    <w:rsid w:val="00AC63E2"/>
    <w:rsid w:val="00AD51D6"/>
    <w:rsid w:val="00AD5DB4"/>
    <w:rsid w:val="00AD711D"/>
    <w:rsid w:val="00AE1F4E"/>
    <w:rsid w:val="00AE240E"/>
    <w:rsid w:val="00AE2B94"/>
    <w:rsid w:val="00AE5431"/>
    <w:rsid w:val="00AE5F90"/>
    <w:rsid w:val="00AE6F92"/>
    <w:rsid w:val="00AE770D"/>
    <w:rsid w:val="00AF18DB"/>
    <w:rsid w:val="00AF2EB5"/>
    <w:rsid w:val="00AF3CB8"/>
    <w:rsid w:val="00AF527F"/>
    <w:rsid w:val="00AF55DA"/>
    <w:rsid w:val="00AF595C"/>
    <w:rsid w:val="00AF5D9D"/>
    <w:rsid w:val="00AF5F0A"/>
    <w:rsid w:val="00AF62ED"/>
    <w:rsid w:val="00AF752C"/>
    <w:rsid w:val="00B0117B"/>
    <w:rsid w:val="00B03649"/>
    <w:rsid w:val="00B03C8A"/>
    <w:rsid w:val="00B045ED"/>
    <w:rsid w:val="00B06AAF"/>
    <w:rsid w:val="00B10491"/>
    <w:rsid w:val="00B104D2"/>
    <w:rsid w:val="00B10A76"/>
    <w:rsid w:val="00B13E8A"/>
    <w:rsid w:val="00B169C7"/>
    <w:rsid w:val="00B16EFF"/>
    <w:rsid w:val="00B16F99"/>
    <w:rsid w:val="00B16FA9"/>
    <w:rsid w:val="00B17050"/>
    <w:rsid w:val="00B17C02"/>
    <w:rsid w:val="00B217B8"/>
    <w:rsid w:val="00B22A55"/>
    <w:rsid w:val="00B22AB1"/>
    <w:rsid w:val="00B22B4D"/>
    <w:rsid w:val="00B23D80"/>
    <w:rsid w:val="00B2478E"/>
    <w:rsid w:val="00B24B56"/>
    <w:rsid w:val="00B2521F"/>
    <w:rsid w:val="00B2549A"/>
    <w:rsid w:val="00B25BA5"/>
    <w:rsid w:val="00B3028B"/>
    <w:rsid w:val="00B317C9"/>
    <w:rsid w:val="00B32059"/>
    <w:rsid w:val="00B32673"/>
    <w:rsid w:val="00B34EA9"/>
    <w:rsid w:val="00B35360"/>
    <w:rsid w:val="00B354AA"/>
    <w:rsid w:val="00B3574B"/>
    <w:rsid w:val="00B363C8"/>
    <w:rsid w:val="00B401F1"/>
    <w:rsid w:val="00B407E4"/>
    <w:rsid w:val="00B41651"/>
    <w:rsid w:val="00B41EB9"/>
    <w:rsid w:val="00B4348E"/>
    <w:rsid w:val="00B4602C"/>
    <w:rsid w:val="00B47C7A"/>
    <w:rsid w:val="00B47F40"/>
    <w:rsid w:val="00B52051"/>
    <w:rsid w:val="00B5238A"/>
    <w:rsid w:val="00B529CA"/>
    <w:rsid w:val="00B529D8"/>
    <w:rsid w:val="00B53924"/>
    <w:rsid w:val="00B53B0C"/>
    <w:rsid w:val="00B53BC4"/>
    <w:rsid w:val="00B56791"/>
    <w:rsid w:val="00B57B53"/>
    <w:rsid w:val="00B60050"/>
    <w:rsid w:val="00B60AA4"/>
    <w:rsid w:val="00B61BAC"/>
    <w:rsid w:val="00B633C9"/>
    <w:rsid w:val="00B64864"/>
    <w:rsid w:val="00B65B15"/>
    <w:rsid w:val="00B66912"/>
    <w:rsid w:val="00B6711D"/>
    <w:rsid w:val="00B70105"/>
    <w:rsid w:val="00B71ACB"/>
    <w:rsid w:val="00B72016"/>
    <w:rsid w:val="00B7241B"/>
    <w:rsid w:val="00B73A3A"/>
    <w:rsid w:val="00B7452F"/>
    <w:rsid w:val="00B74971"/>
    <w:rsid w:val="00B74BBC"/>
    <w:rsid w:val="00B76E25"/>
    <w:rsid w:val="00B77361"/>
    <w:rsid w:val="00B77A2D"/>
    <w:rsid w:val="00B81792"/>
    <w:rsid w:val="00B8308A"/>
    <w:rsid w:val="00B848E5"/>
    <w:rsid w:val="00B863F3"/>
    <w:rsid w:val="00B8767C"/>
    <w:rsid w:val="00B87B5D"/>
    <w:rsid w:val="00B908D8"/>
    <w:rsid w:val="00B95347"/>
    <w:rsid w:val="00BA081B"/>
    <w:rsid w:val="00BA1D54"/>
    <w:rsid w:val="00BA33B3"/>
    <w:rsid w:val="00BA60A2"/>
    <w:rsid w:val="00BA60EA"/>
    <w:rsid w:val="00BA6AD4"/>
    <w:rsid w:val="00BA6D5F"/>
    <w:rsid w:val="00BA6F47"/>
    <w:rsid w:val="00BA73F6"/>
    <w:rsid w:val="00BA77B3"/>
    <w:rsid w:val="00BB03D0"/>
    <w:rsid w:val="00BB3375"/>
    <w:rsid w:val="00BB545D"/>
    <w:rsid w:val="00BB5DB5"/>
    <w:rsid w:val="00BB7D22"/>
    <w:rsid w:val="00BC0668"/>
    <w:rsid w:val="00BC067D"/>
    <w:rsid w:val="00BC11D0"/>
    <w:rsid w:val="00BC34D3"/>
    <w:rsid w:val="00BC403C"/>
    <w:rsid w:val="00BC512F"/>
    <w:rsid w:val="00BC542A"/>
    <w:rsid w:val="00BC59D5"/>
    <w:rsid w:val="00BC6085"/>
    <w:rsid w:val="00BC6349"/>
    <w:rsid w:val="00BC7A36"/>
    <w:rsid w:val="00BD14DD"/>
    <w:rsid w:val="00BD2C41"/>
    <w:rsid w:val="00BD313F"/>
    <w:rsid w:val="00BD4084"/>
    <w:rsid w:val="00BD73E9"/>
    <w:rsid w:val="00BE0105"/>
    <w:rsid w:val="00BE0208"/>
    <w:rsid w:val="00BE0866"/>
    <w:rsid w:val="00BE36A5"/>
    <w:rsid w:val="00BE3A11"/>
    <w:rsid w:val="00BE4F47"/>
    <w:rsid w:val="00BE5CFD"/>
    <w:rsid w:val="00BE655F"/>
    <w:rsid w:val="00BE66C6"/>
    <w:rsid w:val="00BE71CF"/>
    <w:rsid w:val="00BE721D"/>
    <w:rsid w:val="00BF0B66"/>
    <w:rsid w:val="00BF1E10"/>
    <w:rsid w:val="00BF2023"/>
    <w:rsid w:val="00BF2C79"/>
    <w:rsid w:val="00BF3346"/>
    <w:rsid w:val="00BF46E3"/>
    <w:rsid w:val="00BF58C8"/>
    <w:rsid w:val="00BF5E76"/>
    <w:rsid w:val="00BF60E1"/>
    <w:rsid w:val="00BF725B"/>
    <w:rsid w:val="00BF7738"/>
    <w:rsid w:val="00C00B04"/>
    <w:rsid w:val="00C00E4A"/>
    <w:rsid w:val="00C04749"/>
    <w:rsid w:val="00C04C5C"/>
    <w:rsid w:val="00C05C57"/>
    <w:rsid w:val="00C06DAD"/>
    <w:rsid w:val="00C07DA6"/>
    <w:rsid w:val="00C1170B"/>
    <w:rsid w:val="00C117AB"/>
    <w:rsid w:val="00C11B5C"/>
    <w:rsid w:val="00C122FD"/>
    <w:rsid w:val="00C12BC7"/>
    <w:rsid w:val="00C14909"/>
    <w:rsid w:val="00C14EA7"/>
    <w:rsid w:val="00C15021"/>
    <w:rsid w:val="00C1522E"/>
    <w:rsid w:val="00C15B79"/>
    <w:rsid w:val="00C17B79"/>
    <w:rsid w:val="00C209E5"/>
    <w:rsid w:val="00C220FE"/>
    <w:rsid w:val="00C23E28"/>
    <w:rsid w:val="00C2647A"/>
    <w:rsid w:val="00C27645"/>
    <w:rsid w:val="00C319AE"/>
    <w:rsid w:val="00C31D43"/>
    <w:rsid w:val="00C32231"/>
    <w:rsid w:val="00C326EE"/>
    <w:rsid w:val="00C33856"/>
    <w:rsid w:val="00C34028"/>
    <w:rsid w:val="00C34D7B"/>
    <w:rsid w:val="00C3547D"/>
    <w:rsid w:val="00C378CF"/>
    <w:rsid w:val="00C410E5"/>
    <w:rsid w:val="00C41175"/>
    <w:rsid w:val="00C41E12"/>
    <w:rsid w:val="00C41FDF"/>
    <w:rsid w:val="00C42851"/>
    <w:rsid w:val="00C4499C"/>
    <w:rsid w:val="00C45126"/>
    <w:rsid w:val="00C46991"/>
    <w:rsid w:val="00C50A60"/>
    <w:rsid w:val="00C51262"/>
    <w:rsid w:val="00C5172B"/>
    <w:rsid w:val="00C51CD1"/>
    <w:rsid w:val="00C5469E"/>
    <w:rsid w:val="00C5479C"/>
    <w:rsid w:val="00C55899"/>
    <w:rsid w:val="00C5670E"/>
    <w:rsid w:val="00C57C61"/>
    <w:rsid w:val="00C57CF2"/>
    <w:rsid w:val="00C57F63"/>
    <w:rsid w:val="00C60096"/>
    <w:rsid w:val="00C6061B"/>
    <w:rsid w:val="00C60C06"/>
    <w:rsid w:val="00C634A4"/>
    <w:rsid w:val="00C64229"/>
    <w:rsid w:val="00C6546B"/>
    <w:rsid w:val="00C70257"/>
    <w:rsid w:val="00C705A1"/>
    <w:rsid w:val="00C70A19"/>
    <w:rsid w:val="00C71759"/>
    <w:rsid w:val="00C72141"/>
    <w:rsid w:val="00C7277A"/>
    <w:rsid w:val="00C739B7"/>
    <w:rsid w:val="00C73E26"/>
    <w:rsid w:val="00C7502B"/>
    <w:rsid w:val="00C771A2"/>
    <w:rsid w:val="00C810E9"/>
    <w:rsid w:val="00C84BB2"/>
    <w:rsid w:val="00C854DB"/>
    <w:rsid w:val="00C85892"/>
    <w:rsid w:val="00C85BF6"/>
    <w:rsid w:val="00C87814"/>
    <w:rsid w:val="00C878B2"/>
    <w:rsid w:val="00C92154"/>
    <w:rsid w:val="00C9233A"/>
    <w:rsid w:val="00C9309A"/>
    <w:rsid w:val="00C931AE"/>
    <w:rsid w:val="00C936AD"/>
    <w:rsid w:val="00C93A41"/>
    <w:rsid w:val="00C94375"/>
    <w:rsid w:val="00C94794"/>
    <w:rsid w:val="00C95CF1"/>
    <w:rsid w:val="00C95DEB"/>
    <w:rsid w:val="00CA05E4"/>
    <w:rsid w:val="00CA2C87"/>
    <w:rsid w:val="00CA2C92"/>
    <w:rsid w:val="00CA4A45"/>
    <w:rsid w:val="00CA5C6D"/>
    <w:rsid w:val="00CA61C2"/>
    <w:rsid w:val="00CB0FC0"/>
    <w:rsid w:val="00CB16D3"/>
    <w:rsid w:val="00CB1E8C"/>
    <w:rsid w:val="00CB3686"/>
    <w:rsid w:val="00CB407F"/>
    <w:rsid w:val="00CC0C5D"/>
    <w:rsid w:val="00CC1E11"/>
    <w:rsid w:val="00CC2752"/>
    <w:rsid w:val="00CC3063"/>
    <w:rsid w:val="00CC3321"/>
    <w:rsid w:val="00CC35FD"/>
    <w:rsid w:val="00CC4B39"/>
    <w:rsid w:val="00CC5804"/>
    <w:rsid w:val="00CC5FA0"/>
    <w:rsid w:val="00CC6AD4"/>
    <w:rsid w:val="00CC7E12"/>
    <w:rsid w:val="00CD0BD4"/>
    <w:rsid w:val="00CD0C54"/>
    <w:rsid w:val="00CD1F5F"/>
    <w:rsid w:val="00CD3073"/>
    <w:rsid w:val="00CD362A"/>
    <w:rsid w:val="00CE19CE"/>
    <w:rsid w:val="00CE24D6"/>
    <w:rsid w:val="00CE3270"/>
    <w:rsid w:val="00CE4327"/>
    <w:rsid w:val="00CE5258"/>
    <w:rsid w:val="00CE58F2"/>
    <w:rsid w:val="00CE6565"/>
    <w:rsid w:val="00CE6C14"/>
    <w:rsid w:val="00CE71D3"/>
    <w:rsid w:val="00CF040F"/>
    <w:rsid w:val="00CF07B0"/>
    <w:rsid w:val="00CF09A8"/>
    <w:rsid w:val="00CF0F1C"/>
    <w:rsid w:val="00CF20B9"/>
    <w:rsid w:val="00CF235A"/>
    <w:rsid w:val="00CF5C5F"/>
    <w:rsid w:val="00CF688E"/>
    <w:rsid w:val="00CF7169"/>
    <w:rsid w:val="00CF7566"/>
    <w:rsid w:val="00D008D2"/>
    <w:rsid w:val="00D02CF2"/>
    <w:rsid w:val="00D02E8E"/>
    <w:rsid w:val="00D031F4"/>
    <w:rsid w:val="00D035C0"/>
    <w:rsid w:val="00D0376E"/>
    <w:rsid w:val="00D044C5"/>
    <w:rsid w:val="00D046A0"/>
    <w:rsid w:val="00D111A8"/>
    <w:rsid w:val="00D11F65"/>
    <w:rsid w:val="00D1364E"/>
    <w:rsid w:val="00D13C58"/>
    <w:rsid w:val="00D17C3B"/>
    <w:rsid w:val="00D20929"/>
    <w:rsid w:val="00D21575"/>
    <w:rsid w:val="00D22E72"/>
    <w:rsid w:val="00D2347F"/>
    <w:rsid w:val="00D247F5"/>
    <w:rsid w:val="00D25C84"/>
    <w:rsid w:val="00D26DB6"/>
    <w:rsid w:val="00D30363"/>
    <w:rsid w:val="00D3100F"/>
    <w:rsid w:val="00D337F0"/>
    <w:rsid w:val="00D33F66"/>
    <w:rsid w:val="00D34823"/>
    <w:rsid w:val="00D35E71"/>
    <w:rsid w:val="00D36D42"/>
    <w:rsid w:val="00D36F37"/>
    <w:rsid w:val="00D3725F"/>
    <w:rsid w:val="00D376C4"/>
    <w:rsid w:val="00D4102F"/>
    <w:rsid w:val="00D4114E"/>
    <w:rsid w:val="00D423CF"/>
    <w:rsid w:val="00D42D24"/>
    <w:rsid w:val="00D44216"/>
    <w:rsid w:val="00D469D3"/>
    <w:rsid w:val="00D47095"/>
    <w:rsid w:val="00D47D43"/>
    <w:rsid w:val="00D515D7"/>
    <w:rsid w:val="00D516D1"/>
    <w:rsid w:val="00D52D3D"/>
    <w:rsid w:val="00D53151"/>
    <w:rsid w:val="00D5330A"/>
    <w:rsid w:val="00D551B6"/>
    <w:rsid w:val="00D56E79"/>
    <w:rsid w:val="00D5725E"/>
    <w:rsid w:val="00D6053F"/>
    <w:rsid w:val="00D62D0F"/>
    <w:rsid w:val="00D62FEC"/>
    <w:rsid w:val="00D639B5"/>
    <w:rsid w:val="00D63D5F"/>
    <w:rsid w:val="00D64431"/>
    <w:rsid w:val="00D6490E"/>
    <w:rsid w:val="00D6660C"/>
    <w:rsid w:val="00D66DD5"/>
    <w:rsid w:val="00D66E39"/>
    <w:rsid w:val="00D67AE2"/>
    <w:rsid w:val="00D714FE"/>
    <w:rsid w:val="00D7571C"/>
    <w:rsid w:val="00D758CC"/>
    <w:rsid w:val="00D76872"/>
    <w:rsid w:val="00D8022C"/>
    <w:rsid w:val="00D8139D"/>
    <w:rsid w:val="00D8298D"/>
    <w:rsid w:val="00D850C4"/>
    <w:rsid w:val="00D86BAB"/>
    <w:rsid w:val="00D87639"/>
    <w:rsid w:val="00D9035B"/>
    <w:rsid w:val="00D90FCC"/>
    <w:rsid w:val="00D92B0D"/>
    <w:rsid w:val="00D930D8"/>
    <w:rsid w:val="00D949FB"/>
    <w:rsid w:val="00D94D0D"/>
    <w:rsid w:val="00D96FD5"/>
    <w:rsid w:val="00DA1217"/>
    <w:rsid w:val="00DA1DEA"/>
    <w:rsid w:val="00DA22C6"/>
    <w:rsid w:val="00DA2981"/>
    <w:rsid w:val="00DA2D5B"/>
    <w:rsid w:val="00DA7A42"/>
    <w:rsid w:val="00DB043F"/>
    <w:rsid w:val="00DB079A"/>
    <w:rsid w:val="00DB1564"/>
    <w:rsid w:val="00DB2F17"/>
    <w:rsid w:val="00DB44D9"/>
    <w:rsid w:val="00DB4B99"/>
    <w:rsid w:val="00DB5F7A"/>
    <w:rsid w:val="00DB60BE"/>
    <w:rsid w:val="00DB7A41"/>
    <w:rsid w:val="00DC1154"/>
    <w:rsid w:val="00DC13A7"/>
    <w:rsid w:val="00DC2016"/>
    <w:rsid w:val="00DC2B45"/>
    <w:rsid w:val="00DC3744"/>
    <w:rsid w:val="00DC662D"/>
    <w:rsid w:val="00DC678F"/>
    <w:rsid w:val="00DC78DA"/>
    <w:rsid w:val="00DC7A6F"/>
    <w:rsid w:val="00DC7DCE"/>
    <w:rsid w:val="00DD0011"/>
    <w:rsid w:val="00DD1201"/>
    <w:rsid w:val="00DD208C"/>
    <w:rsid w:val="00DD2AB5"/>
    <w:rsid w:val="00DD3A0A"/>
    <w:rsid w:val="00DD7388"/>
    <w:rsid w:val="00DE05BF"/>
    <w:rsid w:val="00DE07F7"/>
    <w:rsid w:val="00DE129E"/>
    <w:rsid w:val="00DE2BD0"/>
    <w:rsid w:val="00DE2EDF"/>
    <w:rsid w:val="00DE7289"/>
    <w:rsid w:val="00DE72AF"/>
    <w:rsid w:val="00DE78BC"/>
    <w:rsid w:val="00DF0366"/>
    <w:rsid w:val="00DF0DF1"/>
    <w:rsid w:val="00DF217E"/>
    <w:rsid w:val="00DF5121"/>
    <w:rsid w:val="00DF6177"/>
    <w:rsid w:val="00DF6EA5"/>
    <w:rsid w:val="00DF7C29"/>
    <w:rsid w:val="00DF7F13"/>
    <w:rsid w:val="00E00A1B"/>
    <w:rsid w:val="00E01345"/>
    <w:rsid w:val="00E01A73"/>
    <w:rsid w:val="00E01BBF"/>
    <w:rsid w:val="00E03B8D"/>
    <w:rsid w:val="00E1258B"/>
    <w:rsid w:val="00E1308C"/>
    <w:rsid w:val="00E13821"/>
    <w:rsid w:val="00E13C5F"/>
    <w:rsid w:val="00E146BA"/>
    <w:rsid w:val="00E16449"/>
    <w:rsid w:val="00E22BB6"/>
    <w:rsid w:val="00E22EF8"/>
    <w:rsid w:val="00E237E9"/>
    <w:rsid w:val="00E24681"/>
    <w:rsid w:val="00E257DA"/>
    <w:rsid w:val="00E26F92"/>
    <w:rsid w:val="00E30C44"/>
    <w:rsid w:val="00E30E44"/>
    <w:rsid w:val="00E31AAE"/>
    <w:rsid w:val="00E341B3"/>
    <w:rsid w:val="00E378EE"/>
    <w:rsid w:val="00E37FA1"/>
    <w:rsid w:val="00E42E37"/>
    <w:rsid w:val="00E4330F"/>
    <w:rsid w:val="00E440DF"/>
    <w:rsid w:val="00E44B1E"/>
    <w:rsid w:val="00E45813"/>
    <w:rsid w:val="00E45FEC"/>
    <w:rsid w:val="00E46A12"/>
    <w:rsid w:val="00E47052"/>
    <w:rsid w:val="00E475FD"/>
    <w:rsid w:val="00E503D5"/>
    <w:rsid w:val="00E51533"/>
    <w:rsid w:val="00E52DBB"/>
    <w:rsid w:val="00E52FB9"/>
    <w:rsid w:val="00E5515C"/>
    <w:rsid w:val="00E579F2"/>
    <w:rsid w:val="00E62563"/>
    <w:rsid w:val="00E6547F"/>
    <w:rsid w:val="00E65AFF"/>
    <w:rsid w:val="00E70DF4"/>
    <w:rsid w:val="00E70F31"/>
    <w:rsid w:val="00E71070"/>
    <w:rsid w:val="00E715AF"/>
    <w:rsid w:val="00E7168E"/>
    <w:rsid w:val="00E71727"/>
    <w:rsid w:val="00E720CB"/>
    <w:rsid w:val="00E745D9"/>
    <w:rsid w:val="00E7496A"/>
    <w:rsid w:val="00E758A9"/>
    <w:rsid w:val="00E7627D"/>
    <w:rsid w:val="00E76336"/>
    <w:rsid w:val="00E82C92"/>
    <w:rsid w:val="00E8481B"/>
    <w:rsid w:val="00E84D5B"/>
    <w:rsid w:val="00E8522E"/>
    <w:rsid w:val="00E86062"/>
    <w:rsid w:val="00E862AE"/>
    <w:rsid w:val="00E86FC9"/>
    <w:rsid w:val="00E9008E"/>
    <w:rsid w:val="00E9046B"/>
    <w:rsid w:val="00E90974"/>
    <w:rsid w:val="00E91C64"/>
    <w:rsid w:val="00E95F68"/>
    <w:rsid w:val="00E96414"/>
    <w:rsid w:val="00EA2346"/>
    <w:rsid w:val="00EA3CD4"/>
    <w:rsid w:val="00EA414D"/>
    <w:rsid w:val="00EA4D05"/>
    <w:rsid w:val="00EA5EA9"/>
    <w:rsid w:val="00EA6977"/>
    <w:rsid w:val="00EA76AA"/>
    <w:rsid w:val="00EB1532"/>
    <w:rsid w:val="00EB218C"/>
    <w:rsid w:val="00EB2A09"/>
    <w:rsid w:val="00EB2EAC"/>
    <w:rsid w:val="00EB33CE"/>
    <w:rsid w:val="00EB3E0E"/>
    <w:rsid w:val="00EB5395"/>
    <w:rsid w:val="00EB5D9B"/>
    <w:rsid w:val="00EC2BE7"/>
    <w:rsid w:val="00EC5B7B"/>
    <w:rsid w:val="00EC623E"/>
    <w:rsid w:val="00EC6CB2"/>
    <w:rsid w:val="00EC73A7"/>
    <w:rsid w:val="00EC78C7"/>
    <w:rsid w:val="00ED0B2F"/>
    <w:rsid w:val="00ED2219"/>
    <w:rsid w:val="00ED2596"/>
    <w:rsid w:val="00ED26C8"/>
    <w:rsid w:val="00ED28A3"/>
    <w:rsid w:val="00ED2D48"/>
    <w:rsid w:val="00ED3AD0"/>
    <w:rsid w:val="00ED4718"/>
    <w:rsid w:val="00ED4CC8"/>
    <w:rsid w:val="00ED651F"/>
    <w:rsid w:val="00ED76EB"/>
    <w:rsid w:val="00EE13C9"/>
    <w:rsid w:val="00EE1FF8"/>
    <w:rsid w:val="00EE3E2F"/>
    <w:rsid w:val="00EE4BFD"/>
    <w:rsid w:val="00EE5501"/>
    <w:rsid w:val="00EE671E"/>
    <w:rsid w:val="00EE6C46"/>
    <w:rsid w:val="00EE7518"/>
    <w:rsid w:val="00EF19C5"/>
    <w:rsid w:val="00EF3249"/>
    <w:rsid w:val="00EF33C7"/>
    <w:rsid w:val="00EF364B"/>
    <w:rsid w:val="00EF4C23"/>
    <w:rsid w:val="00EF7B68"/>
    <w:rsid w:val="00F004D9"/>
    <w:rsid w:val="00F0185C"/>
    <w:rsid w:val="00F02778"/>
    <w:rsid w:val="00F03207"/>
    <w:rsid w:val="00F036E6"/>
    <w:rsid w:val="00F0371D"/>
    <w:rsid w:val="00F04224"/>
    <w:rsid w:val="00F058DC"/>
    <w:rsid w:val="00F0779C"/>
    <w:rsid w:val="00F10C0F"/>
    <w:rsid w:val="00F115BD"/>
    <w:rsid w:val="00F115CA"/>
    <w:rsid w:val="00F11849"/>
    <w:rsid w:val="00F143F0"/>
    <w:rsid w:val="00F144B8"/>
    <w:rsid w:val="00F14F71"/>
    <w:rsid w:val="00F15109"/>
    <w:rsid w:val="00F15658"/>
    <w:rsid w:val="00F16CE4"/>
    <w:rsid w:val="00F17EA2"/>
    <w:rsid w:val="00F2014B"/>
    <w:rsid w:val="00F20A5D"/>
    <w:rsid w:val="00F21426"/>
    <w:rsid w:val="00F2175B"/>
    <w:rsid w:val="00F260C5"/>
    <w:rsid w:val="00F265B6"/>
    <w:rsid w:val="00F3003B"/>
    <w:rsid w:val="00F32B7F"/>
    <w:rsid w:val="00F3325B"/>
    <w:rsid w:val="00F3453D"/>
    <w:rsid w:val="00F36ADF"/>
    <w:rsid w:val="00F36B83"/>
    <w:rsid w:val="00F40818"/>
    <w:rsid w:val="00F41E95"/>
    <w:rsid w:val="00F4351D"/>
    <w:rsid w:val="00F453D9"/>
    <w:rsid w:val="00F454C9"/>
    <w:rsid w:val="00F45F4D"/>
    <w:rsid w:val="00F4789A"/>
    <w:rsid w:val="00F47CF2"/>
    <w:rsid w:val="00F51146"/>
    <w:rsid w:val="00F517BE"/>
    <w:rsid w:val="00F51842"/>
    <w:rsid w:val="00F51F70"/>
    <w:rsid w:val="00F53008"/>
    <w:rsid w:val="00F54003"/>
    <w:rsid w:val="00F57898"/>
    <w:rsid w:val="00F605B1"/>
    <w:rsid w:val="00F60C65"/>
    <w:rsid w:val="00F63ED7"/>
    <w:rsid w:val="00F65F11"/>
    <w:rsid w:val="00F676B7"/>
    <w:rsid w:val="00F73903"/>
    <w:rsid w:val="00F75CBD"/>
    <w:rsid w:val="00F763C5"/>
    <w:rsid w:val="00F86858"/>
    <w:rsid w:val="00F86BB5"/>
    <w:rsid w:val="00F8727D"/>
    <w:rsid w:val="00F9013B"/>
    <w:rsid w:val="00F90733"/>
    <w:rsid w:val="00F908A0"/>
    <w:rsid w:val="00F908B2"/>
    <w:rsid w:val="00F929B2"/>
    <w:rsid w:val="00F96478"/>
    <w:rsid w:val="00F96F9E"/>
    <w:rsid w:val="00F971A6"/>
    <w:rsid w:val="00F97FF9"/>
    <w:rsid w:val="00FA054A"/>
    <w:rsid w:val="00FA079F"/>
    <w:rsid w:val="00FA0A27"/>
    <w:rsid w:val="00FA205B"/>
    <w:rsid w:val="00FA3357"/>
    <w:rsid w:val="00FA4BCA"/>
    <w:rsid w:val="00FA6125"/>
    <w:rsid w:val="00FA6750"/>
    <w:rsid w:val="00FB280B"/>
    <w:rsid w:val="00FB3219"/>
    <w:rsid w:val="00FB3382"/>
    <w:rsid w:val="00FB34F6"/>
    <w:rsid w:val="00FB4ECF"/>
    <w:rsid w:val="00FB5AA6"/>
    <w:rsid w:val="00FB65DD"/>
    <w:rsid w:val="00FB665D"/>
    <w:rsid w:val="00FC0A85"/>
    <w:rsid w:val="00FC1273"/>
    <w:rsid w:val="00FC25D9"/>
    <w:rsid w:val="00FC279E"/>
    <w:rsid w:val="00FC292D"/>
    <w:rsid w:val="00FC299C"/>
    <w:rsid w:val="00FC4414"/>
    <w:rsid w:val="00FC4D13"/>
    <w:rsid w:val="00FC6369"/>
    <w:rsid w:val="00FC724D"/>
    <w:rsid w:val="00FC7DDD"/>
    <w:rsid w:val="00FD1E02"/>
    <w:rsid w:val="00FD2634"/>
    <w:rsid w:val="00FD414E"/>
    <w:rsid w:val="00FD6237"/>
    <w:rsid w:val="00FD6E64"/>
    <w:rsid w:val="00FD719E"/>
    <w:rsid w:val="00FD7843"/>
    <w:rsid w:val="00FE132D"/>
    <w:rsid w:val="00FE2C7E"/>
    <w:rsid w:val="00FE4D1B"/>
    <w:rsid w:val="00FE5A3A"/>
    <w:rsid w:val="00FE6A62"/>
    <w:rsid w:val="00FE7387"/>
    <w:rsid w:val="00FF00AE"/>
    <w:rsid w:val="00FF0C3C"/>
    <w:rsid w:val="00FF3046"/>
    <w:rsid w:val="00FF35D4"/>
    <w:rsid w:val="00FF6110"/>
    <w:rsid w:val="00FF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0"/>
    <o:shapelayout v:ext="edit">
      <o:idmap v:ext="edit" data="1"/>
    </o:shapelayout>
  </w:shapeDefaults>
  <w:decimalSymbol w:val=","/>
  <w:listSeparator w:val=";"/>
  <w15:docId w15:val="{E64F4587-832F-435C-BF77-E2D53C92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A00AF9"/>
    <w:pPr>
      <w:spacing w:line="360" w:lineRule="auto"/>
    </w:pPr>
    <w:rPr>
      <w:sz w:val="28"/>
      <w:szCs w:val="24"/>
    </w:rPr>
  </w:style>
  <w:style w:type="paragraph" w:styleId="10">
    <w:name w:val="heading 1"/>
    <w:aliases w:val="Раздел"/>
    <w:basedOn w:val="a6"/>
    <w:next w:val="a7"/>
    <w:qFormat/>
    <w:rsid w:val="001F7B01"/>
    <w:pPr>
      <w:keepNext/>
      <w:keepLines/>
      <w:pageBreakBefore/>
      <w:numPr>
        <w:numId w:val="18"/>
      </w:numPr>
      <w:tabs>
        <w:tab w:val="left" w:pos="840"/>
      </w:tabs>
      <w:suppressAutoHyphens/>
      <w:spacing w:before="180" w:after="12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3">
    <w:name w:val="heading 2"/>
    <w:aliases w:val="Heading 2 Char Char Char Char,подраздел"/>
    <w:basedOn w:val="a6"/>
    <w:next w:val="a7"/>
    <w:uiPriority w:val="9"/>
    <w:qFormat/>
    <w:rsid w:val="00254D95"/>
    <w:pPr>
      <w:keepNext/>
      <w:numPr>
        <w:ilvl w:val="1"/>
        <w:numId w:val="22"/>
      </w:numPr>
      <w:spacing w:before="180" w:after="120"/>
      <w:ind w:left="0" w:firstLine="709"/>
      <w:outlineLvl w:val="1"/>
    </w:pPr>
  </w:style>
  <w:style w:type="paragraph" w:styleId="32">
    <w:name w:val="heading 3"/>
    <w:aliases w:val="Заголовок 3 Знак Char"/>
    <w:basedOn w:val="a6"/>
    <w:next w:val="a7"/>
    <w:qFormat/>
    <w:rsid w:val="007E7ADD"/>
    <w:pPr>
      <w:keepNext/>
      <w:numPr>
        <w:ilvl w:val="2"/>
        <w:numId w:val="18"/>
      </w:numPr>
      <w:spacing w:before="120" w:after="120"/>
      <w:ind w:left="0" w:firstLine="709"/>
      <w:jc w:val="both"/>
      <w:outlineLvl w:val="2"/>
    </w:pPr>
    <w:rPr>
      <w:rFonts w:cs="Arial"/>
      <w:bCs/>
      <w:szCs w:val="26"/>
    </w:rPr>
  </w:style>
  <w:style w:type="paragraph" w:styleId="42">
    <w:name w:val="heading 4"/>
    <w:basedOn w:val="a6"/>
    <w:next w:val="a7"/>
    <w:qFormat/>
    <w:rsid w:val="001F7B01"/>
    <w:pPr>
      <w:keepNext/>
      <w:numPr>
        <w:ilvl w:val="3"/>
        <w:numId w:val="18"/>
      </w:numPr>
      <w:spacing w:before="120" w:after="120"/>
      <w:ind w:left="0" w:firstLine="340"/>
      <w:jc w:val="both"/>
      <w:outlineLvl w:val="3"/>
    </w:pPr>
    <w:rPr>
      <w:bCs/>
      <w:szCs w:val="28"/>
    </w:rPr>
  </w:style>
  <w:style w:type="paragraph" w:styleId="51">
    <w:name w:val="heading 5"/>
    <w:basedOn w:val="a6"/>
    <w:next w:val="a7"/>
    <w:qFormat/>
    <w:rsid w:val="001F7B01"/>
    <w:pPr>
      <w:spacing w:before="120" w:after="60"/>
      <w:ind w:left="851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6">
    <w:name w:val="heading 6"/>
    <w:basedOn w:val="a6"/>
    <w:next w:val="a6"/>
    <w:qFormat/>
    <w:rsid w:val="001F7B0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6"/>
    <w:next w:val="a6"/>
    <w:qFormat/>
    <w:rsid w:val="001F7B01"/>
    <w:pPr>
      <w:spacing w:before="240" w:after="60"/>
      <w:outlineLvl w:val="6"/>
    </w:pPr>
  </w:style>
  <w:style w:type="paragraph" w:styleId="8">
    <w:name w:val="heading 8"/>
    <w:basedOn w:val="a6"/>
    <w:next w:val="a6"/>
    <w:qFormat/>
    <w:rsid w:val="001F7B01"/>
    <w:pPr>
      <w:spacing w:before="240" w:after="60"/>
      <w:outlineLvl w:val="7"/>
    </w:pPr>
    <w:rPr>
      <w:i/>
      <w:iCs/>
    </w:rPr>
  </w:style>
  <w:style w:type="paragraph" w:styleId="9">
    <w:name w:val="heading 9"/>
    <w:aliases w:val="Список лит-ры"/>
    <w:basedOn w:val="a6"/>
    <w:qFormat/>
    <w:rsid w:val="001F7B01"/>
    <w:pPr>
      <w:numPr>
        <w:numId w:val="12"/>
      </w:numPr>
      <w:spacing w:after="60"/>
      <w:contextualSpacing/>
      <w:jc w:val="both"/>
      <w:outlineLvl w:val="8"/>
    </w:pPr>
    <w:rPr>
      <w:rFonts w:cs="Arial"/>
      <w:szCs w:val="22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По центру"/>
    <w:basedOn w:val="a6"/>
    <w:rsid w:val="001F7B01"/>
    <w:pPr>
      <w:jc w:val="center"/>
    </w:pPr>
  </w:style>
  <w:style w:type="paragraph" w:customStyle="1" w:styleId="ac">
    <w:name w:val="Отступ"/>
    <w:basedOn w:val="a6"/>
    <w:rsid w:val="001F7B01"/>
    <w:pPr>
      <w:ind w:left="641"/>
      <w:jc w:val="both"/>
    </w:pPr>
  </w:style>
  <w:style w:type="paragraph" w:customStyle="1" w:styleId="ad">
    <w:name w:val="По прав. краю"/>
    <w:basedOn w:val="a7"/>
    <w:rsid w:val="001F7B01"/>
    <w:pPr>
      <w:jc w:val="right"/>
    </w:pPr>
  </w:style>
  <w:style w:type="table" w:customStyle="1" w:styleId="ae">
    <w:name w:val="Таблица невидимая"/>
    <w:basedOn w:val="a9"/>
    <w:rsid w:val="001F7B01"/>
    <w:pPr>
      <w:spacing w:after="60"/>
    </w:pPr>
    <w:tblPr/>
    <w:trPr>
      <w:cantSplit/>
    </w:trPr>
  </w:style>
  <w:style w:type="paragraph" w:customStyle="1" w:styleId="af">
    <w:name w:val="Текст таблицы"/>
    <w:basedOn w:val="a6"/>
    <w:link w:val="Char"/>
    <w:rsid w:val="001F7B01"/>
    <w:pPr>
      <w:spacing w:line="300" w:lineRule="auto"/>
    </w:pPr>
  </w:style>
  <w:style w:type="character" w:customStyle="1" w:styleId="hidden">
    <w:name w:val="hidden"/>
    <w:rsid w:val="001F7B01"/>
    <w:rPr>
      <w:vanish/>
    </w:rPr>
  </w:style>
  <w:style w:type="paragraph" w:styleId="af0">
    <w:name w:val="footer"/>
    <w:basedOn w:val="a6"/>
    <w:rsid w:val="001F7B01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  <w:jc w:val="both"/>
    </w:pPr>
    <w:rPr>
      <w:sz w:val="22"/>
      <w:szCs w:val="22"/>
      <w:lang w:val="en-US"/>
    </w:rPr>
  </w:style>
  <w:style w:type="paragraph" w:styleId="25">
    <w:name w:val="Body Text 2"/>
    <w:basedOn w:val="a6"/>
    <w:semiHidden/>
    <w:rsid w:val="001F7B01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customStyle="1" w:styleId="11">
    <w:name w:val="Название1"/>
    <w:basedOn w:val="a6"/>
    <w:qFormat/>
    <w:rsid w:val="001F7B01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af1">
    <w:name w:val="Subtitle"/>
    <w:basedOn w:val="a6"/>
    <w:qFormat/>
    <w:rsid w:val="009C6A41"/>
    <w:pPr>
      <w:spacing w:after="60"/>
      <w:jc w:val="center"/>
      <w:outlineLvl w:val="1"/>
    </w:pPr>
    <w:rPr>
      <w:rFonts w:cs="Arial"/>
    </w:rPr>
  </w:style>
  <w:style w:type="character" w:styleId="af2">
    <w:name w:val="Emphasis"/>
    <w:uiPriority w:val="20"/>
    <w:qFormat/>
    <w:rsid w:val="001F7B01"/>
    <w:rPr>
      <w:i/>
      <w:iCs/>
      <w:lang w:val="ru-RU"/>
    </w:rPr>
  </w:style>
  <w:style w:type="table" w:styleId="af3">
    <w:name w:val="Table Grid"/>
    <w:basedOn w:val="a9"/>
    <w:rsid w:val="001F7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марк. 1"/>
    <w:basedOn w:val="a6"/>
    <w:semiHidden/>
    <w:rsid w:val="001F7B01"/>
    <w:pPr>
      <w:numPr>
        <w:numId w:val="13"/>
      </w:numPr>
      <w:tabs>
        <w:tab w:val="clear" w:pos="644"/>
        <w:tab w:val="num" w:pos="360"/>
      </w:tabs>
      <w:spacing w:after="120" w:line="300" w:lineRule="auto"/>
      <w:ind w:left="357" w:hanging="357"/>
      <w:contextualSpacing/>
      <w:jc w:val="both"/>
    </w:pPr>
  </w:style>
  <w:style w:type="paragraph" w:customStyle="1" w:styleId="Subtitlecaps">
    <w:name w:val="Subtitle_caps"/>
    <w:basedOn w:val="af1"/>
    <w:rsid w:val="001F7B01"/>
    <w:rPr>
      <w:caps/>
      <w:szCs w:val="28"/>
    </w:rPr>
  </w:style>
  <w:style w:type="character" w:styleId="af4">
    <w:name w:val="Strong"/>
    <w:uiPriority w:val="22"/>
    <w:qFormat/>
    <w:rsid w:val="001F7B01"/>
    <w:rPr>
      <w:b/>
      <w:bCs/>
      <w:lang w:val="ru-RU"/>
    </w:rPr>
  </w:style>
  <w:style w:type="paragraph" w:styleId="21">
    <w:name w:val="List Number 2"/>
    <w:basedOn w:val="a6"/>
    <w:semiHidden/>
    <w:rsid w:val="001F7B01"/>
    <w:pPr>
      <w:numPr>
        <w:ilvl w:val="1"/>
        <w:numId w:val="1"/>
      </w:numPr>
      <w:spacing w:after="120" w:line="300" w:lineRule="auto"/>
      <w:contextualSpacing/>
      <w:jc w:val="both"/>
    </w:pPr>
  </w:style>
  <w:style w:type="paragraph" w:styleId="30">
    <w:name w:val="List Number 3"/>
    <w:basedOn w:val="a6"/>
    <w:semiHidden/>
    <w:rsid w:val="001F7B01"/>
    <w:pPr>
      <w:numPr>
        <w:ilvl w:val="2"/>
        <w:numId w:val="1"/>
      </w:numPr>
      <w:spacing w:after="120" w:line="300" w:lineRule="auto"/>
      <w:contextualSpacing/>
      <w:jc w:val="both"/>
    </w:pPr>
  </w:style>
  <w:style w:type="paragraph" w:styleId="41">
    <w:name w:val="List Number 4"/>
    <w:basedOn w:val="a6"/>
    <w:semiHidden/>
    <w:rsid w:val="001F7B01"/>
    <w:pPr>
      <w:numPr>
        <w:ilvl w:val="3"/>
        <w:numId w:val="1"/>
      </w:numPr>
      <w:spacing w:after="120" w:line="300" w:lineRule="auto"/>
      <w:contextualSpacing/>
      <w:jc w:val="both"/>
    </w:pPr>
  </w:style>
  <w:style w:type="paragraph" w:styleId="50">
    <w:name w:val="List Number 5"/>
    <w:basedOn w:val="a6"/>
    <w:semiHidden/>
    <w:rsid w:val="001F7B01"/>
    <w:pPr>
      <w:numPr>
        <w:ilvl w:val="4"/>
        <w:numId w:val="1"/>
      </w:numPr>
      <w:spacing w:after="60" w:line="300" w:lineRule="auto"/>
      <w:contextualSpacing/>
      <w:jc w:val="both"/>
    </w:pPr>
  </w:style>
  <w:style w:type="table" w:customStyle="1" w:styleId="af5">
    <w:name w:val="Таблица обычная"/>
    <w:basedOn w:val="a9"/>
    <w:rsid w:val="001F7B01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2">
    <w:name w:val="List Bullet 2"/>
    <w:basedOn w:val="a6"/>
    <w:link w:val="26"/>
    <w:rsid w:val="001F7B01"/>
    <w:pPr>
      <w:numPr>
        <w:numId w:val="10"/>
      </w:numPr>
      <w:tabs>
        <w:tab w:val="clear" w:pos="717"/>
        <w:tab w:val="num" w:pos="658"/>
        <w:tab w:val="left" w:pos="2280"/>
      </w:tabs>
      <w:ind w:left="658" w:hanging="301"/>
      <w:jc w:val="both"/>
    </w:pPr>
  </w:style>
  <w:style w:type="paragraph" w:styleId="3">
    <w:name w:val="List Bullet 3"/>
    <w:basedOn w:val="a6"/>
    <w:rsid w:val="001F7B01"/>
    <w:pPr>
      <w:numPr>
        <w:numId w:val="7"/>
      </w:numPr>
      <w:ind w:left="924" w:hanging="266"/>
      <w:jc w:val="both"/>
    </w:pPr>
  </w:style>
  <w:style w:type="paragraph" w:styleId="4">
    <w:name w:val="List Bullet 4"/>
    <w:basedOn w:val="a6"/>
    <w:rsid w:val="001F7B01"/>
    <w:pPr>
      <w:numPr>
        <w:numId w:val="8"/>
      </w:numPr>
      <w:ind w:left="1207" w:hanging="249"/>
      <w:jc w:val="both"/>
    </w:pPr>
  </w:style>
  <w:style w:type="paragraph" w:styleId="5">
    <w:name w:val="List Bullet 5"/>
    <w:basedOn w:val="a6"/>
    <w:rsid w:val="001F7B01"/>
    <w:pPr>
      <w:numPr>
        <w:numId w:val="9"/>
      </w:numPr>
      <w:ind w:left="1491" w:hanging="289"/>
      <w:jc w:val="both"/>
    </w:pPr>
  </w:style>
  <w:style w:type="table" w:styleId="34">
    <w:name w:val="Table Simple 3"/>
    <w:basedOn w:val="a9"/>
    <w:semiHidden/>
    <w:rsid w:val="001F7B0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70">
    <w:name w:val="Table Grid 7"/>
    <w:basedOn w:val="a9"/>
    <w:semiHidden/>
    <w:rsid w:val="001F7B0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2">
    <w:name w:val="Table Grid 5"/>
    <w:basedOn w:val="a9"/>
    <w:semiHidden/>
    <w:rsid w:val="001F7B0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2">
    <w:name w:val="Table Simple 1"/>
    <w:basedOn w:val="a9"/>
    <w:semiHidden/>
    <w:rsid w:val="001F7B0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9"/>
    <w:semiHidden/>
    <w:rsid w:val="001F7B0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9"/>
    <w:semiHidden/>
    <w:rsid w:val="001F7B0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9"/>
    <w:semiHidden/>
    <w:rsid w:val="001F7B0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9"/>
    <w:semiHidden/>
    <w:rsid w:val="001F7B0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9"/>
    <w:semiHidden/>
    <w:rsid w:val="001F7B0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9"/>
    <w:semiHidden/>
    <w:rsid w:val="001F7B0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Document Map"/>
    <w:basedOn w:val="a6"/>
    <w:semiHidden/>
    <w:rsid w:val="001F7B01"/>
    <w:pPr>
      <w:shd w:val="clear" w:color="auto" w:fill="000080"/>
    </w:pPr>
    <w:rPr>
      <w:rFonts w:ascii="Tahoma" w:hAnsi="Tahoma" w:cs="Tahoma"/>
    </w:rPr>
  </w:style>
  <w:style w:type="table" w:styleId="-6">
    <w:name w:val="Table List 6"/>
    <w:basedOn w:val="a9"/>
    <w:semiHidden/>
    <w:rsid w:val="001F7B0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9"/>
    <w:semiHidden/>
    <w:rsid w:val="001F7B0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9"/>
    <w:semiHidden/>
    <w:rsid w:val="001F7B0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7">
    <w:name w:val="Table Theme"/>
    <w:basedOn w:val="a9"/>
    <w:semiHidden/>
    <w:rsid w:val="001F7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a"/>
    <w:uiPriority w:val="99"/>
    <w:semiHidden/>
    <w:rsid w:val="001F7B01"/>
    <w:pPr>
      <w:numPr>
        <w:numId w:val="2"/>
      </w:numPr>
    </w:pPr>
  </w:style>
  <w:style w:type="paragraph" w:styleId="af8">
    <w:name w:val="caption"/>
    <w:basedOn w:val="a6"/>
    <w:next w:val="a7"/>
    <w:link w:val="af9"/>
    <w:qFormat/>
    <w:rsid w:val="003B3BB1"/>
    <w:pPr>
      <w:spacing w:before="120" w:after="120" w:line="300" w:lineRule="auto"/>
      <w:contextualSpacing/>
      <w:jc w:val="center"/>
    </w:pPr>
    <w:rPr>
      <w:bCs/>
      <w:szCs w:val="20"/>
    </w:rPr>
  </w:style>
  <w:style w:type="paragraph" w:styleId="afa">
    <w:name w:val="header"/>
    <w:basedOn w:val="a6"/>
    <w:rsid w:val="001F7B01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afb">
    <w:name w:val="page number"/>
    <w:basedOn w:val="a8"/>
    <w:semiHidden/>
    <w:rsid w:val="001F7B01"/>
  </w:style>
  <w:style w:type="paragraph" w:customStyle="1" w:styleId="afc">
    <w:name w:val="Нижний колонтитул справа"/>
    <w:basedOn w:val="af0"/>
    <w:semiHidden/>
    <w:rsid w:val="001F7B01"/>
    <w:pPr>
      <w:jc w:val="right"/>
    </w:pPr>
    <w:rPr>
      <w:sz w:val="20"/>
      <w:szCs w:val="20"/>
    </w:rPr>
  </w:style>
  <w:style w:type="paragraph" w:customStyle="1" w:styleId="22">
    <w:name w:val="марк. 2"/>
    <w:basedOn w:val="a6"/>
    <w:semiHidden/>
    <w:rsid w:val="001F7B01"/>
    <w:pPr>
      <w:numPr>
        <w:numId w:val="14"/>
      </w:numPr>
      <w:spacing w:after="120" w:line="300" w:lineRule="auto"/>
      <w:ind w:left="641" w:hanging="284"/>
      <w:contextualSpacing/>
      <w:jc w:val="both"/>
    </w:pPr>
  </w:style>
  <w:style w:type="paragraph" w:customStyle="1" w:styleId="afd">
    <w:name w:val="Название таблицы"/>
    <w:basedOn w:val="af8"/>
    <w:rsid w:val="001F7B01"/>
    <w:pPr>
      <w:keepNext/>
    </w:pPr>
  </w:style>
  <w:style w:type="paragraph" w:customStyle="1" w:styleId="31">
    <w:name w:val="марк. 3"/>
    <w:basedOn w:val="a6"/>
    <w:semiHidden/>
    <w:rsid w:val="001F7B01"/>
    <w:pPr>
      <w:numPr>
        <w:numId w:val="15"/>
      </w:numPr>
      <w:spacing w:after="120" w:line="300" w:lineRule="auto"/>
      <w:ind w:left="1077" w:hanging="357"/>
      <w:contextualSpacing/>
      <w:jc w:val="both"/>
    </w:pPr>
  </w:style>
  <w:style w:type="paragraph" w:styleId="28">
    <w:name w:val="toc 2"/>
    <w:basedOn w:val="a6"/>
    <w:next w:val="a6"/>
    <w:autoRedefine/>
    <w:uiPriority w:val="39"/>
    <w:rsid w:val="00462A64"/>
    <w:pPr>
      <w:tabs>
        <w:tab w:val="left" w:pos="960"/>
        <w:tab w:val="right" w:leader="dot" w:pos="9344"/>
      </w:tabs>
      <w:ind w:left="960" w:hanging="960"/>
    </w:pPr>
    <w:rPr>
      <w:szCs w:val="20"/>
    </w:rPr>
  </w:style>
  <w:style w:type="paragraph" w:styleId="13">
    <w:name w:val="toc 1"/>
    <w:basedOn w:val="a6"/>
    <w:next w:val="a6"/>
    <w:autoRedefine/>
    <w:uiPriority w:val="39"/>
    <w:rsid w:val="00B06AAF"/>
    <w:pPr>
      <w:tabs>
        <w:tab w:val="left" w:pos="480"/>
        <w:tab w:val="right" w:leader="dot" w:pos="9344"/>
      </w:tabs>
      <w:spacing w:before="120" w:after="120"/>
      <w:ind w:left="480" w:hanging="480"/>
    </w:pPr>
    <w:rPr>
      <w:bCs/>
    </w:rPr>
  </w:style>
  <w:style w:type="paragraph" w:styleId="35">
    <w:name w:val="toc 3"/>
    <w:basedOn w:val="a6"/>
    <w:next w:val="a6"/>
    <w:autoRedefine/>
    <w:uiPriority w:val="39"/>
    <w:rsid w:val="00462A64"/>
    <w:pPr>
      <w:tabs>
        <w:tab w:val="right" w:leader="dot" w:pos="9344"/>
      </w:tabs>
    </w:pPr>
    <w:rPr>
      <w:iCs/>
      <w:szCs w:val="20"/>
    </w:rPr>
  </w:style>
  <w:style w:type="paragraph" w:styleId="44">
    <w:name w:val="toc 4"/>
    <w:basedOn w:val="a6"/>
    <w:next w:val="a6"/>
    <w:autoRedefine/>
    <w:semiHidden/>
    <w:rsid w:val="001F7B01"/>
    <w:pPr>
      <w:tabs>
        <w:tab w:val="left" w:pos="1680"/>
        <w:tab w:val="right" w:leader="dot" w:pos="9344"/>
      </w:tabs>
      <w:ind w:left="1680" w:hanging="960"/>
    </w:pPr>
    <w:rPr>
      <w:sz w:val="18"/>
      <w:szCs w:val="18"/>
    </w:rPr>
  </w:style>
  <w:style w:type="paragraph" w:styleId="53">
    <w:name w:val="toc 5"/>
    <w:basedOn w:val="a6"/>
    <w:next w:val="a6"/>
    <w:autoRedefine/>
    <w:semiHidden/>
    <w:rsid w:val="001F7B01"/>
    <w:pPr>
      <w:ind w:left="960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1F7B01"/>
    <w:pPr>
      <w:ind w:left="1200"/>
    </w:pPr>
    <w:rPr>
      <w:sz w:val="18"/>
      <w:szCs w:val="18"/>
    </w:rPr>
  </w:style>
  <w:style w:type="paragraph" w:styleId="71">
    <w:name w:val="toc 7"/>
    <w:basedOn w:val="a6"/>
    <w:next w:val="a6"/>
    <w:autoRedefine/>
    <w:semiHidden/>
    <w:rsid w:val="001F7B01"/>
    <w:pPr>
      <w:ind w:left="1440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1F7B01"/>
    <w:pPr>
      <w:ind w:left="1680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1F7B01"/>
    <w:pPr>
      <w:ind w:left="1920"/>
    </w:pPr>
    <w:rPr>
      <w:sz w:val="18"/>
      <w:szCs w:val="18"/>
    </w:rPr>
  </w:style>
  <w:style w:type="character" w:styleId="afe">
    <w:name w:val="Hyperlink"/>
    <w:uiPriority w:val="99"/>
    <w:rsid w:val="001F7B01"/>
    <w:rPr>
      <w:color w:val="0000FF"/>
      <w:u w:val="single"/>
    </w:rPr>
  </w:style>
  <w:style w:type="numbering" w:styleId="1ai">
    <w:name w:val="Outline List 1"/>
    <w:basedOn w:val="aa"/>
    <w:semiHidden/>
    <w:rsid w:val="001F7B01"/>
    <w:pPr>
      <w:numPr>
        <w:numId w:val="3"/>
      </w:numPr>
    </w:pPr>
  </w:style>
  <w:style w:type="paragraph" w:styleId="HTML">
    <w:name w:val="HTML Address"/>
    <w:basedOn w:val="a6"/>
    <w:semiHidden/>
    <w:rsid w:val="001F7B01"/>
    <w:rPr>
      <w:i/>
      <w:iCs/>
    </w:rPr>
  </w:style>
  <w:style w:type="paragraph" w:styleId="aff">
    <w:name w:val="envelope address"/>
    <w:basedOn w:val="a6"/>
    <w:semiHidden/>
    <w:rsid w:val="001F7B01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8"/>
    <w:semiHidden/>
    <w:rsid w:val="001F7B01"/>
  </w:style>
  <w:style w:type="table" w:styleId="-10">
    <w:name w:val="Table Web 1"/>
    <w:basedOn w:val="a9"/>
    <w:semiHidden/>
    <w:rsid w:val="001F7B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9"/>
    <w:semiHidden/>
    <w:rsid w:val="001F7B0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9"/>
    <w:uiPriority w:val="99"/>
    <w:semiHidden/>
    <w:rsid w:val="001F7B0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Date"/>
    <w:basedOn w:val="a6"/>
    <w:next w:val="a6"/>
    <w:semiHidden/>
    <w:rsid w:val="001F7B01"/>
  </w:style>
  <w:style w:type="paragraph" w:styleId="aff1">
    <w:name w:val="Note Heading"/>
    <w:basedOn w:val="a6"/>
    <w:next w:val="a6"/>
    <w:semiHidden/>
    <w:rsid w:val="001F7B01"/>
  </w:style>
  <w:style w:type="paragraph" w:styleId="aff2">
    <w:name w:val="Closing"/>
    <w:basedOn w:val="a6"/>
    <w:semiHidden/>
    <w:rsid w:val="001F7B01"/>
    <w:pPr>
      <w:ind w:left="4252"/>
    </w:pPr>
  </w:style>
  <w:style w:type="table" w:styleId="aff3">
    <w:name w:val="Table Elegant"/>
    <w:basedOn w:val="a9"/>
    <w:semiHidden/>
    <w:rsid w:val="001F7B0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Subtle 1"/>
    <w:basedOn w:val="a9"/>
    <w:semiHidden/>
    <w:rsid w:val="001F7B0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Subtle 2"/>
    <w:basedOn w:val="a9"/>
    <w:semiHidden/>
    <w:rsid w:val="001F7B0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1F7B01"/>
    <w:rPr>
      <w:rFonts w:ascii="Courier New" w:hAnsi="Courier New" w:cs="Courier New"/>
      <w:sz w:val="20"/>
      <w:szCs w:val="20"/>
    </w:rPr>
  </w:style>
  <w:style w:type="table" w:styleId="15">
    <w:name w:val="Table Classic 1"/>
    <w:basedOn w:val="a9"/>
    <w:semiHidden/>
    <w:rsid w:val="001F7B0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9"/>
    <w:semiHidden/>
    <w:rsid w:val="001F7B0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9"/>
    <w:semiHidden/>
    <w:rsid w:val="001F7B0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9"/>
    <w:semiHidden/>
    <w:rsid w:val="001F7B0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uiPriority w:val="99"/>
    <w:semiHidden/>
    <w:rsid w:val="001F7B01"/>
    <w:rPr>
      <w:rFonts w:ascii="Courier New" w:hAnsi="Courier New" w:cs="Courier New"/>
      <w:sz w:val="20"/>
      <w:szCs w:val="20"/>
    </w:rPr>
  </w:style>
  <w:style w:type="paragraph" w:styleId="a7">
    <w:name w:val="Body Text"/>
    <w:aliases w:val="body text"/>
    <w:basedOn w:val="a6"/>
    <w:link w:val="aff4"/>
    <w:rsid w:val="001F7B01"/>
    <w:pPr>
      <w:spacing w:before="120" w:after="120"/>
      <w:ind w:firstLine="357"/>
      <w:jc w:val="both"/>
    </w:pPr>
  </w:style>
  <w:style w:type="paragraph" w:styleId="aff5">
    <w:name w:val="Body Text First Indent"/>
    <w:basedOn w:val="a7"/>
    <w:semiHidden/>
    <w:rsid w:val="001F7B01"/>
    <w:pPr>
      <w:ind w:firstLine="210"/>
    </w:pPr>
  </w:style>
  <w:style w:type="paragraph" w:styleId="aff6">
    <w:name w:val="Body Text Indent"/>
    <w:basedOn w:val="a6"/>
    <w:semiHidden/>
    <w:rsid w:val="001F7B01"/>
    <w:pPr>
      <w:spacing w:after="120"/>
      <w:ind w:left="283"/>
    </w:pPr>
  </w:style>
  <w:style w:type="paragraph" w:styleId="2b">
    <w:name w:val="Body Text First Indent 2"/>
    <w:basedOn w:val="aff6"/>
    <w:semiHidden/>
    <w:rsid w:val="001F7B01"/>
    <w:pPr>
      <w:ind w:firstLine="210"/>
    </w:pPr>
  </w:style>
  <w:style w:type="character" w:styleId="aff7">
    <w:name w:val="line number"/>
    <w:basedOn w:val="a8"/>
    <w:semiHidden/>
    <w:rsid w:val="001F7B01"/>
  </w:style>
  <w:style w:type="character" w:styleId="HTML3">
    <w:name w:val="HTML Sample"/>
    <w:semiHidden/>
    <w:rsid w:val="001F7B01"/>
    <w:rPr>
      <w:rFonts w:ascii="Courier New" w:hAnsi="Courier New" w:cs="Courier New"/>
    </w:rPr>
  </w:style>
  <w:style w:type="paragraph" w:styleId="2c">
    <w:name w:val="envelope return"/>
    <w:basedOn w:val="a6"/>
    <w:semiHidden/>
    <w:rsid w:val="001F7B01"/>
    <w:rPr>
      <w:rFonts w:ascii="Arial" w:hAnsi="Arial" w:cs="Arial"/>
      <w:sz w:val="20"/>
      <w:szCs w:val="20"/>
    </w:rPr>
  </w:style>
  <w:style w:type="table" w:styleId="16">
    <w:name w:val="Table 3D effects 1"/>
    <w:basedOn w:val="a9"/>
    <w:semiHidden/>
    <w:rsid w:val="001F7B0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3D effects 2"/>
    <w:basedOn w:val="a9"/>
    <w:semiHidden/>
    <w:rsid w:val="001F7B0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9"/>
    <w:semiHidden/>
    <w:rsid w:val="001F7B0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Normal (Web)"/>
    <w:basedOn w:val="a6"/>
    <w:uiPriority w:val="99"/>
    <w:semiHidden/>
    <w:rsid w:val="001F7B01"/>
  </w:style>
  <w:style w:type="paragraph" w:styleId="aff9">
    <w:name w:val="Normal Indent"/>
    <w:basedOn w:val="a6"/>
    <w:semiHidden/>
    <w:rsid w:val="001F7B01"/>
    <w:pPr>
      <w:ind w:left="708"/>
    </w:pPr>
  </w:style>
  <w:style w:type="character" w:styleId="HTML4">
    <w:name w:val="HTML Definition"/>
    <w:semiHidden/>
    <w:rsid w:val="001F7B01"/>
    <w:rPr>
      <w:i/>
      <w:iCs/>
    </w:rPr>
  </w:style>
  <w:style w:type="paragraph" w:styleId="38">
    <w:name w:val="Body Text 3"/>
    <w:basedOn w:val="a6"/>
    <w:semiHidden/>
    <w:rsid w:val="001F7B01"/>
    <w:pPr>
      <w:spacing w:after="120"/>
    </w:pPr>
    <w:rPr>
      <w:sz w:val="16"/>
      <w:szCs w:val="16"/>
    </w:rPr>
  </w:style>
  <w:style w:type="paragraph" w:styleId="2e">
    <w:name w:val="Body Text Indent 2"/>
    <w:basedOn w:val="a6"/>
    <w:semiHidden/>
    <w:rsid w:val="001F7B01"/>
    <w:pPr>
      <w:spacing w:after="120" w:line="480" w:lineRule="auto"/>
      <w:ind w:left="283"/>
    </w:pPr>
  </w:style>
  <w:style w:type="paragraph" w:styleId="39">
    <w:name w:val="Body Text Indent 3"/>
    <w:basedOn w:val="a6"/>
    <w:semiHidden/>
    <w:rsid w:val="001F7B01"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rsid w:val="001F7B01"/>
    <w:rPr>
      <w:i/>
      <w:iCs/>
    </w:rPr>
  </w:style>
  <w:style w:type="character" w:styleId="HTML6">
    <w:name w:val="HTML Typewriter"/>
    <w:uiPriority w:val="99"/>
    <w:semiHidden/>
    <w:rsid w:val="001F7B01"/>
    <w:rPr>
      <w:rFonts w:ascii="Courier New" w:hAnsi="Courier New" w:cs="Courier New"/>
      <w:sz w:val="20"/>
      <w:szCs w:val="20"/>
    </w:rPr>
  </w:style>
  <w:style w:type="paragraph" w:styleId="affa">
    <w:name w:val="Signature"/>
    <w:basedOn w:val="a6"/>
    <w:semiHidden/>
    <w:rsid w:val="001F7B01"/>
    <w:pPr>
      <w:ind w:left="4252"/>
    </w:pPr>
  </w:style>
  <w:style w:type="paragraph" w:styleId="affb">
    <w:name w:val="Salutation"/>
    <w:basedOn w:val="a6"/>
    <w:next w:val="a6"/>
    <w:semiHidden/>
    <w:rsid w:val="001F7B01"/>
  </w:style>
  <w:style w:type="paragraph" w:styleId="affc">
    <w:name w:val="List Continue"/>
    <w:basedOn w:val="a6"/>
    <w:semiHidden/>
    <w:rsid w:val="001F7B01"/>
    <w:pPr>
      <w:spacing w:after="120"/>
      <w:ind w:left="283"/>
    </w:pPr>
  </w:style>
  <w:style w:type="paragraph" w:styleId="2f">
    <w:name w:val="List Continue 2"/>
    <w:basedOn w:val="a6"/>
    <w:semiHidden/>
    <w:rsid w:val="001F7B01"/>
    <w:pPr>
      <w:spacing w:after="120"/>
      <w:ind w:left="566"/>
    </w:pPr>
  </w:style>
  <w:style w:type="paragraph" w:styleId="3a">
    <w:name w:val="List Continue 3"/>
    <w:basedOn w:val="a6"/>
    <w:semiHidden/>
    <w:rsid w:val="001F7B01"/>
    <w:pPr>
      <w:spacing w:after="120"/>
      <w:ind w:left="849"/>
    </w:pPr>
  </w:style>
  <w:style w:type="paragraph" w:styleId="46">
    <w:name w:val="List Continue 4"/>
    <w:basedOn w:val="a6"/>
    <w:semiHidden/>
    <w:rsid w:val="001F7B01"/>
    <w:pPr>
      <w:spacing w:after="120"/>
      <w:ind w:left="1132"/>
    </w:pPr>
  </w:style>
  <w:style w:type="paragraph" w:styleId="54">
    <w:name w:val="List Continue 5"/>
    <w:basedOn w:val="a6"/>
    <w:semiHidden/>
    <w:rsid w:val="001F7B01"/>
    <w:pPr>
      <w:spacing w:after="120"/>
      <w:ind w:left="1415"/>
    </w:pPr>
  </w:style>
  <w:style w:type="character" w:styleId="affd">
    <w:name w:val="FollowedHyperlink"/>
    <w:semiHidden/>
    <w:rsid w:val="001F7B01"/>
    <w:rPr>
      <w:color w:val="800080"/>
      <w:u w:val="single"/>
    </w:rPr>
  </w:style>
  <w:style w:type="table" w:styleId="17">
    <w:name w:val="Table Grid 1"/>
    <w:basedOn w:val="a9"/>
    <w:semiHidden/>
    <w:rsid w:val="001F7B0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9"/>
    <w:semiHidden/>
    <w:rsid w:val="001F7B0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9"/>
    <w:semiHidden/>
    <w:rsid w:val="001F7B0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9"/>
    <w:semiHidden/>
    <w:rsid w:val="001F7B0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9"/>
    <w:semiHidden/>
    <w:rsid w:val="001F7B0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9"/>
    <w:semiHidden/>
    <w:rsid w:val="001F7B0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e">
    <w:name w:val="Table Contemporary"/>
    <w:basedOn w:val="a9"/>
    <w:semiHidden/>
    <w:rsid w:val="001F7B0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">
    <w:name w:val="List"/>
    <w:basedOn w:val="a6"/>
    <w:semiHidden/>
    <w:rsid w:val="001F7B01"/>
    <w:pPr>
      <w:ind w:left="283" w:hanging="283"/>
    </w:pPr>
  </w:style>
  <w:style w:type="paragraph" w:styleId="2f1">
    <w:name w:val="List 2"/>
    <w:basedOn w:val="a6"/>
    <w:semiHidden/>
    <w:rsid w:val="001F7B01"/>
    <w:pPr>
      <w:ind w:left="566" w:hanging="283"/>
    </w:pPr>
  </w:style>
  <w:style w:type="paragraph" w:styleId="3c">
    <w:name w:val="List 3"/>
    <w:basedOn w:val="a6"/>
    <w:semiHidden/>
    <w:rsid w:val="001F7B01"/>
    <w:pPr>
      <w:ind w:left="849" w:hanging="283"/>
    </w:pPr>
  </w:style>
  <w:style w:type="paragraph" w:styleId="48">
    <w:name w:val="List 4"/>
    <w:basedOn w:val="a6"/>
    <w:semiHidden/>
    <w:rsid w:val="001F7B01"/>
    <w:pPr>
      <w:ind w:left="1132" w:hanging="283"/>
    </w:pPr>
  </w:style>
  <w:style w:type="paragraph" w:styleId="55">
    <w:name w:val="List 5"/>
    <w:basedOn w:val="a6"/>
    <w:semiHidden/>
    <w:rsid w:val="001F7B01"/>
    <w:pPr>
      <w:ind w:left="1415" w:hanging="283"/>
    </w:pPr>
  </w:style>
  <w:style w:type="table" w:styleId="afff0">
    <w:name w:val="Table Professional"/>
    <w:basedOn w:val="a9"/>
    <w:semiHidden/>
    <w:rsid w:val="001F7B0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6"/>
    <w:link w:val="HTML8"/>
    <w:uiPriority w:val="99"/>
    <w:semiHidden/>
    <w:rsid w:val="001F7B01"/>
    <w:rPr>
      <w:rFonts w:ascii="Courier New" w:hAnsi="Courier New" w:cs="Courier New"/>
      <w:sz w:val="20"/>
      <w:szCs w:val="20"/>
    </w:rPr>
  </w:style>
  <w:style w:type="numbering" w:styleId="a0">
    <w:name w:val="Outline List 3"/>
    <w:basedOn w:val="aa"/>
    <w:semiHidden/>
    <w:rsid w:val="001F7B01"/>
    <w:pPr>
      <w:numPr>
        <w:numId w:val="4"/>
      </w:numPr>
    </w:pPr>
  </w:style>
  <w:style w:type="table" w:styleId="18">
    <w:name w:val="Table Columns 1"/>
    <w:basedOn w:val="a9"/>
    <w:semiHidden/>
    <w:rsid w:val="001F7B0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9"/>
    <w:semiHidden/>
    <w:rsid w:val="001F7B0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9"/>
    <w:semiHidden/>
    <w:rsid w:val="001F7B0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9"/>
    <w:semiHidden/>
    <w:rsid w:val="001F7B0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9"/>
    <w:semiHidden/>
    <w:rsid w:val="001F7B0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1">
    <w:name w:val="Plain Text"/>
    <w:basedOn w:val="a6"/>
    <w:semiHidden/>
    <w:rsid w:val="001F7B01"/>
    <w:rPr>
      <w:rFonts w:ascii="Courier New" w:hAnsi="Courier New" w:cs="Courier New"/>
      <w:sz w:val="20"/>
      <w:szCs w:val="20"/>
    </w:rPr>
  </w:style>
  <w:style w:type="table" w:styleId="19">
    <w:name w:val="Table Colorful 1"/>
    <w:basedOn w:val="a9"/>
    <w:semiHidden/>
    <w:rsid w:val="001F7B0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9"/>
    <w:semiHidden/>
    <w:rsid w:val="001F7B0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9"/>
    <w:semiHidden/>
    <w:rsid w:val="001F7B0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2">
    <w:name w:val="Block Text"/>
    <w:basedOn w:val="a6"/>
    <w:semiHidden/>
    <w:rsid w:val="001F7B01"/>
    <w:pPr>
      <w:spacing w:after="120"/>
      <w:ind w:left="1440" w:right="1440"/>
    </w:pPr>
  </w:style>
  <w:style w:type="character" w:styleId="HTML9">
    <w:name w:val="HTML Cite"/>
    <w:semiHidden/>
    <w:rsid w:val="001F7B01"/>
    <w:rPr>
      <w:i/>
      <w:iCs/>
    </w:rPr>
  </w:style>
  <w:style w:type="paragraph" w:styleId="afff3">
    <w:name w:val="Message Header"/>
    <w:basedOn w:val="a6"/>
    <w:semiHidden/>
    <w:rsid w:val="001F7B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4">
    <w:name w:val="E-mail Signature"/>
    <w:basedOn w:val="a6"/>
    <w:semiHidden/>
    <w:rsid w:val="001F7B01"/>
  </w:style>
  <w:style w:type="paragraph" w:styleId="a3">
    <w:name w:val="List Number"/>
    <w:basedOn w:val="a6"/>
    <w:semiHidden/>
    <w:rsid w:val="001F7B01"/>
    <w:pPr>
      <w:numPr>
        <w:numId w:val="1"/>
      </w:numPr>
      <w:spacing w:after="120" w:line="300" w:lineRule="auto"/>
      <w:contextualSpacing/>
    </w:pPr>
  </w:style>
  <w:style w:type="paragraph" w:customStyle="1" w:styleId="afff5">
    <w:name w:val="Картинка"/>
    <w:basedOn w:val="a6"/>
    <w:rsid w:val="001F7B01"/>
    <w:pPr>
      <w:keepNext/>
      <w:keepLines/>
      <w:suppressAutoHyphens/>
      <w:spacing w:before="120" w:after="120"/>
      <w:jc w:val="center"/>
    </w:pPr>
  </w:style>
  <w:style w:type="character" w:customStyle="1" w:styleId="Char">
    <w:name w:val="Текст таблицы Char"/>
    <w:link w:val="af"/>
    <w:rsid w:val="001F7B01"/>
    <w:rPr>
      <w:sz w:val="24"/>
      <w:szCs w:val="24"/>
    </w:rPr>
  </w:style>
  <w:style w:type="paragraph" w:customStyle="1" w:styleId="a2">
    <w:name w:val="Нум. со скобкой"/>
    <w:basedOn w:val="a6"/>
    <w:rsid w:val="001F7B01"/>
    <w:pPr>
      <w:numPr>
        <w:numId w:val="17"/>
      </w:numPr>
      <w:tabs>
        <w:tab w:val="left" w:pos="794"/>
      </w:tabs>
      <w:jc w:val="both"/>
    </w:pPr>
  </w:style>
  <w:style w:type="paragraph" w:customStyle="1" w:styleId="afff6">
    <w:name w:val="Чертежный"/>
    <w:rsid w:val="001F7B01"/>
    <w:pPr>
      <w:jc w:val="center"/>
    </w:pPr>
    <w:rPr>
      <w:rFonts w:ascii="Arial" w:hAnsi="Arial"/>
      <w:sz w:val="28"/>
    </w:rPr>
  </w:style>
  <w:style w:type="character" w:customStyle="1" w:styleId="-11CharChar">
    <w:name w:val="Текст таблицы - 11 пт Char Char"/>
    <w:link w:val="-11"/>
    <w:rsid w:val="001F7B01"/>
    <w:rPr>
      <w:sz w:val="22"/>
      <w:szCs w:val="24"/>
    </w:rPr>
  </w:style>
  <w:style w:type="paragraph" w:styleId="a">
    <w:name w:val="List Bullet"/>
    <w:basedOn w:val="a6"/>
    <w:rsid w:val="001F7B01"/>
    <w:pPr>
      <w:numPr>
        <w:numId w:val="6"/>
      </w:numPr>
      <w:ind w:left="357" w:hanging="357"/>
      <w:jc w:val="both"/>
    </w:pPr>
  </w:style>
  <w:style w:type="paragraph" w:customStyle="1" w:styleId="a5">
    <w:name w:val="Приложение"/>
    <w:basedOn w:val="10"/>
    <w:next w:val="a7"/>
    <w:rsid w:val="001F7B01"/>
    <w:pPr>
      <w:numPr>
        <w:numId w:val="5"/>
      </w:numPr>
      <w:tabs>
        <w:tab w:val="left" w:pos="2880"/>
      </w:tabs>
      <w:spacing w:after="240"/>
    </w:pPr>
  </w:style>
  <w:style w:type="paragraph" w:customStyle="1" w:styleId="afff7">
    <w:name w:val="Код"/>
    <w:basedOn w:val="a6"/>
    <w:rsid w:val="001F7B01"/>
    <w:pPr>
      <w:jc w:val="both"/>
    </w:pPr>
    <w:rPr>
      <w:rFonts w:ascii="Courier New" w:hAnsi="Courier New" w:cs="Courier New"/>
    </w:rPr>
  </w:style>
  <w:style w:type="paragraph" w:customStyle="1" w:styleId="91">
    <w:name w:val="Чертежный 9 пт"/>
    <w:basedOn w:val="afff6"/>
    <w:rsid w:val="001F7B01"/>
    <w:rPr>
      <w:sz w:val="18"/>
    </w:rPr>
  </w:style>
  <w:style w:type="paragraph" w:customStyle="1" w:styleId="82">
    <w:name w:val="Чертёжный 8 пт"/>
    <w:basedOn w:val="91"/>
    <w:rsid w:val="001F7B01"/>
    <w:rPr>
      <w:sz w:val="16"/>
    </w:rPr>
  </w:style>
  <w:style w:type="paragraph" w:customStyle="1" w:styleId="1a">
    <w:name w:val="Раздел 1"/>
    <w:basedOn w:val="a6"/>
    <w:next w:val="a7"/>
    <w:rsid w:val="001F7B01"/>
    <w:pPr>
      <w:keepNext/>
      <w:keepLines/>
      <w:pageBreakBefore/>
      <w:suppressAutoHyphens/>
      <w:spacing w:before="120" w:after="120"/>
      <w:ind w:left="357"/>
      <w:jc w:val="center"/>
    </w:pPr>
    <w:rPr>
      <w:b/>
      <w:caps/>
      <w:sz w:val="32"/>
      <w:szCs w:val="32"/>
    </w:rPr>
  </w:style>
  <w:style w:type="paragraph" w:customStyle="1" w:styleId="2f4">
    <w:name w:val="Раздел 2"/>
    <w:basedOn w:val="1a"/>
    <w:next w:val="a7"/>
    <w:semiHidden/>
    <w:rsid w:val="001F7B01"/>
    <w:pPr>
      <w:pageBreakBefore w:val="0"/>
      <w:spacing w:before="180"/>
      <w:jc w:val="left"/>
    </w:pPr>
    <w:rPr>
      <w:caps w:val="0"/>
      <w:sz w:val="24"/>
      <w:szCs w:val="28"/>
    </w:rPr>
  </w:style>
  <w:style w:type="paragraph" w:customStyle="1" w:styleId="3f">
    <w:name w:val="Раздел 3"/>
    <w:basedOn w:val="2f4"/>
    <w:next w:val="a7"/>
    <w:semiHidden/>
    <w:rsid w:val="001F7B01"/>
    <w:rPr>
      <w:b w:val="0"/>
    </w:rPr>
  </w:style>
  <w:style w:type="paragraph" w:customStyle="1" w:styleId="4a">
    <w:name w:val="Раздел 4"/>
    <w:basedOn w:val="3f"/>
    <w:next w:val="a7"/>
    <w:semiHidden/>
    <w:rsid w:val="001F7B01"/>
    <w:rPr>
      <w:i/>
    </w:rPr>
  </w:style>
  <w:style w:type="paragraph" w:customStyle="1" w:styleId="24">
    <w:name w:val="Прил Заг 2"/>
    <w:basedOn w:val="a6"/>
    <w:next w:val="a7"/>
    <w:rsid w:val="001F7B01"/>
    <w:pPr>
      <w:keepNext/>
      <w:numPr>
        <w:ilvl w:val="1"/>
        <w:numId w:val="19"/>
      </w:numPr>
      <w:tabs>
        <w:tab w:val="clear" w:pos="547"/>
        <w:tab w:val="num" w:pos="0"/>
        <w:tab w:val="left" w:pos="960"/>
      </w:tabs>
      <w:spacing w:before="180" w:after="120"/>
      <w:ind w:left="0" w:firstLine="357"/>
      <w:jc w:val="both"/>
    </w:pPr>
    <w:rPr>
      <w:b/>
    </w:rPr>
  </w:style>
  <w:style w:type="paragraph" w:customStyle="1" w:styleId="33">
    <w:name w:val="Прил Заг 3"/>
    <w:basedOn w:val="24"/>
    <w:next w:val="a7"/>
    <w:rsid w:val="001F7B01"/>
    <w:pPr>
      <w:numPr>
        <w:ilvl w:val="2"/>
      </w:numPr>
      <w:ind w:left="0" w:firstLine="357"/>
    </w:pPr>
    <w:rPr>
      <w:b w:val="0"/>
    </w:rPr>
  </w:style>
  <w:style w:type="paragraph" w:customStyle="1" w:styleId="43">
    <w:name w:val="Прил Заг 4"/>
    <w:basedOn w:val="33"/>
    <w:next w:val="a7"/>
    <w:rsid w:val="001F7B01"/>
    <w:pPr>
      <w:numPr>
        <w:ilvl w:val="3"/>
      </w:numPr>
      <w:ind w:left="0" w:firstLine="357"/>
    </w:pPr>
  </w:style>
  <w:style w:type="paragraph" w:customStyle="1" w:styleId="40">
    <w:name w:val="марк. 4"/>
    <w:basedOn w:val="a6"/>
    <w:semiHidden/>
    <w:rsid w:val="001F7B01"/>
    <w:pPr>
      <w:numPr>
        <w:numId w:val="16"/>
      </w:numPr>
      <w:tabs>
        <w:tab w:val="clear" w:pos="644"/>
        <w:tab w:val="num" w:pos="1440"/>
      </w:tabs>
      <w:spacing w:after="120" w:line="300" w:lineRule="auto"/>
      <w:ind w:left="1434" w:hanging="357"/>
      <w:contextualSpacing/>
      <w:jc w:val="both"/>
    </w:pPr>
  </w:style>
  <w:style w:type="character" w:styleId="afff8">
    <w:name w:val="footnote reference"/>
    <w:semiHidden/>
    <w:rsid w:val="001F7B01"/>
    <w:rPr>
      <w:vertAlign w:val="superscript"/>
    </w:rPr>
  </w:style>
  <w:style w:type="paragraph" w:styleId="afff9">
    <w:name w:val="footnote text"/>
    <w:basedOn w:val="a6"/>
    <w:rsid w:val="001F7B01"/>
    <w:pPr>
      <w:ind w:firstLine="360"/>
    </w:pPr>
    <w:rPr>
      <w:sz w:val="20"/>
      <w:szCs w:val="20"/>
    </w:rPr>
  </w:style>
  <w:style w:type="paragraph" w:customStyle="1" w:styleId="a4">
    <w:name w:val="Нум. литера"/>
    <w:basedOn w:val="a6"/>
    <w:rsid w:val="001F7B01"/>
    <w:pPr>
      <w:numPr>
        <w:numId w:val="11"/>
      </w:numPr>
      <w:spacing w:after="120" w:line="300" w:lineRule="auto"/>
      <w:ind w:left="675" w:hanging="318"/>
      <w:contextualSpacing/>
      <w:jc w:val="both"/>
    </w:pPr>
  </w:style>
  <w:style w:type="paragraph" w:customStyle="1" w:styleId="-11">
    <w:name w:val="Текст таблицы - 11 пт"/>
    <w:basedOn w:val="af"/>
    <w:link w:val="-11CharChar"/>
    <w:rsid w:val="001F7B01"/>
    <w:rPr>
      <w:sz w:val="22"/>
    </w:rPr>
  </w:style>
  <w:style w:type="character" w:styleId="afffa">
    <w:name w:val="endnote reference"/>
    <w:semiHidden/>
    <w:rsid w:val="001F7B01"/>
    <w:rPr>
      <w:vertAlign w:val="superscript"/>
    </w:rPr>
  </w:style>
  <w:style w:type="paragraph" w:customStyle="1" w:styleId="afffb">
    <w:name w:val="Примечание"/>
    <w:basedOn w:val="a7"/>
    <w:rsid w:val="001F7B01"/>
    <w:pPr>
      <w:spacing w:line="240" w:lineRule="auto"/>
    </w:pPr>
    <w:rPr>
      <w:sz w:val="20"/>
      <w:szCs w:val="20"/>
    </w:rPr>
  </w:style>
  <w:style w:type="character" w:customStyle="1" w:styleId="aff4">
    <w:name w:val="Основной текст Знак"/>
    <w:aliases w:val="body text Знак"/>
    <w:link w:val="a7"/>
    <w:rsid w:val="001F7B01"/>
    <w:rPr>
      <w:sz w:val="24"/>
      <w:szCs w:val="24"/>
    </w:rPr>
  </w:style>
  <w:style w:type="paragraph" w:customStyle="1" w:styleId="2-">
    <w:name w:val="Пункт 2-значный"/>
    <w:basedOn w:val="23"/>
    <w:rsid w:val="00254D95"/>
    <w:pPr>
      <w:keepNext w:val="0"/>
      <w:spacing w:before="120"/>
      <w:jc w:val="both"/>
    </w:pPr>
  </w:style>
  <w:style w:type="paragraph" w:customStyle="1" w:styleId="3-">
    <w:name w:val="Пункт 3-значный"/>
    <w:basedOn w:val="32"/>
    <w:rsid w:val="00254D95"/>
    <w:pPr>
      <w:keepNext w:val="0"/>
    </w:pPr>
  </w:style>
  <w:style w:type="paragraph" w:customStyle="1" w:styleId="4-">
    <w:name w:val="Пункт 4-значный"/>
    <w:basedOn w:val="42"/>
    <w:rsid w:val="003B3BB1"/>
    <w:pPr>
      <w:keepNext w:val="0"/>
      <w:ind w:firstLine="709"/>
    </w:pPr>
  </w:style>
  <w:style w:type="paragraph" w:customStyle="1" w:styleId="afffc">
    <w:name w:val="Табл. служебн."/>
    <w:basedOn w:val="-11"/>
    <w:rsid w:val="001F7B01"/>
    <w:pPr>
      <w:ind w:left="-84" w:right="-73"/>
      <w:jc w:val="center"/>
    </w:pPr>
  </w:style>
  <w:style w:type="paragraph" w:customStyle="1" w:styleId="2-0">
    <w:name w:val="Пункт приложения 2-значный"/>
    <w:basedOn w:val="24"/>
    <w:rsid w:val="001F7B01"/>
    <w:pPr>
      <w:spacing w:before="120"/>
    </w:pPr>
    <w:rPr>
      <w:b w:val="0"/>
    </w:rPr>
  </w:style>
  <w:style w:type="paragraph" w:customStyle="1" w:styleId="3-0">
    <w:name w:val="Пункт приложения 3-значный"/>
    <w:basedOn w:val="33"/>
    <w:rsid w:val="001F7B01"/>
    <w:pPr>
      <w:tabs>
        <w:tab w:val="clear" w:pos="960"/>
        <w:tab w:val="left" w:pos="1080"/>
      </w:tabs>
    </w:pPr>
  </w:style>
  <w:style w:type="paragraph" w:customStyle="1" w:styleId="4-0">
    <w:name w:val="Пункт приложения 4-значный"/>
    <w:basedOn w:val="43"/>
    <w:rsid w:val="001F7B01"/>
  </w:style>
  <w:style w:type="paragraph" w:customStyle="1" w:styleId="a1">
    <w:name w:val="Нумерованный"/>
    <w:basedOn w:val="a6"/>
    <w:rsid w:val="000D5A51"/>
    <w:pPr>
      <w:numPr>
        <w:ilvl w:val="1"/>
        <w:numId w:val="21"/>
      </w:numPr>
      <w:spacing w:line="300" w:lineRule="auto"/>
      <w:ind w:hanging="360"/>
    </w:pPr>
  </w:style>
  <w:style w:type="character" w:styleId="afffd">
    <w:name w:val="annotation reference"/>
    <w:semiHidden/>
    <w:rsid w:val="006A5804"/>
    <w:rPr>
      <w:sz w:val="16"/>
      <w:szCs w:val="16"/>
    </w:rPr>
  </w:style>
  <w:style w:type="paragraph" w:customStyle="1" w:styleId="20">
    <w:name w:val="Нум. литера 2"/>
    <w:basedOn w:val="4"/>
    <w:rsid w:val="0048158F"/>
    <w:pPr>
      <w:numPr>
        <w:numId w:val="20"/>
      </w:numPr>
      <w:spacing w:after="120" w:line="300" w:lineRule="auto"/>
      <w:contextualSpacing/>
    </w:pPr>
  </w:style>
  <w:style w:type="character" w:customStyle="1" w:styleId="af9">
    <w:name w:val="Название объекта Знак"/>
    <w:link w:val="af8"/>
    <w:rsid w:val="003B3BB1"/>
    <w:rPr>
      <w:bCs/>
      <w:sz w:val="28"/>
    </w:rPr>
  </w:style>
  <w:style w:type="character" w:customStyle="1" w:styleId="CharChar2">
    <w:name w:val="Char Char2"/>
    <w:rsid w:val="00FA079F"/>
    <w:rPr>
      <w:sz w:val="24"/>
      <w:szCs w:val="24"/>
      <w:lang w:val="ru-RU" w:eastAsia="ru-RU" w:bidi="ar-SA"/>
    </w:rPr>
  </w:style>
  <w:style w:type="character" w:customStyle="1" w:styleId="26">
    <w:name w:val="Маркированный список 2 Знак"/>
    <w:link w:val="2"/>
    <w:rsid w:val="00FC25D9"/>
    <w:rPr>
      <w:sz w:val="28"/>
      <w:szCs w:val="24"/>
    </w:rPr>
  </w:style>
  <w:style w:type="paragraph" w:customStyle="1" w:styleId="Textfortable">
    <w:name w:val="Text for table"/>
    <w:basedOn w:val="a6"/>
    <w:rsid w:val="001B4551"/>
    <w:pPr>
      <w:spacing w:after="120" w:line="240" w:lineRule="auto"/>
    </w:pPr>
  </w:style>
  <w:style w:type="character" w:customStyle="1" w:styleId="filterlabel">
    <w:name w:val="filterlabel"/>
    <w:basedOn w:val="a8"/>
    <w:rsid w:val="00F51F70"/>
  </w:style>
  <w:style w:type="paragraph" w:customStyle="1" w:styleId="Style5">
    <w:name w:val="Style5"/>
    <w:basedOn w:val="a6"/>
    <w:rsid w:val="009B6169"/>
    <w:pPr>
      <w:widowControl w:val="0"/>
      <w:autoSpaceDE w:val="0"/>
      <w:autoSpaceDN w:val="0"/>
      <w:adjustRightInd w:val="0"/>
      <w:spacing w:line="240" w:lineRule="auto"/>
    </w:pPr>
    <w:rPr>
      <w:rFonts w:ascii="Courier New" w:hAnsi="Courier New"/>
    </w:rPr>
  </w:style>
  <w:style w:type="character" w:customStyle="1" w:styleId="FontStyle32">
    <w:name w:val="Font Style32"/>
    <w:rsid w:val="009B6169"/>
    <w:rPr>
      <w:rFonts w:ascii="Times New Roman" w:hAnsi="Times New Roman" w:cs="Times New Roman"/>
      <w:b/>
      <w:bCs/>
      <w:spacing w:val="-10"/>
      <w:sz w:val="20"/>
      <w:szCs w:val="20"/>
    </w:rPr>
  </w:style>
  <w:style w:type="paragraph" w:customStyle="1" w:styleId="Style14">
    <w:name w:val="Style14"/>
    <w:basedOn w:val="a6"/>
    <w:rsid w:val="009B6169"/>
    <w:pPr>
      <w:widowControl w:val="0"/>
      <w:autoSpaceDE w:val="0"/>
      <w:autoSpaceDN w:val="0"/>
      <w:adjustRightInd w:val="0"/>
      <w:spacing w:line="221" w:lineRule="exact"/>
      <w:ind w:firstLine="485"/>
      <w:jc w:val="both"/>
    </w:pPr>
    <w:rPr>
      <w:rFonts w:ascii="Courier New" w:hAnsi="Courier New"/>
    </w:rPr>
  </w:style>
  <w:style w:type="character" w:customStyle="1" w:styleId="FontStyle35">
    <w:name w:val="Font Style35"/>
    <w:rsid w:val="009B6169"/>
    <w:rPr>
      <w:rFonts w:ascii="Times New Roman" w:hAnsi="Times New Roman" w:cs="Times New Roman"/>
      <w:sz w:val="20"/>
      <w:szCs w:val="20"/>
    </w:rPr>
  </w:style>
  <w:style w:type="paragraph" w:customStyle="1" w:styleId="Style24">
    <w:name w:val="Style24"/>
    <w:basedOn w:val="a6"/>
    <w:rsid w:val="009B6169"/>
    <w:pPr>
      <w:widowControl w:val="0"/>
      <w:autoSpaceDE w:val="0"/>
      <w:autoSpaceDN w:val="0"/>
      <w:adjustRightInd w:val="0"/>
      <w:spacing w:line="240" w:lineRule="auto"/>
    </w:pPr>
    <w:rPr>
      <w:rFonts w:ascii="Courier New" w:hAnsi="Courier New"/>
    </w:rPr>
  </w:style>
  <w:style w:type="paragraph" w:customStyle="1" w:styleId="Style15">
    <w:name w:val="Style15"/>
    <w:basedOn w:val="a6"/>
    <w:rsid w:val="009B6169"/>
    <w:pPr>
      <w:widowControl w:val="0"/>
      <w:autoSpaceDE w:val="0"/>
      <w:autoSpaceDN w:val="0"/>
      <w:adjustRightInd w:val="0"/>
      <w:spacing w:line="240" w:lineRule="auto"/>
      <w:jc w:val="both"/>
    </w:pPr>
    <w:rPr>
      <w:rFonts w:ascii="Courier New" w:hAnsi="Courier New"/>
    </w:rPr>
  </w:style>
  <w:style w:type="paragraph" w:customStyle="1" w:styleId="Style20">
    <w:name w:val="Style20"/>
    <w:basedOn w:val="a6"/>
    <w:rsid w:val="009B6169"/>
    <w:pPr>
      <w:widowControl w:val="0"/>
      <w:autoSpaceDE w:val="0"/>
      <w:autoSpaceDN w:val="0"/>
      <w:adjustRightInd w:val="0"/>
      <w:spacing w:line="240" w:lineRule="auto"/>
    </w:pPr>
    <w:rPr>
      <w:rFonts w:ascii="Courier New" w:hAnsi="Courier New" w:cs="Courier New"/>
    </w:rPr>
  </w:style>
  <w:style w:type="character" w:customStyle="1" w:styleId="FontStyle87">
    <w:name w:val="Font Style87"/>
    <w:rsid w:val="009B6169"/>
    <w:rPr>
      <w:rFonts w:ascii="Times New Roman" w:hAnsi="Times New Roman" w:cs="Times New Roman"/>
      <w:sz w:val="14"/>
      <w:szCs w:val="14"/>
    </w:rPr>
  </w:style>
  <w:style w:type="character" w:customStyle="1" w:styleId="FontStyle88">
    <w:name w:val="Font Style88"/>
    <w:rsid w:val="009B6169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90">
    <w:name w:val="Font Style90"/>
    <w:rsid w:val="009B6169"/>
    <w:rPr>
      <w:rFonts w:ascii="Arial" w:hAnsi="Arial" w:cs="Arial"/>
      <w:sz w:val="12"/>
      <w:szCs w:val="12"/>
    </w:rPr>
  </w:style>
  <w:style w:type="paragraph" w:styleId="afffe">
    <w:name w:val="Balloon Text"/>
    <w:basedOn w:val="a6"/>
    <w:link w:val="affff"/>
    <w:rsid w:val="001F7B01"/>
    <w:rPr>
      <w:rFonts w:ascii="Tahoma" w:hAnsi="Tahoma"/>
      <w:sz w:val="16"/>
      <w:szCs w:val="16"/>
    </w:rPr>
  </w:style>
  <w:style w:type="character" w:customStyle="1" w:styleId="affff">
    <w:name w:val="Текст выноски Знак"/>
    <w:link w:val="afffe"/>
    <w:rsid w:val="002971C0"/>
    <w:rPr>
      <w:rFonts w:ascii="Tahoma" w:hAnsi="Tahoma" w:cs="Tahoma"/>
      <w:sz w:val="16"/>
      <w:szCs w:val="16"/>
    </w:rPr>
  </w:style>
  <w:style w:type="paragraph" w:customStyle="1" w:styleId="affff0">
    <w:name w:val="Маркированный список нум. со скобкой"/>
    <w:basedOn w:val="a"/>
    <w:link w:val="affff1"/>
    <w:qFormat/>
    <w:rsid w:val="00BC11D0"/>
    <w:pPr>
      <w:numPr>
        <w:numId w:val="0"/>
      </w:numPr>
      <w:tabs>
        <w:tab w:val="num" w:pos="480"/>
        <w:tab w:val="num" w:pos="1276"/>
        <w:tab w:val="num" w:pos="2517"/>
      </w:tabs>
      <w:spacing w:after="120" w:line="300" w:lineRule="auto"/>
      <w:ind w:left="709"/>
      <w:contextualSpacing/>
    </w:pPr>
  </w:style>
  <w:style w:type="character" w:customStyle="1" w:styleId="affff1">
    <w:name w:val="Маркированный список нум. со скобкой Знак"/>
    <w:link w:val="affff0"/>
    <w:rsid w:val="00BC11D0"/>
    <w:rPr>
      <w:sz w:val="24"/>
      <w:szCs w:val="24"/>
    </w:rPr>
  </w:style>
  <w:style w:type="paragraph" w:styleId="affff2">
    <w:name w:val="annotation text"/>
    <w:basedOn w:val="a6"/>
    <w:link w:val="affff3"/>
    <w:rsid w:val="00994073"/>
    <w:rPr>
      <w:sz w:val="20"/>
      <w:szCs w:val="20"/>
    </w:rPr>
  </w:style>
  <w:style w:type="character" w:customStyle="1" w:styleId="affff3">
    <w:name w:val="Текст примечания Знак"/>
    <w:basedOn w:val="a8"/>
    <w:link w:val="affff2"/>
    <w:rsid w:val="00994073"/>
  </w:style>
  <w:style w:type="paragraph" w:styleId="affff4">
    <w:name w:val="annotation subject"/>
    <w:basedOn w:val="affff2"/>
    <w:next w:val="affff2"/>
    <w:link w:val="affff5"/>
    <w:rsid w:val="00994073"/>
    <w:rPr>
      <w:b/>
      <w:bCs/>
    </w:rPr>
  </w:style>
  <w:style w:type="character" w:customStyle="1" w:styleId="affff5">
    <w:name w:val="Тема примечания Знак"/>
    <w:link w:val="affff4"/>
    <w:rsid w:val="00994073"/>
    <w:rPr>
      <w:b/>
      <w:bCs/>
    </w:rPr>
  </w:style>
  <w:style w:type="paragraph" w:styleId="affff6">
    <w:name w:val="List Paragraph"/>
    <w:basedOn w:val="a6"/>
    <w:uiPriority w:val="34"/>
    <w:qFormat/>
    <w:rsid w:val="00804E6F"/>
    <w:pPr>
      <w:ind w:left="708"/>
    </w:pPr>
  </w:style>
  <w:style w:type="paragraph" w:customStyle="1" w:styleId="Code">
    <w:name w:val="Code"/>
    <w:basedOn w:val="a6"/>
    <w:link w:val="CodeChar"/>
    <w:qFormat/>
    <w:rsid w:val="0082473D"/>
    <w:pPr>
      <w:suppressAutoHyphens/>
      <w:spacing w:line="240" w:lineRule="auto"/>
      <w:ind w:left="1430" w:firstLine="10"/>
    </w:pPr>
    <w:rPr>
      <w:rFonts w:ascii="Courier New" w:hAnsi="Courier New" w:cs="Courier New"/>
      <w:sz w:val="22"/>
      <w:szCs w:val="22"/>
      <w:lang w:eastAsia="zh-CN"/>
    </w:rPr>
  </w:style>
  <w:style w:type="character" w:customStyle="1" w:styleId="CodeChar">
    <w:name w:val="Code Char"/>
    <w:link w:val="Code"/>
    <w:rsid w:val="0082473D"/>
    <w:rPr>
      <w:rFonts w:ascii="Courier New" w:hAnsi="Courier New" w:cs="Courier New"/>
      <w:sz w:val="22"/>
      <w:szCs w:val="22"/>
      <w:lang w:eastAsia="zh-CN"/>
    </w:rPr>
  </w:style>
  <w:style w:type="character" w:customStyle="1" w:styleId="HTML8">
    <w:name w:val="Стандартный HTML Знак"/>
    <w:basedOn w:val="a8"/>
    <w:link w:val="HTML7"/>
    <w:uiPriority w:val="99"/>
    <w:semiHidden/>
    <w:rsid w:val="003C1C9C"/>
    <w:rPr>
      <w:rFonts w:ascii="Courier New" w:hAnsi="Courier New" w:cs="Courier New"/>
    </w:rPr>
  </w:style>
  <w:style w:type="character" w:customStyle="1" w:styleId="st">
    <w:name w:val="st"/>
    <w:basedOn w:val="a8"/>
    <w:rsid w:val="00291647"/>
  </w:style>
  <w:style w:type="character" w:customStyle="1" w:styleId="ilfuvd">
    <w:name w:val="ilfuvd"/>
    <w:basedOn w:val="a8"/>
    <w:rsid w:val="00291647"/>
  </w:style>
  <w:style w:type="paragraph" w:customStyle="1" w:styleId="Text">
    <w:name w:val="Text"/>
    <w:basedOn w:val="a6"/>
    <w:rsid w:val="00F97FF9"/>
    <w:pPr>
      <w:suppressAutoHyphens/>
      <w:ind w:firstLine="720"/>
      <w:jc w:val="both"/>
    </w:pPr>
    <w:rPr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0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2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customXml" Target="../customXml/item1.xml"/><Relationship Id="rId16" Type="http://schemas.openxmlformats.org/officeDocument/2006/relationships/image" Target="media/image1.png"/><Relationship Id="rId20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&#1053;&#1086;&#1088;&#1084;&#1072;&#1090;&#1080;&#1074;&#1085;&#1099;&#1077;%20&#1076;&#1086;&#1082;&#1091;&#1084;&#1077;&#1085;&#1090;&#1099;\&#1064;&#1072;&#1073;&#1083;&#1086;&#1085;&#1099;\&#1054;&#1073;&#1097;&#1080;&#1077;%20&#1096;&#1072;&#1073;&#1083;&#1086;&#1085;&#1099;\&#1076;&#1086;&#1082;&#1091;&#1084;&#1077;&#1085;&#1090;_&#1043;&#1054;&#1057;&#1058;19_&#1076;&#1083;&#1103;_&#1056;&#1091;&#1073;&#1080;&#1085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FB17B30EBB1FB46B1BA1F1128A54C6E" ma:contentTypeVersion="0" ma:contentTypeDescription="Создание документа." ma:contentTypeScope="" ma:versionID="f09de35f0d772c0498ff6a3d940eecb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13efd9688fba3a8dcd0c8689865457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D400E-EFFB-4AB8-A9F5-1E9A5161B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C32544-EFCA-40BF-857E-AEBB2D81BF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22D13-8317-43AF-A609-69E60EF07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4A0343-42FC-4467-976D-81A91B1FD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документ_ГОСТ19_для_Рубина</Template>
  <TotalTime>2243</TotalTime>
  <Pages>1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оператора</vt:lpstr>
    </vt:vector>
  </TitlesOfParts>
  <Company>SeaProject</Company>
  <LinksUpToDate>false</LinksUpToDate>
  <CharactersWithSpaces>7996</CharactersWithSpaces>
  <SharedDoc>false</SharedDoc>
  <HLinks>
    <vt:vector size="234" baseType="variant">
      <vt:variant>
        <vt:i4>1114168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_Toc417482314</vt:lpwstr>
      </vt:variant>
      <vt:variant>
        <vt:i4>1114168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_Toc417482313</vt:lpwstr>
      </vt:variant>
      <vt:variant>
        <vt:i4>1114168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_Toc417482312</vt:lpwstr>
      </vt:variant>
      <vt:variant>
        <vt:i4>1114168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_Toc417482311</vt:lpwstr>
      </vt:variant>
      <vt:variant>
        <vt:i4>1114168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_Toc417482310</vt:lpwstr>
      </vt:variant>
      <vt:variant>
        <vt:i4>1048632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_Toc417482309</vt:lpwstr>
      </vt:variant>
      <vt:variant>
        <vt:i4>1048632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_Toc417482308</vt:lpwstr>
      </vt:variant>
      <vt:variant>
        <vt:i4>1048632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_Toc417482307</vt:lpwstr>
      </vt:variant>
      <vt:variant>
        <vt:i4>1048632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_Toc417482306</vt:lpwstr>
      </vt:variant>
      <vt:variant>
        <vt:i4>1048632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_Toc417482305</vt:lpwstr>
      </vt:variant>
      <vt:variant>
        <vt:i4>1048632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_Toc417482304</vt:lpwstr>
      </vt:variant>
      <vt:variant>
        <vt:i4>1048632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_Toc417482303</vt:lpwstr>
      </vt:variant>
      <vt:variant>
        <vt:i4>1048632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_Toc417482302</vt:lpwstr>
      </vt:variant>
      <vt:variant>
        <vt:i4>1048632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_Toc417482301</vt:lpwstr>
      </vt:variant>
      <vt:variant>
        <vt:i4>1048632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_Toc417482300</vt:lpwstr>
      </vt:variant>
      <vt:variant>
        <vt:i4>1638457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_Toc417482299</vt:lpwstr>
      </vt:variant>
      <vt:variant>
        <vt:i4>1638457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_Toc417482298</vt:lpwstr>
      </vt:variant>
      <vt:variant>
        <vt:i4>1638457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_Toc417482297</vt:lpwstr>
      </vt:variant>
      <vt:variant>
        <vt:i4>1638457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_Toc417482296</vt:lpwstr>
      </vt:variant>
      <vt:variant>
        <vt:i4>1638457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_Toc417482295</vt:lpwstr>
      </vt:variant>
      <vt:variant>
        <vt:i4>1638457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_Toc417482294</vt:lpwstr>
      </vt:variant>
      <vt:variant>
        <vt:i4>1638457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_Toc417482293</vt:lpwstr>
      </vt:variant>
      <vt:variant>
        <vt:i4>1638457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_Toc417482292</vt:lpwstr>
      </vt:variant>
      <vt:variant>
        <vt:i4>1638457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_Toc417482291</vt:lpwstr>
      </vt:variant>
      <vt:variant>
        <vt:i4>1638457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_Toc417482290</vt:lpwstr>
      </vt:variant>
      <vt:variant>
        <vt:i4>1572921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_Toc417482289</vt:lpwstr>
      </vt:variant>
      <vt:variant>
        <vt:i4>1572921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_Toc417482288</vt:lpwstr>
      </vt:variant>
      <vt:variant>
        <vt:i4>1572921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_Toc417482287</vt:lpwstr>
      </vt:variant>
      <vt:variant>
        <vt:i4>1572921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_Toc417482286</vt:lpwstr>
      </vt:variant>
      <vt:variant>
        <vt:i4>1572921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_Toc417482285</vt:lpwstr>
      </vt:variant>
      <vt:variant>
        <vt:i4>1572921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_Toc417482284</vt:lpwstr>
      </vt:variant>
      <vt:variant>
        <vt:i4>1572921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_Toc417482283</vt:lpwstr>
      </vt:variant>
      <vt:variant>
        <vt:i4>1572921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_Toc417482282</vt:lpwstr>
      </vt:variant>
      <vt:variant>
        <vt:i4>1572921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_Toc417482281</vt:lpwstr>
      </vt:variant>
      <vt:variant>
        <vt:i4>1572921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_Toc417482280</vt:lpwstr>
      </vt:variant>
      <vt:variant>
        <vt:i4>1507385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_Toc417482279</vt:lpwstr>
      </vt:variant>
      <vt:variant>
        <vt:i4>1507385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_Toc417482278</vt:lpwstr>
      </vt:variant>
      <vt:variant>
        <vt:i4>1507385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_Toc417482277</vt:lpwstr>
      </vt:variant>
      <vt:variant>
        <vt:i4>1507385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_Toc417482276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оператора</dc:title>
  <dc:subject/>
  <dc:creator>Maxim Gubanov</dc:creator>
  <cp:keywords/>
  <dc:description/>
  <cp:lastModifiedBy>Кун</cp:lastModifiedBy>
  <cp:revision>121</cp:revision>
  <cp:lastPrinted>2015-04-16T17:21:00Z</cp:lastPrinted>
  <dcterms:created xsi:type="dcterms:W3CDTF">2018-07-09T07:49:00Z</dcterms:created>
  <dcterms:modified xsi:type="dcterms:W3CDTF">2021-01-15T13:36:00Z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0x010100AFB17B30EBB1FB46B1BA1F1128A54C6E</vt:lpwstr>
  </property>
</Properties>
</file>