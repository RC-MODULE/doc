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Ind w:w="-12" w:type="dxa"/>
        <w:tblLook w:val="01E0" w:firstRow="1" w:lastRow="1" w:firstColumn="1" w:lastColumn="1" w:noHBand="0" w:noVBand="0"/>
      </w:tblPr>
      <w:tblGrid>
        <w:gridCol w:w="4974"/>
        <w:gridCol w:w="708"/>
        <w:gridCol w:w="3918"/>
      </w:tblGrid>
      <w:tr w:rsidR="001F0088" w14:paraId="72059C28" w14:textId="77777777" w:rsidTr="009C6A41">
        <w:trPr>
          <w:cantSplit/>
        </w:trPr>
        <w:tc>
          <w:tcPr>
            <w:tcW w:w="4974" w:type="dxa"/>
          </w:tcPr>
          <w:p w14:paraId="3A3C39F0" w14:textId="36324130" w:rsidR="001F0088" w:rsidRPr="00784669" w:rsidRDefault="001F0088" w:rsidP="00B8222E">
            <w:pPr>
              <w:pStyle w:val="a7"/>
              <w:tabs>
                <w:tab w:val="left" w:pos="3273"/>
              </w:tabs>
              <w:ind w:right="830" w:firstLine="0"/>
              <w:jc w:val="center"/>
              <w:rPr>
                <w:lang w:val="ru-RU" w:eastAsia="ru-RU"/>
              </w:rPr>
            </w:pPr>
          </w:p>
        </w:tc>
        <w:tc>
          <w:tcPr>
            <w:tcW w:w="708" w:type="dxa"/>
          </w:tcPr>
          <w:p w14:paraId="338773AC" w14:textId="77777777" w:rsidR="001F0088" w:rsidRDefault="001F0088" w:rsidP="00FA3357">
            <w:pPr>
              <w:spacing w:after="60"/>
            </w:pPr>
          </w:p>
        </w:tc>
        <w:tc>
          <w:tcPr>
            <w:tcW w:w="3918" w:type="dxa"/>
          </w:tcPr>
          <w:p w14:paraId="6E6D4BE6" w14:textId="77777777" w:rsidR="001F0088" w:rsidRPr="00784669" w:rsidRDefault="001F0088" w:rsidP="00FA3357">
            <w:pPr>
              <w:pStyle w:val="af"/>
              <w:spacing w:after="60"/>
              <w:rPr>
                <w:lang w:val="ru-RU" w:eastAsia="ru-RU"/>
              </w:rPr>
            </w:pPr>
          </w:p>
        </w:tc>
      </w:tr>
    </w:tbl>
    <w:p w14:paraId="5C44900F" w14:textId="77777777" w:rsidR="003039DF" w:rsidRDefault="003039DF" w:rsidP="003039DF">
      <w:pPr>
        <w:pStyle w:val="a7"/>
      </w:pPr>
    </w:p>
    <w:p w14:paraId="4D576E15" w14:textId="77777777" w:rsidR="00104191" w:rsidRDefault="00104191" w:rsidP="003039DF">
      <w:pPr>
        <w:pStyle w:val="a7"/>
      </w:pPr>
    </w:p>
    <w:p w14:paraId="2E270547" w14:textId="77777777" w:rsidR="00104191" w:rsidRDefault="00104191" w:rsidP="003039DF">
      <w:pPr>
        <w:pStyle w:val="a7"/>
      </w:pPr>
    </w:p>
    <w:p w14:paraId="2A0252FB" w14:textId="77777777" w:rsidR="00104191" w:rsidRDefault="00104191" w:rsidP="003039DF">
      <w:pPr>
        <w:pStyle w:val="a7"/>
      </w:pPr>
    </w:p>
    <w:p w14:paraId="36362706" w14:textId="77777777" w:rsidR="00104191" w:rsidRDefault="00104191" w:rsidP="003039DF">
      <w:pPr>
        <w:pStyle w:val="a7"/>
      </w:pPr>
    </w:p>
    <w:p w14:paraId="1C778087" w14:textId="508DAB70" w:rsidR="008973AD" w:rsidRPr="0004022C" w:rsidRDefault="00AE7A4A" w:rsidP="0047727B">
      <w:pPr>
        <w:pStyle w:val="af1"/>
        <w:outlineLvl w:val="9"/>
        <w:rPr>
          <w:b/>
          <w:caps/>
          <w:szCs w:val="28"/>
        </w:rPr>
      </w:pPr>
      <w:r w:rsidRPr="00AE7A4A">
        <w:rPr>
          <w:b/>
        </w:rPr>
        <w:t>ПАКЕТ ПРОГРАММНОГО ОБЕСПЕЧЕНИЯ РАСШИРЕННОЙ ПОДДЕРЖКИ СБИС 1888</w:t>
      </w:r>
      <w:r w:rsidR="0004022C">
        <w:rPr>
          <w:b/>
          <w:lang w:val="en-US"/>
        </w:rPr>
        <w:t>BC</w:t>
      </w:r>
      <w:r w:rsidR="0004022C" w:rsidRPr="0004022C">
        <w:rPr>
          <w:b/>
        </w:rPr>
        <w:t>048</w:t>
      </w:r>
      <w:r>
        <w:rPr>
          <w:b/>
        </w:rPr>
        <w:t xml:space="preserve">. </w:t>
      </w:r>
      <w:r w:rsidR="00A132FD" w:rsidRPr="00A132FD">
        <w:rPr>
          <w:b/>
        </w:rPr>
        <w:t>АДАПТИРОВАННОЕ ЯД</w:t>
      </w:r>
      <w:r w:rsidR="00A132FD">
        <w:rPr>
          <w:b/>
        </w:rPr>
        <w:t>РО ОПЕРАЦИОННОЙ СИСТЕМЫ LINUX С </w:t>
      </w:r>
      <w:r w:rsidR="00A132FD" w:rsidRPr="00A132FD">
        <w:rPr>
          <w:b/>
        </w:rPr>
        <w:t>ПОДДЕРЖКОЙ РАСШИРЕННОГО НАБОРА УСТР</w:t>
      </w:r>
      <w:r w:rsidR="00A132FD">
        <w:rPr>
          <w:b/>
        </w:rPr>
        <w:t>ОЙСТВ, ПРИСУТСТВУЮЩИХ В </w:t>
      </w:r>
      <w:r w:rsidR="00A132FD" w:rsidRPr="00A132FD">
        <w:rPr>
          <w:b/>
        </w:rPr>
        <w:t>КРИСТАЛЛЕ СБ</w:t>
      </w:r>
      <w:r>
        <w:rPr>
          <w:b/>
        </w:rPr>
        <w:t xml:space="preserve">ИС </w:t>
      </w:r>
      <w:r w:rsidR="0004022C" w:rsidRPr="00AE7A4A">
        <w:rPr>
          <w:b/>
        </w:rPr>
        <w:t>1888</w:t>
      </w:r>
      <w:r w:rsidR="0004022C">
        <w:rPr>
          <w:b/>
          <w:lang w:val="en-US"/>
        </w:rPr>
        <w:t>BC</w:t>
      </w:r>
      <w:r w:rsidR="0004022C" w:rsidRPr="0004022C">
        <w:rPr>
          <w:b/>
        </w:rPr>
        <w:t xml:space="preserve">048 </w:t>
      </w:r>
      <w:r>
        <w:rPr>
          <w:b/>
        </w:rPr>
        <w:t>ДЛЯ ПЛАТЫ М</w:t>
      </w:r>
      <w:r w:rsidR="0004022C">
        <w:rPr>
          <w:b/>
          <w:lang w:val="en-US"/>
        </w:rPr>
        <w:t>T</w:t>
      </w:r>
      <w:r w:rsidR="0004022C" w:rsidRPr="0004022C">
        <w:rPr>
          <w:b/>
        </w:rPr>
        <w:t>143.05</w:t>
      </w:r>
    </w:p>
    <w:p w14:paraId="6E84E18D" w14:textId="058BE785" w:rsidR="003039DF" w:rsidRPr="004D5085" w:rsidRDefault="00F11849" w:rsidP="0047727B">
      <w:pPr>
        <w:pStyle w:val="11"/>
        <w:outlineLvl w:val="9"/>
      </w:pPr>
      <w:r w:rsidRPr="00F11849">
        <w:t>Инструкция по применению исходных кодов</w:t>
      </w:r>
    </w:p>
    <w:p w14:paraId="032F6D48" w14:textId="5D955C9C" w:rsidR="000E6E8E" w:rsidRPr="00DC57C7" w:rsidRDefault="00B43D63" w:rsidP="000E6E8E">
      <w:pPr>
        <w:pStyle w:val="af1"/>
        <w:outlineLvl w:val="9"/>
        <w:rPr>
          <w:b/>
        </w:rPr>
      </w:pPr>
      <w:r w:rsidRPr="00B43D63">
        <w:rPr>
          <w:b/>
        </w:rPr>
        <w:t>ЮФКВ.30175-01</w:t>
      </w:r>
      <w:r>
        <w:rPr>
          <w:b/>
        </w:rPr>
        <w:t xml:space="preserve"> </w:t>
      </w:r>
      <w:r w:rsidR="00DC57C7">
        <w:rPr>
          <w:b/>
        </w:rPr>
        <w:t>93</w:t>
      </w:r>
      <w:r w:rsidR="000E6E8E" w:rsidRPr="00A132FD">
        <w:rPr>
          <w:b/>
        </w:rPr>
        <w:t xml:space="preserve"> </w:t>
      </w:r>
      <w:r w:rsidR="00DC57C7">
        <w:rPr>
          <w:b/>
        </w:rPr>
        <w:t>01</w:t>
      </w:r>
    </w:p>
    <w:p w14:paraId="46F1CC4F" w14:textId="77777777" w:rsidR="003039DF" w:rsidRPr="00721E45" w:rsidRDefault="00D13C58" w:rsidP="0047727B">
      <w:pPr>
        <w:pStyle w:val="af1"/>
        <w:outlineLvl w:val="9"/>
        <w:rPr>
          <w:b/>
        </w:rPr>
      </w:pPr>
      <w:r w:rsidRPr="00721E45">
        <w:rPr>
          <w:b/>
        </w:rPr>
        <w:t xml:space="preserve">Листов </w:t>
      </w:r>
      <w:r w:rsidR="00887882" w:rsidRPr="00721E45">
        <w:rPr>
          <w:b/>
        </w:rPr>
        <w:fldChar w:fldCharType="begin"/>
      </w:r>
      <w:r w:rsidR="00887882" w:rsidRPr="00721E45">
        <w:rPr>
          <w:b/>
        </w:rPr>
        <w:instrText xml:space="preserve"> NUMPAGES   \* MERGEFORMAT </w:instrText>
      </w:r>
      <w:r w:rsidR="00887882" w:rsidRPr="00721E45">
        <w:rPr>
          <w:b/>
        </w:rPr>
        <w:fldChar w:fldCharType="separate"/>
      </w:r>
      <w:r w:rsidR="007547CB">
        <w:rPr>
          <w:b/>
          <w:noProof/>
        </w:rPr>
        <w:t>13</w:t>
      </w:r>
      <w:r w:rsidR="00887882" w:rsidRPr="00721E45">
        <w:rPr>
          <w:b/>
          <w:noProof/>
        </w:rPr>
        <w:fldChar w:fldCharType="end"/>
      </w:r>
    </w:p>
    <w:p w14:paraId="4537D887" w14:textId="77777777" w:rsidR="003039DF" w:rsidRDefault="003039DF" w:rsidP="003039DF">
      <w:pPr>
        <w:pStyle w:val="a7"/>
      </w:pPr>
    </w:p>
    <w:tbl>
      <w:tblPr>
        <w:tblW w:w="0" w:type="auto"/>
        <w:tblInd w:w="649" w:type="dxa"/>
        <w:tblLook w:val="01E0" w:firstRow="1" w:lastRow="1" w:firstColumn="1" w:lastColumn="1" w:noHBand="0" w:noVBand="0"/>
      </w:tblPr>
      <w:tblGrid>
        <w:gridCol w:w="4546"/>
        <w:gridCol w:w="595"/>
        <w:gridCol w:w="4415"/>
      </w:tblGrid>
      <w:tr w:rsidR="003039DF" w14:paraId="00F46C68" w14:textId="77777777" w:rsidTr="00FA3357">
        <w:trPr>
          <w:cantSplit/>
        </w:trPr>
        <w:tc>
          <w:tcPr>
            <w:tcW w:w="4552" w:type="dxa"/>
          </w:tcPr>
          <w:p w14:paraId="0A7A871E" w14:textId="77777777" w:rsidR="003039DF" w:rsidRPr="00784669" w:rsidRDefault="003039DF" w:rsidP="00FA3357">
            <w:pPr>
              <w:pStyle w:val="af"/>
              <w:spacing w:after="60"/>
              <w:rPr>
                <w:lang w:val="ru-RU" w:eastAsia="ru-RU"/>
              </w:rPr>
            </w:pPr>
          </w:p>
        </w:tc>
        <w:tc>
          <w:tcPr>
            <w:tcW w:w="596" w:type="dxa"/>
          </w:tcPr>
          <w:p w14:paraId="199E35BC" w14:textId="77777777" w:rsidR="003039DF" w:rsidRDefault="003039DF" w:rsidP="00FA3357">
            <w:pPr>
              <w:spacing w:after="60"/>
            </w:pPr>
          </w:p>
        </w:tc>
        <w:tc>
          <w:tcPr>
            <w:tcW w:w="4422" w:type="dxa"/>
          </w:tcPr>
          <w:p w14:paraId="65802ABC" w14:textId="77777777" w:rsidR="003039DF" w:rsidRPr="00784669" w:rsidRDefault="003039DF" w:rsidP="00FA3357">
            <w:pPr>
              <w:pStyle w:val="af"/>
              <w:spacing w:after="60"/>
              <w:rPr>
                <w:lang w:val="ru-RU" w:eastAsia="ru-RU"/>
              </w:rPr>
            </w:pPr>
          </w:p>
        </w:tc>
      </w:tr>
    </w:tbl>
    <w:p w14:paraId="3BEF79CB" w14:textId="77777777" w:rsidR="003039DF" w:rsidRDefault="003039DF" w:rsidP="003039DF">
      <w:pPr>
        <w:pStyle w:val="a7"/>
      </w:pPr>
    </w:p>
    <w:p w14:paraId="6D203A6F" w14:textId="77777777" w:rsidR="003039DF" w:rsidRDefault="003039DF" w:rsidP="003039DF">
      <w:pPr>
        <w:pStyle w:val="a7"/>
      </w:pPr>
    </w:p>
    <w:p w14:paraId="086EA9E4" w14:textId="77777777" w:rsidR="003039DF" w:rsidRDefault="003039DF" w:rsidP="003039DF">
      <w:pPr>
        <w:pStyle w:val="a7"/>
      </w:pPr>
    </w:p>
    <w:p w14:paraId="18784328" w14:textId="77777777" w:rsidR="003039DF" w:rsidRDefault="003039DF" w:rsidP="003039DF">
      <w:pPr>
        <w:pStyle w:val="a7"/>
      </w:pPr>
    </w:p>
    <w:p w14:paraId="36972756" w14:textId="77777777" w:rsidR="00B23D80" w:rsidRDefault="00B23D80" w:rsidP="00B25BA5">
      <w:pPr>
        <w:pStyle w:val="a7"/>
      </w:pPr>
    </w:p>
    <w:p w14:paraId="21B0AFF4" w14:textId="77777777" w:rsidR="00B23D80" w:rsidRDefault="00B23D80" w:rsidP="00B25BA5">
      <w:pPr>
        <w:pStyle w:val="a7"/>
        <w:sectPr w:rsidR="00B23D80" w:rsidSect="00751F6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567" w:bottom="1315" w:left="1134" w:header="567" w:footer="284" w:gutter="0"/>
          <w:cols w:space="708"/>
          <w:docGrid w:linePitch="360"/>
        </w:sectPr>
      </w:pPr>
    </w:p>
    <w:p w14:paraId="125AD911" w14:textId="77777777" w:rsidR="00453768" w:rsidRDefault="00704BFA" w:rsidP="00797E25">
      <w:pPr>
        <w:pStyle w:val="1a"/>
        <w:ind w:left="0"/>
      </w:pPr>
      <w:r>
        <w:lastRenderedPageBreak/>
        <w:t>А</w:t>
      </w:r>
      <w:r w:rsidR="00453768" w:rsidRPr="00B407E4">
        <w:t>ннотация</w:t>
      </w:r>
    </w:p>
    <w:p w14:paraId="4B3CCE2B" w14:textId="61DA793B" w:rsidR="00B8222E" w:rsidRPr="0004022C" w:rsidRDefault="001D1B35" w:rsidP="00B8222E">
      <w:pPr>
        <w:pStyle w:val="a7"/>
        <w:ind w:firstLine="709"/>
      </w:pPr>
      <w:r w:rsidRPr="0004022C">
        <w:t>Настоящ</w:t>
      </w:r>
      <w:r w:rsidR="00E03B8D" w:rsidRPr="0004022C">
        <w:rPr>
          <w:lang w:val="ru-RU"/>
        </w:rPr>
        <w:t>ая</w:t>
      </w:r>
      <w:r w:rsidRPr="0004022C">
        <w:t xml:space="preserve"> </w:t>
      </w:r>
      <w:r w:rsidR="00E03B8D" w:rsidRPr="0004022C">
        <w:rPr>
          <w:lang w:val="ru-RU"/>
        </w:rPr>
        <w:t>инструкция</w:t>
      </w:r>
      <w:r w:rsidR="00DA22C6" w:rsidRPr="0004022C">
        <w:t xml:space="preserve"> распространяется на</w:t>
      </w:r>
      <w:r w:rsidR="008973AD" w:rsidRPr="0004022C">
        <w:t xml:space="preserve"> </w:t>
      </w:r>
      <w:r w:rsidR="00B8222E" w:rsidRPr="0004022C">
        <w:t xml:space="preserve">адаптированное ядро операционной системы </w:t>
      </w:r>
      <w:proofErr w:type="spellStart"/>
      <w:r w:rsidR="00B8222E" w:rsidRPr="0004022C">
        <w:t>Linux</w:t>
      </w:r>
      <w:proofErr w:type="spellEnd"/>
      <w:r w:rsidR="00B8222E" w:rsidRPr="0004022C">
        <w:t xml:space="preserve"> </w:t>
      </w:r>
      <w:r w:rsidR="00A132FD" w:rsidRPr="0004022C">
        <w:t xml:space="preserve">с поддержкой расширенного набора устройств, присутствующих в кристалле СБИС </w:t>
      </w:r>
      <w:r w:rsidR="0004022C" w:rsidRPr="0004022C">
        <w:t>1888</w:t>
      </w:r>
      <w:r w:rsidR="0004022C" w:rsidRPr="0004022C">
        <w:rPr>
          <w:lang w:val="en-US"/>
        </w:rPr>
        <w:t>BC</w:t>
      </w:r>
      <w:r w:rsidR="0004022C" w:rsidRPr="0004022C">
        <w:rPr>
          <w:lang w:val="ru-RU"/>
        </w:rPr>
        <w:t xml:space="preserve">048 </w:t>
      </w:r>
      <w:r w:rsidR="00A132FD" w:rsidRPr="0004022C">
        <w:t>для платы М</w:t>
      </w:r>
      <w:r w:rsidR="0004022C">
        <w:rPr>
          <w:lang w:val="en-US"/>
        </w:rPr>
        <w:t>T</w:t>
      </w:r>
      <w:r w:rsidR="0004022C" w:rsidRPr="0004022C">
        <w:rPr>
          <w:lang w:val="ru-RU"/>
        </w:rPr>
        <w:t>143.05</w:t>
      </w:r>
      <w:r w:rsidR="00A132FD" w:rsidRPr="0004022C">
        <w:t xml:space="preserve"> </w:t>
      </w:r>
      <w:r w:rsidR="00B8222E" w:rsidRPr="0004022C">
        <w:t xml:space="preserve">(далее – </w:t>
      </w:r>
      <w:r w:rsidR="00B8222E" w:rsidRPr="0004022C">
        <w:rPr>
          <w:lang w:val="ru-RU"/>
        </w:rPr>
        <w:t xml:space="preserve">Ядро </w:t>
      </w:r>
      <w:r w:rsidR="00B8222E" w:rsidRPr="0004022C">
        <w:rPr>
          <w:lang w:val="en-US"/>
        </w:rPr>
        <w:t>Linux</w:t>
      </w:r>
      <w:r w:rsidR="00B8222E" w:rsidRPr="0004022C">
        <w:rPr>
          <w:lang w:val="ru-RU"/>
        </w:rPr>
        <w:t>, программа</w:t>
      </w:r>
      <w:r w:rsidR="00B8222E" w:rsidRPr="0004022C">
        <w:t>)</w:t>
      </w:r>
      <w:r w:rsidR="00B8222E" w:rsidRPr="0004022C">
        <w:rPr>
          <w:lang w:val="ru-RU"/>
        </w:rPr>
        <w:t>.</w:t>
      </w:r>
    </w:p>
    <w:p w14:paraId="18815A97" w14:textId="11B9BA43" w:rsidR="00355A98" w:rsidRDefault="00B8222E" w:rsidP="00E1308C">
      <w:pPr>
        <w:pStyle w:val="a7"/>
        <w:ind w:firstLine="709"/>
      </w:pPr>
      <w:r>
        <w:t xml:space="preserve">Документ содержит </w:t>
      </w:r>
      <w:r>
        <w:rPr>
          <w:lang w:val="ru-RU"/>
        </w:rPr>
        <w:t xml:space="preserve">описание исходных кодов </w:t>
      </w:r>
      <w:r w:rsidR="00E03B8D">
        <w:rPr>
          <w:lang w:val="ru-RU"/>
        </w:rPr>
        <w:t xml:space="preserve">программы, а также инструкцию по </w:t>
      </w:r>
      <w:r w:rsidR="00E03B8D">
        <w:t>сборк</w:t>
      </w:r>
      <w:r w:rsidR="00E03B8D">
        <w:rPr>
          <w:lang w:val="ru-RU"/>
        </w:rPr>
        <w:t>е</w:t>
      </w:r>
      <w:r w:rsidR="00E03B8D">
        <w:t xml:space="preserve"> базового программного обеспечения для платы </w:t>
      </w:r>
      <w:r w:rsidR="0004022C" w:rsidRPr="0004022C">
        <w:t>М</w:t>
      </w:r>
      <w:r w:rsidR="0004022C">
        <w:rPr>
          <w:lang w:val="en-US"/>
        </w:rPr>
        <w:t>T</w:t>
      </w:r>
      <w:r w:rsidR="0004022C" w:rsidRPr="0004022C">
        <w:rPr>
          <w:lang w:val="ru-RU"/>
        </w:rPr>
        <w:t>143.05</w:t>
      </w:r>
      <w:r w:rsidR="0004022C" w:rsidRPr="0004022C">
        <w:t xml:space="preserve"> </w:t>
      </w:r>
      <w:r w:rsidR="00A132FD">
        <w:rPr>
          <w:szCs w:val="28"/>
        </w:rPr>
        <w:t>на </w:t>
      </w:r>
      <w:r w:rsidR="00AE7A4A">
        <w:rPr>
          <w:szCs w:val="28"/>
        </w:rPr>
        <w:t>СБИС </w:t>
      </w:r>
      <w:r w:rsidR="0004022C" w:rsidRPr="0004022C">
        <w:t>1888</w:t>
      </w:r>
      <w:r w:rsidR="0004022C" w:rsidRPr="0004022C">
        <w:rPr>
          <w:lang w:val="en-US"/>
        </w:rPr>
        <w:t>BC</w:t>
      </w:r>
      <w:r w:rsidR="0004022C" w:rsidRPr="0004022C">
        <w:rPr>
          <w:lang w:val="ru-RU"/>
        </w:rPr>
        <w:t>048</w:t>
      </w:r>
      <w:r w:rsidR="00355A98">
        <w:t>.</w:t>
      </w:r>
    </w:p>
    <w:p w14:paraId="1820DFC9" w14:textId="77777777" w:rsidR="00B23D80" w:rsidRDefault="00B23D80" w:rsidP="00462A64">
      <w:pPr>
        <w:pStyle w:val="1a"/>
        <w:ind w:left="0"/>
      </w:pPr>
      <w:r>
        <w:lastRenderedPageBreak/>
        <w:t>Содержание</w:t>
      </w:r>
    </w:p>
    <w:bookmarkStart w:id="0" w:name="_Ref245205309"/>
    <w:bookmarkStart w:id="1" w:name="_GoBack"/>
    <w:bookmarkEnd w:id="1"/>
    <w:p w14:paraId="1166DDBD" w14:textId="77777777" w:rsidR="00B3007D" w:rsidRDefault="00E1308C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1;1;Заголовок 2;2;Приложение;1" </w:instrText>
      </w:r>
      <w:r>
        <w:fldChar w:fldCharType="separate"/>
      </w:r>
      <w:hyperlink w:anchor="_Toc61620368" w:history="1">
        <w:r w:rsidR="00B3007D" w:rsidRPr="00B22E59">
          <w:rPr>
            <w:rStyle w:val="afe"/>
            <w:noProof/>
          </w:rPr>
          <w:t>1. Назначение программы</w:t>
        </w:r>
        <w:r w:rsidR="00B3007D">
          <w:rPr>
            <w:noProof/>
            <w:webHidden/>
          </w:rPr>
          <w:tab/>
        </w:r>
        <w:r w:rsidR="00B3007D">
          <w:rPr>
            <w:noProof/>
            <w:webHidden/>
          </w:rPr>
          <w:fldChar w:fldCharType="begin"/>
        </w:r>
        <w:r w:rsidR="00B3007D">
          <w:rPr>
            <w:noProof/>
            <w:webHidden/>
          </w:rPr>
          <w:instrText xml:space="preserve"> PAGEREF _Toc61620368 \h </w:instrText>
        </w:r>
        <w:r w:rsidR="00B3007D">
          <w:rPr>
            <w:noProof/>
            <w:webHidden/>
          </w:rPr>
        </w:r>
        <w:r w:rsidR="00B3007D">
          <w:rPr>
            <w:noProof/>
            <w:webHidden/>
          </w:rPr>
          <w:fldChar w:fldCharType="separate"/>
        </w:r>
        <w:r w:rsidR="00B3007D">
          <w:rPr>
            <w:noProof/>
            <w:webHidden/>
          </w:rPr>
          <w:t>4</w:t>
        </w:r>
        <w:r w:rsidR="00B3007D">
          <w:rPr>
            <w:noProof/>
            <w:webHidden/>
          </w:rPr>
          <w:fldChar w:fldCharType="end"/>
        </w:r>
      </w:hyperlink>
    </w:p>
    <w:p w14:paraId="325551FC" w14:textId="77777777" w:rsidR="00B3007D" w:rsidRDefault="00B3007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0369" w:history="1">
        <w:r w:rsidRPr="00B22E5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B22E59">
          <w:rPr>
            <w:rStyle w:val="afe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6FE7A" w14:textId="77777777" w:rsidR="00B3007D" w:rsidRDefault="00B3007D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0370" w:history="1">
        <w:r w:rsidRPr="00B22E59">
          <w:rPr>
            <w:rStyle w:val="afe"/>
            <w:noProof/>
          </w:rPr>
          <w:t>2. Назначение и состав комплекта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CD3E32" w14:textId="77777777" w:rsidR="00B3007D" w:rsidRDefault="00B3007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0371" w:history="1">
        <w:r w:rsidRPr="00B22E5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Pr="00B22E59">
          <w:rPr>
            <w:rStyle w:val="afe"/>
            <w:noProof/>
          </w:rPr>
          <w:t xml:space="preserve"> Назначение комплекта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806FD" w14:textId="77777777" w:rsidR="00B3007D" w:rsidRDefault="00B3007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0372" w:history="1">
        <w:r w:rsidRPr="00B22E5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Pr="00B22E59">
          <w:rPr>
            <w:rStyle w:val="afe"/>
            <w:noProof/>
          </w:rPr>
          <w:t xml:space="preserve"> Состав комплекта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90F772" w14:textId="77777777" w:rsidR="00B3007D" w:rsidRDefault="00B3007D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0373" w:history="1">
        <w:r w:rsidRPr="00B22E59">
          <w:rPr>
            <w:rStyle w:val="afe"/>
            <w:noProof/>
          </w:rPr>
          <w:t>3. Применение комплекта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719A99" w14:textId="77777777" w:rsidR="00B3007D" w:rsidRDefault="00B3007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0374" w:history="1">
        <w:r w:rsidRPr="00B22E5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B22E59">
          <w:rPr>
            <w:rStyle w:val="afe"/>
            <w:noProof/>
          </w:rPr>
          <w:t xml:space="preserve"> Компиляция исходных кодов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448C51" w14:textId="77777777" w:rsidR="00B3007D" w:rsidRDefault="00B3007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0375" w:history="1">
        <w:r w:rsidRPr="00B22E5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B22E59">
          <w:rPr>
            <w:rStyle w:val="afe"/>
            <w:noProof/>
          </w:rPr>
          <w:t xml:space="preserve"> Сборка корневой файловой системы </w:t>
        </w:r>
        <w:r w:rsidRPr="00B22E59">
          <w:rPr>
            <w:rStyle w:val="afe"/>
            <w:noProof/>
            <w:lang w:val="en-US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C7C3C3" w14:textId="77777777" w:rsidR="00B3007D" w:rsidRDefault="00B3007D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0376" w:history="1">
        <w:r w:rsidRPr="00B22E59">
          <w:rPr>
            <w:rStyle w:val="af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B22E59">
          <w:rPr>
            <w:rStyle w:val="afe"/>
            <w:noProof/>
          </w:rPr>
          <w:t xml:space="preserve"> Запись дистрибутива Linux на SD-карту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ADDC7D" w14:textId="77777777" w:rsidR="00B3007D" w:rsidRDefault="00B3007D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0377" w:history="1">
        <w:r w:rsidRPr="00B22E59">
          <w:rPr>
            <w:rStyle w:val="afe"/>
            <w:noProof/>
          </w:rPr>
          <w:t>Перечень принятых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0A4C4A" w14:textId="12F9316C" w:rsidR="00282622" w:rsidRDefault="00E1308C" w:rsidP="00C57CF2">
      <w:pPr>
        <w:pStyle w:val="10"/>
        <w:spacing w:before="0" w:after="0"/>
        <w:ind w:left="0"/>
      </w:pPr>
      <w:r>
        <w:lastRenderedPageBreak/>
        <w:fldChar w:fldCharType="end"/>
      </w:r>
      <w:bookmarkStart w:id="2" w:name="_Toc61620368"/>
      <w:r w:rsidR="008A38C3">
        <w:t>Назначение программы</w:t>
      </w:r>
      <w:bookmarkEnd w:id="0"/>
      <w:bookmarkEnd w:id="2"/>
    </w:p>
    <w:p w14:paraId="324A2D4B" w14:textId="6596A438" w:rsidR="00A00AF9" w:rsidRDefault="00A00AF9" w:rsidP="00DC57C7">
      <w:pPr>
        <w:pStyle w:val="23"/>
      </w:pPr>
      <w:bookmarkStart w:id="3" w:name="_Toc61620369"/>
      <w:r w:rsidRPr="00A00AF9">
        <w:t>Общие сведения</w:t>
      </w:r>
      <w:bookmarkEnd w:id="3"/>
    </w:p>
    <w:p w14:paraId="5C069A0A" w14:textId="3FEF9D04" w:rsidR="005A7A03" w:rsidRPr="00A00AF9" w:rsidRDefault="00A132FD" w:rsidP="005A7A03">
      <w:pPr>
        <w:pStyle w:val="32"/>
      </w:pPr>
      <w:r>
        <w:t>А</w:t>
      </w:r>
      <w:r w:rsidRPr="00F83ECF">
        <w:t xml:space="preserve">даптированное </w:t>
      </w:r>
      <w:r w:rsidRPr="000D5FAF">
        <w:t xml:space="preserve">ядро операционной системы </w:t>
      </w:r>
      <w:proofErr w:type="spellStart"/>
      <w:r w:rsidRPr="000D5FAF">
        <w:t>Linux</w:t>
      </w:r>
      <w:proofErr w:type="spellEnd"/>
      <w:r w:rsidRPr="000D5FAF">
        <w:t xml:space="preserve"> с поддержкой расширенного набора устройств, присутствующих</w:t>
      </w:r>
      <w:r w:rsidR="00AE7A4A">
        <w:t xml:space="preserve"> в кристалле СБИС </w:t>
      </w:r>
      <w:r w:rsidR="006F4472" w:rsidRPr="0004022C">
        <w:t>1888</w:t>
      </w:r>
      <w:r w:rsidR="006F4472" w:rsidRPr="0004022C">
        <w:rPr>
          <w:lang w:val="en-US"/>
        </w:rPr>
        <w:t>BC</w:t>
      </w:r>
      <w:r w:rsidR="006F4472" w:rsidRPr="0004022C">
        <w:t>048</w:t>
      </w:r>
      <w:r w:rsidR="00AE7A4A">
        <w:t>, для </w:t>
      </w:r>
      <w:r w:rsidRPr="000D5FAF">
        <w:t>платы М</w:t>
      </w:r>
      <w:r w:rsidR="006F4472">
        <w:rPr>
          <w:lang w:val="en-US"/>
        </w:rPr>
        <w:t>T</w:t>
      </w:r>
      <w:r w:rsidR="006F4472" w:rsidRPr="006F4472">
        <w:t>143.</w:t>
      </w:r>
      <w:r w:rsidR="006F4472" w:rsidRPr="007670E0">
        <w:t>05</w:t>
      </w:r>
      <w:r w:rsidRPr="000D5FAF">
        <w:t xml:space="preserve"> </w:t>
      </w:r>
      <w:r w:rsidRPr="00A00AF9">
        <w:t>входит в состав пакета про</w:t>
      </w:r>
      <w:r w:rsidR="00AE7A4A">
        <w:t>граммного обеспечения (далее по </w:t>
      </w:r>
      <w:r w:rsidRPr="00A00AF9">
        <w:t xml:space="preserve">тексту ППО) </w:t>
      </w:r>
      <w:r w:rsidRPr="000D5FAF">
        <w:t xml:space="preserve">расширенной поддержки СБИС </w:t>
      </w:r>
      <w:r w:rsidR="007670E0" w:rsidRPr="0004022C">
        <w:t>1888</w:t>
      </w:r>
      <w:r w:rsidR="007670E0" w:rsidRPr="0004022C">
        <w:rPr>
          <w:lang w:val="en-US"/>
        </w:rPr>
        <w:t>BC</w:t>
      </w:r>
      <w:r w:rsidR="007670E0" w:rsidRPr="0004022C">
        <w:t>048</w:t>
      </w:r>
      <w:r w:rsidR="00DC57C7">
        <w:t>, разработки НТЦ </w:t>
      </w:r>
      <w:r w:rsidRPr="00A00AF9">
        <w:t>«Мод</w:t>
      </w:r>
      <w:r>
        <w:t>уль», предназначенного для </w:t>
      </w:r>
      <w:r w:rsidRPr="00A00AF9">
        <w:t xml:space="preserve">выполнения на аппаратных ресурсах платы </w:t>
      </w:r>
      <w:r w:rsidR="00AE7A4A">
        <w:t>М</w:t>
      </w:r>
      <w:r w:rsidR="007670E0">
        <w:rPr>
          <w:lang w:val="en-US"/>
        </w:rPr>
        <w:t>T</w:t>
      </w:r>
      <w:r w:rsidR="007670E0" w:rsidRPr="007670E0">
        <w:t>143.</w:t>
      </w:r>
      <w:r w:rsidR="007670E0" w:rsidRPr="00C25480">
        <w:t>05</w:t>
      </w:r>
      <w:r w:rsidRPr="00A00AF9">
        <w:t xml:space="preserve"> на кристалле </w:t>
      </w:r>
      <w:r>
        <w:t xml:space="preserve">СБИС </w:t>
      </w:r>
      <w:r w:rsidR="007670E0" w:rsidRPr="0004022C">
        <w:t>1888</w:t>
      </w:r>
      <w:r w:rsidR="007670E0" w:rsidRPr="0004022C">
        <w:rPr>
          <w:lang w:val="en-US"/>
        </w:rPr>
        <w:t>BC</w:t>
      </w:r>
      <w:r w:rsidR="007670E0" w:rsidRPr="0004022C">
        <w:t>048</w:t>
      </w:r>
      <w:r w:rsidR="005A7A03" w:rsidRPr="00A00AF9">
        <w:t>.</w:t>
      </w:r>
    </w:p>
    <w:p w14:paraId="045063FA" w14:textId="14A2C4B1" w:rsidR="005A7A03" w:rsidRDefault="005A7A03" w:rsidP="005A7A03">
      <w:pPr>
        <w:pStyle w:val="32"/>
      </w:pPr>
      <w:r w:rsidRPr="007A6679">
        <w:t xml:space="preserve">Адаптированное ядро </w:t>
      </w:r>
      <w:proofErr w:type="spellStart"/>
      <w:r w:rsidRPr="007A6679">
        <w:t>Linux</w:t>
      </w:r>
      <w:proofErr w:type="spellEnd"/>
      <w:r w:rsidRPr="007A6679">
        <w:t xml:space="preserve"> с поддержкой базового набора устройств </w:t>
      </w:r>
      <w:r>
        <w:t xml:space="preserve">обеспечивает </w:t>
      </w:r>
      <w:r w:rsidRPr="00380737">
        <w:t>следующие основные возможности:</w:t>
      </w:r>
    </w:p>
    <w:p w14:paraId="6AC0BCE8" w14:textId="77777777" w:rsidR="00DC57C7" w:rsidRDefault="005B63C3" w:rsidP="00DC57C7">
      <w:pPr>
        <w:pStyle w:val="a7"/>
        <w:numPr>
          <w:ilvl w:val="0"/>
          <w:numId w:val="23"/>
        </w:numPr>
        <w:ind w:left="0" w:firstLine="709"/>
      </w:pPr>
      <w:r>
        <w:t>Работа с одним ядром</w:t>
      </w:r>
      <w:r w:rsidRPr="007A5096">
        <w:rPr>
          <w:lang w:val="ru-RU"/>
        </w:rPr>
        <w:t xml:space="preserve"> </w:t>
      </w:r>
      <w:r>
        <w:rPr>
          <w:lang w:val="en-US"/>
        </w:rPr>
        <w:t>Cortex</w:t>
      </w:r>
      <w:r w:rsidRPr="007A5096">
        <w:rPr>
          <w:lang w:val="ru-RU"/>
        </w:rPr>
        <w:t xml:space="preserve"> </w:t>
      </w:r>
      <w:r>
        <w:rPr>
          <w:lang w:val="en-US"/>
        </w:rPr>
        <w:t>A</w:t>
      </w:r>
      <w:r w:rsidRPr="007A5096">
        <w:rPr>
          <w:lang w:val="ru-RU"/>
        </w:rPr>
        <w:t>5</w:t>
      </w:r>
      <w:r>
        <w:t>;</w:t>
      </w:r>
    </w:p>
    <w:p w14:paraId="3DEAAF45" w14:textId="7F1BF8BA" w:rsidR="005A7A03" w:rsidRPr="00DC57C7" w:rsidRDefault="005A7A03" w:rsidP="00DC57C7">
      <w:pPr>
        <w:pStyle w:val="a7"/>
        <w:numPr>
          <w:ilvl w:val="0"/>
          <w:numId w:val="23"/>
        </w:numPr>
        <w:ind w:left="0" w:firstLine="709"/>
      </w:pPr>
      <w:r w:rsidRPr="00DC57C7">
        <w:rPr>
          <w:lang w:val="ru-RU" w:eastAsia="ru-RU"/>
        </w:rPr>
        <w:t>Поддержка драйверов:</w:t>
      </w:r>
    </w:p>
    <w:p w14:paraId="609800BF" w14:textId="77777777" w:rsidR="00A132FD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 w:rsidRPr="007A6679">
        <w:rPr>
          <w:lang w:val="en-US" w:eastAsia="ru-RU"/>
        </w:rPr>
        <w:t>UART;</w:t>
      </w:r>
    </w:p>
    <w:p w14:paraId="34656A5A" w14:textId="60DF6CC3" w:rsidR="00A132FD" w:rsidRPr="00E66686" w:rsidRDefault="00A132FD" w:rsidP="00E66686">
      <w:pPr>
        <w:pStyle w:val="a7"/>
        <w:numPr>
          <w:ilvl w:val="1"/>
          <w:numId w:val="23"/>
        </w:numPr>
        <w:rPr>
          <w:lang w:val="en-US" w:eastAsia="ru-RU"/>
        </w:rPr>
      </w:pPr>
      <w:r>
        <w:rPr>
          <w:lang w:val="en-US" w:eastAsia="ru-RU"/>
        </w:rPr>
        <w:t>PCI Express:</w:t>
      </w:r>
    </w:p>
    <w:p w14:paraId="7139E0E7" w14:textId="77777777" w:rsidR="00A132FD" w:rsidRPr="000D5FAF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>
        <w:rPr>
          <w:lang w:val="ru-RU" w:eastAsia="ru-RU"/>
        </w:rPr>
        <w:t xml:space="preserve">Подсистема </w:t>
      </w:r>
      <w:r>
        <w:rPr>
          <w:lang w:val="en-US" w:eastAsia="ru-RU"/>
        </w:rPr>
        <w:t>MTD</w:t>
      </w:r>
      <w:r>
        <w:rPr>
          <w:lang w:val="ru-RU" w:eastAsia="ru-RU"/>
        </w:rPr>
        <w:t>;</w:t>
      </w:r>
    </w:p>
    <w:p w14:paraId="5475E791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>
        <w:rPr>
          <w:lang w:val="en-US" w:eastAsia="ru-RU"/>
        </w:rPr>
        <w:t>Watch Dog timer;</w:t>
      </w:r>
    </w:p>
    <w:p w14:paraId="4A418403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 w:rsidRPr="007A6679">
        <w:rPr>
          <w:lang w:val="en-US" w:eastAsia="ru-RU"/>
        </w:rPr>
        <w:t>Ethernet;</w:t>
      </w:r>
    </w:p>
    <w:p w14:paraId="4E7234DD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 w:rsidRPr="007A6679">
        <w:rPr>
          <w:lang w:val="en-US" w:eastAsia="ru-RU"/>
        </w:rPr>
        <w:t>SDIO;</w:t>
      </w:r>
    </w:p>
    <w:p w14:paraId="0E62F0F5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 w:rsidRPr="007A6679">
        <w:rPr>
          <w:lang w:val="en-US" w:eastAsia="ru-RU"/>
        </w:rPr>
        <w:t>GPIO;</w:t>
      </w:r>
    </w:p>
    <w:p w14:paraId="04C2A559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 w:rsidRPr="007A6679">
        <w:rPr>
          <w:lang w:val="en-US" w:eastAsia="ru-RU"/>
        </w:rPr>
        <w:t>I2C;</w:t>
      </w:r>
    </w:p>
    <w:p w14:paraId="3A4DFF9B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r w:rsidRPr="007A6679">
        <w:rPr>
          <w:lang w:val="en-US" w:eastAsia="ru-RU"/>
        </w:rPr>
        <w:t>SPI;</w:t>
      </w:r>
    </w:p>
    <w:p w14:paraId="5D53A098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proofErr w:type="spellStart"/>
      <w:r w:rsidRPr="007A6679">
        <w:rPr>
          <w:lang w:val="en-US" w:eastAsia="ru-RU"/>
        </w:rPr>
        <w:t>PINMux</w:t>
      </w:r>
      <w:proofErr w:type="spellEnd"/>
      <w:r w:rsidRPr="007A6679">
        <w:rPr>
          <w:lang w:val="en-US" w:eastAsia="ru-RU"/>
        </w:rPr>
        <w:t>;</w:t>
      </w:r>
    </w:p>
    <w:p w14:paraId="2555E69F" w14:textId="77777777" w:rsidR="00A132FD" w:rsidRPr="007A6679" w:rsidRDefault="00A132FD" w:rsidP="00A132FD">
      <w:pPr>
        <w:pStyle w:val="a7"/>
        <w:numPr>
          <w:ilvl w:val="1"/>
          <w:numId w:val="23"/>
        </w:numPr>
        <w:rPr>
          <w:lang w:val="en-US" w:eastAsia="ru-RU"/>
        </w:rPr>
      </w:pPr>
      <w:proofErr w:type="spellStart"/>
      <w:r w:rsidRPr="007A6679">
        <w:rPr>
          <w:lang w:val="en-US" w:eastAsia="ru-RU"/>
        </w:rPr>
        <w:t>Cpufreq</w:t>
      </w:r>
      <w:proofErr w:type="spellEnd"/>
      <w:r w:rsidRPr="007A6679">
        <w:rPr>
          <w:lang w:val="en-US" w:eastAsia="ru-RU"/>
        </w:rPr>
        <w:t>;</w:t>
      </w:r>
    </w:p>
    <w:p w14:paraId="758A877C" w14:textId="6B7D324F" w:rsidR="005A7A03" w:rsidRPr="00380737" w:rsidRDefault="00A132FD" w:rsidP="00A132FD">
      <w:pPr>
        <w:pStyle w:val="a7"/>
        <w:numPr>
          <w:ilvl w:val="1"/>
          <w:numId w:val="23"/>
        </w:numPr>
        <w:rPr>
          <w:lang w:val="ru-RU" w:eastAsia="ru-RU"/>
        </w:rPr>
      </w:pPr>
      <w:proofErr w:type="spellStart"/>
      <w:r w:rsidRPr="007A6679">
        <w:rPr>
          <w:lang w:val="en-US" w:eastAsia="ru-RU"/>
        </w:rPr>
        <w:t>Temp_sensor</w:t>
      </w:r>
      <w:proofErr w:type="spellEnd"/>
      <w:r w:rsidR="005A7A03">
        <w:rPr>
          <w:lang w:val="ru-RU" w:eastAsia="ru-RU"/>
        </w:rPr>
        <w:t>.</w:t>
      </w:r>
    </w:p>
    <w:p w14:paraId="4DE73327" w14:textId="6F21FFB6" w:rsidR="001858F8" w:rsidRPr="005A7A03" w:rsidRDefault="005A7A03" w:rsidP="005A7A03">
      <w:pPr>
        <w:pStyle w:val="32"/>
      </w:pPr>
      <w:r>
        <w:lastRenderedPageBreak/>
        <w:t xml:space="preserve">Используемая версия исходных кодов ядра </w:t>
      </w:r>
      <w:r>
        <w:rPr>
          <w:lang w:val="en-US"/>
        </w:rPr>
        <w:t>Linux</w:t>
      </w:r>
      <w:r w:rsidR="00EF4C28">
        <w:t xml:space="preserve"> из официальной </w:t>
      </w:r>
      <w:r w:rsidR="00DC57C7">
        <w:br/>
      </w:r>
      <w:r w:rsidR="00EF4C28">
        <w:t>ветки – 5.</w:t>
      </w:r>
      <w:r w:rsidR="0033690E">
        <w:t>5</w:t>
      </w:r>
      <w:r w:rsidR="00510785" w:rsidRPr="0033690E">
        <w:t>.</w:t>
      </w:r>
    </w:p>
    <w:p w14:paraId="31400B8B" w14:textId="264DE140" w:rsidR="00D34823" w:rsidRDefault="00E03B8D" w:rsidP="00D34823">
      <w:pPr>
        <w:pStyle w:val="10"/>
      </w:pPr>
      <w:bookmarkStart w:id="4" w:name="_Toc514436591"/>
      <w:bookmarkStart w:id="5" w:name="_Toc61620370"/>
      <w:r>
        <w:lastRenderedPageBreak/>
        <w:t>Назначение и состав комплекта файлов</w:t>
      </w:r>
      <w:bookmarkEnd w:id="4"/>
      <w:bookmarkEnd w:id="5"/>
    </w:p>
    <w:p w14:paraId="5ECA6A6A" w14:textId="234A68BB" w:rsidR="00D24F4A" w:rsidRDefault="00D24F4A" w:rsidP="000C271A">
      <w:pPr>
        <w:pStyle w:val="23"/>
      </w:pPr>
      <w:bookmarkStart w:id="6" w:name="_Toc61620371"/>
      <w:r>
        <w:t>Назначение комплекта файлов</w:t>
      </w:r>
      <w:bookmarkEnd w:id="6"/>
    </w:p>
    <w:p w14:paraId="78A0A5F9" w14:textId="7470C4BD" w:rsidR="00D24F4A" w:rsidRDefault="00D24F4A" w:rsidP="00A132FD">
      <w:pPr>
        <w:pStyle w:val="3-"/>
      </w:pPr>
      <w:r>
        <w:t xml:space="preserve">Комплект файлов исходных кодов операционной системы </w:t>
      </w:r>
      <w:r>
        <w:rPr>
          <w:lang w:val="en-US"/>
        </w:rPr>
        <w:t>Linux</w:t>
      </w:r>
      <w:r w:rsidR="00AA40FF">
        <w:t xml:space="preserve"> </w:t>
      </w:r>
      <w:r w:rsidR="00E03A88">
        <w:t>для </w:t>
      </w:r>
      <w:r w:rsidR="00AA40FF" w:rsidRPr="00E03B8D">
        <w:t xml:space="preserve">платы </w:t>
      </w:r>
      <w:r w:rsidR="00AE7A4A">
        <w:t>М</w:t>
      </w:r>
      <w:r w:rsidR="00D27F23">
        <w:rPr>
          <w:lang w:val="en-US"/>
        </w:rPr>
        <w:t>T</w:t>
      </w:r>
      <w:r w:rsidR="00D27F23" w:rsidRPr="00D27F23">
        <w:t>143.05</w:t>
      </w:r>
      <w:r w:rsidR="00A132FD" w:rsidRPr="00A00AF9">
        <w:t xml:space="preserve"> </w:t>
      </w:r>
      <w:r w:rsidR="00AA40FF" w:rsidRPr="00E03B8D">
        <w:t xml:space="preserve">на кристалле </w:t>
      </w:r>
      <w:r w:rsidR="00F308C5">
        <w:t xml:space="preserve">СБИС </w:t>
      </w:r>
      <w:r w:rsidR="00D27F23" w:rsidRPr="0004022C">
        <w:t>1888</w:t>
      </w:r>
      <w:r w:rsidR="00D27F23" w:rsidRPr="0004022C">
        <w:rPr>
          <w:lang w:val="en-US"/>
        </w:rPr>
        <w:t>BC</w:t>
      </w:r>
      <w:r w:rsidR="00D27F23" w:rsidRPr="0004022C">
        <w:t>048</w:t>
      </w:r>
      <w:r w:rsidR="00D27F23" w:rsidRPr="00D27F23">
        <w:t xml:space="preserve"> </w:t>
      </w:r>
      <w:r w:rsidR="00A132FD">
        <w:t>предназначен для </w:t>
      </w:r>
      <w:r>
        <w:t xml:space="preserve">сборки бинарных образов ядра операционной системы и для дальнейшей разработки программного обеспечения для данного ядра. </w:t>
      </w:r>
      <w:r w:rsidR="00AA40FF" w:rsidRPr="00E03B8D">
        <w:t xml:space="preserve">Его полное обозначение и наименование: </w:t>
      </w:r>
      <w:r w:rsidR="00B43D63">
        <w:rPr>
          <w:szCs w:val="28"/>
        </w:rPr>
        <w:t>ЮФКВ.30175-01</w:t>
      </w:r>
      <w:r w:rsidR="007A5096" w:rsidRPr="00332057">
        <w:rPr>
          <w:szCs w:val="28"/>
        </w:rPr>
        <w:t xml:space="preserve"> </w:t>
      </w:r>
      <w:r w:rsidR="00AA40FF" w:rsidRPr="00E03B8D">
        <w:t>«</w:t>
      </w:r>
      <w:r w:rsidR="00E03A88">
        <w:rPr>
          <w:szCs w:val="28"/>
        </w:rPr>
        <w:t>А</w:t>
      </w:r>
      <w:r w:rsidR="00E03A88" w:rsidRPr="00755586">
        <w:rPr>
          <w:szCs w:val="28"/>
        </w:rPr>
        <w:t xml:space="preserve">даптированное </w:t>
      </w:r>
      <w:r w:rsidR="00A132FD" w:rsidRPr="00A132FD">
        <w:rPr>
          <w:szCs w:val="28"/>
        </w:rPr>
        <w:t xml:space="preserve">ядро операционной системы </w:t>
      </w:r>
      <w:proofErr w:type="spellStart"/>
      <w:r w:rsidR="00A132FD" w:rsidRPr="00A132FD">
        <w:rPr>
          <w:szCs w:val="28"/>
        </w:rPr>
        <w:t>Linux</w:t>
      </w:r>
      <w:proofErr w:type="spellEnd"/>
      <w:r w:rsidR="00A132FD" w:rsidRPr="00A132FD">
        <w:rPr>
          <w:szCs w:val="28"/>
        </w:rPr>
        <w:t xml:space="preserve"> с поддержкой расширенного набора устройств, присутствующих в кристалле СБИС </w:t>
      </w:r>
      <w:r w:rsidR="00D27F23" w:rsidRPr="0004022C">
        <w:t>1888</w:t>
      </w:r>
      <w:r w:rsidR="00D27F23" w:rsidRPr="0004022C">
        <w:rPr>
          <w:lang w:val="en-US"/>
        </w:rPr>
        <w:t>BC</w:t>
      </w:r>
      <w:r w:rsidR="00D27F23" w:rsidRPr="0004022C">
        <w:t>048</w:t>
      </w:r>
      <w:r w:rsidR="00D27F23" w:rsidRPr="00D27F23">
        <w:t xml:space="preserve"> </w:t>
      </w:r>
      <w:r w:rsidR="00A132FD" w:rsidRPr="00A132FD">
        <w:rPr>
          <w:szCs w:val="28"/>
        </w:rPr>
        <w:t>для платы М</w:t>
      </w:r>
      <w:r w:rsidR="00D27F23">
        <w:rPr>
          <w:szCs w:val="28"/>
          <w:lang w:val="en-US"/>
        </w:rPr>
        <w:t>T</w:t>
      </w:r>
      <w:r w:rsidR="00D27F23" w:rsidRPr="00D27F23">
        <w:rPr>
          <w:szCs w:val="28"/>
        </w:rPr>
        <w:t>143</w:t>
      </w:r>
      <w:r w:rsidR="00A132FD" w:rsidRPr="00A132FD">
        <w:rPr>
          <w:szCs w:val="28"/>
        </w:rPr>
        <w:t>.0</w:t>
      </w:r>
      <w:r w:rsidR="00D27F23" w:rsidRPr="005C3456">
        <w:rPr>
          <w:szCs w:val="28"/>
        </w:rPr>
        <w:t>5</w:t>
      </w:r>
      <w:r w:rsidR="00AA40FF" w:rsidRPr="00E03B8D">
        <w:t>».</w:t>
      </w:r>
    </w:p>
    <w:p w14:paraId="5317423E" w14:textId="034C52AB" w:rsidR="00D24F4A" w:rsidRDefault="00D24F4A" w:rsidP="000C271A">
      <w:pPr>
        <w:pStyle w:val="23"/>
      </w:pPr>
      <w:bookmarkStart w:id="7" w:name="_Toc61620372"/>
      <w:r>
        <w:t>Состав комплекта файлов</w:t>
      </w:r>
      <w:bookmarkEnd w:id="7"/>
    </w:p>
    <w:p w14:paraId="220C1F53" w14:textId="24B50DA7" w:rsidR="00D24F4A" w:rsidRPr="000C271A" w:rsidRDefault="00D24F4A" w:rsidP="009E67C8">
      <w:pPr>
        <w:pStyle w:val="3-"/>
      </w:pPr>
      <w:r>
        <w:t xml:space="preserve">В качестве артефактов поставки исходных кодов ядра </w:t>
      </w:r>
      <w:r>
        <w:rPr>
          <w:lang w:val="en-US"/>
        </w:rPr>
        <w:t>Linux</w:t>
      </w:r>
      <w:r w:rsidRPr="000C271A">
        <w:t xml:space="preserve"> </w:t>
      </w:r>
      <w:r>
        <w:t>предоставляются</w:t>
      </w:r>
      <w:r w:rsidRPr="000C271A">
        <w:t>:</w:t>
      </w:r>
    </w:p>
    <w:p w14:paraId="2D25BFCC" w14:textId="648584E8" w:rsidR="000C271A" w:rsidRDefault="00E428A4" w:rsidP="000C271A">
      <w:pPr>
        <w:pStyle w:val="a7"/>
        <w:numPr>
          <w:ilvl w:val="0"/>
          <w:numId w:val="24"/>
        </w:numPr>
        <w:ind w:left="0" w:firstLine="709"/>
        <w:rPr>
          <w:lang w:val="ru-RU"/>
        </w:rPr>
      </w:pPr>
      <w:proofErr w:type="gramStart"/>
      <w:r w:rsidRPr="00E428A4">
        <w:rPr>
          <w:lang w:val="en-US" w:eastAsia="ru-RU"/>
        </w:rPr>
        <w:t>kernel</w:t>
      </w:r>
      <w:r w:rsidR="00844AAC" w:rsidRPr="00844AAC">
        <w:rPr>
          <w:lang w:val="ru-RU" w:eastAsia="ru-RU"/>
        </w:rPr>
        <w:t>-</w:t>
      </w:r>
      <w:r w:rsidR="00844AAC">
        <w:rPr>
          <w:lang w:val="en-US" w:eastAsia="ru-RU"/>
        </w:rPr>
        <w:t>sources</w:t>
      </w:r>
      <w:r w:rsidRPr="00E428A4">
        <w:rPr>
          <w:lang w:val="ru-RU" w:eastAsia="ru-RU"/>
        </w:rPr>
        <w:t>.</w:t>
      </w:r>
      <w:proofErr w:type="spellStart"/>
      <w:r w:rsidRPr="00E428A4">
        <w:rPr>
          <w:lang w:val="en-US" w:eastAsia="ru-RU"/>
        </w:rPr>
        <w:t>t</w:t>
      </w:r>
      <w:r w:rsidR="00844AAC">
        <w:rPr>
          <w:lang w:val="en-US" w:eastAsia="ru-RU"/>
        </w:rPr>
        <w:t>gz</w:t>
      </w:r>
      <w:proofErr w:type="spellEnd"/>
      <w:proofErr w:type="gramEnd"/>
      <w:r w:rsidR="00D24F4A" w:rsidRPr="000C271A">
        <w:rPr>
          <w:lang w:val="ru-RU" w:eastAsia="ru-RU"/>
        </w:rPr>
        <w:t xml:space="preserve"> – </w:t>
      </w:r>
      <w:r w:rsidR="00D24F4A">
        <w:rPr>
          <w:lang w:val="ru-RU" w:eastAsia="ru-RU"/>
        </w:rPr>
        <w:t xml:space="preserve">архив исходных кодов ядра </w:t>
      </w:r>
      <w:r w:rsidR="00D24F4A">
        <w:rPr>
          <w:lang w:val="en-US" w:eastAsia="ru-RU"/>
        </w:rPr>
        <w:t>Linux</w:t>
      </w:r>
      <w:r w:rsidR="00D24F4A" w:rsidRPr="000C271A">
        <w:rPr>
          <w:lang w:val="ru-RU" w:eastAsia="ru-RU"/>
        </w:rPr>
        <w:t xml:space="preserve"> </w:t>
      </w:r>
      <w:r w:rsidR="00D24F4A">
        <w:rPr>
          <w:lang w:val="ru-RU" w:eastAsia="ru-RU"/>
        </w:rPr>
        <w:t xml:space="preserve">версии </w:t>
      </w:r>
      <w:r w:rsidR="005C3456" w:rsidRPr="005C3456">
        <w:rPr>
          <w:lang w:val="ru-RU" w:eastAsia="ru-RU"/>
        </w:rPr>
        <w:t>5</w:t>
      </w:r>
      <w:r w:rsidR="00D24F4A" w:rsidRPr="000C271A">
        <w:rPr>
          <w:lang w:val="ru-RU" w:eastAsia="ru-RU"/>
        </w:rPr>
        <w:t>.</w:t>
      </w:r>
      <w:r w:rsidR="00CA23A3" w:rsidRPr="005F2575">
        <w:rPr>
          <w:lang w:val="ru-RU" w:eastAsia="ru-RU"/>
        </w:rPr>
        <w:t>5</w:t>
      </w:r>
      <w:r w:rsidR="00D24F4A" w:rsidRPr="000C271A">
        <w:rPr>
          <w:lang w:val="ru-RU" w:eastAsia="ru-RU"/>
        </w:rPr>
        <w:t xml:space="preserve"> </w:t>
      </w:r>
      <w:r w:rsidR="00D24F4A">
        <w:rPr>
          <w:lang w:val="ru-RU" w:eastAsia="ru-RU"/>
        </w:rPr>
        <w:t xml:space="preserve">адаптированного для исполнения </w:t>
      </w:r>
      <w:r w:rsidR="00D24F4A" w:rsidRPr="00F83ECF">
        <w:t xml:space="preserve">в кристалле </w:t>
      </w:r>
      <w:r w:rsidR="00F308C5">
        <w:rPr>
          <w:lang w:val="ru-RU"/>
        </w:rPr>
        <w:t>СБИС</w:t>
      </w:r>
      <w:r w:rsidR="00F308C5" w:rsidRPr="00F308C5">
        <w:rPr>
          <w:lang w:val="ru-RU"/>
        </w:rPr>
        <w:t xml:space="preserve"> </w:t>
      </w:r>
      <w:r w:rsidR="002D2F30" w:rsidRPr="0004022C">
        <w:t>1888</w:t>
      </w:r>
      <w:r w:rsidR="002D2F30" w:rsidRPr="0004022C">
        <w:rPr>
          <w:lang w:val="en-US"/>
        </w:rPr>
        <w:t>BC</w:t>
      </w:r>
      <w:r w:rsidR="002D2F30" w:rsidRPr="0004022C">
        <w:rPr>
          <w:lang w:val="ru-RU"/>
        </w:rPr>
        <w:t>048</w:t>
      </w:r>
      <w:r w:rsidR="00D24F4A" w:rsidRPr="00F83ECF">
        <w:t xml:space="preserve"> для платы </w:t>
      </w:r>
      <w:r w:rsidR="002D2F30" w:rsidRPr="00A132FD">
        <w:rPr>
          <w:szCs w:val="28"/>
        </w:rPr>
        <w:t>М</w:t>
      </w:r>
      <w:r w:rsidR="002D2F30">
        <w:rPr>
          <w:szCs w:val="28"/>
          <w:lang w:val="en-US"/>
        </w:rPr>
        <w:t>T</w:t>
      </w:r>
      <w:r w:rsidR="002D2F30" w:rsidRPr="00D27F23">
        <w:rPr>
          <w:szCs w:val="28"/>
          <w:lang w:val="ru-RU"/>
        </w:rPr>
        <w:t>143</w:t>
      </w:r>
      <w:r w:rsidR="002D2F30" w:rsidRPr="00A132FD">
        <w:rPr>
          <w:szCs w:val="28"/>
        </w:rPr>
        <w:t>.0</w:t>
      </w:r>
      <w:r w:rsidR="002D2F30" w:rsidRPr="005C3456">
        <w:rPr>
          <w:szCs w:val="28"/>
          <w:lang w:val="ru-RU"/>
        </w:rPr>
        <w:t>5</w:t>
      </w:r>
      <w:r w:rsidR="00D24F4A" w:rsidRPr="000C271A">
        <w:rPr>
          <w:lang w:val="ru-RU"/>
        </w:rPr>
        <w:t>.</w:t>
      </w:r>
    </w:p>
    <w:p w14:paraId="2BF1CF17" w14:textId="77777777" w:rsidR="005F2575" w:rsidRPr="00F342A8" w:rsidRDefault="005F2575" w:rsidP="005F2575">
      <w:pPr>
        <w:pStyle w:val="a7"/>
        <w:numPr>
          <w:ilvl w:val="0"/>
          <w:numId w:val="24"/>
        </w:numPr>
        <w:ind w:left="0" w:firstLine="709"/>
      </w:pPr>
      <w:proofErr w:type="spellStart"/>
      <w:r>
        <w:rPr>
          <w:lang w:val="en-US"/>
        </w:rPr>
        <w:t>rootfs</w:t>
      </w:r>
      <w:proofErr w:type="spellEnd"/>
      <w:r w:rsidRPr="005E616E">
        <w:t>-</w:t>
      </w:r>
      <w:proofErr w:type="spellStart"/>
      <w:r>
        <w:rPr>
          <w:lang w:val="en-US"/>
        </w:rPr>
        <w:t>sources</w:t>
      </w:r>
      <w:proofErr w:type="spellEnd"/>
      <w:r w:rsidRPr="005E616E">
        <w:t>.</w:t>
      </w:r>
      <w:proofErr w:type="spellStart"/>
      <w:r>
        <w:rPr>
          <w:lang w:val="en-US"/>
        </w:rPr>
        <w:t>tgz</w:t>
      </w:r>
      <w:proofErr w:type="spellEnd"/>
      <w:r w:rsidRPr="005E616E">
        <w:t xml:space="preserve"> </w:t>
      </w:r>
      <w:r w:rsidRPr="00E511EC">
        <w:t>– исходные коды системы сборки образа файлов</w:t>
      </w:r>
      <w:r>
        <w:t>ой</w:t>
      </w:r>
      <w:r w:rsidRPr="00E511EC">
        <w:t xml:space="preserve"> систем</w:t>
      </w:r>
      <w:r>
        <w:t>ы</w:t>
      </w:r>
      <w:r w:rsidRPr="00E511EC">
        <w:t xml:space="preserve"> </w:t>
      </w:r>
      <w:r>
        <w:rPr>
          <w:lang w:val="en-US"/>
        </w:rPr>
        <w:t>Linux</w:t>
      </w:r>
      <w:r>
        <w:t>;</w:t>
      </w:r>
    </w:p>
    <w:p w14:paraId="76A25DA0" w14:textId="5A9650B6" w:rsidR="005F2575" w:rsidRPr="005E616E" w:rsidRDefault="005F2575" w:rsidP="005F2575">
      <w:pPr>
        <w:pStyle w:val="a7"/>
        <w:numPr>
          <w:ilvl w:val="0"/>
          <w:numId w:val="24"/>
        </w:numPr>
        <w:ind w:left="0" w:firstLine="709"/>
      </w:pPr>
      <w:proofErr w:type="spellStart"/>
      <w:r>
        <w:rPr>
          <w:lang w:val="en-US"/>
        </w:rPr>
        <w:t>bc</w:t>
      </w:r>
      <w:proofErr w:type="spellEnd"/>
      <w:r w:rsidRPr="005F2575">
        <w:rPr>
          <w:lang w:val="ru-RU"/>
        </w:rPr>
        <w:t>048</w:t>
      </w:r>
      <w:r w:rsidRPr="005E616E">
        <w:t>-</w:t>
      </w:r>
      <w:proofErr w:type="spellStart"/>
      <w:r>
        <w:rPr>
          <w:lang w:val="en-US"/>
        </w:rPr>
        <w:t>kernel</w:t>
      </w:r>
      <w:proofErr w:type="spellEnd"/>
      <w:r w:rsidRPr="005E616E">
        <w:t>-</w:t>
      </w:r>
      <w:proofErr w:type="spellStart"/>
      <w:r>
        <w:rPr>
          <w:lang w:val="en-US"/>
        </w:rPr>
        <w:t>image</w:t>
      </w:r>
      <w:proofErr w:type="spellEnd"/>
      <w:r w:rsidRPr="005E616E">
        <w:t>.</w:t>
      </w:r>
      <w:proofErr w:type="spellStart"/>
      <w:r>
        <w:rPr>
          <w:lang w:val="en-US"/>
        </w:rPr>
        <w:t>tgz</w:t>
      </w:r>
      <w:proofErr w:type="spellEnd"/>
      <w:r w:rsidRPr="005E616E">
        <w:t xml:space="preserve"> – </w:t>
      </w:r>
      <w:r>
        <w:t>архив</w:t>
      </w:r>
      <w:r w:rsidRPr="005E616E">
        <w:t xml:space="preserve"> </w:t>
      </w:r>
      <w:r>
        <w:t xml:space="preserve">собранных бинарных образов ядра </w:t>
      </w:r>
      <w:r>
        <w:rPr>
          <w:lang w:val="en-US"/>
        </w:rPr>
        <w:t>Linux</w:t>
      </w:r>
      <w:r w:rsidRPr="005E616E">
        <w:t xml:space="preserve"> </w:t>
      </w:r>
      <w:r>
        <w:t>с модулями;</w:t>
      </w:r>
    </w:p>
    <w:p w14:paraId="4DEEACC6" w14:textId="10E49D55" w:rsidR="005F2575" w:rsidRDefault="005F2575" w:rsidP="005F2575">
      <w:pPr>
        <w:pStyle w:val="a7"/>
        <w:numPr>
          <w:ilvl w:val="0"/>
          <w:numId w:val="24"/>
        </w:numPr>
        <w:ind w:left="0" w:firstLine="709"/>
      </w:pPr>
      <w:proofErr w:type="spellStart"/>
      <w:proofErr w:type="gramStart"/>
      <w:r>
        <w:rPr>
          <w:lang w:val="en-US"/>
        </w:rPr>
        <w:t>bc</w:t>
      </w:r>
      <w:proofErr w:type="spellEnd"/>
      <w:r w:rsidRPr="00B56196">
        <w:rPr>
          <w:lang w:val="ru-RU"/>
        </w:rPr>
        <w:t>048</w:t>
      </w:r>
      <w:r w:rsidRPr="005E616E">
        <w:t>-</w:t>
      </w:r>
      <w:proofErr w:type="spellStart"/>
      <w:r>
        <w:rPr>
          <w:lang w:val="en-US"/>
        </w:rPr>
        <w:t>rootfs</w:t>
      </w:r>
      <w:proofErr w:type="spellEnd"/>
      <w:r w:rsidRPr="00F342A8">
        <w:t>.</w:t>
      </w:r>
      <w:proofErr w:type="spellStart"/>
      <w:r>
        <w:rPr>
          <w:lang w:val="en-US"/>
        </w:rPr>
        <w:t>tgz</w:t>
      </w:r>
      <w:proofErr w:type="spellEnd"/>
      <w:proofErr w:type="gramEnd"/>
      <w:r w:rsidRPr="00F342A8">
        <w:t xml:space="preserve"> </w:t>
      </w:r>
      <w:r w:rsidRPr="00E511EC">
        <w:t>–</w:t>
      </w:r>
      <w:r w:rsidRPr="00F342A8">
        <w:t xml:space="preserve"> </w:t>
      </w:r>
      <w:r>
        <w:t>архив собранной основной файловой системы</w:t>
      </w:r>
      <w:r w:rsidRPr="005E616E">
        <w:t xml:space="preserve"> </w:t>
      </w:r>
      <w:r>
        <w:rPr>
          <w:lang w:val="en-US"/>
        </w:rPr>
        <w:t>Linux</w:t>
      </w:r>
      <w:r>
        <w:t>.</w:t>
      </w:r>
    </w:p>
    <w:p w14:paraId="71489663" w14:textId="77777777" w:rsidR="005F2575" w:rsidRDefault="005F2575" w:rsidP="00B56196">
      <w:pPr>
        <w:pStyle w:val="a7"/>
        <w:ind w:left="709" w:firstLine="0"/>
        <w:rPr>
          <w:lang w:val="ru-RU"/>
        </w:rPr>
      </w:pPr>
    </w:p>
    <w:p w14:paraId="4BFA97E4" w14:textId="41BEE88E" w:rsidR="00E7168E" w:rsidRDefault="00E03B8D" w:rsidP="000B5F10">
      <w:pPr>
        <w:pStyle w:val="10"/>
        <w:ind w:left="0"/>
      </w:pPr>
      <w:bookmarkStart w:id="8" w:name="_Toc514436592"/>
      <w:bookmarkStart w:id="9" w:name="_Toc61620373"/>
      <w:r>
        <w:lastRenderedPageBreak/>
        <w:t>Применение комплекта файлов</w:t>
      </w:r>
      <w:bookmarkEnd w:id="8"/>
      <w:bookmarkEnd w:id="9"/>
    </w:p>
    <w:p w14:paraId="65C0068F" w14:textId="0B38E022" w:rsidR="00FA6125" w:rsidRDefault="00E03B8D" w:rsidP="00E03B8D">
      <w:pPr>
        <w:pStyle w:val="23"/>
      </w:pPr>
      <w:bookmarkStart w:id="10" w:name="_Toc61620374"/>
      <w:r w:rsidRPr="00E03B8D">
        <w:t>Компиляция исходных кодов</w:t>
      </w:r>
      <w:bookmarkEnd w:id="10"/>
    </w:p>
    <w:p w14:paraId="41298E89" w14:textId="15774768" w:rsidR="000F0E77" w:rsidRDefault="000F0E77" w:rsidP="000C271A">
      <w:pPr>
        <w:pStyle w:val="3-"/>
      </w:pPr>
      <w:r w:rsidRPr="000C271A">
        <w:t xml:space="preserve">Компиляция исходных кодов производится на персональном компьютере IBM PC (далее ПЭВМ), функционирующем под управлением операционной системы </w:t>
      </w:r>
      <w:r w:rsidR="00B56196" w:rsidRPr="000C271A">
        <w:t>(</w:t>
      </w:r>
      <w:proofErr w:type="spellStart"/>
      <w:r w:rsidR="00B56196" w:rsidRPr="000758C9">
        <w:t>Debian</w:t>
      </w:r>
      <w:proofErr w:type="spellEnd"/>
      <w:r w:rsidR="00B56196" w:rsidRPr="000758C9">
        <w:t xml:space="preserve"> GNU/</w:t>
      </w:r>
      <w:proofErr w:type="spellStart"/>
      <w:r w:rsidR="00B56196" w:rsidRPr="000758C9">
        <w:t>Linux</w:t>
      </w:r>
      <w:proofErr w:type="spellEnd"/>
      <w:r w:rsidR="00B56196" w:rsidRPr="000758C9">
        <w:t xml:space="preserve"> 10 (</w:t>
      </w:r>
      <w:proofErr w:type="spellStart"/>
      <w:r w:rsidR="00B56196" w:rsidRPr="000758C9">
        <w:t>buster</w:t>
      </w:r>
      <w:proofErr w:type="spellEnd"/>
      <w:r w:rsidR="00B56196" w:rsidRPr="000758C9">
        <w:t>)</w:t>
      </w:r>
      <w:r w:rsidR="00B56196" w:rsidRPr="000C271A">
        <w:t xml:space="preserve">) </w:t>
      </w:r>
      <w:r w:rsidRPr="000C271A">
        <w:t>со в</w:t>
      </w:r>
      <w:r w:rsidR="00E707A4">
        <w:t>семи установленными пакетами из </w:t>
      </w:r>
      <w:r w:rsidRPr="000C271A">
        <w:t>дистрибутива.</w:t>
      </w:r>
    </w:p>
    <w:p w14:paraId="1BFB16F5" w14:textId="0BF419D4" w:rsidR="00A70ED2" w:rsidRPr="00A70ED2" w:rsidRDefault="00A70ED2" w:rsidP="00A70ED2">
      <w:pPr>
        <w:pStyle w:val="3-"/>
        <w:numPr>
          <w:ilvl w:val="0"/>
          <w:numId w:val="0"/>
        </w:numPr>
      </w:pPr>
      <w:r>
        <w:t xml:space="preserve">Для сборки корневой файловой системы дополнительно должен быть установлен пакет </w:t>
      </w:r>
      <w:proofErr w:type="spellStart"/>
      <w:r>
        <w:rPr>
          <w:lang w:val="en-US"/>
        </w:rPr>
        <w:t>qemu</w:t>
      </w:r>
      <w:proofErr w:type="spellEnd"/>
      <w:r w:rsidRPr="00A70ED2">
        <w:t>-</w:t>
      </w:r>
      <w:r>
        <w:rPr>
          <w:lang w:val="en-US"/>
        </w:rPr>
        <w:t>user</w:t>
      </w:r>
      <w:r w:rsidRPr="00A70ED2">
        <w:t>-</w:t>
      </w:r>
      <w:r>
        <w:rPr>
          <w:lang w:val="en-US"/>
        </w:rPr>
        <w:t>static</w:t>
      </w:r>
      <w:r>
        <w:t>.</w:t>
      </w:r>
    </w:p>
    <w:p w14:paraId="724E0551" w14:textId="77777777" w:rsidR="000F0E77" w:rsidRPr="000C271A" w:rsidRDefault="000F0E77" w:rsidP="000C271A">
      <w:pPr>
        <w:pStyle w:val="3-"/>
      </w:pPr>
      <w:r w:rsidRPr="000C271A">
        <w:t>Для компиляции исходных кодов необходимо выполнить следующие действия:</w:t>
      </w:r>
    </w:p>
    <w:p w14:paraId="2CD46078" w14:textId="66F1C53A" w:rsidR="000C271A" w:rsidRDefault="000C271A" w:rsidP="00B43D63">
      <w:pPr>
        <w:pStyle w:val="4-"/>
      </w:pPr>
      <w:r>
        <w:t>У</w:t>
      </w:r>
      <w:r w:rsidR="000F0E77" w:rsidRPr="000C271A">
        <w:t>становить комплект ко</w:t>
      </w:r>
      <w:r w:rsidR="00430424">
        <w:t>м</w:t>
      </w:r>
      <w:r w:rsidR="000F0E77" w:rsidRPr="000C271A">
        <w:t xml:space="preserve">пилятора для платформы </w:t>
      </w:r>
      <w:r w:rsidR="00B56196">
        <w:rPr>
          <w:lang w:val="en-US"/>
        </w:rPr>
        <w:t>a</w:t>
      </w:r>
      <w:proofErr w:type="spellStart"/>
      <w:r w:rsidR="000077B4" w:rsidRPr="000077B4">
        <w:t>rm-linux-gnueabi</w:t>
      </w:r>
      <w:proofErr w:type="spellEnd"/>
      <w:r w:rsidR="00CB2AFB" w:rsidRPr="00CB2AFB">
        <w:t xml:space="preserve"> </w:t>
      </w:r>
      <w:r w:rsidR="00DC57C7">
        <w:t>в </w:t>
      </w:r>
      <w:r w:rsidR="000F0E77" w:rsidRPr="000C271A">
        <w:t xml:space="preserve">доступное для исполнения </w:t>
      </w:r>
      <w:proofErr w:type="gramStart"/>
      <w:r w:rsidR="000F0E77" w:rsidRPr="000C271A">
        <w:t>из переменной окружения</w:t>
      </w:r>
      <w:proofErr w:type="gramEnd"/>
      <w:r w:rsidR="000F0E77" w:rsidRPr="000C271A">
        <w:t xml:space="preserve"> </w:t>
      </w:r>
      <w:r w:rsidR="000F0E77" w:rsidRPr="00CB2AFB">
        <w:rPr>
          <w:lang w:val="en-US"/>
        </w:rPr>
        <w:t>PATH</w:t>
      </w:r>
      <w:r w:rsidR="000F0E77" w:rsidRPr="000C271A">
        <w:t xml:space="preserve"> директорию или использовать ранее установленный;</w:t>
      </w:r>
    </w:p>
    <w:p w14:paraId="4293D46D" w14:textId="40BBFD69" w:rsidR="000F0E77" w:rsidRDefault="000C271A" w:rsidP="00B43D63">
      <w:pPr>
        <w:pStyle w:val="3-"/>
      </w:pPr>
      <w:r>
        <w:t>С</w:t>
      </w:r>
      <w:r w:rsidRPr="000C271A">
        <w:t xml:space="preserve">оздать </w:t>
      </w:r>
      <w:r w:rsidR="000F0E77" w:rsidRPr="000C271A">
        <w:t xml:space="preserve">в домашней директории пользователя каталог </w:t>
      </w:r>
      <w:proofErr w:type="spellStart"/>
      <w:r w:rsidR="000F0E77" w:rsidRPr="000C271A">
        <w:rPr>
          <w:lang w:val="en-US"/>
        </w:rPr>
        <w:t>src</w:t>
      </w:r>
      <w:proofErr w:type="spellEnd"/>
      <w:r w:rsidR="000F0E77" w:rsidRPr="000C271A">
        <w:t xml:space="preserve"> или использовать уже существующий с таким же </w:t>
      </w:r>
      <w:r w:rsidR="00B43D63">
        <w:t>именем:</w:t>
      </w:r>
    </w:p>
    <w:p w14:paraId="33739E42" w14:textId="77777777" w:rsidR="00B56196" w:rsidRPr="007D4746" w:rsidRDefault="00B56196" w:rsidP="00DC57C7">
      <w:pPr>
        <w:pStyle w:val="a7"/>
        <w:ind w:left="709" w:firstLine="0"/>
        <w:jc w:val="center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mkdir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~/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src</w:t>
      </w:r>
      <w:proofErr w:type="spellEnd"/>
    </w:p>
    <w:p w14:paraId="3C4926A0" w14:textId="459D64EC" w:rsidR="000F0E77" w:rsidRPr="000C271A" w:rsidRDefault="000C271A" w:rsidP="00E428A4">
      <w:pPr>
        <w:pStyle w:val="4-"/>
      </w:pPr>
      <w:r>
        <w:t>С</w:t>
      </w:r>
      <w:r w:rsidR="000F0E77" w:rsidRPr="000C271A">
        <w:t xml:space="preserve">копировать в каталог </w:t>
      </w:r>
      <w:proofErr w:type="spellStart"/>
      <w:r w:rsidR="000F0E77" w:rsidRPr="000C271A">
        <w:t>src</w:t>
      </w:r>
      <w:proofErr w:type="spellEnd"/>
      <w:r w:rsidR="000F0E77" w:rsidRPr="000C271A">
        <w:t xml:space="preserve"> архивный файл </w:t>
      </w:r>
      <w:r w:rsidR="0078764E" w:rsidRPr="00E428A4">
        <w:rPr>
          <w:lang w:val="en-US"/>
        </w:rPr>
        <w:t>kernel</w:t>
      </w:r>
      <w:r w:rsidR="0078764E" w:rsidRPr="00844AAC">
        <w:t>-</w:t>
      </w:r>
      <w:r w:rsidR="0078764E">
        <w:rPr>
          <w:lang w:val="en-US"/>
        </w:rPr>
        <w:t>sources</w:t>
      </w:r>
      <w:r w:rsidR="0078764E" w:rsidRPr="00E428A4">
        <w:t>.</w:t>
      </w:r>
      <w:proofErr w:type="spellStart"/>
      <w:r w:rsidR="0078764E" w:rsidRPr="00E428A4">
        <w:rPr>
          <w:lang w:val="en-US"/>
        </w:rPr>
        <w:t>t</w:t>
      </w:r>
      <w:r w:rsidR="0078764E">
        <w:rPr>
          <w:lang w:val="en-US"/>
        </w:rPr>
        <w:t>gz</w:t>
      </w:r>
      <w:proofErr w:type="spellEnd"/>
      <w:r w:rsidR="00E428A4" w:rsidRPr="00E428A4">
        <w:t>;</w:t>
      </w:r>
    </w:p>
    <w:p w14:paraId="5D5B9779" w14:textId="61DA933B" w:rsidR="000F0E77" w:rsidRPr="000C271A" w:rsidRDefault="000C271A" w:rsidP="000C271A">
      <w:pPr>
        <w:pStyle w:val="4-"/>
      </w:pPr>
      <w:r>
        <w:t>З</w:t>
      </w:r>
      <w:r w:rsidR="000F0E77" w:rsidRPr="000C271A">
        <w:t xml:space="preserve">апустить терминал ОС </w:t>
      </w:r>
      <w:r w:rsidR="000F0E77" w:rsidRPr="000C271A">
        <w:rPr>
          <w:lang w:val="en-US"/>
        </w:rPr>
        <w:t>Linux</w:t>
      </w:r>
      <w:r w:rsidR="000F0E77" w:rsidRPr="000C271A">
        <w:t>;</w:t>
      </w:r>
    </w:p>
    <w:p w14:paraId="1DCEE483" w14:textId="0E625911" w:rsidR="000F0E77" w:rsidRPr="000C271A" w:rsidRDefault="000C271A" w:rsidP="000C271A">
      <w:pPr>
        <w:pStyle w:val="4-"/>
      </w:pPr>
      <w:r>
        <w:t>В</w:t>
      </w:r>
      <w:r w:rsidR="000F0E77" w:rsidRPr="000C271A">
        <w:t xml:space="preserve"> командной строке терминала выполнить следующие команды:</w:t>
      </w:r>
    </w:p>
    <w:p w14:paraId="25212A1E" w14:textId="6132E80A" w:rsidR="000F0E77" w:rsidRPr="000B6732" w:rsidRDefault="000F0E77" w:rsidP="00DC57C7">
      <w:pPr>
        <w:pStyle w:val="Text"/>
        <w:tabs>
          <w:tab w:val="left" w:pos="851"/>
        </w:tabs>
        <w:spacing w:line="240" w:lineRule="auto"/>
        <w:jc w:val="center"/>
        <w:rPr>
          <w:rFonts w:ascii="Courier" w:hAnsi="Courier" w:cs="Courier"/>
          <w:szCs w:val="22"/>
          <w:lang w:val="en-US"/>
        </w:rPr>
      </w:pPr>
      <w:proofErr w:type="gramStart"/>
      <w:r w:rsidRPr="000C271A">
        <w:rPr>
          <w:rFonts w:ascii="Courier" w:hAnsi="Courier" w:cs="Courier"/>
          <w:szCs w:val="22"/>
          <w:lang w:val="en-US"/>
        </w:rPr>
        <w:t>cd</w:t>
      </w:r>
      <w:proofErr w:type="gramEnd"/>
      <w:r w:rsidRPr="000B6732">
        <w:rPr>
          <w:rFonts w:ascii="Courier" w:eastAsia="Courier" w:hAnsi="Courier" w:cs="Courier"/>
          <w:szCs w:val="22"/>
          <w:lang w:val="en-US"/>
        </w:rPr>
        <w:t xml:space="preserve"> </w:t>
      </w:r>
      <w:r w:rsidRPr="000B6732">
        <w:rPr>
          <w:rFonts w:ascii="Courier" w:hAnsi="Courier" w:cs="Courier"/>
          <w:szCs w:val="22"/>
          <w:lang w:val="en-US"/>
        </w:rPr>
        <w:t>~/</w:t>
      </w:r>
      <w:proofErr w:type="spellStart"/>
      <w:r w:rsidRPr="000C271A">
        <w:rPr>
          <w:rFonts w:ascii="Courier" w:hAnsi="Courier" w:cs="Courier"/>
          <w:szCs w:val="22"/>
          <w:lang w:val="en-US"/>
        </w:rPr>
        <w:t>src</w:t>
      </w:r>
      <w:proofErr w:type="spellEnd"/>
    </w:p>
    <w:p w14:paraId="7CE7D405" w14:textId="6428378E" w:rsidR="000B6732" w:rsidRDefault="000B6732" w:rsidP="00DC57C7">
      <w:pPr>
        <w:pStyle w:val="a7"/>
        <w:ind w:left="709" w:firstLine="0"/>
        <w:jc w:val="center"/>
        <w:rPr>
          <w:rFonts w:ascii="Courier New" w:hAnsi="Courier New" w:cs="Courier New"/>
          <w:sz w:val="24"/>
          <w:lang w:val="en-US"/>
        </w:rPr>
      </w:pPr>
      <w:proofErr w:type="gramStart"/>
      <w:r w:rsidRPr="007D4746">
        <w:rPr>
          <w:rFonts w:ascii="Courier New" w:hAnsi="Courier New" w:cs="Courier New"/>
          <w:sz w:val="24"/>
          <w:lang w:val="en-US"/>
        </w:rPr>
        <w:t>tar</w:t>
      </w:r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xzf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~/kernel-sources.tgz</w:t>
      </w:r>
    </w:p>
    <w:p w14:paraId="0459810B" w14:textId="7329B31C" w:rsidR="000F0E77" w:rsidRPr="00B43D63" w:rsidRDefault="000B6732" w:rsidP="00B43D63">
      <w:pPr>
        <w:pStyle w:val="4-"/>
      </w:pPr>
      <w:bookmarkStart w:id="11" w:name="_Hlk55830794"/>
      <w:r>
        <w:t xml:space="preserve">Выполнить компиляцию ядра </w:t>
      </w:r>
      <w:r w:rsidRPr="00B43D63">
        <w:t>Linux</w:t>
      </w:r>
      <w:r w:rsidRPr="003F1D77">
        <w:t xml:space="preserve"> </w:t>
      </w:r>
      <w:r>
        <w:t>для чего необходимо выполнить следующие</w:t>
      </w:r>
      <w:r w:rsidRPr="00B43D63">
        <w:t xml:space="preserve"> </w:t>
      </w:r>
      <w:r>
        <w:t>команды</w:t>
      </w:r>
      <w:r w:rsidRPr="00B43D63">
        <w:t>:</w:t>
      </w:r>
      <w:bookmarkEnd w:id="11"/>
    </w:p>
    <w:p w14:paraId="2B046546" w14:textId="77777777" w:rsidR="000B6732" w:rsidRPr="007D4746" w:rsidRDefault="000B6732" w:rsidP="000B6732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gramStart"/>
      <w:r w:rsidRPr="007D4746">
        <w:rPr>
          <w:rFonts w:ascii="Courier New" w:hAnsi="Courier New" w:cs="Courier New"/>
          <w:sz w:val="24"/>
          <w:lang w:val="en-US"/>
        </w:rPr>
        <w:t>cd</w:t>
      </w:r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~/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src</w:t>
      </w:r>
      <w:proofErr w:type="spellEnd"/>
    </w:p>
    <w:p w14:paraId="62ADFC5A" w14:textId="77777777" w:rsidR="000B6732" w:rsidRPr="007D4746" w:rsidRDefault="000B6732" w:rsidP="000B6732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apt-get install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bc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u-boot-tools</w:t>
      </w:r>
    </w:p>
    <w:p w14:paraId="6D8799A0" w14:textId="5CBC4C37" w:rsidR="000F0E77" w:rsidRDefault="00FC3A0A" w:rsidP="000F0E77">
      <w:pPr>
        <w:pStyle w:val="Text"/>
        <w:tabs>
          <w:tab w:val="left" w:pos="851"/>
        </w:tabs>
        <w:spacing w:line="240" w:lineRule="auto"/>
        <w:ind w:left="1843" w:hanging="851"/>
        <w:jc w:val="left"/>
        <w:rPr>
          <w:rFonts w:ascii="Courier" w:hAnsi="Courier" w:cs="Courier"/>
          <w:szCs w:val="22"/>
          <w:lang w:val="en-US"/>
        </w:rPr>
      </w:pPr>
      <w:r w:rsidRPr="00FC3A0A">
        <w:rPr>
          <w:rFonts w:ascii="Courier" w:hAnsi="Courier" w:cs="Courier"/>
          <w:szCs w:val="22"/>
          <w:lang w:val="en-US"/>
        </w:rPr>
        <w:t>CROSS_COMPILE=arm-</w:t>
      </w:r>
      <w:proofErr w:type="spellStart"/>
      <w:r w:rsidRPr="00FC3A0A">
        <w:rPr>
          <w:rFonts w:ascii="Courier" w:hAnsi="Courier" w:cs="Courier"/>
          <w:szCs w:val="22"/>
          <w:lang w:val="en-US"/>
        </w:rPr>
        <w:t>linux</w:t>
      </w:r>
      <w:proofErr w:type="spellEnd"/>
      <w:r w:rsidRPr="00FC3A0A">
        <w:rPr>
          <w:rFonts w:ascii="Courier" w:hAnsi="Courier" w:cs="Courier"/>
          <w:szCs w:val="22"/>
          <w:lang w:val="en-US"/>
        </w:rPr>
        <w:t>-</w:t>
      </w:r>
      <w:proofErr w:type="spellStart"/>
      <w:r w:rsidRPr="00FC3A0A">
        <w:rPr>
          <w:rFonts w:ascii="Courier" w:hAnsi="Courier" w:cs="Courier"/>
          <w:szCs w:val="22"/>
          <w:lang w:val="en-US"/>
        </w:rPr>
        <w:t>gnueabi</w:t>
      </w:r>
      <w:proofErr w:type="spellEnd"/>
      <w:r w:rsidRPr="00FC3A0A">
        <w:rPr>
          <w:rFonts w:ascii="Courier" w:hAnsi="Courier" w:cs="Courier"/>
          <w:szCs w:val="22"/>
          <w:lang w:val="en-US"/>
        </w:rPr>
        <w:t>-</w:t>
      </w:r>
      <w:r w:rsidR="000F0E77" w:rsidRPr="000F0E77">
        <w:rPr>
          <w:rFonts w:ascii="Courier" w:hAnsi="Courier" w:cs="Courier"/>
          <w:szCs w:val="22"/>
          <w:lang w:val="en-US"/>
        </w:rPr>
        <w:t xml:space="preserve"> make ARCH=</w:t>
      </w:r>
      <w:r>
        <w:rPr>
          <w:rFonts w:ascii="Courier" w:hAnsi="Courier" w:cs="Courier"/>
          <w:szCs w:val="22"/>
          <w:lang w:val="en-US"/>
        </w:rPr>
        <w:t>arm</w:t>
      </w:r>
      <w:r w:rsidR="000F0E77">
        <w:rPr>
          <w:rFonts w:ascii="Courier" w:hAnsi="Courier" w:cs="Courier"/>
          <w:szCs w:val="22"/>
          <w:lang w:val="en-US"/>
        </w:rPr>
        <w:t xml:space="preserve"> </w:t>
      </w:r>
      <w:r w:rsidR="002742AF" w:rsidRPr="002742AF">
        <w:rPr>
          <w:rFonts w:ascii="Courier" w:hAnsi="Courier" w:cs="Courier"/>
          <w:szCs w:val="22"/>
          <w:lang w:val="en-US"/>
        </w:rPr>
        <w:t>1888bc048_defconfig</w:t>
      </w:r>
    </w:p>
    <w:p w14:paraId="06EE198C" w14:textId="77777777" w:rsidR="000B6732" w:rsidRDefault="000B6732" w:rsidP="000F0E77">
      <w:pPr>
        <w:pStyle w:val="Text"/>
        <w:tabs>
          <w:tab w:val="left" w:pos="851"/>
        </w:tabs>
        <w:spacing w:line="240" w:lineRule="auto"/>
        <w:ind w:left="1843" w:hanging="851"/>
        <w:jc w:val="left"/>
        <w:rPr>
          <w:rFonts w:ascii="Courier" w:hAnsi="Courier" w:cs="Courier"/>
          <w:szCs w:val="22"/>
          <w:lang w:val="en-US"/>
        </w:rPr>
      </w:pPr>
    </w:p>
    <w:p w14:paraId="1FF1C118" w14:textId="5605204D" w:rsidR="000F0E77" w:rsidRDefault="000F0E77" w:rsidP="000F0E77">
      <w:pPr>
        <w:pStyle w:val="Text"/>
        <w:tabs>
          <w:tab w:val="left" w:pos="851"/>
        </w:tabs>
        <w:spacing w:line="240" w:lineRule="auto"/>
        <w:ind w:left="1843" w:hanging="851"/>
        <w:jc w:val="left"/>
        <w:rPr>
          <w:rFonts w:ascii="Courier" w:hAnsi="Courier" w:cs="Courier"/>
          <w:szCs w:val="22"/>
          <w:lang w:val="en-US"/>
        </w:rPr>
      </w:pPr>
      <w:r w:rsidRPr="000F0E77">
        <w:rPr>
          <w:rFonts w:ascii="Courier" w:hAnsi="Courier" w:cs="Courier"/>
          <w:szCs w:val="22"/>
          <w:lang w:val="en-US"/>
        </w:rPr>
        <w:lastRenderedPageBreak/>
        <w:t>CROSS_COMPILE=</w:t>
      </w:r>
      <w:r w:rsidR="002742AF" w:rsidRPr="00FC3A0A">
        <w:rPr>
          <w:rFonts w:ascii="Courier" w:hAnsi="Courier" w:cs="Courier"/>
          <w:szCs w:val="22"/>
          <w:lang w:val="en-US"/>
        </w:rPr>
        <w:t>arm-</w:t>
      </w:r>
      <w:proofErr w:type="spellStart"/>
      <w:r w:rsidR="002742AF" w:rsidRPr="00FC3A0A">
        <w:rPr>
          <w:rFonts w:ascii="Courier" w:hAnsi="Courier" w:cs="Courier"/>
          <w:szCs w:val="22"/>
          <w:lang w:val="en-US"/>
        </w:rPr>
        <w:t>linux</w:t>
      </w:r>
      <w:proofErr w:type="spellEnd"/>
      <w:r w:rsidR="002742AF" w:rsidRPr="00FC3A0A">
        <w:rPr>
          <w:rFonts w:ascii="Courier" w:hAnsi="Courier" w:cs="Courier"/>
          <w:szCs w:val="22"/>
          <w:lang w:val="en-US"/>
        </w:rPr>
        <w:t>-</w:t>
      </w:r>
      <w:proofErr w:type="spellStart"/>
      <w:r w:rsidR="002742AF" w:rsidRPr="00FC3A0A">
        <w:rPr>
          <w:rFonts w:ascii="Courier" w:hAnsi="Courier" w:cs="Courier"/>
          <w:szCs w:val="22"/>
          <w:lang w:val="en-US"/>
        </w:rPr>
        <w:t>gnueabi</w:t>
      </w:r>
      <w:proofErr w:type="spellEnd"/>
      <w:r w:rsidR="002742AF" w:rsidRPr="00FC3A0A">
        <w:rPr>
          <w:rFonts w:ascii="Courier" w:hAnsi="Courier" w:cs="Courier"/>
          <w:szCs w:val="22"/>
          <w:lang w:val="en-US"/>
        </w:rPr>
        <w:t>-</w:t>
      </w:r>
      <w:r w:rsidR="002742AF" w:rsidRPr="000F0E77">
        <w:rPr>
          <w:rFonts w:ascii="Courier" w:hAnsi="Courier" w:cs="Courier"/>
          <w:szCs w:val="22"/>
          <w:lang w:val="en-US"/>
        </w:rPr>
        <w:t xml:space="preserve"> </w:t>
      </w:r>
      <w:r w:rsidRPr="000F0E77">
        <w:rPr>
          <w:rFonts w:ascii="Courier" w:hAnsi="Courier" w:cs="Courier"/>
          <w:szCs w:val="22"/>
          <w:lang w:val="en-US"/>
        </w:rPr>
        <w:t>make ARCH=</w:t>
      </w:r>
      <w:r w:rsidR="002742AF">
        <w:rPr>
          <w:rFonts w:ascii="Courier" w:hAnsi="Courier" w:cs="Courier"/>
          <w:szCs w:val="22"/>
          <w:lang w:val="en-US"/>
        </w:rPr>
        <w:t>arm</w:t>
      </w:r>
      <w:r>
        <w:rPr>
          <w:rFonts w:ascii="Courier" w:hAnsi="Courier" w:cs="Courier"/>
          <w:szCs w:val="22"/>
          <w:lang w:val="en-US"/>
        </w:rPr>
        <w:t xml:space="preserve"> </w:t>
      </w:r>
      <w:proofErr w:type="spellStart"/>
      <w:r>
        <w:rPr>
          <w:rFonts w:ascii="Courier" w:hAnsi="Courier" w:cs="Courier"/>
          <w:szCs w:val="22"/>
          <w:lang w:val="en-US"/>
        </w:rPr>
        <w:t>uImage</w:t>
      </w:r>
      <w:proofErr w:type="spellEnd"/>
      <w:r>
        <w:rPr>
          <w:rFonts w:ascii="Courier" w:hAnsi="Courier" w:cs="Courier"/>
          <w:szCs w:val="22"/>
          <w:lang w:val="en-US"/>
        </w:rPr>
        <w:t xml:space="preserve"> </w:t>
      </w:r>
      <w:r w:rsidR="00FF3F42">
        <w:rPr>
          <w:rFonts w:ascii="Courier" w:hAnsi="Courier" w:cs="Courier"/>
          <w:szCs w:val="22"/>
          <w:lang w:val="en-US"/>
        </w:rPr>
        <w:t>mt143-05</w:t>
      </w:r>
      <w:r>
        <w:rPr>
          <w:rFonts w:ascii="Courier" w:hAnsi="Courier" w:cs="Courier"/>
          <w:szCs w:val="22"/>
          <w:lang w:val="en-US"/>
        </w:rPr>
        <w:t>.dtb</w:t>
      </w:r>
    </w:p>
    <w:p w14:paraId="36F230DA" w14:textId="6414E475" w:rsidR="000F0E77" w:rsidRPr="000C271A" w:rsidRDefault="000F0E77" w:rsidP="000F0E77">
      <w:pPr>
        <w:pStyle w:val="Text"/>
        <w:tabs>
          <w:tab w:val="left" w:pos="851"/>
        </w:tabs>
        <w:spacing w:line="240" w:lineRule="auto"/>
        <w:ind w:left="1843" w:hanging="851"/>
        <w:jc w:val="left"/>
        <w:rPr>
          <w:rFonts w:ascii="Courier" w:hAnsi="Courier" w:cs="Courier"/>
          <w:szCs w:val="22"/>
          <w:lang w:val="en-US"/>
        </w:rPr>
      </w:pPr>
    </w:p>
    <w:p w14:paraId="0B3049C6" w14:textId="77777777" w:rsidR="00BD0451" w:rsidRDefault="000F0E77" w:rsidP="006B2918">
      <w:pPr>
        <w:pStyle w:val="3-"/>
      </w:pPr>
      <w:r w:rsidRPr="000C271A">
        <w:t>После</w:t>
      </w:r>
      <w:r w:rsidRPr="00925463">
        <w:t xml:space="preserve"> </w:t>
      </w:r>
      <w:r w:rsidRPr="000C271A">
        <w:t>выполнения</w:t>
      </w:r>
      <w:r w:rsidRPr="00925463">
        <w:t xml:space="preserve"> </w:t>
      </w:r>
      <w:r w:rsidRPr="000C271A">
        <w:t>указанных</w:t>
      </w:r>
      <w:r w:rsidRPr="00925463">
        <w:t xml:space="preserve"> </w:t>
      </w:r>
      <w:r w:rsidRPr="000C271A">
        <w:t>команд</w:t>
      </w:r>
      <w:r w:rsidRPr="00925463">
        <w:t xml:space="preserve"> </w:t>
      </w:r>
      <w:r w:rsidRPr="000C271A">
        <w:t>будут</w:t>
      </w:r>
      <w:r w:rsidRPr="00925463">
        <w:t xml:space="preserve"> </w:t>
      </w:r>
      <w:r w:rsidRPr="000C271A">
        <w:t>созданы</w:t>
      </w:r>
      <w:r w:rsidRPr="00925463">
        <w:t xml:space="preserve"> </w:t>
      </w:r>
      <w:r w:rsidRPr="000C271A">
        <w:t>необходимые</w:t>
      </w:r>
      <w:r w:rsidRPr="00925463">
        <w:t xml:space="preserve"> </w:t>
      </w:r>
      <w:r w:rsidRPr="000C271A">
        <w:t>целевые</w:t>
      </w:r>
      <w:r w:rsidRPr="00925463">
        <w:t xml:space="preserve"> </w:t>
      </w:r>
      <w:r w:rsidRPr="000C271A">
        <w:t>би</w:t>
      </w:r>
      <w:r w:rsidR="00430424">
        <w:t>н</w:t>
      </w:r>
      <w:r w:rsidRPr="000C271A">
        <w:t>арные</w:t>
      </w:r>
      <w:r w:rsidRPr="00925463">
        <w:t xml:space="preserve"> </w:t>
      </w:r>
      <w:r w:rsidRPr="000C271A">
        <w:t>файлы</w:t>
      </w:r>
      <w:r w:rsidRPr="00925463">
        <w:t xml:space="preserve"> </w:t>
      </w:r>
      <w:r w:rsidR="00A73D16" w:rsidRPr="00F308C5">
        <w:rPr>
          <w:rFonts w:ascii="Courier New" w:hAnsi="Courier New" w:cs="Courier New"/>
          <w:sz w:val="24"/>
          <w:szCs w:val="22"/>
          <w:lang w:val="en-US"/>
        </w:rPr>
        <w:t>arch</w:t>
      </w:r>
      <w:r w:rsidR="00A73D16" w:rsidRPr="00925463">
        <w:rPr>
          <w:rFonts w:ascii="Courier New" w:hAnsi="Courier New" w:cs="Courier New"/>
          <w:sz w:val="24"/>
          <w:szCs w:val="22"/>
        </w:rPr>
        <w:t>/</w:t>
      </w:r>
      <w:r w:rsidR="00925463">
        <w:rPr>
          <w:rFonts w:ascii="Courier New" w:hAnsi="Courier New" w:cs="Courier New"/>
          <w:sz w:val="24"/>
          <w:szCs w:val="22"/>
          <w:lang w:val="en-US"/>
        </w:rPr>
        <w:t>arm</w:t>
      </w:r>
      <w:r w:rsidR="00A73D16" w:rsidRPr="00925463">
        <w:rPr>
          <w:rFonts w:ascii="Courier New" w:hAnsi="Courier New" w:cs="Courier New"/>
          <w:sz w:val="24"/>
          <w:szCs w:val="22"/>
        </w:rPr>
        <w:t>/</w:t>
      </w:r>
      <w:r w:rsidR="00A73D16" w:rsidRPr="00F308C5">
        <w:rPr>
          <w:rFonts w:ascii="Courier New" w:hAnsi="Courier New" w:cs="Courier New"/>
          <w:sz w:val="24"/>
          <w:szCs w:val="22"/>
          <w:lang w:val="en-US"/>
        </w:rPr>
        <w:t>boot</w:t>
      </w:r>
      <w:r w:rsidR="00A73D16" w:rsidRPr="00925463">
        <w:rPr>
          <w:rFonts w:ascii="Courier New" w:hAnsi="Courier New" w:cs="Courier New"/>
          <w:sz w:val="24"/>
          <w:szCs w:val="22"/>
        </w:rPr>
        <w:t>/</w:t>
      </w:r>
      <w:proofErr w:type="spellStart"/>
      <w:r w:rsidR="00A73D16" w:rsidRPr="00F308C5">
        <w:rPr>
          <w:rFonts w:ascii="Courier New" w:hAnsi="Courier New" w:cs="Courier New"/>
          <w:sz w:val="24"/>
          <w:szCs w:val="22"/>
          <w:lang w:val="en-US"/>
        </w:rPr>
        <w:t>uImage</w:t>
      </w:r>
      <w:proofErr w:type="spellEnd"/>
      <w:r w:rsidRPr="00925463">
        <w:rPr>
          <w:sz w:val="24"/>
        </w:rPr>
        <w:t xml:space="preserve"> </w:t>
      </w:r>
      <w:r w:rsidRPr="00925463">
        <w:t>–</w:t>
      </w:r>
      <w:r w:rsidR="00A73D16" w:rsidRPr="00925463">
        <w:t xml:space="preserve"> </w:t>
      </w:r>
      <w:r w:rsidRPr="000C271A">
        <w:t>образ</w:t>
      </w:r>
      <w:r w:rsidRPr="00925463">
        <w:t xml:space="preserve"> </w:t>
      </w:r>
      <w:r w:rsidR="00A73D16">
        <w:t>ядра</w:t>
      </w:r>
      <w:r w:rsidR="00A73D16" w:rsidRPr="00925463">
        <w:t xml:space="preserve"> </w:t>
      </w:r>
      <w:r w:rsidR="00A73D16" w:rsidRPr="00F308C5">
        <w:rPr>
          <w:lang w:val="en-US"/>
        </w:rPr>
        <w:t>Linux</w:t>
      </w:r>
      <w:r w:rsidR="00A73D16" w:rsidRPr="00925463">
        <w:t xml:space="preserve"> </w:t>
      </w:r>
      <w:r w:rsidRPr="000C271A">
        <w:t>и</w:t>
      </w:r>
      <w:r w:rsidRPr="00925463">
        <w:t xml:space="preserve"> </w:t>
      </w:r>
      <w:r w:rsidR="00A73D16" w:rsidRPr="007547CB">
        <w:rPr>
          <w:rFonts w:ascii="Courier New" w:hAnsi="Courier New" w:cs="Courier New"/>
          <w:sz w:val="24"/>
          <w:szCs w:val="24"/>
          <w:lang w:val="en-US"/>
        </w:rPr>
        <w:t>arch</w:t>
      </w:r>
      <w:r w:rsidR="00A73D16" w:rsidRPr="007547CB">
        <w:rPr>
          <w:rFonts w:ascii="Courier New" w:hAnsi="Courier New" w:cs="Courier New"/>
          <w:sz w:val="24"/>
          <w:szCs w:val="24"/>
        </w:rPr>
        <w:t>/</w:t>
      </w:r>
      <w:r w:rsidR="00925463" w:rsidRPr="007547CB">
        <w:rPr>
          <w:rFonts w:ascii="Courier New" w:hAnsi="Courier New" w:cs="Courier New"/>
          <w:sz w:val="24"/>
          <w:szCs w:val="24"/>
          <w:lang w:val="en-US"/>
        </w:rPr>
        <w:t>arm</w:t>
      </w:r>
      <w:r w:rsidR="00A73D16" w:rsidRPr="007547CB">
        <w:rPr>
          <w:rFonts w:ascii="Courier New" w:hAnsi="Courier New" w:cs="Courier New"/>
          <w:sz w:val="24"/>
          <w:szCs w:val="24"/>
        </w:rPr>
        <w:t>/</w:t>
      </w:r>
      <w:r w:rsidR="00A73D16" w:rsidRPr="007547CB">
        <w:rPr>
          <w:rFonts w:ascii="Courier New" w:hAnsi="Courier New" w:cs="Courier New"/>
          <w:sz w:val="24"/>
          <w:szCs w:val="24"/>
          <w:lang w:val="en-US"/>
        </w:rPr>
        <w:t>boot</w:t>
      </w:r>
      <w:r w:rsidR="00A73D16" w:rsidRPr="007547CB">
        <w:rPr>
          <w:rFonts w:ascii="Courier New" w:hAnsi="Courier New" w:cs="Courier New"/>
          <w:sz w:val="24"/>
          <w:szCs w:val="24"/>
        </w:rPr>
        <w:t>/</w:t>
      </w:r>
      <w:proofErr w:type="spellStart"/>
      <w:r w:rsidR="000B6732" w:rsidRPr="007547CB">
        <w:rPr>
          <w:rFonts w:ascii="Courier New" w:hAnsi="Courier New" w:cs="Courier New"/>
          <w:sz w:val="24"/>
          <w:szCs w:val="24"/>
          <w:lang w:val="en-US"/>
        </w:rPr>
        <w:t>dts</w:t>
      </w:r>
      <w:proofErr w:type="spellEnd"/>
      <w:r w:rsidR="000B6732" w:rsidRPr="007547CB">
        <w:rPr>
          <w:rFonts w:ascii="Courier New" w:hAnsi="Courier New" w:cs="Courier New"/>
          <w:sz w:val="24"/>
          <w:szCs w:val="24"/>
        </w:rPr>
        <w:t>/</w:t>
      </w:r>
      <w:proofErr w:type="spellStart"/>
      <w:r w:rsidR="00925463" w:rsidRPr="007547CB">
        <w:rPr>
          <w:rFonts w:ascii="Courier" w:hAnsi="Courier" w:cs="Courier"/>
          <w:sz w:val="24"/>
          <w:szCs w:val="24"/>
          <w:lang w:val="en-US"/>
        </w:rPr>
        <w:t>mt</w:t>
      </w:r>
      <w:proofErr w:type="spellEnd"/>
      <w:r w:rsidR="00925463" w:rsidRPr="007547CB">
        <w:rPr>
          <w:rFonts w:ascii="Courier" w:hAnsi="Courier" w:cs="Courier"/>
          <w:sz w:val="24"/>
          <w:szCs w:val="24"/>
        </w:rPr>
        <w:t>143-05.</w:t>
      </w:r>
      <w:proofErr w:type="spellStart"/>
      <w:r w:rsidR="00925463" w:rsidRPr="007547CB">
        <w:rPr>
          <w:rFonts w:ascii="Courier" w:hAnsi="Courier" w:cs="Courier"/>
          <w:sz w:val="24"/>
          <w:szCs w:val="24"/>
          <w:lang w:val="en-US"/>
        </w:rPr>
        <w:t>dtb</w:t>
      </w:r>
      <w:proofErr w:type="spellEnd"/>
      <w:r w:rsidR="00925463" w:rsidRPr="00925463">
        <w:t xml:space="preserve"> </w:t>
      </w:r>
      <w:r w:rsidRPr="00925463">
        <w:t xml:space="preserve">– </w:t>
      </w:r>
      <w:r w:rsidRPr="000C271A">
        <w:t>образ</w:t>
      </w:r>
      <w:r w:rsidRPr="00925463">
        <w:t xml:space="preserve"> </w:t>
      </w:r>
      <w:r w:rsidR="00A73D16">
        <w:t>дерева</w:t>
      </w:r>
      <w:r w:rsidR="00A73D16" w:rsidRPr="00925463">
        <w:t xml:space="preserve"> </w:t>
      </w:r>
      <w:r w:rsidR="00A73D16">
        <w:t>оборудования</w:t>
      </w:r>
      <w:r w:rsidR="00A73D16" w:rsidRPr="00925463">
        <w:t xml:space="preserve"> </w:t>
      </w:r>
      <w:r w:rsidR="00A73D16">
        <w:t>платы</w:t>
      </w:r>
      <w:r w:rsidR="00A73D16" w:rsidRPr="00925463">
        <w:t xml:space="preserve"> </w:t>
      </w:r>
      <w:r w:rsidR="00925463">
        <w:rPr>
          <w:szCs w:val="28"/>
          <w:lang w:val="en-US"/>
        </w:rPr>
        <w:t>MT</w:t>
      </w:r>
      <w:r w:rsidR="00925463" w:rsidRPr="00925463">
        <w:rPr>
          <w:szCs w:val="28"/>
        </w:rPr>
        <w:t>143-0</w:t>
      </w:r>
      <w:r w:rsidR="00925463" w:rsidRPr="007206E4">
        <w:rPr>
          <w:szCs w:val="28"/>
        </w:rPr>
        <w:t>5</w:t>
      </w:r>
      <w:r w:rsidR="00A73D16" w:rsidRPr="00925463">
        <w:t>.</w:t>
      </w:r>
    </w:p>
    <w:p w14:paraId="086D7506" w14:textId="69AF7534" w:rsidR="000F0E77" w:rsidRDefault="00A73D16" w:rsidP="00B43D63">
      <w:r w:rsidRPr="00925463">
        <w:t xml:space="preserve"> </w:t>
      </w:r>
    </w:p>
    <w:p w14:paraId="29728A74" w14:textId="77777777" w:rsidR="00BD0451" w:rsidRDefault="00BD0451" w:rsidP="00BD0451">
      <w:pPr>
        <w:pStyle w:val="23"/>
      </w:pPr>
      <w:bookmarkStart w:id="12" w:name="_Toc57383964"/>
      <w:bookmarkStart w:id="13" w:name="_Hlk55830971"/>
      <w:bookmarkStart w:id="14" w:name="_Toc61620375"/>
      <w:r>
        <w:t xml:space="preserve">Сборка </w:t>
      </w:r>
      <w:r w:rsidRPr="006F0A21">
        <w:t>корневой</w:t>
      </w:r>
      <w:r>
        <w:t xml:space="preserve"> файловой системы </w:t>
      </w:r>
      <w:r>
        <w:rPr>
          <w:lang w:val="en-US"/>
        </w:rPr>
        <w:t>Linux</w:t>
      </w:r>
      <w:bookmarkEnd w:id="12"/>
      <w:bookmarkEnd w:id="14"/>
    </w:p>
    <w:p w14:paraId="2A363BD0" w14:textId="77777777" w:rsidR="00BD0451" w:rsidRDefault="00BD0451" w:rsidP="00BD0451">
      <w:pPr>
        <w:pStyle w:val="3-"/>
      </w:pPr>
      <w:r>
        <w:t>Создать рабочий каталог и перейти в него</w:t>
      </w:r>
      <w:r w:rsidRPr="00BE532B">
        <w:t xml:space="preserve"> (</w:t>
      </w:r>
      <w:r>
        <w:t>можно воспользоваться существующим каталогом):</w:t>
      </w:r>
    </w:p>
    <w:p w14:paraId="7DA172D3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mkdir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~/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rootfs</w:t>
      </w:r>
      <w:proofErr w:type="spellEnd"/>
    </w:p>
    <w:p w14:paraId="35BF07CE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gramStart"/>
      <w:r w:rsidRPr="007D4746">
        <w:rPr>
          <w:rFonts w:ascii="Courier New" w:hAnsi="Courier New" w:cs="Courier New"/>
          <w:sz w:val="24"/>
          <w:lang w:val="en-US"/>
        </w:rPr>
        <w:t>cd</w:t>
      </w:r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~/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rootfs</w:t>
      </w:r>
      <w:proofErr w:type="spellEnd"/>
    </w:p>
    <w:p w14:paraId="7C9B4D1D" w14:textId="77777777" w:rsidR="00BD0451" w:rsidRDefault="00BD0451" w:rsidP="00BD0451">
      <w:pPr>
        <w:pStyle w:val="3-"/>
      </w:pPr>
      <w:r>
        <w:t>Распаковать архив с исходными кодами системы сборки</w:t>
      </w:r>
      <w:r w:rsidRPr="007E6EEB">
        <w:t>:</w:t>
      </w:r>
    </w:p>
    <w:p w14:paraId="6CEA4539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gramStart"/>
      <w:r w:rsidRPr="007D4746">
        <w:rPr>
          <w:rFonts w:ascii="Courier New" w:hAnsi="Courier New" w:cs="Courier New"/>
          <w:sz w:val="24"/>
          <w:lang w:val="en-US"/>
        </w:rPr>
        <w:t>tar</w:t>
      </w:r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xzf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rootfs-sources.tgz</w:t>
      </w:r>
    </w:p>
    <w:p w14:paraId="726E86ED" w14:textId="77777777" w:rsidR="00BD0451" w:rsidRDefault="00BD0451" w:rsidP="00BD0451">
      <w:pPr>
        <w:pStyle w:val="3-"/>
      </w:pPr>
      <w:r>
        <w:t xml:space="preserve">Если в системе не установлен </w:t>
      </w:r>
      <w:r>
        <w:rPr>
          <w:lang w:val="en-US"/>
        </w:rPr>
        <w:t>Docker</w:t>
      </w:r>
      <w:r w:rsidRPr="007E6EEB">
        <w:t xml:space="preserve">, </w:t>
      </w:r>
      <w:r>
        <w:t xml:space="preserve">то установить его, следуя инструкции </w:t>
      </w:r>
      <w:hyperlink r:id="rId16" w:history="1">
        <w:r w:rsidRPr="007E6EEB">
          <w:rPr>
            <w:rStyle w:val="afe"/>
          </w:rPr>
          <w:t>https://docs.docker.com/engine/install/</w:t>
        </w:r>
      </w:hyperlink>
      <w:r w:rsidRPr="007E6EEB">
        <w:t>;</w:t>
      </w:r>
    </w:p>
    <w:p w14:paraId="153B2F9B" w14:textId="77777777" w:rsidR="00BD0451" w:rsidRPr="007E6EEB" w:rsidRDefault="00BD0451" w:rsidP="00BD0451">
      <w:pPr>
        <w:pStyle w:val="3-"/>
      </w:pPr>
      <w:r>
        <w:t xml:space="preserve">Выполнить сборку образа </w:t>
      </w:r>
      <w:proofErr w:type="spellStart"/>
      <w:r>
        <w:rPr>
          <w:lang w:val="en-US"/>
        </w:rPr>
        <w:t>docker</w:t>
      </w:r>
      <w:proofErr w:type="spellEnd"/>
      <w:r>
        <w:t>, если образ до этого не собирался</w:t>
      </w:r>
      <w:r w:rsidRPr="007E6EEB">
        <w:t>:</w:t>
      </w:r>
    </w:p>
    <w:p w14:paraId="1A9E0A61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docker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build --tag builder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docker</w:t>
      </w:r>
      <w:proofErr w:type="spellEnd"/>
    </w:p>
    <w:p w14:paraId="3C00E023" w14:textId="77777777" w:rsidR="00BD0451" w:rsidRPr="007E6EEB" w:rsidRDefault="00BD0451" w:rsidP="00BD0451">
      <w:pPr>
        <w:pStyle w:val="3-"/>
      </w:pPr>
      <w:r>
        <w:t>Выполнить сборку, запустив командный файл</w:t>
      </w:r>
      <w:r w:rsidRPr="007E6EEB">
        <w:t xml:space="preserve"> </w:t>
      </w:r>
      <w:r>
        <w:t>и указав платформу дистрибутива:</w:t>
      </w:r>
    </w:p>
    <w:p w14:paraId="08A381B3" w14:textId="70AC7E34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7D4746">
        <w:rPr>
          <w:rFonts w:ascii="Courier New" w:hAnsi="Courier New" w:cs="Courier New"/>
          <w:sz w:val="24"/>
          <w:lang w:val="en-US"/>
        </w:rPr>
        <w:t xml:space="preserve">./build.sh </w:t>
      </w:r>
      <w:r w:rsidR="00AB4A9B">
        <w:rPr>
          <w:rFonts w:ascii="Courier New" w:hAnsi="Courier New" w:cs="Courier New"/>
          <w:sz w:val="24"/>
          <w:lang w:val="en-US"/>
        </w:rPr>
        <w:t>basis</w:t>
      </w:r>
    </w:p>
    <w:p w14:paraId="03B3617C" w14:textId="4CCAEF18" w:rsidR="00BD0451" w:rsidRPr="007E6EEB" w:rsidRDefault="00BD0451" w:rsidP="00BD0451">
      <w:pPr>
        <w:pStyle w:val="3-"/>
      </w:pPr>
      <w:r>
        <w:t xml:space="preserve">По окончанию сборки в каталоге </w:t>
      </w:r>
      <w:r w:rsidR="005018A4">
        <w:rPr>
          <w:lang w:val="en-US"/>
        </w:rPr>
        <w:t>basis</w:t>
      </w:r>
      <w:r w:rsidRPr="007E6EEB">
        <w:t xml:space="preserve"> </w:t>
      </w:r>
      <w:r>
        <w:t xml:space="preserve">будет находиться файл </w:t>
      </w:r>
      <w:r w:rsidRPr="007E6EEB">
        <w:t xml:space="preserve">rootfs.tgz </w:t>
      </w:r>
      <w:r w:rsidR="007547CB">
        <w:t>с </w:t>
      </w:r>
      <w:r>
        <w:t xml:space="preserve">основной файловой системой </w:t>
      </w:r>
      <w:proofErr w:type="spellStart"/>
      <w:r w:rsidRPr="007E6EEB">
        <w:t>Linux</w:t>
      </w:r>
      <w:proofErr w:type="spellEnd"/>
      <w:r w:rsidRPr="007E6EEB">
        <w:t>;</w:t>
      </w:r>
    </w:p>
    <w:bookmarkEnd w:id="13"/>
    <w:p w14:paraId="13AF8108" w14:textId="77777777" w:rsidR="00BD0451" w:rsidRPr="001219FD" w:rsidRDefault="00BD0451" w:rsidP="00BD0451">
      <w:pPr>
        <w:pStyle w:val="Text"/>
        <w:tabs>
          <w:tab w:val="left" w:pos="851"/>
        </w:tabs>
        <w:spacing w:line="240" w:lineRule="auto"/>
        <w:ind w:firstLine="0"/>
        <w:jc w:val="left"/>
      </w:pPr>
    </w:p>
    <w:p w14:paraId="4EF5BF1C" w14:textId="77777777" w:rsidR="00BD0451" w:rsidRPr="001219FD" w:rsidRDefault="00BD0451" w:rsidP="00BD0451">
      <w:pPr>
        <w:pStyle w:val="23"/>
      </w:pPr>
      <w:bookmarkStart w:id="15" w:name="_Toc57383965"/>
      <w:bookmarkStart w:id="16" w:name="_Hlk55831101"/>
      <w:bookmarkStart w:id="17" w:name="_Toc61620376"/>
      <w:r w:rsidRPr="001219FD">
        <w:t xml:space="preserve">Запись дистрибутива </w:t>
      </w:r>
      <w:proofErr w:type="spellStart"/>
      <w:r w:rsidRPr="001219FD">
        <w:t>Linux</w:t>
      </w:r>
      <w:proofErr w:type="spellEnd"/>
      <w:r w:rsidRPr="001219FD">
        <w:t xml:space="preserve"> на SD-карту</w:t>
      </w:r>
      <w:bookmarkEnd w:id="15"/>
      <w:bookmarkEnd w:id="17"/>
    </w:p>
    <w:p w14:paraId="44B17FA5" w14:textId="77777777" w:rsidR="00BD0451" w:rsidRDefault="00BD0451" w:rsidP="00BD0451">
      <w:pPr>
        <w:pStyle w:val="3-"/>
      </w:pPr>
      <w:r w:rsidRPr="001219FD">
        <w:t xml:space="preserve">Для записи дистрибутива </w:t>
      </w:r>
      <w:proofErr w:type="spellStart"/>
      <w:r w:rsidRPr="001219FD">
        <w:t>Linux</w:t>
      </w:r>
      <w:proofErr w:type="spellEnd"/>
      <w:r w:rsidRPr="001219FD">
        <w:t xml:space="preserve"> на SD-карту необходимо выполнить следующие шаги:</w:t>
      </w:r>
    </w:p>
    <w:p w14:paraId="687ABB0D" w14:textId="55AF6174" w:rsidR="00BD0451" w:rsidRDefault="00BD0451" w:rsidP="00B43D63">
      <w:pPr>
        <w:pStyle w:val="4-"/>
      </w:pPr>
      <w:r w:rsidRPr="00B43D63">
        <w:lastRenderedPageBreak/>
        <w:t>Подготовить</w:t>
      </w:r>
      <w:r>
        <w:t xml:space="preserve"> </w:t>
      </w:r>
      <w:r w:rsidRPr="00405296">
        <w:rPr>
          <w:lang w:val="en-US"/>
        </w:rPr>
        <w:t>SD</w:t>
      </w:r>
      <w:r w:rsidRPr="00405296">
        <w:t>-</w:t>
      </w:r>
      <w:r>
        <w:t xml:space="preserve">карту с установленным загрузчиком </w:t>
      </w:r>
      <w:r w:rsidRPr="00405296">
        <w:rPr>
          <w:lang w:val="en-US"/>
        </w:rPr>
        <w:t>U</w:t>
      </w:r>
      <w:r w:rsidRPr="00405296">
        <w:t>-</w:t>
      </w:r>
      <w:r w:rsidRPr="00405296">
        <w:rPr>
          <w:lang w:val="en-US"/>
        </w:rPr>
        <w:t>Boot</w:t>
      </w:r>
      <w:r w:rsidRPr="00405296">
        <w:t xml:space="preserve"> </w:t>
      </w:r>
      <w:r>
        <w:t>согласно документу «Пакет программного обеспечения расширенной поддержки СБИС 1888</w:t>
      </w:r>
      <w:r w:rsidR="00516517">
        <w:rPr>
          <w:lang w:val="en-US"/>
        </w:rPr>
        <w:t>BC</w:t>
      </w:r>
      <w:r w:rsidR="00516517" w:rsidRPr="00516517">
        <w:t>048</w:t>
      </w:r>
      <w:r>
        <w:t>. Адаптированный загрузчик U-</w:t>
      </w:r>
      <w:proofErr w:type="spellStart"/>
      <w:r>
        <w:t>Boot</w:t>
      </w:r>
      <w:proofErr w:type="spellEnd"/>
      <w:r>
        <w:t xml:space="preserve"> для платы МТ</w:t>
      </w:r>
      <w:r w:rsidR="00516517" w:rsidRPr="00516517">
        <w:t>143</w:t>
      </w:r>
      <w:r>
        <w:t>.0</w:t>
      </w:r>
      <w:r w:rsidR="00516517" w:rsidRPr="00516517">
        <w:t>5</w:t>
      </w:r>
      <w:r>
        <w:t xml:space="preserve"> на кристалле СБИС </w:t>
      </w:r>
      <w:r w:rsidR="00516517">
        <w:t>1888</w:t>
      </w:r>
      <w:r w:rsidR="00516517">
        <w:rPr>
          <w:lang w:val="en-US"/>
        </w:rPr>
        <w:t>BC</w:t>
      </w:r>
      <w:r w:rsidR="00516517" w:rsidRPr="00516517">
        <w:t>048</w:t>
      </w:r>
      <w:r>
        <w:t>. Инструкция по применению исходных кодов».</w:t>
      </w:r>
    </w:p>
    <w:p w14:paraId="4766C0F5" w14:textId="77777777" w:rsidR="00BD0451" w:rsidRPr="0068198C" w:rsidRDefault="00BD0451" w:rsidP="00BD0451">
      <w:pPr>
        <w:pStyle w:val="4-"/>
        <w:rPr>
          <w:sz w:val="24"/>
          <w:szCs w:val="24"/>
        </w:rPr>
      </w:pPr>
      <w:r w:rsidRPr="0068198C">
        <w:t>Вставить</w:t>
      </w:r>
      <w:r>
        <w:t xml:space="preserve"> подготовленную </w:t>
      </w:r>
      <w:r w:rsidRPr="0068198C">
        <w:rPr>
          <w:lang w:val="en-US"/>
        </w:rPr>
        <w:t>SD</w:t>
      </w:r>
      <w:r w:rsidRPr="00764551">
        <w:t>-</w:t>
      </w:r>
      <w:r>
        <w:t xml:space="preserve">карту в устройство чтения-записи. Для того чтобы узнать, как </w:t>
      </w:r>
      <w:r w:rsidRPr="0068198C">
        <w:rPr>
          <w:lang w:val="en-US"/>
        </w:rPr>
        <w:t>SD</w:t>
      </w:r>
      <w:r w:rsidRPr="00764551">
        <w:t>-</w:t>
      </w:r>
      <w:r>
        <w:t xml:space="preserve">карта определилась в системе, можно выполнить команду: </w:t>
      </w:r>
      <w:proofErr w:type="spellStart"/>
      <w:r w:rsidRPr="0068198C">
        <w:rPr>
          <w:rFonts w:ascii="Courier" w:hAnsi="Courier"/>
          <w:sz w:val="24"/>
          <w:szCs w:val="24"/>
          <w:lang w:val="en-US"/>
        </w:rPr>
        <w:t>lsblk</w:t>
      </w:r>
      <w:proofErr w:type="spellEnd"/>
      <w:r w:rsidRPr="0068198C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–</w:t>
      </w:r>
      <w:r w:rsidRPr="0068198C">
        <w:rPr>
          <w:rFonts w:ascii="Courier" w:hAnsi="Courier"/>
          <w:sz w:val="24"/>
          <w:szCs w:val="24"/>
          <w:lang w:val="en-US"/>
        </w:rPr>
        <w:t>a</w:t>
      </w:r>
      <w:r>
        <w:rPr>
          <w:sz w:val="24"/>
          <w:szCs w:val="24"/>
        </w:rPr>
        <w:t>.</w:t>
      </w:r>
    </w:p>
    <w:p w14:paraId="4C054BAC" w14:textId="77777777" w:rsidR="00BD0451" w:rsidRDefault="00BD0451" w:rsidP="00BD0451">
      <w:pPr>
        <w:pStyle w:val="a7"/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2072D7F" wp14:editId="38691271">
            <wp:extent cx="5133975" cy="242887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911" w14:textId="77777777" w:rsidR="00BD0451" w:rsidRPr="0068198C" w:rsidRDefault="00BD0451" w:rsidP="00BD0451">
      <w:pPr>
        <w:pStyle w:val="af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Pr="0068198C">
        <w:t xml:space="preserve">Внешний вид утилиты </w:t>
      </w:r>
      <w:proofErr w:type="spellStart"/>
      <w:r w:rsidRPr="0068198C">
        <w:t>lsblk</w:t>
      </w:r>
      <w:proofErr w:type="spellEnd"/>
    </w:p>
    <w:p w14:paraId="42DDF403" w14:textId="77777777" w:rsidR="00BD0451" w:rsidRPr="00764551" w:rsidRDefault="00BD0451" w:rsidP="00BD0451">
      <w:pPr>
        <w:pStyle w:val="4-"/>
        <w:rPr>
          <w:b/>
        </w:rPr>
      </w:pPr>
      <w:r>
        <w:t xml:space="preserve">В нашем случае это </w:t>
      </w:r>
      <w:proofErr w:type="spellStart"/>
      <w:r w:rsidRPr="0068198C">
        <w:rPr>
          <w:lang w:val="en-US"/>
        </w:rPr>
        <w:t>sdb</w:t>
      </w:r>
      <w:proofErr w:type="spellEnd"/>
      <w:r w:rsidRPr="00D17A14">
        <w:t>,</w:t>
      </w:r>
      <w:r w:rsidRPr="00791E49">
        <w:rPr>
          <w:b/>
        </w:rPr>
        <w:t xml:space="preserve"> </w:t>
      </w:r>
      <w:r>
        <w:t xml:space="preserve">далее необходимо заменять </w:t>
      </w:r>
      <w:proofErr w:type="spellStart"/>
      <w:r w:rsidRPr="0068198C">
        <w:rPr>
          <w:lang w:val="en-US"/>
        </w:rPr>
        <w:t>sdb</w:t>
      </w:r>
      <w:proofErr w:type="spellEnd"/>
      <w:r w:rsidRPr="00791E49">
        <w:t xml:space="preserve"> </w:t>
      </w:r>
      <w:r>
        <w:t>на полученное название</w:t>
      </w:r>
      <w:r w:rsidRPr="00791E49">
        <w:rPr>
          <w:b/>
        </w:rPr>
        <w:t>.</w:t>
      </w:r>
    </w:p>
    <w:p w14:paraId="57E6F1D4" w14:textId="77777777" w:rsidR="00BD0451" w:rsidRPr="00BE4E00" w:rsidRDefault="00BD0451" w:rsidP="00BD0451">
      <w:pPr>
        <w:pStyle w:val="4-"/>
      </w:pPr>
      <w:r>
        <w:t xml:space="preserve">Подготовить специальный раздел на </w:t>
      </w:r>
      <w:r>
        <w:rPr>
          <w:lang w:val="en-US"/>
        </w:rPr>
        <w:t>SD</w:t>
      </w:r>
      <w:r>
        <w:t xml:space="preserve">-карте. Например, при помощи командной строки </w:t>
      </w:r>
      <w:r>
        <w:rPr>
          <w:lang w:val="en-US"/>
        </w:rPr>
        <w:t>Linux</w:t>
      </w:r>
      <w:r w:rsidRPr="00BE4E00">
        <w:t>:</w:t>
      </w:r>
    </w:p>
    <w:p w14:paraId="51D84195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fdisk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/dev/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sdb</w:t>
      </w:r>
      <w:proofErr w:type="spellEnd"/>
    </w:p>
    <w:p w14:paraId="7058DCB9" w14:textId="77777777" w:rsidR="00BD0451" w:rsidRDefault="00BD0451" w:rsidP="00BD0451">
      <w:pPr>
        <w:pStyle w:val="Text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F54075" wp14:editId="28B6A651">
            <wp:extent cx="6134100" cy="27908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9F1E" w14:textId="77777777" w:rsidR="00BD0451" w:rsidRPr="007D4746" w:rsidRDefault="00BD0451" w:rsidP="00BD0451">
      <w:pPr>
        <w:pStyle w:val="af8"/>
        <w:rPr>
          <w:szCs w:val="24"/>
        </w:rPr>
      </w:pPr>
      <w:r w:rsidRPr="00D17A14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Pr="00D17A14">
        <w:rPr>
          <w:noProof/>
        </w:rPr>
        <w:t>2</w:t>
      </w:r>
      <w:r>
        <w:rPr>
          <w:noProof/>
        </w:rPr>
        <w:fldChar w:fldCharType="end"/>
      </w:r>
      <w:r w:rsidRPr="00D17A14">
        <w:rPr>
          <w:szCs w:val="24"/>
        </w:rPr>
        <w:t xml:space="preserve"> – Вид окна терминала после команды </w:t>
      </w:r>
      <w:proofErr w:type="spellStart"/>
      <w:r w:rsidRPr="00D17A14">
        <w:rPr>
          <w:szCs w:val="24"/>
          <w:lang w:val="en-US"/>
        </w:rPr>
        <w:t>sudo</w:t>
      </w:r>
      <w:proofErr w:type="spellEnd"/>
      <w:r w:rsidRPr="00D17A14">
        <w:rPr>
          <w:szCs w:val="24"/>
        </w:rPr>
        <w:t xml:space="preserve"> </w:t>
      </w:r>
      <w:proofErr w:type="spellStart"/>
      <w:r w:rsidRPr="00D17A14">
        <w:rPr>
          <w:szCs w:val="24"/>
          <w:lang w:val="en-US"/>
        </w:rPr>
        <w:t>fdisk</w:t>
      </w:r>
      <w:proofErr w:type="spellEnd"/>
      <w:r w:rsidRPr="00D17A14">
        <w:rPr>
          <w:szCs w:val="24"/>
        </w:rPr>
        <w:t xml:space="preserve"> /</w:t>
      </w:r>
      <w:proofErr w:type="spellStart"/>
      <w:r w:rsidRPr="00D17A14">
        <w:rPr>
          <w:szCs w:val="24"/>
          <w:lang w:val="en-US"/>
        </w:rPr>
        <w:t>dev</w:t>
      </w:r>
      <w:proofErr w:type="spellEnd"/>
      <w:r w:rsidRPr="00D17A14">
        <w:rPr>
          <w:szCs w:val="24"/>
        </w:rPr>
        <w:t>/</w:t>
      </w:r>
      <w:proofErr w:type="spellStart"/>
      <w:r w:rsidRPr="00D17A14">
        <w:rPr>
          <w:szCs w:val="24"/>
          <w:lang w:val="en-US"/>
        </w:rPr>
        <w:t>sdb</w:t>
      </w:r>
      <w:proofErr w:type="spellEnd"/>
    </w:p>
    <w:p w14:paraId="779D09C0" w14:textId="77777777" w:rsidR="00BD0451" w:rsidRPr="007D4746" w:rsidRDefault="00BD0451" w:rsidP="00BD0451">
      <w:pPr>
        <w:pStyle w:val="a7"/>
      </w:pPr>
    </w:p>
    <w:p w14:paraId="5E8C125E" w14:textId="77777777" w:rsidR="00BD0451" w:rsidRDefault="00BD0451" w:rsidP="00BD0451">
      <w:pPr>
        <w:pStyle w:val="4-"/>
      </w:pPr>
      <w:r>
        <w:t xml:space="preserve">Создать новый раздел при помощи команды </w:t>
      </w:r>
      <w:r w:rsidRPr="00D17A14">
        <w:rPr>
          <w:rFonts w:ascii="Courier New" w:hAnsi="Courier New" w:cs="Courier New"/>
          <w:sz w:val="24"/>
          <w:lang w:val="en-US"/>
        </w:rPr>
        <w:t>n</w:t>
      </w:r>
      <w:r>
        <w:t>:</w:t>
      </w:r>
    </w:p>
    <w:p w14:paraId="3EA997A9" w14:textId="77777777" w:rsidR="00BD0451" w:rsidRDefault="00BD0451" w:rsidP="00BD0451">
      <w:pPr>
        <w:pStyle w:val="a7"/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21734CA" wp14:editId="4F50E82C">
            <wp:extent cx="6480175" cy="199834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FD5F" w14:textId="77777777" w:rsidR="00BD0451" w:rsidRDefault="00BD0451" w:rsidP="00BD0451">
      <w:pPr>
        <w:pStyle w:val="af8"/>
        <w:rPr>
          <w:szCs w:val="24"/>
        </w:rPr>
      </w:pPr>
      <w:r w:rsidRPr="0068198C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68198C">
        <w:rPr>
          <w:szCs w:val="24"/>
        </w:rPr>
        <w:t xml:space="preserve"> – Вид окна терминала при успешном создании раздела</w:t>
      </w:r>
    </w:p>
    <w:p w14:paraId="31A3EA39" w14:textId="77777777" w:rsidR="00BD0451" w:rsidRPr="00D17A14" w:rsidRDefault="00BD0451" w:rsidP="00BD0451">
      <w:pPr>
        <w:pStyle w:val="a7"/>
      </w:pPr>
    </w:p>
    <w:p w14:paraId="785D55D5" w14:textId="77777777" w:rsidR="00BD0451" w:rsidRDefault="00BD0451" w:rsidP="00BD0451">
      <w:pPr>
        <w:pStyle w:val="4-"/>
      </w:pPr>
      <w:r>
        <w:t xml:space="preserve">Для записи сделанных изменений необходимо ввести команду </w:t>
      </w:r>
      <w:r w:rsidRPr="00D17A14">
        <w:rPr>
          <w:rFonts w:ascii="Courier New" w:hAnsi="Courier New" w:cs="Courier New"/>
          <w:sz w:val="24"/>
          <w:szCs w:val="24"/>
          <w:lang w:val="en-US"/>
        </w:rPr>
        <w:t>w</w:t>
      </w:r>
      <w:r w:rsidRPr="00CF57FC">
        <w:t>.</w:t>
      </w:r>
    </w:p>
    <w:p w14:paraId="2FB2D75F" w14:textId="77777777" w:rsidR="00BD0451" w:rsidRDefault="00BD0451" w:rsidP="00BD0451">
      <w:pPr>
        <w:pStyle w:val="a7"/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DE7C211" wp14:editId="6F0CEE19">
            <wp:extent cx="6096000" cy="9048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F40" w14:textId="77777777" w:rsidR="00BD0451" w:rsidRPr="0068198C" w:rsidRDefault="00BD0451" w:rsidP="00BD0451">
      <w:pPr>
        <w:pStyle w:val="af8"/>
        <w:rPr>
          <w:szCs w:val="24"/>
        </w:rPr>
      </w:pPr>
      <w:r w:rsidRPr="0068198C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Pr="0068198C">
        <w:rPr>
          <w:noProof/>
        </w:rPr>
        <w:t>4</w:t>
      </w:r>
      <w:r>
        <w:rPr>
          <w:noProof/>
        </w:rPr>
        <w:fldChar w:fldCharType="end"/>
      </w:r>
      <w:r w:rsidRPr="0068198C">
        <w:rPr>
          <w:szCs w:val="24"/>
        </w:rPr>
        <w:t xml:space="preserve"> – Сохранение сделанных изменений в разделах диска</w:t>
      </w:r>
    </w:p>
    <w:p w14:paraId="5E0A9EFD" w14:textId="77777777" w:rsidR="00BD0451" w:rsidRPr="00CC00C6" w:rsidRDefault="00BD0451" w:rsidP="00BD0451">
      <w:pPr>
        <w:pStyle w:val="4-"/>
      </w:pPr>
      <w:r w:rsidRPr="00CC00C6">
        <w:lastRenderedPageBreak/>
        <w:t xml:space="preserve">Создать файловую систему на созданном разделе (необходимо заменить </w:t>
      </w:r>
      <w:r w:rsidRPr="00C80ECF">
        <w:rPr>
          <w:rFonts w:ascii="Courier New" w:hAnsi="Courier New" w:cs="Courier New"/>
          <w:sz w:val="24"/>
          <w:szCs w:val="24"/>
        </w:rPr>
        <w:t>/</w:t>
      </w:r>
      <w:r w:rsidRPr="00C80ECF">
        <w:rPr>
          <w:rFonts w:ascii="Courier New" w:hAnsi="Courier New" w:cs="Courier New"/>
          <w:sz w:val="24"/>
          <w:szCs w:val="24"/>
          <w:lang w:val="en-US"/>
        </w:rPr>
        <w:t>dev</w:t>
      </w:r>
      <w:r w:rsidRPr="00C80ECF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80ECF">
        <w:rPr>
          <w:rFonts w:ascii="Courier New" w:hAnsi="Courier New" w:cs="Courier New"/>
          <w:sz w:val="24"/>
          <w:szCs w:val="24"/>
          <w:lang w:val="en-US"/>
        </w:rPr>
        <w:t>sd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C80ECF">
        <w:rPr>
          <w:rFonts w:ascii="Courier New" w:hAnsi="Courier New" w:cs="Courier New"/>
          <w:sz w:val="24"/>
          <w:szCs w:val="24"/>
        </w:rPr>
        <w:t>2</w:t>
      </w:r>
      <w:r w:rsidRPr="00C80ECF">
        <w:rPr>
          <w:rFonts w:ascii="Courier New" w:hAnsi="Courier New" w:cs="Courier New"/>
          <w:sz w:val="24"/>
        </w:rPr>
        <w:t xml:space="preserve"> </w:t>
      </w:r>
      <w:r w:rsidRPr="00CC00C6">
        <w:t>на реальное устройство отвечающее за созданный раздел):</w:t>
      </w:r>
    </w:p>
    <w:p w14:paraId="588229BF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mkfs.ext4 /dev/sdb2</w:t>
      </w:r>
    </w:p>
    <w:p w14:paraId="14887C6D" w14:textId="77777777" w:rsidR="00BD0451" w:rsidRPr="00CC00C6" w:rsidRDefault="00BD0451" w:rsidP="00BD0451">
      <w:pPr>
        <w:pStyle w:val="4-"/>
      </w:pPr>
      <w:r w:rsidRPr="00CC00C6">
        <w:t xml:space="preserve">Смонтировать созданный раздел с файловую систему (необходимо заменить </w:t>
      </w:r>
      <w:r w:rsidRPr="00C80ECF">
        <w:rPr>
          <w:rFonts w:ascii="Courier New" w:hAnsi="Courier New" w:cs="Courier New"/>
          <w:sz w:val="24"/>
          <w:szCs w:val="24"/>
        </w:rPr>
        <w:t>/</w:t>
      </w:r>
      <w:r w:rsidRPr="00C80ECF">
        <w:rPr>
          <w:rFonts w:ascii="Courier New" w:hAnsi="Courier New" w:cs="Courier New"/>
          <w:sz w:val="24"/>
          <w:szCs w:val="24"/>
          <w:lang w:val="en-US"/>
        </w:rPr>
        <w:t>dev</w:t>
      </w:r>
      <w:r w:rsidRPr="00C80ECF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80ECF">
        <w:rPr>
          <w:rFonts w:ascii="Courier New" w:hAnsi="Courier New" w:cs="Courier New"/>
          <w:sz w:val="24"/>
          <w:szCs w:val="24"/>
          <w:lang w:val="en-US"/>
        </w:rPr>
        <w:t>sd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C80ECF">
        <w:rPr>
          <w:rFonts w:ascii="Courier New" w:hAnsi="Courier New" w:cs="Courier New"/>
          <w:sz w:val="24"/>
          <w:szCs w:val="24"/>
        </w:rPr>
        <w:t>2</w:t>
      </w:r>
      <w:r w:rsidRPr="00C80ECF">
        <w:rPr>
          <w:rFonts w:ascii="Courier New" w:hAnsi="Courier New" w:cs="Courier New"/>
          <w:sz w:val="24"/>
        </w:rPr>
        <w:t xml:space="preserve"> </w:t>
      </w:r>
      <w:r w:rsidRPr="00CC00C6">
        <w:t>на реальное устройство, отвечающее за созданный раздел):</w:t>
      </w:r>
    </w:p>
    <w:p w14:paraId="531A149F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mount /dev/sdb2 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mnt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sdcard</w:t>
      </w:r>
      <w:proofErr w:type="spellEnd"/>
    </w:p>
    <w:p w14:paraId="2A960C5A" w14:textId="77777777" w:rsidR="00BD0451" w:rsidRDefault="00BD0451" w:rsidP="00BD0451">
      <w:pPr>
        <w:pStyle w:val="4-"/>
      </w:pPr>
      <w:r w:rsidRPr="001A1B37">
        <w:t>Ра</w:t>
      </w:r>
      <w:r>
        <w:t xml:space="preserve">спаковать архив файловой системы </w:t>
      </w:r>
      <w:proofErr w:type="spellStart"/>
      <w:r w:rsidRPr="001A1B37">
        <w:rPr>
          <w:rFonts w:ascii="Courier New" w:hAnsi="Courier New" w:cs="Courier New"/>
          <w:sz w:val="24"/>
          <w:szCs w:val="22"/>
          <w:lang w:val="en-US" w:eastAsia="zh-CN"/>
        </w:rPr>
        <w:t>rootfs</w:t>
      </w:r>
      <w:proofErr w:type="spellEnd"/>
      <w:r w:rsidRPr="000B4941">
        <w:rPr>
          <w:rFonts w:ascii="Courier New" w:hAnsi="Courier New" w:cs="Courier New"/>
          <w:sz w:val="24"/>
          <w:szCs w:val="22"/>
          <w:lang w:eastAsia="zh-CN"/>
        </w:rPr>
        <w:t>.</w:t>
      </w:r>
      <w:proofErr w:type="spellStart"/>
      <w:r w:rsidRPr="001A1B37">
        <w:rPr>
          <w:rFonts w:ascii="Courier New" w:hAnsi="Courier New" w:cs="Courier New"/>
          <w:sz w:val="24"/>
          <w:szCs w:val="22"/>
          <w:lang w:val="en-US" w:eastAsia="zh-CN"/>
        </w:rPr>
        <w:t>tgz</w:t>
      </w:r>
      <w:proofErr w:type="spellEnd"/>
      <w:r w:rsidRPr="001A1B37">
        <w:t xml:space="preserve"> </w:t>
      </w:r>
      <w:r>
        <w:t>в смонтированный каталог:</w:t>
      </w:r>
    </w:p>
    <w:p w14:paraId="5964A472" w14:textId="55AC7F9E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gramStart"/>
      <w:r w:rsidRPr="007D4746">
        <w:rPr>
          <w:rFonts w:ascii="Courier New" w:hAnsi="Courier New" w:cs="Courier New"/>
          <w:sz w:val="24"/>
          <w:lang w:val="en-US"/>
        </w:rPr>
        <w:t>cd</w:t>
      </w:r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~/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rootfs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/b</w:t>
      </w:r>
      <w:r w:rsidR="002178CB">
        <w:rPr>
          <w:rFonts w:ascii="Courier New" w:hAnsi="Courier New" w:cs="Courier New"/>
          <w:sz w:val="24"/>
          <w:lang w:val="en-US"/>
        </w:rPr>
        <w:t>asis</w:t>
      </w:r>
    </w:p>
    <w:p w14:paraId="05059BC2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tar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xzf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rootfs.tgz -C 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mnt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sdcard</w:t>
      </w:r>
      <w:proofErr w:type="spellEnd"/>
    </w:p>
    <w:p w14:paraId="43351BFF" w14:textId="77777777" w:rsidR="00BD0451" w:rsidRDefault="00BD0451" w:rsidP="00B43D63">
      <w:pPr>
        <w:pStyle w:val="3-"/>
      </w:pPr>
      <w:r>
        <w:t xml:space="preserve">Скопировать файлы образа ядра </w:t>
      </w:r>
      <w:r>
        <w:rPr>
          <w:lang w:val="en-US"/>
        </w:rPr>
        <w:t>Linux</w:t>
      </w:r>
      <w:r w:rsidRPr="00FA6F77">
        <w:t xml:space="preserve"> </w:t>
      </w:r>
      <w:r>
        <w:t xml:space="preserve">и </w:t>
      </w:r>
      <w:r>
        <w:rPr>
          <w:lang w:val="en-US"/>
        </w:rPr>
        <w:t>device</w:t>
      </w:r>
      <w:r w:rsidRPr="00FA6F77">
        <w:t xml:space="preserve"> </w:t>
      </w:r>
      <w:r>
        <w:rPr>
          <w:lang w:val="en-US"/>
        </w:rPr>
        <w:t>tree</w:t>
      </w:r>
      <w:r w:rsidRPr="00FA6F77">
        <w:t xml:space="preserve"> </w:t>
      </w:r>
      <w:r>
        <w:t>в смонтированный каталог:</w:t>
      </w:r>
    </w:p>
    <w:p w14:paraId="677FDA27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gramStart"/>
      <w:r w:rsidRPr="007D4746">
        <w:rPr>
          <w:rFonts w:ascii="Courier New" w:hAnsi="Courier New" w:cs="Courier New"/>
          <w:sz w:val="24"/>
          <w:lang w:val="en-US"/>
        </w:rPr>
        <w:t>cd</w:t>
      </w:r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~/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src</w:t>
      </w:r>
      <w:proofErr w:type="spellEnd"/>
    </w:p>
    <w:p w14:paraId="2EE1062D" w14:textId="53D8324D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cp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uImage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mnt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sdcard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/boot/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uImage.bin</w:t>
      </w:r>
      <w:proofErr w:type="spellEnd"/>
    </w:p>
    <w:p w14:paraId="09B6B76E" w14:textId="63E5E58D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cp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m</w:t>
      </w:r>
      <w:r w:rsidR="00263412">
        <w:rPr>
          <w:rFonts w:ascii="Courier New" w:hAnsi="Courier New" w:cs="Courier New"/>
          <w:sz w:val="24"/>
          <w:lang w:val="en-US"/>
        </w:rPr>
        <w:t>b143</w:t>
      </w:r>
      <w:r w:rsidRPr="007D4746">
        <w:rPr>
          <w:rFonts w:ascii="Courier New" w:hAnsi="Courier New" w:cs="Courier New"/>
          <w:sz w:val="24"/>
          <w:lang w:val="en-US"/>
        </w:rPr>
        <w:t>-0</w:t>
      </w:r>
      <w:r w:rsidR="00263412">
        <w:rPr>
          <w:rFonts w:ascii="Courier New" w:hAnsi="Courier New" w:cs="Courier New"/>
          <w:sz w:val="24"/>
          <w:lang w:val="en-US"/>
        </w:rPr>
        <w:t>5</w:t>
      </w:r>
      <w:r w:rsidRPr="007D4746">
        <w:rPr>
          <w:rFonts w:ascii="Courier New" w:hAnsi="Courier New" w:cs="Courier New"/>
          <w:sz w:val="24"/>
          <w:lang w:val="en-US"/>
        </w:rPr>
        <w:t>.dtb 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mnt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sdcard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/boot/</w:t>
      </w:r>
      <w:r w:rsidR="00263412">
        <w:rPr>
          <w:rFonts w:ascii="Courier New" w:hAnsi="Courier New" w:cs="Courier New"/>
          <w:sz w:val="24"/>
          <w:lang w:val="en-US"/>
        </w:rPr>
        <w:t>mt143-05</w:t>
      </w:r>
      <w:r w:rsidRPr="007D4746">
        <w:rPr>
          <w:rFonts w:ascii="Courier New" w:hAnsi="Courier New" w:cs="Courier New"/>
          <w:sz w:val="24"/>
          <w:lang w:val="en-US"/>
        </w:rPr>
        <w:t>.dtb</w:t>
      </w:r>
    </w:p>
    <w:p w14:paraId="616AE297" w14:textId="77777777" w:rsidR="00BD0451" w:rsidRDefault="00BD0451" w:rsidP="00B43D63">
      <w:pPr>
        <w:pStyle w:val="3-"/>
      </w:pPr>
      <w:r w:rsidRPr="00CC00C6">
        <w:t>Размонтировать созданный раздел</w:t>
      </w:r>
      <w:r w:rsidRPr="00460B67">
        <w:t>:</w:t>
      </w:r>
    </w:p>
    <w:p w14:paraId="5C83B031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umount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 xml:space="preserve"> 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mnt</w:t>
      </w:r>
      <w:proofErr w:type="spellEnd"/>
      <w:r w:rsidRPr="007D4746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sdcard</w:t>
      </w:r>
      <w:proofErr w:type="spellEnd"/>
    </w:p>
    <w:p w14:paraId="430B32E0" w14:textId="77777777" w:rsidR="00BD0451" w:rsidRPr="000038A3" w:rsidRDefault="00BD0451" w:rsidP="00B43D63">
      <w:pPr>
        <w:pStyle w:val="3-"/>
      </w:pPr>
      <w:r>
        <w:t xml:space="preserve">Освободить устройство </w:t>
      </w:r>
      <w:r w:rsidRPr="000038A3">
        <w:rPr>
          <w:rFonts w:ascii="Courier New" w:hAnsi="Courier New" w:cs="Courier New"/>
          <w:sz w:val="24"/>
          <w:szCs w:val="22"/>
          <w:lang w:val="en-US" w:eastAsia="zh-CN"/>
        </w:rPr>
        <w:t>/dev/</w:t>
      </w:r>
      <w:proofErr w:type="spellStart"/>
      <w:r w:rsidRPr="000038A3">
        <w:rPr>
          <w:rFonts w:ascii="Courier New" w:hAnsi="Courier New" w:cs="Courier New"/>
          <w:sz w:val="24"/>
          <w:szCs w:val="22"/>
          <w:lang w:val="en-US" w:eastAsia="zh-CN"/>
        </w:rPr>
        <w:t>sdb</w:t>
      </w:r>
      <w:proofErr w:type="spellEnd"/>
      <w:r>
        <w:rPr>
          <w:lang w:val="en-US"/>
        </w:rPr>
        <w:t>:</w:t>
      </w:r>
    </w:p>
    <w:p w14:paraId="1FAB8482" w14:textId="77777777" w:rsidR="00BD0451" w:rsidRPr="007D4746" w:rsidRDefault="00BD0451" w:rsidP="00BD045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746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7D4746">
        <w:rPr>
          <w:rFonts w:ascii="Courier New" w:hAnsi="Courier New" w:cs="Courier New"/>
          <w:sz w:val="24"/>
          <w:lang w:val="en-US"/>
        </w:rPr>
        <w:t xml:space="preserve"> eject /dev/</w:t>
      </w:r>
      <w:proofErr w:type="spellStart"/>
      <w:r w:rsidRPr="007D4746">
        <w:rPr>
          <w:rFonts w:ascii="Courier New" w:hAnsi="Courier New" w:cs="Courier New"/>
          <w:sz w:val="24"/>
          <w:lang w:val="en-US"/>
        </w:rPr>
        <w:t>sdb</w:t>
      </w:r>
      <w:bookmarkEnd w:id="16"/>
      <w:proofErr w:type="spellEnd"/>
    </w:p>
    <w:p w14:paraId="31D80FE0" w14:textId="77777777" w:rsidR="00BD0451" w:rsidRPr="007547CB" w:rsidRDefault="00BD0451" w:rsidP="007547CB"/>
    <w:p w14:paraId="15614348" w14:textId="77777777" w:rsidR="009C6890" w:rsidRDefault="009C6890" w:rsidP="00585479">
      <w:pPr>
        <w:pStyle w:val="10"/>
        <w:numPr>
          <w:ilvl w:val="0"/>
          <w:numId w:val="0"/>
        </w:numPr>
        <w:ind w:left="340"/>
      </w:pPr>
      <w:bookmarkStart w:id="18" w:name="_Toc233198676"/>
      <w:bookmarkStart w:id="19" w:name="_Toc243709370"/>
      <w:bookmarkStart w:id="20" w:name="_Toc61620377"/>
      <w:r>
        <w:lastRenderedPageBreak/>
        <w:t xml:space="preserve">Перечень принятых </w:t>
      </w:r>
      <w:r w:rsidRPr="009C6890">
        <w:t>сокращений</w:t>
      </w:r>
      <w:bookmarkEnd w:id="18"/>
      <w:bookmarkEnd w:id="19"/>
      <w:bookmarkEnd w:id="20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436"/>
        <w:gridCol w:w="8239"/>
      </w:tblGrid>
      <w:tr w:rsidR="00291647" w:rsidRPr="00B43D63" w14:paraId="53BA49DD" w14:textId="77777777" w:rsidTr="0023243B">
        <w:trPr>
          <w:cantSplit/>
          <w:jc w:val="center"/>
        </w:trPr>
        <w:tc>
          <w:tcPr>
            <w:tcW w:w="1436" w:type="dxa"/>
            <w:vAlign w:val="center"/>
          </w:tcPr>
          <w:p w14:paraId="6BF330AC" w14:textId="77777777" w:rsidR="00291647" w:rsidRPr="000C271A" w:rsidRDefault="00291647" w:rsidP="0023243B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rPr>
                <w:lang w:val="en-US" w:eastAsia="ru-RU"/>
              </w:rPr>
              <w:t>EDCL</w:t>
            </w:r>
          </w:p>
        </w:tc>
        <w:tc>
          <w:tcPr>
            <w:tcW w:w="8239" w:type="dxa"/>
            <w:vAlign w:val="center"/>
          </w:tcPr>
          <w:p w14:paraId="6B9F2779" w14:textId="37892E30" w:rsidR="00291647" w:rsidRPr="00407151" w:rsidRDefault="00291647" w:rsidP="0023243B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0C271A">
              <w:rPr>
                <w:lang w:val="en-US"/>
              </w:rPr>
              <w:t xml:space="preserve"> </w:t>
            </w:r>
            <w:r w:rsidRPr="00291647">
              <w:rPr>
                <w:lang w:val="en-US"/>
              </w:rPr>
              <w:t>Ethernet</w:t>
            </w:r>
            <w:r w:rsidRPr="000C271A">
              <w:rPr>
                <w:lang w:val="en-US"/>
              </w:rPr>
              <w:t xml:space="preserve"> </w:t>
            </w:r>
            <w:r w:rsidRPr="00291647">
              <w:rPr>
                <w:lang w:val="en-US"/>
              </w:rPr>
              <w:t>Debug</w:t>
            </w:r>
            <w:r w:rsidRPr="000C271A">
              <w:rPr>
                <w:lang w:val="en-US"/>
              </w:rPr>
              <w:t xml:space="preserve"> </w:t>
            </w:r>
            <w:r w:rsidRPr="00291647">
              <w:rPr>
                <w:lang w:val="en-US"/>
              </w:rPr>
              <w:t>Communication Link</w:t>
            </w:r>
            <w:r>
              <w:rPr>
                <w:lang w:val="en-US"/>
              </w:rPr>
              <w:t xml:space="preserve"> (</w:t>
            </w:r>
            <w:r w:rsidR="0023243B">
              <w:rPr>
                <w:lang w:val="ru-RU"/>
              </w:rPr>
              <w:t>О</w:t>
            </w:r>
            <w:r>
              <w:rPr>
                <w:lang w:val="ru-RU"/>
              </w:rPr>
              <w:t>тладочная</w:t>
            </w:r>
            <w:r w:rsidRPr="00291647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коммуникационная</w:t>
            </w:r>
            <w:r w:rsidRPr="0029164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ссылка</w:t>
            </w:r>
            <w:r w:rsidRPr="00291647">
              <w:rPr>
                <w:lang w:val="en-US"/>
              </w:rPr>
              <w:t xml:space="preserve"> Ethernet</w:t>
            </w:r>
            <w:r>
              <w:rPr>
                <w:lang w:val="en-US"/>
              </w:rPr>
              <w:t>)</w:t>
            </w:r>
          </w:p>
        </w:tc>
      </w:tr>
      <w:tr w:rsidR="00C05C57" w:rsidRPr="00B43D63" w14:paraId="21A23C1F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309DDBFD" w14:textId="67E93B24" w:rsidR="00C05C57" w:rsidRPr="00C05C57" w:rsidRDefault="00C05C57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FAT</w:t>
            </w:r>
          </w:p>
        </w:tc>
        <w:tc>
          <w:tcPr>
            <w:tcW w:w="8239" w:type="dxa"/>
            <w:vAlign w:val="center"/>
          </w:tcPr>
          <w:p w14:paraId="330D55D3" w14:textId="2B3F0703" w:rsidR="00C05C57" w:rsidRPr="00C05C57" w:rsidRDefault="00C05C57" w:rsidP="00C05C57">
            <w:pPr>
              <w:pStyle w:val="af"/>
              <w:spacing w:after="60" w:line="360" w:lineRule="auto"/>
              <w:rPr>
                <w:lang w:val="en-US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proofErr w:type="spellStart"/>
            <w:r w:rsidRPr="00C05C57">
              <w:t>File</w:t>
            </w:r>
            <w:proofErr w:type="spellEnd"/>
            <w:r w:rsidRPr="00C05C57">
              <w:t xml:space="preserve"> </w:t>
            </w:r>
            <w:proofErr w:type="spellStart"/>
            <w:r w:rsidRPr="00C05C57">
              <w:t>Allocation</w:t>
            </w:r>
            <w:proofErr w:type="spellEnd"/>
            <w:r w:rsidRPr="00C05C57">
              <w:t xml:space="preserve"> </w:t>
            </w:r>
            <w:proofErr w:type="spellStart"/>
            <w:r w:rsidRPr="00C05C57">
              <w:t>Table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lang w:val="ru-RU"/>
              </w:rPr>
              <w:t>Т</w:t>
            </w:r>
            <w:proofErr w:type="spellStart"/>
            <w:r>
              <w:t>аблица</w:t>
            </w:r>
            <w:proofErr w:type="spellEnd"/>
            <w:r>
              <w:t xml:space="preserve"> размещения файлов</w:t>
            </w:r>
            <w:r>
              <w:rPr>
                <w:lang w:val="en-US"/>
              </w:rPr>
              <w:t>)</w:t>
            </w:r>
          </w:p>
        </w:tc>
      </w:tr>
      <w:tr w:rsidR="0023243B" w:rsidRPr="00FF26D3" w14:paraId="4158F6AC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3246E538" w14:textId="77777777" w:rsidR="0023243B" w:rsidRPr="00407151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GPIO</w:t>
            </w:r>
          </w:p>
        </w:tc>
        <w:tc>
          <w:tcPr>
            <w:tcW w:w="8239" w:type="dxa"/>
            <w:vAlign w:val="center"/>
          </w:tcPr>
          <w:p w14:paraId="64D458A1" w14:textId="77777777" w:rsidR="0023243B" w:rsidRPr="00784669" w:rsidRDefault="0023243B" w:rsidP="00E03B8D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r>
              <w:rPr>
                <w:lang w:val="en-US"/>
              </w:rPr>
              <w:t>G</w:t>
            </w:r>
            <w:proofErr w:type="spellStart"/>
            <w:r w:rsidRPr="00291647">
              <w:rPr>
                <w:lang w:val="ru-RU"/>
              </w:rPr>
              <w:t>eneral</w:t>
            </w:r>
            <w:proofErr w:type="spellEnd"/>
            <w:r w:rsidRPr="00291647">
              <w:rPr>
                <w:lang w:val="ru-RU"/>
              </w:rPr>
              <w:t>-</w:t>
            </w:r>
            <w:r>
              <w:rPr>
                <w:lang w:val="en-US"/>
              </w:rPr>
              <w:t>P</w:t>
            </w:r>
            <w:proofErr w:type="spellStart"/>
            <w:r>
              <w:rPr>
                <w:lang w:val="ru-RU"/>
              </w:rPr>
              <w:t>urpose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I</w:t>
            </w:r>
            <w:r w:rsidRPr="00291647">
              <w:rPr>
                <w:lang w:val="ru-RU"/>
              </w:rPr>
              <w:t>nput</w:t>
            </w:r>
            <w:proofErr w:type="spellEnd"/>
            <w:r w:rsidRPr="00291647">
              <w:rPr>
                <w:lang w:val="ru-RU"/>
              </w:rPr>
              <w:t>/</w:t>
            </w:r>
            <w:r>
              <w:rPr>
                <w:lang w:val="en-US"/>
              </w:rPr>
              <w:t>O</w:t>
            </w:r>
            <w:proofErr w:type="spellStart"/>
            <w:r w:rsidRPr="00291647">
              <w:rPr>
                <w:lang w:val="ru-RU"/>
              </w:rPr>
              <w:t>utput</w:t>
            </w:r>
            <w:proofErr w:type="spellEnd"/>
            <w:r>
              <w:rPr>
                <w:lang w:val="ru-RU"/>
              </w:rPr>
              <w:t xml:space="preserve"> (</w:t>
            </w:r>
            <w:r w:rsidRPr="00291647">
              <w:rPr>
                <w:lang w:val="ru-RU"/>
              </w:rPr>
              <w:t>Интерфейс ввода/вывода общего назначения</w:t>
            </w:r>
            <w:r>
              <w:rPr>
                <w:lang w:val="ru-RU"/>
              </w:rPr>
              <w:t>)</w:t>
            </w:r>
          </w:p>
        </w:tc>
      </w:tr>
      <w:tr w:rsidR="0023243B" w14:paraId="166637B3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67A695A5" w14:textId="77777777" w:rsidR="0023243B" w:rsidRPr="00407151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SD</w:t>
            </w:r>
          </w:p>
        </w:tc>
        <w:tc>
          <w:tcPr>
            <w:tcW w:w="8239" w:type="dxa"/>
            <w:vAlign w:val="center"/>
          </w:tcPr>
          <w:p w14:paraId="7CC7C1E4" w14:textId="6D55B6DC" w:rsidR="0023243B" w:rsidRPr="00784669" w:rsidRDefault="0023243B" w:rsidP="0023243B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Secure</w:t>
            </w:r>
            <w:proofErr w:type="spellEnd"/>
            <w:r w:rsidRPr="00291647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Digital</w:t>
            </w:r>
            <w:proofErr w:type="spellEnd"/>
            <w:r>
              <w:rPr>
                <w:lang w:val="ru-RU"/>
              </w:rPr>
              <w:t xml:space="preserve"> (Ф</w:t>
            </w:r>
            <w:r w:rsidRPr="00291647">
              <w:rPr>
                <w:lang w:val="ru-RU"/>
              </w:rPr>
              <w:t>ормат карт памяти</w:t>
            </w:r>
            <w:r>
              <w:rPr>
                <w:lang w:val="ru-RU"/>
              </w:rPr>
              <w:t xml:space="preserve"> </w:t>
            </w:r>
            <w:r>
              <w:t>для использования в портативных устройствах</w:t>
            </w:r>
            <w:r>
              <w:rPr>
                <w:lang w:val="ru-RU"/>
              </w:rPr>
              <w:t>)</w:t>
            </w:r>
          </w:p>
        </w:tc>
      </w:tr>
      <w:tr w:rsidR="0023243B" w:rsidRPr="00FF26D3" w14:paraId="7F6976FC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5EEEC310" w14:textId="77777777" w:rsidR="0023243B" w:rsidRPr="00407151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SDIO</w:t>
            </w:r>
          </w:p>
        </w:tc>
        <w:tc>
          <w:tcPr>
            <w:tcW w:w="8239" w:type="dxa"/>
            <w:vAlign w:val="center"/>
          </w:tcPr>
          <w:p w14:paraId="08BE1648" w14:textId="72BD93D8" w:rsidR="0023243B" w:rsidRPr="00291647" w:rsidRDefault="0023243B" w:rsidP="0023243B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Digital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rPr>
                <w:lang w:val="ru-RU"/>
              </w:rPr>
              <w:t xml:space="preserve"> (С</w:t>
            </w:r>
            <w:r w:rsidRPr="00291647">
              <w:rPr>
                <w:lang w:val="ru-RU"/>
              </w:rPr>
              <w:t>тандарт, поддержка которого позволяет использовать со слотом расширения формата SD/MMS соответствующую периферию</w:t>
            </w:r>
            <w:r>
              <w:rPr>
                <w:lang w:val="ru-RU"/>
              </w:rPr>
              <w:t>)</w:t>
            </w:r>
          </w:p>
        </w:tc>
      </w:tr>
      <w:tr w:rsidR="005A7A03" w:rsidRPr="00FF26D3" w14:paraId="4D013346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4969B6F4" w14:textId="4218F0B4" w:rsidR="005A7A03" w:rsidRDefault="005A7A03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SMP</w:t>
            </w:r>
          </w:p>
        </w:tc>
        <w:tc>
          <w:tcPr>
            <w:tcW w:w="8239" w:type="dxa"/>
            <w:vAlign w:val="center"/>
          </w:tcPr>
          <w:p w14:paraId="779C94B1" w14:textId="243B4984" w:rsidR="005A7A03" w:rsidRPr="005A7A03" w:rsidRDefault="005A7A03" w:rsidP="0023243B">
            <w:pPr>
              <w:pStyle w:val="af"/>
              <w:spacing w:after="60" w:line="360" w:lineRule="auto"/>
              <w:rPr>
                <w:lang w:val="en-US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>
              <w:t>S</w:t>
            </w:r>
            <w:r>
              <w:rPr>
                <w:rStyle w:val="ilfuvd"/>
              </w:rPr>
              <w:t>ymmetric</w:t>
            </w:r>
            <w:proofErr w:type="spellEnd"/>
            <w:r>
              <w:rPr>
                <w:rStyle w:val="ilfuvd"/>
              </w:rPr>
              <w:t xml:space="preserve"> </w:t>
            </w:r>
            <w:proofErr w:type="spellStart"/>
            <w:r>
              <w:rPr>
                <w:rStyle w:val="ilfuvd"/>
              </w:rPr>
              <w:t>Multiprocessing</w:t>
            </w:r>
            <w:proofErr w:type="spellEnd"/>
            <w:r>
              <w:rPr>
                <w:rStyle w:val="ilfuvd"/>
                <w:lang w:val="en-US"/>
              </w:rPr>
              <w:t xml:space="preserve"> (</w:t>
            </w:r>
            <w:proofErr w:type="spellStart"/>
            <w:r w:rsidRPr="005A7A03">
              <w:rPr>
                <w:rStyle w:val="ilfuvd"/>
                <w:lang w:val="en-US"/>
              </w:rPr>
              <w:t>Симметричная</w:t>
            </w:r>
            <w:proofErr w:type="spellEnd"/>
            <w:r w:rsidRPr="005A7A03">
              <w:rPr>
                <w:rStyle w:val="ilfuvd"/>
                <w:lang w:val="en-US"/>
              </w:rPr>
              <w:t xml:space="preserve"> </w:t>
            </w:r>
            <w:proofErr w:type="spellStart"/>
            <w:r w:rsidRPr="005A7A03">
              <w:rPr>
                <w:rStyle w:val="ilfuvd"/>
                <w:lang w:val="en-US"/>
              </w:rPr>
              <w:t>мультипроцессорность</w:t>
            </w:r>
            <w:proofErr w:type="spellEnd"/>
            <w:r>
              <w:rPr>
                <w:rStyle w:val="ilfuvd"/>
                <w:lang w:val="en-US"/>
              </w:rPr>
              <w:t>)</w:t>
            </w:r>
          </w:p>
        </w:tc>
      </w:tr>
      <w:tr w:rsidR="0023243B" w:rsidRPr="00FF26D3" w14:paraId="34792BB3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0E6DE35C" w14:textId="77777777" w:rsidR="0023243B" w:rsidRPr="00407151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SPI </w:t>
            </w:r>
          </w:p>
        </w:tc>
        <w:tc>
          <w:tcPr>
            <w:tcW w:w="8239" w:type="dxa"/>
            <w:vAlign w:val="center"/>
          </w:tcPr>
          <w:p w14:paraId="28B7F686" w14:textId="2A39446F" w:rsidR="0023243B" w:rsidRPr="00784669" w:rsidRDefault="0023243B" w:rsidP="0023243B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Serial</w:t>
            </w:r>
            <w:proofErr w:type="spellEnd"/>
            <w:r w:rsidRPr="00291647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Peripheral</w:t>
            </w:r>
            <w:proofErr w:type="spellEnd"/>
            <w:r w:rsidRPr="00291647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Interface</w:t>
            </w:r>
            <w:proofErr w:type="spellEnd"/>
            <w:r>
              <w:rPr>
                <w:lang w:val="ru-RU"/>
              </w:rPr>
              <w:t xml:space="preserve"> (</w:t>
            </w:r>
            <w:r>
              <w:rPr>
                <w:rStyle w:val="st"/>
                <w:lang w:val="ru-RU"/>
              </w:rPr>
              <w:t>П</w:t>
            </w:r>
            <w:proofErr w:type="spellStart"/>
            <w:r>
              <w:rPr>
                <w:rStyle w:val="st"/>
              </w:rPr>
              <w:t>оследовательный</w:t>
            </w:r>
            <w:proofErr w:type="spellEnd"/>
            <w:r>
              <w:rPr>
                <w:rStyle w:val="st"/>
              </w:rPr>
              <w:t xml:space="preserve"> периферийный интерфейс</w:t>
            </w:r>
            <w:r>
              <w:rPr>
                <w:lang w:val="ru-RU"/>
              </w:rPr>
              <w:t>)</w:t>
            </w:r>
          </w:p>
        </w:tc>
      </w:tr>
      <w:tr w:rsidR="00C05C57" w:rsidRPr="00FF26D3" w14:paraId="1A2DC636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5960264E" w14:textId="6919CBAC" w:rsidR="00C05C57" w:rsidRPr="00C05C57" w:rsidRDefault="00C05C57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SPL</w:t>
            </w:r>
          </w:p>
        </w:tc>
        <w:tc>
          <w:tcPr>
            <w:tcW w:w="8239" w:type="dxa"/>
            <w:vAlign w:val="center"/>
          </w:tcPr>
          <w:p w14:paraId="58AA5939" w14:textId="4246BDE5" w:rsidR="00C05C57" w:rsidRPr="00552FC1" w:rsidRDefault="00C05C57" w:rsidP="0023243B">
            <w:pPr>
              <w:pStyle w:val="af"/>
              <w:spacing w:after="60" w:line="360" w:lineRule="auto"/>
              <w:rPr>
                <w:lang w:val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r w:rsidRPr="00291647">
              <w:rPr>
                <w:lang w:val="ru-RU"/>
              </w:rPr>
              <w:t>S</w:t>
            </w:r>
            <w:proofErr w:type="spellStart"/>
            <w:r>
              <w:rPr>
                <w:lang w:val="en-US"/>
              </w:rPr>
              <w:t>econdary</w:t>
            </w:r>
            <w:proofErr w:type="spellEnd"/>
            <w:r w:rsidRPr="00552FC1">
              <w:rPr>
                <w:lang w:val="ru-RU"/>
              </w:rPr>
              <w:t xml:space="preserve"> </w:t>
            </w:r>
            <w:r>
              <w:rPr>
                <w:lang w:val="en-US"/>
              </w:rPr>
              <w:t>Program</w:t>
            </w:r>
            <w:r w:rsidRPr="00552FC1">
              <w:rPr>
                <w:lang w:val="ru-RU"/>
              </w:rPr>
              <w:t xml:space="preserve"> </w:t>
            </w:r>
            <w:r>
              <w:rPr>
                <w:lang w:val="en-US"/>
              </w:rPr>
              <w:t>Loader</w:t>
            </w:r>
            <w:r w:rsidRPr="00552FC1">
              <w:rPr>
                <w:lang w:val="ru-RU"/>
              </w:rPr>
              <w:t xml:space="preserve"> (</w:t>
            </w:r>
            <w:r>
              <w:rPr>
                <w:lang w:val="ru-RU"/>
              </w:rPr>
              <w:t>Вторичный загр</w:t>
            </w:r>
            <w:r w:rsidR="00552FC1">
              <w:rPr>
                <w:lang w:val="ru-RU"/>
              </w:rPr>
              <w:t>узчик программы</w:t>
            </w:r>
            <w:r w:rsidRPr="00552FC1">
              <w:rPr>
                <w:lang w:val="ru-RU"/>
              </w:rPr>
              <w:t>)</w:t>
            </w:r>
          </w:p>
        </w:tc>
      </w:tr>
      <w:tr w:rsidR="0023243B" w:rsidRPr="00FF26D3" w14:paraId="4F56090B" w14:textId="77777777" w:rsidTr="0023243B">
        <w:trPr>
          <w:cantSplit/>
          <w:jc w:val="center"/>
        </w:trPr>
        <w:tc>
          <w:tcPr>
            <w:tcW w:w="1436" w:type="dxa"/>
            <w:vAlign w:val="center"/>
          </w:tcPr>
          <w:p w14:paraId="62D03880" w14:textId="77777777" w:rsidR="0023243B" w:rsidRPr="00407151" w:rsidRDefault="0023243B" w:rsidP="0023243B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TFTP</w:t>
            </w:r>
          </w:p>
        </w:tc>
        <w:tc>
          <w:tcPr>
            <w:tcW w:w="8239" w:type="dxa"/>
            <w:vAlign w:val="center"/>
          </w:tcPr>
          <w:p w14:paraId="69146AE7" w14:textId="7F6CCC26" w:rsidR="0023243B" w:rsidRPr="00291647" w:rsidRDefault="0023243B" w:rsidP="0023243B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Trivial</w:t>
            </w:r>
            <w:proofErr w:type="spellEnd"/>
            <w:r w:rsidRPr="00407151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File</w:t>
            </w:r>
            <w:proofErr w:type="spellEnd"/>
            <w:r w:rsidRPr="00407151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Transfer</w:t>
            </w:r>
            <w:proofErr w:type="spellEnd"/>
            <w:r w:rsidRPr="00407151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Protocol</w:t>
            </w:r>
            <w:proofErr w:type="spellEnd"/>
            <w:r w:rsidRPr="00407151"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ru-RU"/>
              </w:rPr>
              <w:t>П</w:t>
            </w:r>
            <w:r w:rsidRPr="00407151">
              <w:rPr>
                <w:lang w:val="ru-RU"/>
              </w:rPr>
              <w:t>ростой протокол передачи файлов</w:t>
            </w:r>
            <w:r>
              <w:rPr>
                <w:lang w:val="en-US"/>
              </w:rPr>
              <w:t>)</w:t>
            </w:r>
          </w:p>
        </w:tc>
      </w:tr>
      <w:tr w:rsidR="0023243B" w:rsidRPr="00B43D63" w14:paraId="6B79BE72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20C49CAA" w14:textId="77777777" w:rsidR="0023243B" w:rsidRPr="00407151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UART</w:t>
            </w:r>
          </w:p>
        </w:tc>
        <w:tc>
          <w:tcPr>
            <w:tcW w:w="8239" w:type="dxa"/>
            <w:vAlign w:val="center"/>
          </w:tcPr>
          <w:p w14:paraId="31BAEF43" w14:textId="77777777" w:rsidR="0023243B" w:rsidRPr="00291647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proofErr w:type="spellStart"/>
            <w:r>
              <w:rPr>
                <w:rStyle w:val="st"/>
              </w:rPr>
              <w:t>Universal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Asynchronous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Receiver-Transmitter</w:t>
            </w:r>
            <w:proofErr w:type="spellEnd"/>
            <w:r w:rsidRPr="00291647">
              <w:rPr>
                <w:rStyle w:val="st"/>
                <w:lang w:val="en-US"/>
              </w:rPr>
              <w:t xml:space="preserve"> (</w:t>
            </w:r>
            <w:r>
              <w:rPr>
                <w:rStyle w:val="st"/>
              </w:rPr>
              <w:t>Универсальный асинхронный приёмопередатчик</w:t>
            </w:r>
            <w:r w:rsidRPr="00291647">
              <w:rPr>
                <w:rStyle w:val="st"/>
                <w:lang w:val="en-US"/>
              </w:rPr>
              <w:t>)</w:t>
            </w:r>
          </w:p>
        </w:tc>
      </w:tr>
      <w:tr w:rsidR="0023243B" w:rsidRPr="00FF26D3" w14:paraId="0ABE7B69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1862BCAE" w14:textId="77777777" w:rsidR="0023243B" w:rsidRPr="00407151" w:rsidRDefault="0023243B" w:rsidP="00E03B8D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USB</w:t>
            </w:r>
          </w:p>
        </w:tc>
        <w:tc>
          <w:tcPr>
            <w:tcW w:w="8239" w:type="dxa"/>
            <w:vAlign w:val="center"/>
          </w:tcPr>
          <w:p w14:paraId="1EED2559" w14:textId="77777777" w:rsidR="0023243B" w:rsidRPr="00291647" w:rsidRDefault="0023243B" w:rsidP="00E03B8D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>
              <w:rPr>
                <w:rStyle w:val="st"/>
              </w:rPr>
              <w:t>Universal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Serial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Bus</w:t>
            </w:r>
            <w:proofErr w:type="spellEnd"/>
            <w:r>
              <w:rPr>
                <w:rStyle w:val="st"/>
                <w:lang w:val="ru-RU"/>
              </w:rPr>
              <w:t xml:space="preserve"> (У</w:t>
            </w:r>
            <w:proofErr w:type="spellStart"/>
            <w:r>
              <w:rPr>
                <w:rStyle w:val="st"/>
              </w:rPr>
              <w:t>ниверсальная</w:t>
            </w:r>
            <w:proofErr w:type="spellEnd"/>
            <w:r>
              <w:rPr>
                <w:rStyle w:val="st"/>
              </w:rPr>
              <w:t xml:space="preserve"> последовательная шина</w:t>
            </w:r>
            <w:r>
              <w:rPr>
                <w:rStyle w:val="st"/>
                <w:lang w:val="ru-RU"/>
              </w:rPr>
              <w:t>)</w:t>
            </w:r>
          </w:p>
        </w:tc>
      </w:tr>
      <w:tr w:rsidR="0023243B" w:rsidRPr="00FF26D3" w14:paraId="520166D5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1A49D983" w14:textId="77777777" w:rsidR="0023243B" w:rsidRPr="00784669" w:rsidRDefault="0023243B" w:rsidP="00E03B8D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НТЦ</w:t>
            </w:r>
          </w:p>
        </w:tc>
        <w:tc>
          <w:tcPr>
            <w:tcW w:w="8239" w:type="dxa"/>
            <w:vAlign w:val="center"/>
          </w:tcPr>
          <w:p w14:paraId="1E2A2606" w14:textId="77777777" w:rsidR="0023243B" w:rsidRPr="00784669" w:rsidRDefault="0023243B" w:rsidP="00E03B8D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научно-технический центр</w:t>
            </w:r>
          </w:p>
        </w:tc>
      </w:tr>
      <w:tr w:rsidR="00C05C57" w:rsidRPr="00FF26D3" w14:paraId="47F68EF1" w14:textId="77777777" w:rsidTr="00E03B8D">
        <w:trPr>
          <w:cantSplit/>
          <w:jc w:val="center"/>
        </w:trPr>
        <w:tc>
          <w:tcPr>
            <w:tcW w:w="1436" w:type="dxa"/>
            <w:vAlign w:val="center"/>
          </w:tcPr>
          <w:p w14:paraId="3D0659B0" w14:textId="58D6976E" w:rsidR="00C05C57" w:rsidRDefault="00C05C57" w:rsidP="00E03B8D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ОС</w:t>
            </w:r>
          </w:p>
        </w:tc>
        <w:tc>
          <w:tcPr>
            <w:tcW w:w="8239" w:type="dxa"/>
            <w:vAlign w:val="center"/>
          </w:tcPr>
          <w:p w14:paraId="37AB76BA" w14:textId="3111B4C9" w:rsidR="00C05C57" w:rsidRPr="00C05C57" w:rsidRDefault="00C05C57" w:rsidP="00E03B8D">
            <w:pPr>
              <w:pStyle w:val="af"/>
              <w:spacing w:after="60" w:line="360" w:lineRule="auto"/>
              <w:rPr>
                <w:lang w:val="ru-RU"/>
              </w:rPr>
            </w:pPr>
            <w:r w:rsidRPr="00DA3964">
              <w:sym w:font="Symbol" w:char="F02D"/>
            </w:r>
            <w:r>
              <w:rPr>
                <w:lang w:val="ru-RU"/>
              </w:rPr>
              <w:t xml:space="preserve"> операционная система</w:t>
            </w:r>
          </w:p>
        </w:tc>
      </w:tr>
      <w:tr w:rsidR="00674F11" w:rsidRPr="00FF26D3" w14:paraId="1014E7F2" w14:textId="77777777" w:rsidTr="0023243B">
        <w:trPr>
          <w:cantSplit/>
          <w:jc w:val="center"/>
        </w:trPr>
        <w:tc>
          <w:tcPr>
            <w:tcW w:w="1436" w:type="dxa"/>
            <w:vAlign w:val="center"/>
          </w:tcPr>
          <w:p w14:paraId="4F5EF021" w14:textId="49FE8527" w:rsidR="00674F11" w:rsidRPr="00784669" w:rsidRDefault="00407151" w:rsidP="0023243B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ППО</w:t>
            </w:r>
          </w:p>
        </w:tc>
        <w:tc>
          <w:tcPr>
            <w:tcW w:w="8239" w:type="dxa"/>
            <w:vAlign w:val="center"/>
          </w:tcPr>
          <w:p w14:paraId="082F0D11" w14:textId="68F0EC95" w:rsidR="00674F11" w:rsidRPr="00784669" w:rsidRDefault="00407151" w:rsidP="00407151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sym w:font="Symbol" w:char="F02D"/>
            </w:r>
            <w:r>
              <w:rPr>
                <w:lang w:val="ru-RU"/>
              </w:rPr>
              <w:t xml:space="preserve"> </w:t>
            </w:r>
            <w:r>
              <w:t>пакет</w:t>
            </w:r>
            <w:r w:rsidRPr="00A00AF9">
              <w:t xml:space="preserve"> программного обеспечения</w:t>
            </w:r>
          </w:p>
        </w:tc>
      </w:tr>
    </w:tbl>
    <w:p w14:paraId="2E2E3256" w14:textId="77777777" w:rsidR="00674F11" w:rsidRPr="00291647" w:rsidRDefault="00674F11" w:rsidP="003E6AD0">
      <w:pPr>
        <w:pStyle w:val="a7"/>
        <w:rPr>
          <w:lang w:val="ru-RU"/>
        </w:rPr>
      </w:pPr>
    </w:p>
    <w:p w14:paraId="74E17654" w14:textId="77777777" w:rsidR="008F2C15" w:rsidRPr="008F2C15" w:rsidRDefault="008F2C15" w:rsidP="008F2C15">
      <w:pPr>
        <w:pStyle w:val="a7"/>
        <w:rPr>
          <w:lang w:val="ru-RU" w:eastAsia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"/>
        <w:gridCol w:w="1031"/>
        <w:gridCol w:w="1031"/>
        <w:gridCol w:w="1031"/>
        <w:gridCol w:w="1031"/>
        <w:gridCol w:w="1105"/>
        <w:gridCol w:w="1134"/>
        <w:gridCol w:w="1351"/>
        <w:gridCol w:w="1089"/>
        <w:gridCol w:w="1104"/>
      </w:tblGrid>
      <w:tr w:rsidR="001B1AD8" w:rsidRPr="00634CC5" w14:paraId="702B47DC" w14:textId="77777777" w:rsidTr="00583439">
        <w:trPr>
          <w:cantSplit/>
          <w:trHeight w:val="567"/>
        </w:trPr>
        <w:tc>
          <w:tcPr>
            <w:tcW w:w="10456" w:type="dxa"/>
            <w:gridSpan w:val="10"/>
            <w:vAlign w:val="center"/>
          </w:tcPr>
          <w:p w14:paraId="3D4DE3DC" w14:textId="77777777" w:rsidR="001B1AD8" w:rsidRPr="00D02472" w:rsidRDefault="001B1AD8" w:rsidP="00583439">
            <w:pPr>
              <w:pStyle w:val="afffc"/>
              <w:pageBreakBefore/>
              <w:ind w:left="-85" w:right="-74"/>
              <w:rPr>
                <w:b/>
              </w:rPr>
            </w:pPr>
            <w:r w:rsidRPr="00D02472">
              <w:rPr>
                <w:rStyle w:val="af4"/>
              </w:rPr>
              <w:lastRenderedPageBreak/>
              <w:br w:type="page"/>
              <w:t>Лист регистрации изменений</w:t>
            </w:r>
          </w:p>
        </w:tc>
      </w:tr>
      <w:tr w:rsidR="001B1AD8" w:rsidRPr="00E53EFC" w14:paraId="1181BD24" w14:textId="77777777" w:rsidTr="00583439">
        <w:trPr>
          <w:cantSplit/>
        </w:trPr>
        <w:tc>
          <w:tcPr>
            <w:tcW w:w="4673" w:type="dxa"/>
            <w:gridSpan w:val="5"/>
            <w:vAlign w:val="center"/>
          </w:tcPr>
          <w:p w14:paraId="4770B410" w14:textId="77777777" w:rsidR="001B1AD8" w:rsidRPr="00E53EFC" w:rsidRDefault="001B1AD8" w:rsidP="00583439">
            <w:pPr>
              <w:pStyle w:val="afffc"/>
            </w:pPr>
            <w:r w:rsidRPr="00E53EFC">
              <w:t>Номера листов (страниц)</w:t>
            </w:r>
          </w:p>
        </w:tc>
        <w:tc>
          <w:tcPr>
            <w:tcW w:w="1105" w:type="dxa"/>
            <w:vMerge w:val="restart"/>
            <w:vAlign w:val="center"/>
          </w:tcPr>
          <w:p w14:paraId="49B8AE71" w14:textId="77777777" w:rsidR="001B1AD8" w:rsidRPr="00E53EFC" w:rsidRDefault="001B1AD8" w:rsidP="00583439">
            <w:pPr>
              <w:pStyle w:val="afffc"/>
            </w:pPr>
            <w:r w:rsidRPr="00E53EFC">
              <w:t>Всего листов (страниц) в докум.</w:t>
            </w:r>
          </w:p>
        </w:tc>
        <w:tc>
          <w:tcPr>
            <w:tcW w:w="1134" w:type="dxa"/>
            <w:vMerge w:val="restart"/>
            <w:vAlign w:val="center"/>
          </w:tcPr>
          <w:p w14:paraId="4D08FCB7" w14:textId="77777777" w:rsidR="001B1AD8" w:rsidRPr="00E53EFC" w:rsidRDefault="00100DF5" w:rsidP="00583439">
            <w:pPr>
              <w:pStyle w:val="afffc"/>
            </w:pPr>
            <w:r>
              <w:t xml:space="preserve">№ </w:t>
            </w:r>
            <w:r>
              <w:br/>
              <w:t>докумен</w:t>
            </w:r>
            <w:r w:rsidR="001B1AD8" w:rsidRPr="00E53EFC">
              <w:t>та</w:t>
            </w:r>
          </w:p>
        </w:tc>
        <w:tc>
          <w:tcPr>
            <w:tcW w:w="1351" w:type="dxa"/>
            <w:vMerge w:val="restart"/>
            <w:vAlign w:val="center"/>
          </w:tcPr>
          <w:p w14:paraId="6CD3E63F" w14:textId="77777777" w:rsidR="001B1AD8" w:rsidRPr="00E53EFC" w:rsidRDefault="001B1AD8" w:rsidP="00583439">
            <w:pPr>
              <w:pStyle w:val="afffc"/>
            </w:pPr>
            <w:r w:rsidRPr="00E53EFC">
              <w:t xml:space="preserve">Входящий № </w:t>
            </w:r>
            <w:proofErr w:type="spellStart"/>
            <w:r w:rsidRPr="00E53EFC">
              <w:t>сопрово-дительно</w:t>
            </w:r>
            <w:proofErr w:type="spellEnd"/>
            <w:r w:rsidRPr="00E53EFC">
              <w:t>-</w:t>
            </w:r>
            <w:r w:rsidRPr="00E53EFC">
              <w:br/>
            </w:r>
            <w:proofErr w:type="spellStart"/>
            <w:r w:rsidRPr="00E53EFC">
              <w:t>го</w:t>
            </w:r>
            <w:proofErr w:type="spellEnd"/>
            <w:r w:rsidRPr="00E53EFC">
              <w:t xml:space="preserve"> докум. и дата</w:t>
            </w:r>
          </w:p>
        </w:tc>
        <w:tc>
          <w:tcPr>
            <w:tcW w:w="1089" w:type="dxa"/>
            <w:vMerge w:val="restart"/>
            <w:vAlign w:val="center"/>
          </w:tcPr>
          <w:p w14:paraId="18350310" w14:textId="77777777" w:rsidR="001B1AD8" w:rsidRPr="00E53EFC" w:rsidRDefault="001B1AD8" w:rsidP="00583439">
            <w:pPr>
              <w:pStyle w:val="afffc"/>
            </w:pPr>
            <w:r w:rsidRPr="00E53EFC">
              <w:t>Подп.</w:t>
            </w:r>
          </w:p>
        </w:tc>
        <w:tc>
          <w:tcPr>
            <w:tcW w:w="1104" w:type="dxa"/>
            <w:vMerge w:val="restart"/>
            <w:vAlign w:val="center"/>
          </w:tcPr>
          <w:p w14:paraId="44C3402C" w14:textId="77777777" w:rsidR="001B1AD8" w:rsidRPr="00E53EFC" w:rsidRDefault="001B1AD8" w:rsidP="00583439">
            <w:pPr>
              <w:pStyle w:val="afffc"/>
            </w:pPr>
            <w:r w:rsidRPr="00E53EFC">
              <w:t>Дата</w:t>
            </w:r>
          </w:p>
        </w:tc>
      </w:tr>
      <w:tr w:rsidR="001B1AD8" w:rsidRPr="00E53EFC" w14:paraId="58BCD107" w14:textId="77777777" w:rsidTr="00583439">
        <w:trPr>
          <w:cantSplit/>
          <w:trHeight w:val="907"/>
        </w:trPr>
        <w:tc>
          <w:tcPr>
            <w:tcW w:w="549" w:type="dxa"/>
            <w:vAlign w:val="center"/>
          </w:tcPr>
          <w:p w14:paraId="3941C9CC" w14:textId="77777777" w:rsidR="001B1AD8" w:rsidRPr="00E53EFC" w:rsidRDefault="001B1AD8" w:rsidP="00583439">
            <w:pPr>
              <w:pStyle w:val="afffc"/>
            </w:pPr>
            <w:r w:rsidRPr="00E53EFC">
              <w:t>Изм.</w:t>
            </w:r>
          </w:p>
        </w:tc>
        <w:tc>
          <w:tcPr>
            <w:tcW w:w="1031" w:type="dxa"/>
          </w:tcPr>
          <w:p w14:paraId="2BE76809" w14:textId="77777777" w:rsidR="001B1AD8" w:rsidRPr="00E53EFC" w:rsidRDefault="001B1AD8" w:rsidP="00583439">
            <w:pPr>
              <w:pStyle w:val="afffc"/>
            </w:pPr>
            <w:r w:rsidRPr="00E53EFC">
              <w:t>изменен</w:t>
            </w:r>
            <w:r w:rsidRPr="00E53EFC">
              <w:softHyphen/>
              <w:t>ных</w:t>
            </w:r>
          </w:p>
        </w:tc>
        <w:tc>
          <w:tcPr>
            <w:tcW w:w="1031" w:type="dxa"/>
          </w:tcPr>
          <w:p w14:paraId="678EDB56" w14:textId="77777777" w:rsidR="001B1AD8" w:rsidRPr="00E53EFC" w:rsidRDefault="001B1AD8" w:rsidP="00583439">
            <w:pPr>
              <w:pStyle w:val="afffc"/>
            </w:pPr>
            <w:r w:rsidRPr="00E53EFC">
              <w:t>заменен</w:t>
            </w:r>
            <w:r w:rsidRPr="00E53EFC">
              <w:softHyphen/>
              <w:t>ных</w:t>
            </w:r>
          </w:p>
        </w:tc>
        <w:tc>
          <w:tcPr>
            <w:tcW w:w="1031" w:type="dxa"/>
          </w:tcPr>
          <w:p w14:paraId="6E8169AD" w14:textId="77777777" w:rsidR="001B1AD8" w:rsidRPr="00E53EFC" w:rsidRDefault="001B1AD8" w:rsidP="00583439">
            <w:pPr>
              <w:pStyle w:val="afffc"/>
            </w:pPr>
            <w:r w:rsidRPr="00E53EFC">
              <w:t>новых</w:t>
            </w:r>
          </w:p>
        </w:tc>
        <w:tc>
          <w:tcPr>
            <w:tcW w:w="1031" w:type="dxa"/>
          </w:tcPr>
          <w:p w14:paraId="75C00037" w14:textId="77777777" w:rsidR="001B1AD8" w:rsidRPr="00E53EFC" w:rsidRDefault="001B1AD8" w:rsidP="00583439">
            <w:pPr>
              <w:pStyle w:val="afffc"/>
            </w:pPr>
            <w:r w:rsidRPr="00E53EFC">
              <w:t>аннули</w:t>
            </w:r>
            <w:r w:rsidRPr="00E53EFC">
              <w:softHyphen/>
              <w:t>рован-</w:t>
            </w:r>
            <w:proofErr w:type="spellStart"/>
            <w:r w:rsidRPr="00E53EFC">
              <w:t>ных</w:t>
            </w:r>
            <w:proofErr w:type="spellEnd"/>
          </w:p>
        </w:tc>
        <w:tc>
          <w:tcPr>
            <w:tcW w:w="1105" w:type="dxa"/>
            <w:vMerge/>
            <w:vAlign w:val="center"/>
          </w:tcPr>
          <w:p w14:paraId="61D52D3F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A35C00C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  <w:vAlign w:val="center"/>
          </w:tcPr>
          <w:p w14:paraId="0B15775C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vMerge/>
            <w:vAlign w:val="center"/>
          </w:tcPr>
          <w:p w14:paraId="5190C695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104" w:type="dxa"/>
            <w:vMerge/>
            <w:vAlign w:val="center"/>
          </w:tcPr>
          <w:p w14:paraId="3A1F2AE1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</w:tr>
      <w:tr w:rsidR="001B1AD8" w:rsidRPr="00433EFD" w14:paraId="43CF971C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5EABEAD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45CDFC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A02569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6C0FBF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48FA24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5514C5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AE9A70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0BA7F9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DBD332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E5FFF3C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5A0D3AD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DE4DFD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06B3C2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CF06FB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EFB033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EB659B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49CEFC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43A6F8B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77A0351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5822489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3647A565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3858B607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5E598B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1FC07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126E92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CCC1E5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DB3E16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58DA9C9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5B6D9F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2D5F6D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456C2CF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6206C24C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B1C401C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E4BEAE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17FA14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859B4F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815C9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1C952C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13785BB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B63CF7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F1A69A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3544E0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442A0B6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1FBB03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25D4426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B04F15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7AA803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305F5B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6AFE2E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04A113C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27FD0C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C78E07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7449343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3763FD5D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BDE401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7FA479E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3E6AFF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3FAB25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397776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CBE00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5C5DC52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14606E5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276A46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2C8EBDB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B11FB2F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124A869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84EBD7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FC6DD0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B1A909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528CC8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93B970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E1D0F8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BE8915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41DA45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60361AE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16B321CE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D7F470A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265DB66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42BB42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BAA5BF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196BD8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EF13FE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382E522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64132B3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4E6CBC0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C7678D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2805B1B5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3953738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6D5461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EEFAD9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BE23DC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169250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9BD812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0610EE0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287ED6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43ABCCC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0DCD7C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234D9D38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0C138E0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E74634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212092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8F57C3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CAA8D5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5FE04A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D05224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901E78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91CBE3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EB98A4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4EFAF19A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3FC7CDC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653D017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06DA79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9C32DA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FBAA1B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5DA47E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2205A77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4DF6305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78A91E3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AFA29E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3A268D03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1CAED34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84EFCC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9445E0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ED8C09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C61063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1396AD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2C5812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2DF9233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49C8D19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81D7B2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E0B47B6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4705C8D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0FAC6C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FA950F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D93A07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37FF0F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E4AFCC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3DCF629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805F29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7738DD2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5B8A026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88A26F7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60CC0BB8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43F7BF2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26CC7C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23824B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EE6102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B0733B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2E58A5B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19DA1EF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FE2E07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DCB17C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135C8E4E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265E093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EEA735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3571D0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0027D2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A8702B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87F713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C26D27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8654C1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124E9E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702EB4D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4ADD499E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58560C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095570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37A62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DED98A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F073C4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3A04D6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67C5570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18A9A59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F42E5E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47AAA6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0E8294D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5A376A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8DEFBE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D73851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3C4D27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0C9F6C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F0D96F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76698E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46043E2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2BD1BB3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2807B3F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4A8F46FF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0381294D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B0CED7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9FDE82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C12EA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A26FBB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493162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9C600B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C15E31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2EB6B4C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24185E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16BA48A2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ABDE034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D1A162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CD0FCA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879AA1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E7F5E9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75CBB1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6B8170D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FD1BC2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C2BB68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4061FC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9FDDAC0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69803FB1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14EE67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AEBFFD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AC336D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E1CE4C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582538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3CA5D3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5661F2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29C5186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9469C2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4E0A754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6F7B35E1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7818650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AE7D34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AA1CED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8A06B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62FB1A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EBF4F8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C5AAB3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D660C4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EF2EB3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6835B55A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254FE10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64CEE01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F76B23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7A07B4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2A5C70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CD143E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13264E5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F97D7D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F3F249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746BD9D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6891329F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4C0E60F1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479305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83FA50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AA3B2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9AC49E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19C94D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F07A99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6402E93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EBAB71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C0E660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0F6C6293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3A58FED2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5EA9D89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4E6E6E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9361CA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BF593C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733D93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0B21FB1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1AA537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E51836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4829F71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0CF8A830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2676D965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3349FC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4E22E7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1D8CA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CA907E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BA2109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5362AC7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B7E717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CD4038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C9914D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7C11CB3" w14:textId="77777777" w:rsidR="001B1AD8" w:rsidRPr="00D02472" w:rsidRDefault="001B1AD8" w:rsidP="00583439">
            <w:pPr>
              <w:pStyle w:val="-11"/>
            </w:pPr>
          </w:p>
        </w:tc>
      </w:tr>
    </w:tbl>
    <w:p w14:paraId="387EAD6A" w14:textId="238EB049" w:rsidR="00871434" w:rsidRPr="00871434" w:rsidRDefault="00871434" w:rsidP="001B1AD8">
      <w:pPr>
        <w:pStyle w:val="a7"/>
        <w:jc w:val="center"/>
      </w:pPr>
    </w:p>
    <w:sectPr w:rsidR="00871434" w:rsidRPr="00871434" w:rsidSect="00BF5E76">
      <w:headerReference w:type="default" r:id="rId21"/>
      <w:footerReference w:type="default" r:id="rId22"/>
      <w:pgSz w:w="11906" w:h="16838" w:code="9"/>
      <w:pgMar w:top="851" w:right="567" w:bottom="851" w:left="1134" w:header="567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A549D" w14:textId="77777777" w:rsidR="00870C0F" w:rsidRDefault="00870C0F" w:rsidP="00332470">
      <w:r>
        <w:separator/>
      </w:r>
    </w:p>
  </w:endnote>
  <w:endnote w:type="continuationSeparator" w:id="0">
    <w:p w14:paraId="4729A2C2" w14:textId="77777777" w:rsidR="00870C0F" w:rsidRDefault="00870C0F" w:rsidP="0033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0" w:type="dxa"/>
      <w:tblInd w:w="649" w:type="dxa"/>
      <w:tblLook w:val="01E0" w:firstRow="1" w:lastRow="1" w:firstColumn="1" w:lastColumn="1" w:noHBand="0" w:noVBand="0"/>
    </w:tblPr>
    <w:tblGrid>
      <w:gridCol w:w="4308"/>
      <w:gridCol w:w="889"/>
      <w:gridCol w:w="4373"/>
    </w:tblGrid>
    <w:tr w:rsidR="00E03B8D" w14:paraId="4557CB07" w14:textId="77777777" w:rsidTr="00FA3357">
      <w:trPr>
        <w:cantSplit/>
      </w:trPr>
      <w:tc>
        <w:tcPr>
          <w:tcW w:w="4308" w:type="dxa"/>
        </w:tcPr>
        <w:p w14:paraId="5FDC3544" w14:textId="77777777" w:rsidR="00E03B8D" w:rsidRPr="00784669" w:rsidRDefault="00E03B8D" w:rsidP="00FA3357">
          <w:pPr>
            <w:pStyle w:val="af"/>
            <w:spacing w:after="60"/>
            <w:rPr>
              <w:lang w:val="ru-RU" w:eastAsia="ru-RU"/>
            </w:rPr>
          </w:pPr>
        </w:p>
      </w:tc>
      <w:tc>
        <w:tcPr>
          <w:tcW w:w="889" w:type="dxa"/>
        </w:tcPr>
        <w:p w14:paraId="1DF46D1D" w14:textId="052646E8" w:rsidR="00E03B8D" w:rsidRPr="00E03A88" w:rsidRDefault="00E03B8D" w:rsidP="00DC57C7">
          <w:pPr>
            <w:pStyle w:val="ab"/>
            <w:spacing w:after="60"/>
            <w:rPr>
              <w:lang w:val="en-US"/>
            </w:rPr>
          </w:pPr>
          <w:r>
            <w:t>20</w:t>
          </w:r>
          <w:r w:rsidR="00DC57C7">
            <w:t>21</w:t>
          </w:r>
        </w:p>
      </w:tc>
      <w:tc>
        <w:tcPr>
          <w:tcW w:w="4373" w:type="dxa"/>
        </w:tcPr>
        <w:p w14:paraId="450AAB3B" w14:textId="77777777" w:rsidR="00E03B8D" w:rsidRPr="00FA3357" w:rsidRDefault="00E03B8D" w:rsidP="008D01E7">
          <w:pPr>
            <w:pStyle w:val="ad"/>
            <w:rPr>
              <w:lang w:val="en-US" w:eastAsia="ru-RU"/>
            </w:rPr>
          </w:pPr>
        </w:p>
      </w:tc>
    </w:tr>
  </w:tbl>
  <w:p w14:paraId="5414A827" w14:textId="77777777" w:rsidR="00E03B8D" w:rsidRDefault="00E03B8D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62D60" w14:textId="228BFE99" w:rsidR="00E03B8D" w:rsidRDefault="00E03B8D" w:rsidP="008406BA">
    <w:pPr>
      <w:pStyle w:val="af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F7426D" wp14:editId="6349D562">
              <wp:simplePos x="0" y="0"/>
              <wp:positionH relativeFrom="column">
                <wp:posOffset>4330065</wp:posOffset>
              </wp:positionH>
              <wp:positionV relativeFrom="paragraph">
                <wp:posOffset>-451485</wp:posOffset>
              </wp:positionV>
              <wp:extent cx="160655" cy="180340"/>
              <wp:effectExtent l="0" t="0" r="0" b="4445"/>
              <wp:wrapNone/>
              <wp:docPr id="16" name="Rectangle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24E00" w14:textId="77777777" w:rsidR="00E03B8D" w:rsidRPr="009704FB" w:rsidRDefault="00E03B8D" w:rsidP="00D20929">
                          <w:pPr>
                            <w:pStyle w:val="9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F7426D" id="Rectangle 639" o:spid="_x0000_s1091" style="position:absolute;left:0;text-align:left;margin-left:340.95pt;margin-top:-35.55pt;width:12.65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" filled="f" stroked="f" strokeweight=".25pt">
              <v:textbox inset="1pt,1pt,1pt,1pt">
                <w:txbxContent>
                  <w:p w14:paraId="55824E00" w14:textId="77777777" w:rsidR="00E03B8D" w:rsidRPr="009704FB" w:rsidRDefault="00E03B8D" w:rsidP="00D20929">
                    <w:pPr>
                      <w:pStyle w:val="9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F8F048" wp14:editId="2871C494">
              <wp:simplePos x="0" y="0"/>
              <wp:positionH relativeFrom="column">
                <wp:posOffset>4505325</wp:posOffset>
              </wp:positionH>
              <wp:positionV relativeFrom="paragraph">
                <wp:posOffset>-453390</wp:posOffset>
              </wp:positionV>
              <wp:extent cx="160655" cy="180340"/>
              <wp:effectExtent l="0" t="3810" r="1270" b="0"/>
              <wp:wrapNone/>
              <wp:docPr id="15" name="Rectangle 6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4FA08" w14:textId="77777777" w:rsidR="00E03B8D" w:rsidRPr="009704FB" w:rsidRDefault="00E03B8D" w:rsidP="00D20929">
                          <w:pPr>
                            <w:pStyle w:val="9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F8F048" id="Rectangle 637" o:spid="_x0000_s1092" style="position:absolute;left:0;text-align:left;margin-left:354.75pt;margin-top:-35.7pt;width:12.65pt;height:14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" filled="f" stroked="f" strokeweight=".25pt">
              <v:textbox inset="1pt,1pt,1pt,1pt">
                <w:txbxContent>
                  <w:p w14:paraId="7E04FA08" w14:textId="77777777" w:rsidR="00E03B8D" w:rsidRPr="009704FB" w:rsidRDefault="00E03B8D" w:rsidP="00D20929">
                    <w:pPr>
                      <w:pStyle w:val="9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426F4E" wp14:editId="5B720D7D">
              <wp:simplePos x="0" y="0"/>
              <wp:positionH relativeFrom="column">
                <wp:posOffset>4682490</wp:posOffset>
              </wp:positionH>
              <wp:positionV relativeFrom="paragraph">
                <wp:posOffset>-451485</wp:posOffset>
              </wp:positionV>
              <wp:extent cx="160655" cy="180340"/>
              <wp:effectExtent l="0" t="0" r="0" b="4445"/>
              <wp:wrapNone/>
              <wp:docPr id="14" name="Rectangle 6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22E2F" w14:textId="77777777" w:rsidR="00E03B8D" w:rsidRPr="009704FB" w:rsidRDefault="00E03B8D" w:rsidP="00D20929">
                          <w:pPr>
                            <w:pStyle w:val="9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426F4E" id="Rectangle 636" o:spid="_x0000_s1093" style="position:absolute;left:0;text-align:left;margin-left:368.7pt;margin-top:-35.55pt;width:12.65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" filled="f" stroked="f" strokeweight=".25pt">
              <v:textbox inset="1pt,1pt,1pt,1pt">
                <w:txbxContent>
                  <w:p w14:paraId="0DD22E2F" w14:textId="77777777" w:rsidR="00E03B8D" w:rsidRPr="009704FB" w:rsidRDefault="00E03B8D" w:rsidP="00D20929">
                    <w:pPr>
                      <w:pStyle w:val="9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00343C" wp14:editId="7D55A0CE">
              <wp:simplePos x="0" y="0"/>
              <wp:positionH relativeFrom="column">
                <wp:posOffset>-760095</wp:posOffset>
              </wp:positionH>
              <wp:positionV relativeFrom="paragraph">
                <wp:posOffset>-2929890</wp:posOffset>
              </wp:positionV>
              <wp:extent cx="381000" cy="0"/>
              <wp:effectExtent l="20955" t="13335" r="17145" b="15240"/>
              <wp:wrapNone/>
              <wp:docPr id="13" name="Lin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2A436A" id="Line 3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230.7pt" to="-29.85pt,-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ciEw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9F4CFC" wp14:editId="78CC0A6F">
              <wp:simplePos x="0" y="0"/>
              <wp:positionH relativeFrom="column">
                <wp:posOffset>-760095</wp:posOffset>
              </wp:positionH>
              <wp:positionV relativeFrom="paragraph">
                <wp:posOffset>-3844290</wp:posOffset>
              </wp:positionV>
              <wp:extent cx="381000" cy="0"/>
              <wp:effectExtent l="20955" t="13335" r="17145" b="15240"/>
              <wp:wrapNone/>
              <wp:docPr id="12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1328E" id="Line 3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302.7pt" to="-29.85pt,-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FmEgIAACs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D976F35" wp14:editId="3A724800">
              <wp:simplePos x="0" y="0"/>
              <wp:positionH relativeFrom="column">
                <wp:posOffset>-760095</wp:posOffset>
              </wp:positionH>
              <wp:positionV relativeFrom="paragraph">
                <wp:posOffset>-579120</wp:posOffset>
              </wp:positionV>
              <wp:extent cx="381000" cy="0"/>
              <wp:effectExtent l="20955" t="20955" r="17145" b="17145"/>
              <wp:wrapNone/>
              <wp:docPr id="11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895D5B" id="Line 33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45.6pt" to="-29.85pt,-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uqEgIAACs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BCE131F" wp14:editId="6337961F">
              <wp:simplePos x="0" y="0"/>
              <wp:positionH relativeFrom="column">
                <wp:posOffset>-760095</wp:posOffset>
              </wp:positionH>
              <wp:positionV relativeFrom="paragraph">
                <wp:posOffset>-1901190</wp:posOffset>
              </wp:positionV>
              <wp:extent cx="381000" cy="0"/>
              <wp:effectExtent l="20955" t="13335" r="17145" b="15240"/>
              <wp:wrapNone/>
              <wp:docPr id="10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BDAFCB" id="Line 33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149.7pt" to="-29.85pt,-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3uEgIAACs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180E971" wp14:editId="4BBC9760">
              <wp:simplePos x="0" y="0"/>
              <wp:positionH relativeFrom="column">
                <wp:posOffset>-760095</wp:posOffset>
              </wp:positionH>
              <wp:positionV relativeFrom="paragraph">
                <wp:posOffset>-5101590</wp:posOffset>
              </wp:positionV>
              <wp:extent cx="381000" cy="0"/>
              <wp:effectExtent l="20955" t="13335" r="17145" b="15240"/>
              <wp:wrapNone/>
              <wp:docPr id="9" name="Line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46895" id="Line 33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401.7pt" to="-29.85pt,-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EgEgIAACo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1EC957F" wp14:editId="084C7140">
              <wp:simplePos x="0" y="0"/>
              <wp:positionH relativeFrom="column">
                <wp:posOffset>-760095</wp:posOffset>
              </wp:positionH>
              <wp:positionV relativeFrom="paragraph">
                <wp:posOffset>-5101590</wp:posOffset>
              </wp:positionV>
              <wp:extent cx="0" cy="5372100"/>
              <wp:effectExtent l="20955" t="13335" r="17145" b="15240"/>
              <wp:wrapNone/>
              <wp:docPr id="8" name="Line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72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BDFA33" id="Line 33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401.7pt" to="-59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9D8120" wp14:editId="4D988C00">
              <wp:simplePos x="0" y="0"/>
              <wp:positionH relativeFrom="column">
                <wp:posOffset>-760095</wp:posOffset>
              </wp:positionH>
              <wp:positionV relativeFrom="paragraph">
                <wp:posOffset>270510</wp:posOffset>
              </wp:positionV>
              <wp:extent cx="381000" cy="1905"/>
              <wp:effectExtent l="20955" t="13335" r="17145" b="13335"/>
              <wp:wrapNone/>
              <wp:docPr id="7" name="Line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81000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5136F35" id="Line 33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21.3pt" to="-29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80ED9D" wp14:editId="7961E1EF">
              <wp:simplePos x="0" y="0"/>
              <wp:positionH relativeFrom="column">
                <wp:posOffset>-746760</wp:posOffset>
              </wp:positionH>
              <wp:positionV relativeFrom="paragraph">
                <wp:posOffset>-5036820</wp:posOffset>
              </wp:positionV>
              <wp:extent cx="152400" cy="1143000"/>
              <wp:effectExtent l="0" t="1905" r="3810" b="0"/>
              <wp:wrapNone/>
              <wp:docPr id="6" name="Rectangl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E4459" w14:textId="77777777" w:rsidR="00E03B8D" w:rsidRPr="004C1471" w:rsidRDefault="00E03B8D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>
                            <w:t>Подп.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0ED9D" id="Rectangle 375" o:spid="_x0000_s1094" style="position:absolute;left:0;text-align:left;margin-left:-58.8pt;margin-top:-396.6pt;width:12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" filled="f" stroked="f" strokeweight=".25pt">
              <v:textbox style="layout-flow:vertical;mso-layout-flow-alt:bottom-to-top" inset="1pt,1pt,1pt,1pt">
                <w:txbxContent>
                  <w:p w14:paraId="58AE4459" w14:textId="77777777" w:rsidR="00E03B8D" w:rsidRPr="004C1471" w:rsidRDefault="00E03B8D" w:rsidP="00BC542A">
                    <w:pPr>
                      <w:pStyle w:val="82"/>
                      <w:rPr>
                        <w:lang w:val="en-US"/>
                      </w:rPr>
                    </w:pPr>
                    <w:r>
                      <w:t>Подп.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822FB1" wp14:editId="2AD78C04">
              <wp:simplePos x="0" y="0"/>
              <wp:positionH relativeFrom="column">
                <wp:posOffset>-746760</wp:posOffset>
              </wp:positionH>
              <wp:positionV relativeFrom="paragraph">
                <wp:posOffset>-3779520</wp:posOffset>
              </wp:positionV>
              <wp:extent cx="152400" cy="800100"/>
              <wp:effectExtent l="0" t="1905" r="3810" b="0"/>
              <wp:wrapNone/>
              <wp:docPr id="5" name="Rectangl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64B44" w14:textId="77777777" w:rsidR="00E03B8D" w:rsidRPr="004C1471" w:rsidRDefault="00E03B8D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822FB1" id="Rectangle 374" o:spid="_x0000_s1095" style="position:absolute;left:0;text-align:left;margin-left:-58.8pt;margin-top:-297.6pt;width:12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" filled="f" stroked="f" strokeweight=".25pt">
              <v:textbox style="layout-flow:vertical;mso-layout-flow-alt:bottom-to-top" inset="1pt,1pt,1pt,1pt">
                <w:txbxContent>
                  <w:p w14:paraId="14064B44" w14:textId="77777777" w:rsidR="00E03B8D" w:rsidRPr="004C1471" w:rsidRDefault="00E03B8D" w:rsidP="00BC542A">
                    <w:pPr>
                      <w:pStyle w:val="82"/>
                      <w:rPr>
                        <w:lang w:val="en-US"/>
                      </w:rPr>
                    </w:pPr>
                    <w:r>
                      <w:t xml:space="preserve">Инв. № </w:t>
                    </w:r>
                    <w:proofErr w:type="spellStart"/>
                    <w:r>
                      <w:t>дубл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A5F3F7" wp14:editId="6EFBA54A">
              <wp:simplePos x="0" y="0"/>
              <wp:positionH relativeFrom="column">
                <wp:posOffset>-746760</wp:posOffset>
              </wp:positionH>
              <wp:positionV relativeFrom="paragraph">
                <wp:posOffset>-2865120</wp:posOffset>
              </wp:positionV>
              <wp:extent cx="152400" cy="914400"/>
              <wp:effectExtent l="0" t="1905" r="3810" b="0"/>
              <wp:wrapNone/>
              <wp:docPr id="4" name="Rectangl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707E0" w14:textId="77777777" w:rsidR="00E03B8D" w:rsidRPr="004C1471" w:rsidRDefault="00E03B8D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5F3F7" id="Rectangle 373" o:spid="_x0000_s1096" style="position:absolute;left:0;text-align:left;margin-left:-58.8pt;margin-top:-225.6pt;width:1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" filled="f" stroked="f" strokeweight=".25pt">
              <v:textbox style="layout-flow:vertical;mso-layout-flow-alt:bottom-to-top" inset="1pt,1pt,1pt,1pt">
                <w:txbxContent>
                  <w:p w14:paraId="566707E0" w14:textId="77777777" w:rsidR="00E03B8D" w:rsidRPr="004C1471" w:rsidRDefault="00E03B8D" w:rsidP="00BC542A">
                    <w:pPr>
                      <w:pStyle w:val="82"/>
                      <w:rPr>
                        <w:lang w:val="en-US"/>
                      </w:rPr>
                    </w:pPr>
                    <w:proofErr w:type="spellStart"/>
                    <w:r>
                      <w:t>Взам</w:t>
                    </w:r>
                    <w:proofErr w:type="spellEnd"/>
                    <w:r>
                      <w:t>. инв.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7DDC9F" wp14:editId="2A0F36B2">
              <wp:simplePos x="0" y="0"/>
              <wp:positionH relativeFrom="column">
                <wp:posOffset>-746760</wp:posOffset>
              </wp:positionH>
              <wp:positionV relativeFrom="paragraph">
                <wp:posOffset>-1836420</wp:posOffset>
              </wp:positionV>
              <wp:extent cx="152400" cy="1143000"/>
              <wp:effectExtent l="0" t="1905" r="3810" b="0"/>
              <wp:wrapNone/>
              <wp:docPr id="3" name="Rectangl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C1567" w14:textId="77777777" w:rsidR="00E03B8D" w:rsidRPr="004C1471" w:rsidRDefault="00E03B8D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>
                            <w:t>Подп.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7DDC9F" id="Rectangle 372" o:spid="_x0000_s1097" style="position:absolute;left:0;text-align:left;margin-left:-58.8pt;margin-top:-144.6pt;width:1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" filled="f" stroked="f" strokeweight=".25pt">
              <v:textbox style="layout-flow:vertical;mso-layout-flow-alt:bottom-to-top" inset="1pt,1pt,1pt,1pt">
                <w:txbxContent>
                  <w:p w14:paraId="4A6C1567" w14:textId="77777777" w:rsidR="00E03B8D" w:rsidRPr="004C1471" w:rsidRDefault="00E03B8D" w:rsidP="00BC542A">
                    <w:pPr>
                      <w:pStyle w:val="82"/>
                      <w:rPr>
                        <w:lang w:val="en-US"/>
                      </w:rPr>
                    </w:pPr>
                    <w:r>
                      <w:t>Подп.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EBB35" wp14:editId="513A088D">
              <wp:simplePos x="0" y="0"/>
              <wp:positionH relativeFrom="column">
                <wp:posOffset>-746760</wp:posOffset>
              </wp:positionH>
              <wp:positionV relativeFrom="paragraph">
                <wp:posOffset>-579120</wp:posOffset>
              </wp:positionV>
              <wp:extent cx="152400" cy="800100"/>
              <wp:effectExtent l="0" t="1905" r="3810" b="0"/>
              <wp:wrapNone/>
              <wp:docPr id="2" name="Rectangl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7FF6C" w14:textId="77777777" w:rsidR="00E03B8D" w:rsidRPr="004C1471" w:rsidRDefault="00E03B8D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 w:rsidRPr="004C1471">
                            <w:t>Инв. № подл</w:t>
                          </w:r>
                          <w:r w:rsidRPr="004C1471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EBB35" id="Rectangle 371" o:spid="_x0000_s1098" style="position:absolute;left:0;text-align:left;margin-left:-58.8pt;margin-top:-45.6pt;width:1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" filled="f" stroked="f" strokeweight=".25pt">
              <v:textbox style="layout-flow:vertical;mso-layout-flow-alt:bottom-to-top" inset="1pt,1pt,1pt,1pt">
                <w:txbxContent>
                  <w:p w14:paraId="7247FF6C" w14:textId="77777777" w:rsidR="00E03B8D" w:rsidRPr="004C1471" w:rsidRDefault="00E03B8D" w:rsidP="00BC542A">
                    <w:pPr>
                      <w:pStyle w:val="82"/>
                      <w:rPr>
                        <w:lang w:val="en-US"/>
                      </w:rPr>
                    </w:pPr>
                    <w:r w:rsidRPr="004C1471">
                      <w:t>Инв. № подл</w:t>
                    </w:r>
                    <w:r w:rsidRPr="004C1471">
                      <w:rPr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31C93" wp14:editId="7AFA4D0E">
              <wp:simplePos x="0" y="0"/>
              <wp:positionH relativeFrom="column">
                <wp:posOffset>-560070</wp:posOffset>
              </wp:positionH>
              <wp:positionV relativeFrom="paragraph">
                <wp:posOffset>-5104765</wp:posOffset>
              </wp:positionV>
              <wp:extent cx="0" cy="5372100"/>
              <wp:effectExtent l="11430" t="10160" r="7620" b="8890"/>
              <wp:wrapNone/>
              <wp:docPr id="1" name="Lin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721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CCF381" id="Line 37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1pt,-401.95pt" to="-44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68449" w14:textId="77777777" w:rsidR="00E03B8D" w:rsidRDefault="00E03B8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6AE06" w14:textId="77777777" w:rsidR="00870C0F" w:rsidRDefault="00870C0F" w:rsidP="00332470">
      <w:r>
        <w:separator/>
      </w:r>
    </w:p>
  </w:footnote>
  <w:footnote w:type="continuationSeparator" w:id="0">
    <w:p w14:paraId="4EC584CF" w14:textId="77777777" w:rsidR="00870C0F" w:rsidRDefault="00870C0F" w:rsidP="00332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5F4A4" w14:textId="07020094" w:rsidR="00E03B8D" w:rsidRPr="003039DF" w:rsidRDefault="00E03B8D" w:rsidP="003039DF">
    <w:pPr>
      <w:pStyle w:val="afa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A4F37A" wp14:editId="546021EA">
              <wp:simplePos x="0" y="0"/>
              <wp:positionH relativeFrom="column">
                <wp:posOffset>-51435</wp:posOffset>
              </wp:positionH>
              <wp:positionV relativeFrom="paragraph">
                <wp:posOffset>4450715</wp:posOffset>
              </wp:positionV>
              <wp:extent cx="381000" cy="5377180"/>
              <wp:effectExtent l="5715" t="12065" r="13335" b="11430"/>
              <wp:wrapNone/>
              <wp:docPr id="67" name="Group 7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1000" cy="5377180"/>
                        <a:chOff x="501" y="8043"/>
                        <a:chExt cx="600" cy="8468"/>
                      </a:xfrm>
                    </wpg:grpSpPr>
                    <wps:wsp>
                      <wps:cNvPr id="68" name="Line 753"/>
                      <wps:cNvCnPr>
                        <a:cxnSpLocks noChangeShapeType="1"/>
                      </wps:cNvCnPr>
                      <wps:spPr bwMode="auto">
                        <a:xfrm flipV="1">
                          <a:off x="501" y="16508"/>
                          <a:ext cx="600" cy="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754"/>
                      <wps:cNvCnPr>
                        <a:cxnSpLocks noChangeShapeType="1"/>
                      </wps:cNvCnPr>
                      <wps:spPr bwMode="auto">
                        <a:xfrm flipV="1">
                          <a:off x="501" y="8048"/>
                          <a:ext cx="0" cy="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755"/>
                      <wps:cNvCnPr>
                        <a:cxnSpLocks noChangeShapeType="1"/>
                      </wps:cNvCnPr>
                      <wps:spPr bwMode="auto">
                        <a:xfrm>
                          <a:off x="501" y="804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56"/>
                      <wps:cNvCnPr>
                        <a:cxnSpLocks noChangeShapeType="1"/>
                      </wps:cNvCnPr>
                      <wps:spPr bwMode="auto">
                        <a:xfrm>
                          <a:off x="501" y="1308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57"/>
                      <wps:cNvCnPr>
                        <a:cxnSpLocks noChangeShapeType="1"/>
                      </wps:cNvCnPr>
                      <wps:spPr bwMode="auto">
                        <a:xfrm>
                          <a:off x="501" y="15170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8"/>
                      <wps:cNvCnPr>
                        <a:cxnSpLocks noChangeShapeType="1"/>
                      </wps:cNvCnPr>
                      <wps:spPr bwMode="auto">
                        <a:xfrm>
                          <a:off x="501" y="1002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59"/>
                      <wps:cNvCnPr>
                        <a:cxnSpLocks noChangeShapeType="1"/>
                      </wps:cNvCnPr>
                      <wps:spPr bwMode="auto">
                        <a:xfrm>
                          <a:off x="501" y="1146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60"/>
                      <wps:cNvCnPr>
                        <a:cxnSpLocks noChangeShapeType="1"/>
                      </wps:cNvCnPr>
                      <wps:spPr bwMode="auto">
                        <a:xfrm flipV="1">
                          <a:off x="816" y="8043"/>
                          <a:ext cx="0" cy="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61"/>
                      <wps:cNvSpPr>
                        <a:spLocks noChangeArrowheads="1"/>
                      </wps:cNvSpPr>
                      <wps:spPr bwMode="auto">
                        <a:xfrm>
                          <a:off x="522" y="15170"/>
                          <a:ext cx="240" cy="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82CE" w14:textId="77777777" w:rsidR="00E03B8D" w:rsidRPr="004C1471" w:rsidRDefault="00E03B8D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 w:rsidRPr="004C1471">
                              <w:t>Инв. № подл</w:t>
                            </w:r>
                            <w:r w:rsidRPr="004C147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762"/>
                      <wps:cNvSpPr>
                        <a:spLocks noChangeArrowheads="1"/>
                      </wps:cNvSpPr>
                      <wps:spPr bwMode="auto">
                        <a:xfrm>
                          <a:off x="522" y="13190"/>
                          <a:ext cx="240" cy="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2DC11" w14:textId="77777777" w:rsidR="00E03B8D" w:rsidRPr="004C1471" w:rsidRDefault="00E03B8D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763"/>
                      <wps:cNvSpPr>
                        <a:spLocks noChangeArrowheads="1"/>
                      </wps:cNvSpPr>
                      <wps:spPr bwMode="auto">
                        <a:xfrm>
                          <a:off x="522" y="11570"/>
                          <a:ext cx="240" cy="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5E71E" w14:textId="77777777" w:rsidR="00E03B8D" w:rsidRPr="004C1471" w:rsidRDefault="00E03B8D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764"/>
                      <wps:cNvSpPr>
                        <a:spLocks noChangeArrowheads="1"/>
                      </wps:cNvSpPr>
                      <wps:spPr bwMode="auto">
                        <a:xfrm>
                          <a:off x="522" y="10130"/>
                          <a:ext cx="240" cy="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F3B1F" w14:textId="77777777" w:rsidR="00E03B8D" w:rsidRPr="004C1471" w:rsidRDefault="00E03B8D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>
                              <w:t xml:space="preserve">Инв.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765"/>
                      <wps:cNvSpPr>
                        <a:spLocks noChangeArrowheads="1"/>
                      </wps:cNvSpPr>
                      <wps:spPr bwMode="auto">
                        <a:xfrm>
                          <a:off x="522" y="8150"/>
                          <a:ext cx="240" cy="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8B49" w14:textId="77777777" w:rsidR="00E03B8D" w:rsidRPr="004C1471" w:rsidRDefault="00E03B8D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766"/>
                      <wps:cNvCnPr>
                        <a:cxnSpLocks noChangeShapeType="1"/>
                      </wps:cNvCnPr>
                      <wps:spPr bwMode="auto">
                        <a:xfrm flipV="1">
                          <a:off x="1101" y="8051"/>
                          <a:ext cx="0" cy="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A4F37A" id="Group 752" o:spid="_x0000_s1026" style="position:absolute;left:0;text-align:left;margin-left:-4.05pt;margin-top:350.45pt;width:30pt;height:423.4pt;z-index:251666432" coordorigin="501,8043" coordsize="600,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">
              <v:line id="Line 753" o:spid="_x0000_s1027" style="position:absolute;flip:y;visibility:visible;mso-wrap-style:square" from="501,16508" to="1101,1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<v:line id="Line 754" o:spid="_x0000_s1028" style="position:absolute;flip:y;visibility:visible;mso-wrap-style:square" from="501,8048" to="501,1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<v:line id="Line 755" o:spid="_x0000_s1029" style="position:absolute;visibility:visible;mso-wrap-style:square" from="501,8048" to="1101,8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<v:line id="Line 756" o:spid="_x0000_s1030" style="position:absolute;visibility:visible;mso-wrap-style:square" from="501,13088" to="1101,1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<v:line id="Line 757" o:spid="_x0000_s1031" style="position:absolute;visibility:visible;mso-wrap-style:square" from="501,15170" to="1101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<v:line id="Line 758" o:spid="_x0000_s1032" style="position:absolute;visibility:visible;mso-wrap-style:square" from="501,10028" to="1101,10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<v:line id="Line 759" o:spid="_x0000_s1033" style="position:absolute;visibility:visible;mso-wrap-style:square" from="501,11468" to="1101,1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<v:line id="Line 760" o:spid="_x0000_s1034" style="position:absolute;flip:y;visibility:visible;mso-wrap-style:square" from="816,8043" to="81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<v:rect id="Rectangle 761" o:spid="_x0000_s1035" style="position:absolute;left:522;top:15170;width:2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EOcUA&#10;AADbAAAADwAAAGRycy9kb3ducmV2LnhtbESPzWrDMBCE74G8g9hALqGR4xI3uJFDaDHkVvJz6HGx&#10;NraxtTKWHDtvXxUKPQ4z8w2zP0ymFQ/qXW1ZwWYdgSAurK65VHC75i87EM4ja2wtk4InOThk89ke&#10;U21HPtPj4ksRIOxSVFB536VSuqIig25tO+Lg3W1v0AfZl1L3OAa4aWUcRYk0WHNYqLCjj4qK5jIY&#10;Bcd42H1t803ymd/uzan8HurXfKXUcjEd30F4mvx/+K990greEv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UQ5xQAAANsAAAAPAAAAAAAAAAAAAAAAAJgCAABkcnMv&#10;ZG93bnJldi54bWxQSwUGAAAAAAQABAD1AAAAigMAAAAA&#10;" filled="f" stroked="f">
                <v:textbox style="layout-flow:vertical;mso-layout-flow-alt:bottom-to-top" inset="1pt,1pt,1pt,1pt">
                  <w:txbxContent>
                    <w:p w14:paraId="008782CE" w14:textId="77777777" w:rsidR="00E03B8D" w:rsidRPr="004C1471" w:rsidRDefault="00E03B8D" w:rsidP="003039DF">
                      <w:pPr>
                        <w:pStyle w:val="82"/>
                        <w:rPr>
                          <w:lang w:val="en-US"/>
                        </w:rPr>
                      </w:pPr>
                      <w:r w:rsidRPr="004C1471">
                        <w:t>Инв. № подл</w:t>
                      </w:r>
                      <w:r w:rsidRPr="004C147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762" o:spid="_x0000_s1036" style="position:absolute;left:522;top:13190;width:2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hosQA&#10;AADbAAAADwAAAGRycy9kb3ducmV2LnhtbESPS4vCQBCE74L/YWhhL7KZ6OKDrKPILgFvYvTgscl0&#10;HpjpCZmJZv/9jiB4LKrqK2qzG0wj7tS52rKCWRSDIM6trrlUcDmnn2sQziNrbCyTgj9ysNuORxtM&#10;tH3wie6ZL0WAsEtQQeV9m0jp8ooMusi2xMErbGfQB9mVUnf4CHDTyHkcL6XBmsNChS39VJTfst4o&#10;2M/79XGRzpa/6aW4HcprX3+lU6U+JsP+G4Snwb/Dr/ZBK1it4Pkl/A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J4aLEAAAA2wAAAA8AAAAAAAAAAAAAAAAAmAIAAGRycy9k&#10;b3ducmV2LnhtbFBLBQYAAAAABAAEAPUAAACJAwAAAAA=&#10;" filled="f" stroked="f">
                <v:textbox style="layout-flow:vertical;mso-layout-flow-alt:bottom-to-top" inset="1pt,1pt,1pt,1pt">
                  <w:txbxContent>
                    <w:p w14:paraId="62C2DC11" w14:textId="77777777" w:rsidR="00E03B8D" w:rsidRPr="004C1471" w:rsidRDefault="00E03B8D" w:rsidP="003039DF">
                      <w:pPr>
                        <w:pStyle w:val="82"/>
                        <w:rPr>
                          <w:lang w:val="en-US"/>
                        </w:rPr>
                      </w:pPr>
                      <w:r>
                        <w:t>Подп. и дата</w:t>
                      </w:r>
                    </w:p>
                  </w:txbxContent>
                </v:textbox>
              </v:rect>
              <v:rect id="Rectangle 763" o:spid="_x0000_s1037" style="position:absolute;left:522;top:1157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0L4A&#10;AADbAAAADwAAAGRycy9kb3ducmV2LnhtbERPyQrCMBC9C/5DGMGLaKriQjWKKAVv4nLwODRjW2wm&#10;pUm1/r05CB4fb19vW1OKF9WusKxgPIpAEKdWF5wpuF2T4RKE88gaS8uk4EMOtptuZ42xtm8+0+vi&#10;MxFC2MWoIPe+iqV0aU4G3chWxIF72NqgD7DOpK7xHcJNKSdRNJcGCw4NOVa0zyl9XhqjYDdplqdZ&#10;Mp4fktvjeczuTTFNBkr1e+1uBcJT6//in/uoFSzC2PAl/AC5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WddC+AAAA2wAAAA8AAAAAAAAAAAAAAAAAmAIAAGRycy9kb3ducmV2&#10;LnhtbFBLBQYAAAAABAAEAPUAAACDAwAAAAA=&#10;" filled="f" stroked="f">
                <v:textbox style="layout-flow:vertical;mso-layout-flow-alt:bottom-to-top" inset="1pt,1pt,1pt,1pt">
                  <w:txbxContent>
                    <w:p w14:paraId="4DB5E71E" w14:textId="77777777" w:rsidR="00E03B8D" w:rsidRPr="004C1471" w:rsidRDefault="00E03B8D" w:rsidP="003039DF">
                      <w:pPr>
                        <w:pStyle w:val="82"/>
                        <w:rPr>
                          <w:lang w:val="en-US"/>
                        </w:rPr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 инв. №</w:t>
                      </w:r>
                    </w:p>
                  </w:txbxContent>
                </v:textbox>
              </v:rect>
              <v:rect id="Rectangle 764" o:spid="_x0000_s1038" style="position:absolute;left:522;top:10130;width:2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QS8UA&#10;AADbAAAADwAAAGRycy9kb3ducmV2LnhtbESPQWvCQBSE7wX/w/KEXopuTKnG6CpiCXgrtTl4fGSf&#10;STD7NmQ3Mf57t1DocZiZb5jtfjSNGKhztWUFi3kEgriwuuZSQf6TzRIQziNrbCyTggc52O8mL1tM&#10;tb3zNw1nX4oAYZeigsr7NpXSFRUZdHPbEgfvajuDPsiulLrDe4CbRsZRtJQGaw4LFbZ0rKi4nXuj&#10;4BD3yddHtlh+Zvn1diovff2evSn1Oh0PGxCeRv8f/muftILVGn6/hB8gd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tBLxQAAANsAAAAPAAAAAAAAAAAAAAAAAJgCAABkcnMv&#10;ZG93bnJldi54bWxQSwUGAAAAAAQABAD1AAAAigMAAAAA&#10;" filled="f" stroked="f">
                <v:textbox style="layout-flow:vertical;mso-layout-flow-alt:bottom-to-top" inset="1pt,1pt,1pt,1pt">
                  <w:txbxContent>
                    <w:p w14:paraId="321F3B1F" w14:textId="77777777" w:rsidR="00E03B8D" w:rsidRPr="004C1471" w:rsidRDefault="00E03B8D" w:rsidP="003039DF">
                      <w:pPr>
                        <w:pStyle w:val="82"/>
                        <w:rPr>
                          <w:lang w:val="en-US"/>
                        </w:rPr>
                      </w:pPr>
                      <w:r>
                        <w:t xml:space="preserve">Инв. 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765" o:spid="_x0000_s1039" style="position:absolute;left:522;top:8150;width:2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J8b4A&#10;AADbAAAADwAAAGRycy9kb3ducmV2LnhtbERPuwrCMBTdBf8hXMFFNFVRSjWKKAU38TE4XpprW2xu&#10;SpNq/XszCI6H815vO1OJFzWutKxgOolAEGdWl5wruF3TcQzCeWSNlWVS8CEH202/t8ZE2zef6XXx&#10;uQgh7BJUUHhfJ1K6rCCDbmJr4sA9bGPQB9jkUjf4DuGmkrMoWkqDJYeGAmvaF5Q9L61RsJu18WmR&#10;TpeH9PZ4HvN7W87TkVLDQbdbgfDU+b/45z5qBXFYH76EHyA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1CfG+AAAA2wAAAA8AAAAAAAAAAAAAAAAAmAIAAGRycy9kb3ducmV2&#10;LnhtbFBLBQYAAAAABAAEAPUAAACDAwAAAAA=&#10;" filled="f" stroked="f">
                <v:textbox style="layout-flow:vertical;mso-layout-flow-alt:bottom-to-top" inset="1pt,1pt,1pt,1pt">
                  <w:txbxContent>
                    <w:p w14:paraId="6F588B49" w14:textId="77777777" w:rsidR="00E03B8D" w:rsidRPr="004C1471" w:rsidRDefault="00E03B8D" w:rsidP="003039DF">
                      <w:pPr>
                        <w:pStyle w:val="82"/>
                        <w:rPr>
                          <w:lang w:val="en-US"/>
                        </w:rPr>
                      </w:pPr>
                      <w:r>
                        <w:t>Подп. и дата</w:t>
                      </w:r>
                    </w:p>
                  </w:txbxContent>
                </v:textbox>
              </v:rect>
              <v:line id="Line 766" o:spid="_x0000_s1040" style="position:absolute;flip:y;visibility:visible;mso-wrap-style:square" from="1101,8051" to="1101,1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F0EC6" w14:textId="12DE1D3C" w:rsidR="00E03B8D" w:rsidRDefault="00E03B8D" w:rsidP="008406BA">
    <w:pPr>
      <w:pStyle w:val="afa"/>
    </w:pPr>
    <w:r>
      <w:rPr>
        <w:noProof/>
      </w:rPr>
      <mc:AlternateContent>
        <mc:Choice Requires="wpg">
          <w:drawing>
            <wp:anchor distT="0" distB="0" distL="114300" distR="114300" simplePos="0" relativeHeight="251650048" behindDoc="0" locked="1" layoutInCell="1" allowOverlap="1" wp14:anchorId="0EBB6297" wp14:editId="358A39F4">
              <wp:simplePos x="0" y="0"/>
              <wp:positionH relativeFrom="page">
                <wp:posOffset>712470</wp:posOffset>
              </wp:positionH>
              <wp:positionV relativeFrom="page">
                <wp:posOffset>266700</wp:posOffset>
              </wp:positionV>
              <wp:extent cx="6588760" cy="10189210"/>
              <wp:effectExtent l="17145" t="19050" r="13970" b="21590"/>
              <wp:wrapNone/>
              <wp:docPr id="17" name="Group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" name="Rectangle 2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2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706C5" w14:textId="77777777" w:rsidR="00E03B8D" w:rsidRDefault="00E03B8D" w:rsidP="008406BA">
                            <w:pPr>
                              <w:pStyle w:val="afff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6590" w14:textId="77777777" w:rsidR="00E03B8D" w:rsidRDefault="00E03B8D" w:rsidP="008406BA">
                            <w:pPr>
                              <w:pStyle w:val="afff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7902D" w14:textId="77777777" w:rsidR="00E03B8D" w:rsidRDefault="00E03B8D" w:rsidP="008406BA">
                            <w:pPr>
                              <w:pStyle w:val="afff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B784D" w14:textId="77777777" w:rsidR="00E03B8D" w:rsidRDefault="00E03B8D" w:rsidP="008406BA">
                            <w:pPr>
                              <w:pStyle w:val="afff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E0E42" w14:textId="77777777" w:rsidR="00E03B8D" w:rsidRDefault="00E03B8D" w:rsidP="008406BA">
                            <w:pPr>
                              <w:pStyle w:val="afff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2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82FF" w14:textId="77777777" w:rsidR="00E03B8D" w:rsidRDefault="00E03B8D" w:rsidP="00D20929">
                            <w:pPr>
                              <w:pStyle w:val="91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2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12A15" w14:textId="77777777" w:rsidR="00E03B8D" w:rsidRPr="00D20929" w:rsidRDefault="00E03B8D" w:rsidP="00D20929">
                            <w:pPr>
                              <w:pStyle w:val="91"/>
                              <w:rPr>
                                <w:rStyle w:val="af2"/>
                              </w:rPr>
                            </w:pPr>
                            <w:r w:rsidRPr="00D20929">
                              <w:rPr>
                                <w:rStyle w:val="af2"/>
                              </w:rPr>
                              <w:fldChar w:fldCharType="begin"/>
                            </w:r>
                            <w:r w:rsidRPr="00D20929">
                              <w:rPr>
                                <w:rStyle w:val="af2"/>
                              </w:rPr>
                              <w:instrText xml:space="preserve"> PAGE  \* LOWER </w:instrText>
                            </w:r>
                            <w:r w:rsidRPr="00D20929">
                              <w:rPr>
                                <w:rStyle w:val="af2"/>
                              </w:rPr>
                              <w:fldChar w:fldCharType="separate"/>
                            </w:r>
                            <w:r>
                              <w:rPr>
                                <w:rStyle w:val="af2"/>
                                <w:noProof/>
                              </w:rPr>
                              <w:t>32</w:t>
                            </w:r>
                            <w:r w:rsidRPr="00D20929">
                              <w:rPr>
                                <w:rStyle w:val="af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BFBB8" w14:textId="77777777" w:rsidR="00E03B8D" w:rsidRDefault="00E03B8D" w:rsidP="00D20929">
                            <w:pPr>
                              <w:pStyle w:val="afff6"/>
                              <w:rPr>
                                <w:rFonts w:ascii="Journal" w:hAnsi="Journal"/>
                              </w:rPr>
                            </w:pPr>
                            <w:r>
                              <w:t>00000.0000</w:t>
                            </w:r>
                            <w:r w:rsidRPr="00D20929">
                              <w:t>0</w:t>
                            </w:r>
                            <w:r>
                              <w:t>.А-000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3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30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D88B" w14:textId="77777777" w:rsidR="00E03B8D" w:rsidRDefault="00E03B8D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84B36" w14:textId="77777777" w:rsidR="00E03B8D" w:rsidRPr="00D20929" w:rsidRDefault="00E03B8D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0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4898B" w14:textId="77777777" w:rsidR="00E03B8D" w:rsidRDefault="00E03B8D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883C4" w14:textId="77777777" w:rsidR="00E03B8D" w:rsidRPr="00D20929" w:rsidRDefault="00E03B8D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92A28" w14:textId="77777777" w:rsidR="00E03B8D" w:rsidRDefault="00E03B8D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B630C" w14:textId="77777777" w:rsidR="00E03B8D" w:rsidRPr="00D20929" w:rsidRDefault="00E03B8D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F5843" w14:textId="77777777" w:rsidR="00E03B8D" w:rsidRDefault="00E03B8D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9232A" w14:textId="77777777" w:rsidR="00E03B8D" w:rsidRPr="00D20929" w:rsidRDefault="00E03B8D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F5CD6" w14:textId="77777777" w:rsidR="00E03B8D" w:rsidRDefault="00E03B8D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E3EA7" w14:textId="77777777" w:rsidR="00E03B8D" w:rsidRPr="00D20929" w:rsidRDefault="00E03B8D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3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3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875AC" w14:textId="77777777" w:rsidR="00E03B8D" w:rsidRDefault="00E03B8D" w:rsidP="008406BA">
                            <w:pPr>
                              <w:pStyle w:val="afff6"/>
                              <w:rPr>
                                <w:sz w:val="18"/>
                              </w:rPr>
                            </w:pPr>
                          </w:p>
                          <w:p w14:paraId="66570C1E" w14:textId="77777777" w:rsidR="00E03B8D" w:rsidRPr="001F0088" w:rsidRDefault="00E03B8D" w:rsidP="00D20929">
                            <w:pPr>
                              <w:pStyle w:val="91"/>
                            </w:pPr>
                            <w:r>
                              <w:t>Название работы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3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3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A5CFB" w14:textId="77777777" w:rsidR="00E03B8D" w:rsidRDefault="00E03B8D" w:rsidP="00D20929">
                            <w:pPr>
                              <w:pStyle w:val="91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D0F90" w14:textId="77777777" w:rsidR="00E03B8D" w:rsidRDefault="00E03B8D" w:rsidP="00D20929">
                            <w:pPr>
                              <w:pStyle w:val="91"/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BA179" w14:textId="77777777" w:rsidR="00E03B8D" w:rsidRPr="00C4499C" w:rsidRDefault="00E03B8D" w:rsidP="00D20929">
                            <w:pPr>
                              <w:pStyle w:val="91"/>
                              <w:rPr>
                                <w:rStyle w:val="af2"/>
                              </w:rPr>
                            </w:pPr>
                            <w:r>
                              <w:rPr>
                                <w:rStyle w:val="af2"/>
                              </w:rPr>
                              <w:fldChar w:fldCharType="begin"/>
                            </w:r>
                            <w:r>
                              <w:rPr>
                                <w:rStyle w:val="af2"/>
                              </w:rPr>
                              <w:instrText xml:space="preserve"> NUMPAGES  </w:instrText>
                            </w:r>
                            <w:r>
                              <w:rPr>
                                <w:rStyle w:val="af2"/>
                              </w:rPr>
                              <w:fldChar w:fldCharType="separate"/>
                            </w:r>
                            <w:r>
                              <w:rPr>
                                <w:rStyle w:val="af2"/>
                                <w:noProof/>
                              </w:rPr>
                              <w:t>38</w:t>
                            </w:r>
                            <w:r>
                              <w:rPr>
                                <w:rStyle w:val="af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3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3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3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96E05" w14:textId="77777777" w:rsidR="00E03B8D" w:rsidRPr="00584131" w:rsidRDefault="00E03B8D" w:rsidP="00D20929">
                            <w:pPr>
                              <w:pStyle w:val="afff6"/>
                              <w:rPr>
                                <w:rFonts w:ascii="Journal" w:hAnsi="Journal"/>
                              </w:rPr>
                            </w:pPr>
                            <w:r>
                              <w:t>ЗАО «</w:t>
                            </w:r>
                            <w:r w:rsidRPr="00584131">
                              <w:rPr>
                                <w:szCs w:val="28"/>
                              </w:rPr>
                              <w:t>Си</w:t>
                            </w:r>
                            <w:r w:rsidRPr="00584131">
                              <w:t xml:space="preserve"> </w:t>
                            </w:r>
                            <w:r w:rsidRPr="00D20929">
                              <w:t>Проект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BB6297" id="Group 281" o:spid="_x0000_s1041" style="position:absolute;left:0;text-align:left;margin-left:56.1pt;margin-top:21pt;width:518.8pt;height:802.3pt;z-index:2516500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">
              <v:rect id="Rectangle 282" o:spid="_x0000_s104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    <v:line id="Line 283" o:spid="_x0000_s1043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284" o:spid="_x0000_s1044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85" o:spid="_x0000_s1045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86" o:spid="_x0000_s1046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287" o:spid="_x0000_s1047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88" o:spid="_x0000_s1048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289" o:spid="_x0000_s1049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290" o:spid="_x0000_s105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291" o:spid="_x0000_s105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rect id="Rectangle 292" o:spid="_x0000_s1052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40C706C5" w14:textId="77777777" w:rsidR="00E03B8D" w:rsidRDefault="00E03B8D" w:rsidP="008406BA">
                      <w:pPr>
                        <w:pStyle w:val="afff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93" o:spid="_x0000_s1053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14:paraId="2A646590" w14:textId="77777777" w:rsidR="00E03B8D" w:rsidRDefault="00E03B8D" w:rsidP="008406BA">
                      <w:pPr>
                        <w:pStyle w:val="afff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4" o:spid="_x0000_s1054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14:paraId="0FD7902D" w14:textId="77777777" w:rsidR="00E03B8D" w:rsidRDefault="00E03B8D" w:rsidP="008406BA">
                      <w:pPr>
                        <w:pStyle w:val="afff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95" o:spid="_x0000_s1055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2DDB784D" w14:textId="77777777" w:rsidR="00E03B8D" w:rsidRDefault="00E03B8D" w:rsidP="008406BA">
                      <w:pPr>
                        <w:pStyle w:val="afff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96" o:spid="_x0000_s1056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0F8E0E42" w14:textId="77777777" w:rsidR="00E03B8D" w:rsidRDefault="00E03B8D" w:rsidP="008406BA">
                      <w:pPr>
                        <w:pStyle w:val="afff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97" o:spid="_x0000_s1057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375182FF" w14:textId="77777777" w:rsidR="00E03B8D" w:rsidRDefault="00E03B8D" w:rsidP="00D20929">
                      <w:pPr>
                        <w:pStyle w:val="91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298" o:spid="_x0000_s1058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0412A15" w14:textId="77777777" w:rsidR="00E03B8D" w:rsidRPr="00D20929" w:rsidRDefault="00E03B8D" w:rsidP="00D20929">
                      <w:pPr>
                        <w:pStyle w:val="91"/>
                        <w:rPr>
                          <w:rStyle w:val="af2"/>
                        </w:rPr>
                      </w:pPr>
                      <w:r w:rsidRPr="00D20929">
                        <w:rPr>
                          <w:rStyle w:val="af2"/>
                        </w:rPr>
                        <w:fldChar w:fldCharType="begin"/>
                      </w:r>
                      <w:r w:rsidRPr="00D20929">
                        <w:rPr>
                          <w:rStyle w:val="af2"/>
                        </w:rPr>
                        <w:instrText xml:space="preserve"> PAGE  \* LOWER </w:instrText>
                      </w:r>
                      <w:r w:rsidRPr="00D20929">
                        <w:rPr>
                          <w:rStyle w:val="af2"/>
                        </w:rPr>
                        <w:fldChar w:fldCharType="separate"/>
                      </w:r>
                      <w:r>
                        <w:rPr>
                          <w:rStyle w:val="af2"/>
                          <w:noProof/>
                        </w:rPr>
                        <w:t>32</w:t>
                      </w:r>
                      <w:r w:rsidRPr="00D20929">
                        <w:rPr>
                          <w:rStyle w:val="af2"/>
                        </w:rPr>
                        <w:fldChar w:fldCharType="end"/>
                      </w:r>
                    </w:p>
                  </w:txbxContent>
                </v:textbox>
              </v:rect>
              <v:rect id="Rectangle 299" o:spid="_x0000_s1059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358BFBB8" w14:textId="77777777" w:rsidR="00E03B8D" w:rsidRDefault="00E03B8D" w:rsidP="00D20929">
                      <w:pPr>
                        <w:pStyle w:val="afff6"/>
                        <w:rPr>
                          <w:rFonts w:ascii="Journal" w:hAnsi="Journal"/>
                        </w:rPr>
                      </w:pPr>
                      <w:r>
                        <w:t>00000.0000</w:t>
                      </w:r>
                      <w:r w:rsidRPr="00D20929">
                        <w:t>0</w:t>
                      </w:r>
                      <w:r>
                        <w:t>.А-000</w:t>
                      </w:r>
                    </w:p>
                  </w:txbxContent>
                </v:textbox>
              </v:rect>
              <v:line id="Line 300" o:spid="_x0000_s1060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01" o:spid="_x0000_s1061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02" o:spid="_x0000_s1062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<v:line id="Line 303" o:spid="_x0000_s1063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04" o:spid="_x0000_s1064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group id="Group 305" o:spid="_x0000_s1065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306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52DFD88B" w14:textId="77777777" w:rsidR="00E03B8D" w:rsidRDefault="00E03B8D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07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B084B36" w14:textId="77777777" w:rsidR="00E03B8D" w:rsidRPr="00D20929" w:rsidRDefault="00E03B8D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2"/>
                          </w:rPr>
                        </w:pPr>
                      </w:p>
                    </w:txbxContent>
                  </v:textbox>
                </v:rect>
              </v:group>
              <v:group id="Group 308" o:spid="_x0000_s106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309" o:spid="_x0000_s106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594898B" w14:textId="77777777" w:rsidR="00E03B8D" w:rsidRDefault="00E03B8D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10" o:spid="_x0000_s107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DC883C4" w14:textId="77777777" w:rsidR="00E03B8D" w:rsidRPr="00D20929" w:rsidRDefault="00E03B8D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2"/>
                          </w:rPr>
                        </w:pPr>
                      </w:p>
                    </w:txbxContent>
                  </v:textbox>
                </v:rect>
              </v:group>
              <v:group id="Group 311" o:spid="_x0000_s1071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312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0DD92A28" w14:textId="77777777" w:rsidR="00E03B8D" w:rsidRDefault="00E03B8D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13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656B630C" w14:textId="77777777" w:rsidR="00E03B8D" w:rsidRPr="00D20929" w:rsidRDefault="00E03B8D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2"/>
                          </w:rPr>
                        </w:pPr>
                      </w:p>
                    </w:txbxContent>
                  </v:textbox>
                </v:rect>
              </v:group>
              <v:group id="Group 314" o:spid="_x0000_s107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315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27F5843" w14:textId="77777777" w:rsidR="00E03B8D" w:rsidRDefault="00E03B8D" w:rsidP="00D20929">
                        <w:pPr>
                          <w:pStyle w:val="91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Rectangle 316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14:paraId="02A9232A" w14:textId="77777777" w:rsidR="00E03B8D" w:rsidRPr="00D20929" w:rsidRDefault="00E03B8D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2"/>
                          </w:rPr>
                        </w:pPr>
                      </w:p>
                    </w:txbxContent>
                  </v:textbox>
                </v:rect>
              </v:group>
              <v:group id="Group 317" o:spid="_x0000_s107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18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0D0F5CD6" w14:textId="77777777" w:rsidR="00E03B8D" w:rsidRDefault="00E03B8D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19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B5E3EA7" w14:textId="77777777" w:rsidR="00E03B8D" w:rsidRPr="00D20929" w:rsidRDefault="00E03B8D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2"/>
                          </w:rPr>
                        </w:pPr>
                      </w:p>
                    </w:txbxContent>
                  </v:textbox>
                </v:rect>
              </v:group>
              <v:line id="Line 320" o:spid="_x0000_s1080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rect id="Rectangle 321" o:spid="_x0000_s1081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35C875AC" w14:textId="77777777" w:rsidR="00E03B8D" w:rsidRDefault="00E03B8D" w:rsidP="008406BA">
                      <w:pPr>
                        <w:pStyle w:val="afff6"/>
                        <w:rPr>
                          <w:sz w:val="18"/>
                        </w:rPr>
                      </w:pPr>
                    </w:p>
                    <w:p w14:paraId="66570C1E" w14:textId="77777777" w:rsidR="00E03B8D" w:rsidRPr="001F0088" w:rsidRDefault="00E03B8D" w:rsidP="00D20929">
                      <w:pPr>
                        <w:pStyle w:val="91"/>
                      </w:pPr>
                      <w:r>
                        <w:t>Название работы</w:t>
                      </w:r>
                    </w:p>
                  </w:txbxContent>
                </v:textbox>
              </v:rect>
              <v:line id="Line 322" o:spid="_x0000_s1082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23" o:spid="_x0000_s1083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24" o:spid="_x0000_s1084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rect id="Rectangle 325" o:spid="_x0000_s1085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C8A5CFB" w14:textId="77777777" w:rsidR="00E03B8D" w:rsidRDefault="00E03B8D" w:rsidP="00D20929">
                      <w:pPr>
                        <w:pStyle w:val="91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326" o:spid="_x0000_s1086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643D0F90" w14:textId="77777777" w:rsidR="00E03B8D" w:rsidRDefault="00E03B8D" w:rsidP="00D20929">
                      <w:pPr>
                        <w:pStyle w:val="91"/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327" o:spid="_x0000_s1087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CDBA179" w14:textId="77777777" w:rsidR="00E03B8D" w:rsidRPr="00C4499C" w:rsidRDefault="00E03B8D" w:rsidP="00D20929">
                      <w:pPr>
                        <w:pStyle w:val="91"/>
                        <w:rPr>
                          <w:rStyle w:val="af2"/>
                        </w:rPr>
                      </w:pPr>
                      <w:r>
                        <w:rPr>
                          <w:rStyle w:val="af2"/>
                        </w:rPr>
                        <w:fldChar w:fldCharType="begin"/>
                      </w:r>
                      <w:r>
                        <w:rPr>
                          <w:rStyle w:val="af2"/>
                        </w:rPr>
                        <w:instrText xml:space="preserve"> NUMPAGES  </w:instrText>
                      </w:r>
                      <w:r>
                        <w:rPr>
                          <w:rStyle w:val="af2"/>
                        </w:rPr>
                        <w:fldChar w:fldCharType="separate"/>
                      </w:r>
                      <w:r>
                        <w:rPr>
                          <w:rStyle w:val="af2"/>
                          <w:noProof/>
                        </w:rPr>
                        <w:t>38</w:t>
                      </w:r>
                      <w:r>
                        <w:rPr>
                          <w:rStyle w:val="af2"/>
                        </w:rPr>
                        <w:fldChar w:fldCharType="end"/>
                      </w:r>
                    </w:p>
                  </w:txbxContent>
                </v:textbox>
              </v:rect>
              <v:line id="Line 328" o:spid="_x0000_s1088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329" o:spid="_x0000_s1089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rect id="Rectangle 330" o:spid="_x0000_s1090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1B196E05" w14:textId="77777777" w:rsidR="00E03B8D" w:rsidRPr="00584131" w:rsidRDefault="00E03B8D" w:rsidP="00D20929">
                      <w:pPr>
                        <w:pStyle w:val="afff6"/>
                        <w:rPr>
                          <w:rFonts w:ascii="Journal" w:hAnsi="Journal"/>
                        </w:rPr>
                      </w:pPr>
                      <w:r>
                        <w:t>ЗАО «</w:t>
                      </w:r>
                      <w:r w:rsidRPr="00584131">
                        <w:rPr>
                          <w:szCs w:val="28"/>
                        </w:rPr>
                        <w:t>Си</w:t>
                      </w:r>
                      <w:r w:rsidRPr="00584131">
                        <w:t xml:space="preserve"> </w:t>
                      </w:r>
                      <w:r w:rsidRPr="00D20929">
                        <w:t>Проект</w:t>
                      </w:r>
                      <w:r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D195B" w14:textId="276B7219" w:rsidR="00E03B8D" w:rsidRPr="00E1308C" w:rsidRDefault="00E03B8D" w:rsidP="00BF5E76">
    <w:pPr>
      <w:pStyle w:val="afa"/>
      <w:rPr>
        <w:sz w:val="28"/>
        <w:szCs w:val="28"/>
      </w:rPr>
    </w:pPr>
    <w:r w:rsidRPr="00E1308C">
      <w:rPr>
        <w:rStyle w:val="afb"/>
        <w:sz w:val="28"/>
        <w:szCs w:val="28"/>
      </w:rPr>
      <w:fldChar w:fldCharType="begin"/>
    </w:r>
    <w:r w:rsidRPr="00E1308C">
      <w:rPr>
        <w:rStyle w:val="afb"/>
        <w:sz w:val="28"/>
        <w:szCs w:val="28"/>
      </w:rPr>
      <w:instrText xml:space="preserve"> PAGE </w:instrText>
    </w:r>
    <w:r w:rsidRPr="00E1308C">
      <w:rPr>
        <w:rStyle w:val="afb"/>
        <w:sz w:val="28"/>
        <w:szCs w:val="28"/>
      </w:rPr>
      <w:fldChar w:fldCharType="separate"/>
    </w:r>
    <w:r w:rsidR="00B3007D">
      <w:rPr>
        <w:rStyle w:val="afb"/>
        <w:noProof/>
        <w:sz w:val="28"/>
        <w:szCs w:val="28"/>
      </w:rPr>
      <w:t>13</w:t>
    </w:r>
    <w:r w:rsidRPr="00E1308C">
      <w:rPr>
        <w:rStyle w:val="afb"/>
        <w:sz w:val="28"/>
        <w:szCs w:val="28"/>
      </w:rPr>
      <w:fldChar w:fldCharType="end"/>
    </w:r>
  </w:p>
  <w:p w14:paraId="005876BF" w14:textId="0BA6AE54" w:rsidR="00E03B8D" w:rsidRDefault="00B43D63" w:rsidP="009C6A41">
    <w:pPr>
      <w:pStyle w:val="afa"/>
      <w:rPr>
        <w:sz w:val="28"/>
        <w:szCs w:val="28"/>
      </w:rPr>
    </w:pPr>
    <w:r w:rsidRPr="00B43D63">
      <w:rPr>
        <w:sz w:val="28"/>
        <w:szCs w:val="28"/>
      </w:rPr>
      <w:t>ЮФКВ.30175-01</w:t>
    </w:r>
    <w:r w:rsidR="00DC57C7" w:rsidRPr="00DC57C7">
      <w:rPr>
        <w:sz w:val="28"/>
        <w:szCs w:val="28"/>
      </w:rPr>
      <w:t xml:space="preserve"> 93 01</w:t>
    </w:r>
  </w:p>
  <w:p w14:paraId="05BC1B06" w14:textId="77777777" w:rsidR="00E03B8D" w:rsidRPr="009C6A41" w:rsidRDefault="00E03B8D" w:rsidP="009C6A41">
    <w:pPr>
      <w:pStyle w:val="afa"/>
      <w:rPr>
        <w:sz w:val="1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3E021CD2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D"/>
    <w:multiLevelType w:val="singleLevel"/>
    <w:tmpl w:val="0000000D"/>
    <w:name w:val="WW8Num29"/>
    <w:lvl w:ilvl="0">
      <w:start w:val="1"/>
      <w:numFmt w:val="bullet"/>
      <w:lvlText w:val="-"/>
      <w:lvlJc w:val="left"/>
      <w:pPr>
        <w:tabs>
          <w:tab w:val="num" w:pos="1259"/>
        </w:tabs>
        <w:ind w:left="1259" w:hanging="19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0222799C"/>
    <w:multiLevelType w:val="hybridMultilevel"/>
    <w:tmpl w:val="09BCEB04"/>
    <w:lvl w:ilvl="0" w:tplc="FC2842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2E4753C"/>
    <w:multiLevelType w:val="hybridMultilevel"/>
    <w:tmpl w:val="95D20E3E"/>
    <w:lvl w:ilvl="0" w:tplc="FFFFFFFF">
      <w:start w:val="1"/>
      <w:numFmt w:val="decimal"/>
      <w:pStyle w:val="9"/>
      <w:lvlText w:val="%1."/>
      <w:lvlJc w:val="left"/>
      <w:pPr>
        <w:tabs>
          <w:tab w:val="num" w:pos="720"/>
        </w:tabs>
        <w:ind w:left="357" w:firstLine="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2D26F9"/>
    <w:multiLevelType w:val="hybridMultilevel"/>
    <w:tmpl w:val="0B52A5E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decimal"/>
      <w:pStyle w:val="a1"/>
      <w:lvlText w:val="%2)"/>
      <w:lvlJc w:val="left"/>
      <w:pPr>
        <w:tabs>
          <w:tab w:val="num" w:pos="1913"/>
        </w:tabs>
        <w:ind w:left="164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5156E"/>
    <w:multiLevelType w:val="hybridMultilevel"/>
    <w:tmpl w:val="3878CD44"/>
    <w:lvl w:ilvl="0" w:tplc="D0B8BD12">
      <w:start w:val="1"/>
      <w:numFmt w:val="russianLower"/>
      <w:pStyle w:val="20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CF6219"/>
    <w:multiLevelType w:val="hybridMultilevel"/>
    <w:tmpl w:val="324E2AD6"/>
    <w:lvl w:ilvl="0" w:tplc="E6840DC4">
      <w:start w:val="1"/>
      <w:numFmt w:val="decimal"/>
      <w:pStyle w:val="a2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A7EAC"/>
    <w:multiLevelType w:val="hybridMultilevel"/>
    <w:tmpl w:val="E144698A"/>
    <w:lvl w:ilvl="0" w:tplc="31BEAF4C">
      <w:start w:val="1"/>
      <w:numFmt w:val="bullet"/>
      <w:pStyle w:val="4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0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82702"/>
    <w:multiLevelType w:val="hybridMultilevel"/>
    <w:tmpl w:val="2736867A"/>
    <w:lvl w:ilvl="0" w:tplc="FFFFFFFF">
      <w:start w:val="1"/>
      <w:numFmt w:val="bullet"/>
      <w:pStyle w:val="2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6276F"/>
    <w:multiLevelType w:val="hybridMultilevel"/>
    <w:tmpl w:val="3D3C781A"/>
    <w:lvl w:ilvl="0" w:tplc="2B826C46">
      <w:start w:val="1"/>
      <w:numFmt w:val="russianLower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5FD64F70"/>
    <w:multiLevelType w:val="hybridMultilevel"/>
    <w:tmpl w:val="4F8C2058"/>
    <w:lvl w:ilvl="0" w:tplc="A58EE934">
      <w:start w:val="1"/>
      <w:numFmt w:val="bullet"/>
      <w:suff w:val="space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4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223CCCE4"/>
    <w:lvl w:ilvl="0" w:tplc="6D667FCC">
      <w:start w:val="1"/>
      <w:numFmt w:val="russianUpper"/>
      <w:pStyle w:val="a5"/>
      <w:lvlText w:val="Приложение %1"/>
      <w:lvlJc w:val="right"/>
      <w:pPr>
        <w:tabs>
          <w:tab w:val="num" w:pos="2517"/>
        </w:tabs>
        <w:ind w:left="0" w:firstLine="209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114"/>
    <w:multiLevelType w:val="multilevel"/>
    <w:tmpl w:val="583A01C8"/>
    <w:lvl w:ilvl="0">
      <w:start w:val="1"/>
      <w:numFmt w:val="decimal"/>
      <w:pStyle w:val="10"/>
      <w:suff w:val="space"/>
      <w:lvlText w:val="%1.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pStyle w:val="23"/>
      <w:suff w:val="space"/>
      <w:lvlText w:val="%1.%2."/>
      <w:lvlJc w:val="left"/>
      <w:pPr>
        <w:ind w:left="3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2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2"/>
      <w:suff w:val="space"/>
      <w:lvlText w:val="%1.%2.%3.%4."/>
      <w:lvlJc w:val="left"/>
      <w:pPr>
        <w:ind w:left="710" w:firstLine="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7DDD6E13"/>
    <w:multiLevelType w:val="multilevel"/>
    <w:tmpl w:val="C06A44D4"/>
    <w:lvl w:ilvl="0">
      <w:start w:val="1"/>
      <w:numFmt w:val="russianUpper"/>
      <w:pStyle w:val="24"/>
      <w:lvlText w:val="%1."/>
      <w:lvlJc w:val="left"/>
      <w:pPr>
        <w:tabs>
          <w:tab w:val="num" w:pos="354"/>
        </w:tabs>
        <w:ind w:left="354" w:hanging="357"/>
      </w:pPr>
      <w:rPr>
        <w:rFonts w:hint="default"/>
      </w:rPr>
    </w:lvl>
    <w:lvl w:ilvl="1">
      <w:start w:val="1"/>
      <w:numFmt w:val="decimal"/>
      <w:pStyle w:val="24"/>
      <w:lvlText w:val="%1.%2."/>
      <w:lvlJc w:val="left"/>
      <w:pPr>
        <w:tabs>
          <w:tab w:val="num" w:pos="547"/>
        </w:tabs>
        <w:ind w:left="547" w:hanging="54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lvlText w:val="%1.%2.%3."/>
      <w:lvlJc w:val="left"/>
      <w:pPr>
        <w:tabs>
          <w:tab w:val="num" w:pos="871"/>
        </w:tabs>
        <w:ind w:left="871" w:hanging="8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3"/>
      <w:lvlText w:val="%1.%2.%3.%4."/>
      <w:lvlJc w:val="left"/>
      <w:pPr>
        <w:tabs>
          <w:tab w:val="num" w:pos="1154"/>
        </w:tabs>
        <w:ind w:left="1154" w:hanging="11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1"/>
  </w:num>
  <w:num w:numId="4">
    <w:abstractNumId w:val="7"/>
  </w:num>
  <w:num w:numId="5">
    <w:abstractNumId w:val="20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8"/>
  </w:num>
  <w:num w:numId="12">
    <w:abstractNumId w:val="9"/>
  </w:num>
  <w:num w:numId="13">
    <w:abstractNumId w:val="22"/>
  </w:num>
  <w:num w:numId="14">
    <w:abstractNumId w:val="15"/>
  </w:num>
  <w:num w:numId="15">
    <w:abstractNumId w:val="19"/>
  </w:num>
  <w:num w:numId="16">
    <w:abstractNumId w:val="13"/>
  </w:num>
  <w:num w:numId="17">
    <w:abstractNumId w:val="12"/>
    <w:lvlOverride w:ilvl="0">
      <w:startOverride w:val="1"/>
    </w:lvlOverride>
  </w:num>
  <w:num w:numId="18">
    <w:abstractNumId w:val="23"/>
  </w:num>
  <w:num w:numId="19">
    <w:abstractNumId w:val="24"/>
  </w:num>
  <w:num w:numId="20">
    <w:abstractNumId w:val="11"/>
  </w:num>
  <w:num w:numId="21">
    <w:abstractNumId w:val="10"/>
  </w:num>
  <w:num w:numId="22">
    <w:abstractNumId w:val="23"/>
    <w:lvlOverride w:ilvl="0">
      <w:lvl w:ilvl="0">
        <w:start w:val="1"/>
        <w:numFmt w:val="decimal"/>
        <w:pStyle w:val="10"/>
        <w:suff w:val="space"/>
        <w:lvlText w:val="%1."/>
        <w:lvlJc w:val="left"/>
        <w:pPr>
          <w:ind w:left="34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3"/>
        <w:suff w:val="space"/>
        <w:lvlText w:val="%1.%2"/>
        <w:lvlJc w:val="left"/>
        <w:pPr>
          <w:ind w:left="34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2"/>
        <w:suff w:val="space"/>
        <w:lvlText w:val="%1.%2.%3."/>
        <w:lvlJc w:val="left"/>
        <w:pPr>
          <w:ind w:left="34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trike w:val="0"/>
          <w:dstrike w:val="0"/>
          <w:vanish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2"/>
        <w:suff w:val="space"/>
        <w:lvlText w:val="%1.%2.%3.%4."/>
        <w:lvlJc w:val="left"/>
        <w:pPr>
          <w:ind w:left="34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3">
    <w:abstractNumId w:val="17"/>
  </w:num>
  <w:num w:numId="24">
    <w:abstractNumId w:val="16"/>
  </w:num>
  <w:num w:numId="25">
    <w:abstractNumId w:val="5"/>
  </w:num>
  <w:num w:numId="26">
    <w:abstractNumId w:val="6"/>
  </w:num>
  <w:num w:numId="27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activeWritingStyle w:appName="MSWord" w:lang="ru-RU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f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D2"/>
    <w:rsid w:val="00000371"/>
    <w:rsid w:val="000004A5"/>
    <w:rsid w:val="00001CB5"/>
    <w:rsid w:val="00001F1E"/>
    <w:rsid w:val="00002CB7"/>
    <w:rsid w:val="00003593"/>
    <w:rsid w:val="00005046"/>
    <w:rsid w:val="00005583"/>
    <w:rsid w:val="000072EF"/>
    <w:rsid w:val="000077B4"/>
    <w:rsid w:val="0001000B"/>
    <w:rsid w:val="0001064E"/>
    <w:rsid w:val="00011E2D"/>
    <w:rsid w:val="00012953"/>
    <w:rsid w:val="0001519E"/>
    <w:rsid w:val="00015F02"/>
    <w:rsid w:val="00016155"/>
    <w:rsid w:val="00016478"/>
    <w:rsid w:val="000203EC"/>
    <w:rsid w:val="00021182"/>
    <w:rsid w:val="00021BE2"/>
    <w:rsid w:val="00021CE6"/>
    <w:rsid w:val="000221B5"/>
    <w:rsid w:val="00023E36"/>
    <w:rsid w:val="0002411C"/>
    <w:rsid w:val="000247FD"/>
    <w:rsid w:val="0002585F"/>
    <w:rsid w:val="00026242"/>
    <w:rsid w:val="00026AE5"/>
    <w:rsid w:val="000279F8"/>
    <w:rsid w:val="00030147"/>
    <w:rsid w:val="00031725"/>
    <w:rsid w:val="00033D6E"/>
    <w:rsid w:val="00035F1B"/>
    <w:rsid w:val="00035FD5"/>
    <w:rsid w:val="000362D4"/>
    <w:rsid w:val="000370D4"/>
    <w:rsid w:val="0004022C"/>
    <w:rsid w:val="000503B5"/>
    <w:rsid w:val="00050E4E"/>
    <w:rsid w:val="000521CB"/>
    <w:rsid w:val="00052E41"/>
    <w:rsid w:val="00057340"/>
    <w:rsid w:val="000611FC"/>
    <w:rsid w:val="000637C9"/>
    <w:rsid w:val="0006529A"/>
    <w:rsid w:val="0006644C"/>
    <w:rsid w:val="000670BE"/>
    <w:rsid w:val="000672F2"/>
    <w:rsid w:val="000674CB"/>
    <w:rsid w:val="00067DE1"/>
    <w:rsid w:val="00070EBF"/>
    <w:rsid w:val="0007165F"/>
    <w:rsid w:val="00071B50"/>
    <w:rsid w:val="00071B63"/>
    <w:rsid w:val="000734B7"/>
    <w:rsid w:val="00073775"/>
    <w:rsid w:val="00073FC6"/>
    <w:rsid w:val="000743D5"/>
    <w:rsid w:val="00074AFB"/>
    <w:rsid w:val="0007580E"/>
    <w:rsid w:val="00076E7E"/>
    <w:rsid w:val="00081819"/>
    <w:rsid w:val="000829B8"/>
    <w:rsid w:val="00083E31"/>
    <w:rsid w:val="00086F1F"/>
    <w:rsid w:val="000913D9"/>
    <w:rsid w:val="00092FFD"/>
    <w:rsid w:val="00095487"/>
    <w:rsid w:val="00095984"/>
    <w:rsid w:val="00096B32"/>
    <w:rsid w:val="00096C47"/>
    <w:rsid w:val="000A141D"/>
    <w:rsid w:val="000A1A64"/>
    <w:rsid w:val="000A386F"/>
    <w:rsid w:val="000A41F0"/>
    <w:rsid w:val="000A463A"/>
    <w:rsid w:val="000A59AB"/>
    <w:rsid w:val="000A704A"/>
    <w:rsid w:val="000A71FB"/>
    <w:rsid w:val="000A7ABC"/>
    <w:rsid w:val="000B1CB3"/>
    <w:rsid w:val="000B24A8"/>
    <w:rsid w:val="000B4252"/>
    <w:rsid w:val="000B4E98"/>
    <w:rsid w:val="000B5519"/>
    <w:rsid w:val="000B5F10"/>
    <w:rsid w:val="000B635B"/>
    <w:rsid w:val="000B6732"/>
    <w:rsid w:val="000C06EA"/>
    <w:rsid w:val="000C118F"/>
    <w:rsid w:val="000C129D"/>
    <w:rsid w:val="000C271A"/>
    <w:rsid w:val="000C2776"/>
    <w:rsid w:val="000C3A25"/>
    <w:rsid w:val="000C3C9E"/>
    <w:rsid w:val="000C489A"/>
    <w:rsid w:val="000C5FD8"/>
    <w:rsid w:val="000C65C7"/>
    <w:rsid w:val="000C694D"/>
    <w:rsid w:val="000C6F71"/>
    <w:rsid w:val="000C7F69"/>
    <w:rsid w:val="000D001C"/>
    <w:rsid w:val="000D0A77"/>
    <w:rsid w:val="000D27BB"/>
    <w:rsid w:val="000D4953"/>
    <w:rsid w:val="000D4BAD"/>
    <w:rsid w:val="000D4EB5"/>
    <w:rsid w:val="000D5A51"/>
    <w:rsid w:val="000E1F7A"/>
    <w:rsid w:val="000E24CE"/>
    <w:rsid w:val="000E6E8E"/>
    <w:rsid w:val="000F09B5"/>
    <w:rsid w:val="000F0E77"/>
    <w:rsid w:val="000F1CA9"/>
    <w:rsid w:val="000F2218"/>
    <w:rsid w:val="000F35BD"/>
    <w:rsid w:val="000F54E3"/>
    <w:rsid w:val="000F5619"/>
    <w:rsid w:val="000F622B"/>
    <w:rsid w:val="001007F3"/>
    <w:rsid w:val="00100840"/>
    <w:rsid w:val="00100DF5"/>
    <w:rsid w:val="0010113E"/>
    <w:rsid w:val="00101D11"/>
    <w:rsid w:val="00102286"/>
    <w:rsid w:val="001027D6"/>
    <w:rsid w:val="001033AE"/>
    <w:rsid w:val="00104191"/>
    <w:rsid w:val="001043BA"/>
    <w:rsid w:val="00104CC9"/>
    <w:rsid w:val="00104ED4"/>
    <w:rsid w:val="00105B0E"/>
    <w:rsid w:val="0010609C"/>
    <w:rsid w:val="001069FF"/>
    <w:rsid w:val="001074A7"/>
    <w:rsid w:val="00110E5B"/>
    <w:rsid w:val="00112DFE"/>
    <w:rsid w:val="00113D56"/>
    <w:rsid w:val="001237D3"/>
    <w:rsid w:val="0012495E"/>
    <w:rsid w:val="00124C72"/>
    <w:rsid w:val="00125CD2"/>
    <w:rsid w:val="00126758"/>
    <w:rsid w:val="001271FF"/>
    <w:rsid w:val="00132F44"/>
    <w:rsid w:val="00135289"/>
    <w:rsid w:val="0013641F"/>
    <w:rsid w:val="0014119A"/>
    <w:rsid w:val="001435FC"/>
    <w:rsid w:val="00143920"/>
    <w:rsid w:val="001448DB"/>
    <w:rsid w:val="001457D4"/>
    <w:rsid w:val="0015279A"/>
    <w:rsid w:val="00152A7D"/>
    <w:rsid w:val="00152C6E"/>
    <w:rsid w:val="0015357B"/>
    <w:rsid w:val="00155F4B"/>
    <w:rsid w:val="001569FC"/>
    <w:rsid w:val="001578B4"/>
    <w:rsid w:val="00157D64"/>
    <w:rsid w:val="00161FD1"/>
    <w:rsid w:val="00165F19"/>
    <w:rsid w:val="00166C02"/>
    <w:rsid w:val="00166E4C"/>
    <w:rsid w:val="00167EFB"/>
    <w:rsid w:val="00170223"/>
    <w:rsid w:val="001716B9"/>
    <w:rsid w:val="00172210"/>
    <w:rsid w:val="0017224B"/>
    <w:rsid w:val="0017233B"/>
    <w:rsid w:val="001733E2"/>
    <w:rsid w:val="001750E5"/>
    <w:rsid w:val="00177579"/>
    <w:rsid w:val="00182AC1"/>
    <w:rsid w:val="00184D2B"/>
    <w:rsid w:val="001858F8"/>
    <w:rsid w:val="00185A40"/>
    <w:rsid w:val="0018703C"/>
    <w:rsid w:val="00187F9C"/>
    <w:rsid w:val="001902C8"/>
    <w:rsid w:val="0019069E"/>
    <w:rsid w:val="0019094B"/>
    <w:rsid w:val="00190A84"/>
    <w:rsid w:val="00192147"/>
    <w:rsid w:val="001926E1"/>
    <w:rsid w:val="0019314C"/>
    <w:rsid w:val="001943E4"/>
    <w:rsid w:val="00194DC5"/>
    <w:rsid w:val="00195B33"/>
    <w:rsid w:val="00197927"/>
    <w:rsid w:val="00197A03"/>
    <w:rsid w:val="001A0CD5"/>
    <w:rsid w:val="001A1DCD"/>
    <w:rsid w:val="001A30CF"/>
    <w:rsid w:val="001A404E"/>
    <w:rsid w:val="001A40C0"/>
    <w:rsid w:val="001B0AFA"/>
    <w:rsid w:val="001B1AD8"/>
    <w:rsid w:val="001B24BF"/>
    <w:rsid w:val="001B4259"/>
    <w:rsid w:val="001B4551"/>
    <w:rsid w:val="001B6385"/>
    <w:rsid w:val="001C2491"/>
    <w:rsid w:val="001C3D93"/>
    <w:rsid w:val="001C4D86"/>
    <w:rsid w:val="001C4E75"/>
    <w:rsid w:val="001C6FD8"/>
    <w:rsid w:val="001C7812"/>
    <w:rsid w:val="001C7B81"/>
    <w:rsid w:val="001D0A48"/>
    <w:rsid w:val="001D1B35"/>
    <w:rsid w:val="001D2E59"/>
    <w:rsid w:val="001D4B4E"/>
    <w:rsid w:val="001D5B5A"/>
    <w:rsid w:val="001D65B2"/>
    <w:rsid w:val="001D686E"/>
    <w:rsid w:val="001D73FC"/>
    <w:rsid w:val="001D759E"/>
    <w:rsid w:val="001D7722"/>
    <w:rsid w:val="001E1066"/>
    <w:rsid w:val="001E13C6"/>
    <w:rsid w:val="001E5320"/>
    <w:rsid w:val="001E59D3"/>
    <w:rsid w:val="001E6509"/>
    <w:rsid w:val="001E6F6B"/>
    <w:rsid w:val="001E7228"/>
    <w:rsid w:val="001E7CB9"/>
    <w:rsid w:val="001F0088"/>
    <w:rsid w:val="001F046C"/>
    <w:rsid w:val="001F0557"/>
    <w:rsid w:val="001F1502"/>
    <w:rsid w:val="001F183C"/>
    <w:rsid w:val="001F1AAD"/>
    <w:rsid w:val="001F2764"/>
    <w:rsid w:val="001F2878"/>
    <w:rsid w:val="001F2985"/>
    <w:rsid w:val="001F2E7F"/>
    <w:rsid w:val="001F4105"/>
    <w:rsid w:val="001F4BFE"/>
    <w:rsid w:val="001F6448"/>
    <w:rsid w:val="001F6764"/>
    <w:rsid w:val="001F7B01"/>
    <w:rsid w:val="00201A98"/>
    <w:rsid w:val="0020440C"/>
    <w:rsid w:val="0020695E"/>
    <w:rsid w:val="00207DBB"/>
    <w:rsid w:val="00212AC1"/>
    <w:rsid w:val="00212C97"/>
    <w:rsid w:val="00213016"/>
    <w:rsid w:val="00213B8F"/>
    <w:rsid w:val="00214AED"/>
    <w:rsid w:val="00215F47"/>
    <w:rsid w:val="00216EF8"/>
    <w:rsid w:val="0021777D"/>
    <w:rsid w:val="002178CB"/>
    <w:rsid w:val="00217940"/>
    <w:rsid w:val="00220C62"/>
    <w:rsid w:val="00224225"/>
    <w:rsid w:val="00224AA4"/>
    <w:rsid w:val="0022613F"/>
    <w:rsid w:val="00226524"/>
    <w:rsid w:val="00226CD1"/>
    <w:rsid w:val="00226E79"/>
    <w:rsid w:val="002307F1"/>
    <w:rsid w:val="00231F52"/>
    <w:rsid w:val="00231FBA"/>
    <w:rsid w:val="0023243B"/>
    <w:rsid w:val="00232E3D"/>
    <w:rsid w:val="00233CD1"/>
    <w:rsid w:val="00235476"/>
    <w:rsid w:val="00235583"/>
    <w:rsid w:val="00235E97"/>
    <w:rsid w:val="002419D2"/>
    <w:rsid w:val="00242069"/>
    <w:rsid w:val="002427BC"/>
    <w:rsid w:val="00244D69"/>
    <w:rsid w:val="00244E6D"/>
    <w:rsid w:val="00246608"/>
    <w:rsid w:val="00247282"/>
    <w:rsid w:val="00247C50"/>
    <w:rsid w:val="00250A93"/>
    <w:rsid w:val="00252F52"/>
    <w:rsid w:val="002544B9"/>
    <w:rsid w:val="00254998"/>
    <w:rsid w:val="00254999"/>
    <w:rsid w:val="00254AF6"/>
    <w:rsid w:val="002561AC"/>
    <w:rsid w:val="00256D41"/>
    <w:rsid w:val="00257573"/>
    <w:rsid w:val="00261031"/>
    <w:rsid w:val="00261BCD"/>
    <w:rsid w:val="0026291F"/>
    <w:rsid w:val="00262B01"/>
    <w:rsid w:val="00263412"/>
    <w:rsid w:val="002652D8"/>
    <w:rsid w:val="00267395"/>
    <w:rsid w:val="002704DD"/>
    <w:rsid w:val="0027076F"/>
    <w:rsid w:val="002717D3"/>
    <w:rsid w:val="00272735"/>
    <w:rsid w:val="002742AF"/>
    <w:rsid w:val="00274504"/>
    <w:rsid w:val="0027556A"/>
    <w:rsid w:val="00276BA6"/>
    <w:rsid w:val="00277801"/>
    <w:rsid w:val="0028051F"/>
    <w:rsid w:val="00280657"/>
    <w:rsid w:val="00282622"/>
    <w:rsid w:val="0028359F"/>
    <w:rsid w:val="00283B7D"/>
    <w:rsid w:val="00285B13"/>
    <w:rsid w:val="00285B14"/>
    <w:rsid w:val="00290988"/>
    <w:rsid w:val="0029158A"/>
    <w:rsid w:val="00291647"/>
    <w:rsid w:val="00291CED"/>
    <w:rsid w:val="002923B8"/>
    <w:rsid w:val="00295096"/>
    <w:rsid w:val="00295749"/>
    <w:rsid w:val="002971C0"/>
    <w:rsid w:val="002A0449"/>
    <w:rsid w:val="002A2264"/>
    <w:rsid w:val="002A333B"/>
    <w:rsid w:val="002A363C"/>
    <w:rsid w:val="002A3C75"/>
    <w:rsid w:val="002A45B3"/>
    <w:rsid w:val="002A46EC"/>
    <w:rsid w:val="002A52D2"/>
    <w:rsid w:val="002B1249"/>
    <w:rsid w:val="002B2474"/>
    <w:rsid w:val="002B30A9"/>
    <w:rsid w:val="002B3E78"/>
    <w:rsid w:val="002B40E4"/>
    <w:rsid w:val="002B49B4"/>
    <w:rsid w:val="002B4C17"/>
    <w:rsid w:val="002B52A2"/>
    <w:rsid w:val="002B653A"/>
    <w:rsid w:val="002C1162"/>
    <w:rsid w:val="002C1BFD"/>
    <w:rsid w:val="002C2244"/>
    <w:rsid w:val="002C2EE6"/>
    <w:rsid w:val="002C30F1"/>
    <w:rsid w:val="002C3245"/>
    <w:rsid w:val="002C371B"/>
    <w:rsid w:val="002C4371"/>
    <w:rsid w:val="002C4E04"/>
    <w:rsid w:val="002C55A9"/>
    <w:rsid w:val="002C6D89"/>
    <w:rsid w:val="002D2A9B"/>
    <w:rsid w:val="002D2F30"/>
    <w:rsid w:val="002D38E5"/>
    <w:rsid w:val="002D3E53"/>
    <w:rsid w:val="002D4B98"/>
    <w:rsid w:val="002D4E07"/>
    <w:rsid w:val="002D721B"/>
    <w:rsid w:val="002E1904"/>
    <w:rsid w:val="002E69BC"/>
    <w:rsid w:val="002F1A51"/>
    <w:rsid w:val="002F1DCE"/>
    <w:rsid w:val="002F3129"/>
    <w:rsid w:val="002F34A1"/>
    <w:rsid w:val="002F34EB"/>
    <w:rsid w:val="002F3CF3"/>
    <w:rsid w:val="002F5978"/>
    <w:rsid w:val="003004F5"/>
    <w:rsid w:val="003024EE"/>
    <w:rsid w:val="003039DF"/>
    <w:rsid w:val="00303A86"/>
    <w:rsid w:val="003063A6"/>
    <w:rsid w:val="00307BCA"/>
    <w:rsid w:val="0031102A"/>
    <w:rsid w:val="0031123F"/>
    <w:rsid w:val="00313F25"/>
    <w:rsid w:val="00314566"/>
    <w:rsid w:val="003243F2"/>
    <w:rsid w:val="00324897"/>
    <w:rsid w:val="00324B95"/>
    <w:rsid w:val="00326D27"/>
    <w:rsid w:val="00327D53"/>
    <w:rsid w:val="00330905"/>
    <w:rsid w:val="00330AB3"/>
    <w:rsid w:val="00330DAF"/>
    <w:rsid w:val="00330FDD"/>
    <w:rsid w:val="00331969"/>
    <w:rsid w:val="00331A59"/>
    <w:rsid w:val="00332470"/>
    <w:rsid w:val="00332C6A"/>
    <w:rsid w:val="00333225"/>
    <w:rsid w:val="00333E43"/>
    <w:rsid w:val="00335568"/>
    <w:rsid w:val="00336251"/>
    <w:rsid w:val="0033690E"/>
    <w:rsid w:val="00336A0E"/>
    <w:rsid w:val="00337E02"/>
    <w:rsid w:val="00343038"/>
    <w:rsid w:val="00344469"/>
    <w:rsid w:val="00345E73"/>
    <w:rsid w:val="00350552"/>
    <w:rsid w:val="00350F67"/>
    <w:rsid w:val="00351D1C"/>
    <w:rsid w:val="0035316A"/>
    <w:rsid w:val="00353631"/>
    <w:rsid w:val="00355317"/>
    <w:rsid w:val="00355A98"/>
    <w:rsid w:val="00356FB2"/>
    <w:rsid w:val="003574B5"/>
    <w:rsid w:val="0036039E"/>
    <w:rsid w:val="00362AAF"/>
    <w:rsid w:val="00362D8C"/>
    <w:rsid w:val="0036328F"/>
    <w:rsid w:val="003635FD"/>
    <w:rsid w:val="00363AE6"/>
    <w:rsid w:val="00363AFF"/>
    <w:rsid w:val="0036516B"/>
    <w:rsid w:val="00365F83"/>
    <w:rsid w:val="00366F33"/>
    <w:rsid w:val="003700D2"/>
    <w:rsid w:val="003715B7"/>
    <w:rsid w:val="00372FC7"/>
    <w:rsid w:val="0037553B"/>
    <w:rsid w:val="00375B2B"/>
    <w:rsid w:val="00375B4F"/>
    <w:rsid w:val="00376148"/>
    <w:rsid w:val="003777E7"/>
    <w:rsid w:val="00377C9A"/>
    <w:rsid w:val="00380698"/>
    <w:rsid w:val="00380737"/>
    <w:rsid w:val="00380F8A"/>
    <w:rsid w:val="00381741"/>
    <w:rsid w:val="003823C0"/>
    <w:rsid w:val="003840B0"/>
    <w:rsid w:val="00384CBF"/>
    <w:rsid w:val="0038636B"/>
    <w:rsid w:val="003871B6"/>
    <w:rsid w:val="00391751"/>
    <w:rsid w:val="00393E7F"/>
    <w:rsid w:val="003A2A13"/>
    <w:rsid w:val="003A3B5F"/>
    <w:rsid w:val="003A4519"/>
    <w:rsid w:val="003A51E0"/>
    <w:rsid w:val="003A789D"/>
    <w:rsid w:val="003B040B"/>
    <w:rsid w:val="003B06AA"/>
    <w:rsid w:val="003B101B"/>
    <w:rsid w:val="003B1394"/>
    <w:rsid w:val="003B1F83"/>
    <w:rsid w:val="003B25F1"/>
    <w:rsid w:val="003B30E5"/>
    <w:rsid w:val="003B344B"/>
    <w:rsid w:val="003B649F"/>
    <w:rsid w:val="003B714A"/>
    <w:rsid w:val="003C0457"/>
    <w:rsid w:val="003C1C9C"/>
    <w:rsid w:val="003C2D8B"/>
    <w:rsid w:val="003C2EA2"/>
    <w:rsid w:val="003C3641"/>
    <w:rsid w:val="003C427C"/>
    <w:rsid w:val="003C5FE1"/>
    <w:rsid w:val="003C65CD"/>
    <w:rsid w:val="003C7ED8"/>
    <w:rsid w:val="003D0379"/>
    <w:rsid w:val="003D1DB8"/>
    <w:rsid w:val="003D3911"/>
    <w:rsid w:val="003D3A3A"/>
    <w:rsid w:val="003D6CE7"/>
    <w:rsid w:val="003D6E2C"/>
    <w:rsid w:val="003E0650"/>
    <w:rsid w:val="003E24A1"/>
    <w:rsid w:val="003E3B53"/>
    <w:rsid w:val="003E3B8B"/>
    <w:rsid w:val="003E3DF4"/>
    <w:rsid w:val="003E4065"/>
    <w:rsid w:val="003E4971"/>
    <w:rsid w:val="003E5C44"/>
    <w:rsid w:val="003E6AD0"/>
    <w:rsid w:val="003E6D3D"/>
    <w:rsid w:val="003F025A"/>
    <w:rsid w:val="003F0C75"/>
    <w:rsid w:val="003F387C"/>
    <w:rsid w:val="003F412A"/>
    <w:rsid w:val="003F4F4D"/>
    <w:rsid w:val="003F72ED"/>
    <w:rsid w:val="00400721"/>
    <w:rsid w:val="0040287E"/>
    <w:rsid w:val="00403469"/>
    <w:rsid w:val="004034CC"/>
    <w:rsid w:val="00404255"/>
    <w:rsid w:val="0040569D"/>
    <w:rsid w:val="00405D19"/>
    <w:rsid w:val="00406216"/>
    <w:rsid w:val="004067CF"/>
    <w:rsid w:val="004068DA"/>
    <w:rsid w:val="004069C7"/>
    <w:rsid w:val="00407151"/>
    <w:rsid w:val="0040728F"/>
    <w:rsid w:val="0041010E"/>
    <w:rsid w:val="0041073B"/>
    <w:rsid w:val="0041259A"/>
    <w:rsid w:val="00412E32"/>
    <w:rsid w:val="0041414C"/>
    <w:rsid w:val="00414D77"/>
    <w:rsid w:val="0042035F"/>
    <w:rsid w:val="0042292B"/>
    <w:rsid w:val="004229BA"/>
    <w:rsid w:val="00423DED"/>
    <w:rsid w:val="0042417C"/>
    <w:rsid w:val="00425474"/>
    <w:rsid w:val="00425882"/>
    <w:rsid w:val="004261C3"/>
    <w:rsid w:val="00430424"/>
    <w:rsid w:val="004311E2"/>
    <w:rsid w:val="00431666"/>
    <w:rsid w:val="00433753"/>
    <w:rsid w:val="0043626F"/>
    <w:rsid w:val="00440051"/>
    <w:rsid w:val="00440261"/>
    <w:rsid w:val="00443E40"/>
    <w:rsid w:val="004450A6"/>
    <w:rsid w:val="00445A0C"/>
    <w:rsid w:val="00447AF8"/>
    <w:rsid w:val="004530D2"/>
    <w:rsid w:val="00453394"/>
    <w:rsid w:val="004534A2"/>
    <w:rsid w:val="00453768"/>
    <w:rsid w:val="00455304"/>
    <w:rsid w:val="00455CA5"/>
    <w:rsid w:val="00456D83"/>
    <w:rsid w:val="004609DB"/>
    <w:rsid w:val="00461C5E"/>
    <w:rsid w:val="00462A64"/>
    <w:rsid w:val="00463E87"/>
    <w:rsid w:val="00464DEC"/>
    <w:rsid w:val="00465896"/>
    <w:rsid w:val="004675D3"/>
    <w:rsid w:val="00467E26"/>
    <w:rsid w:val="0047032C"/>
    <w:rsid w:val="004720FE"/>
    <w:rsid w:val="00472DB7"/>
    <w:rsid w:val="00473A2B"/>
    <w:rsid w:val="004747D8"/>
    <w:rsid w:val="00475539"/>
    <w:rsid w:val="0047727B"/>
    <w:rsid w:val="0048158F"/>
    <w:rsid w:val="00482536"/>
    <w:rsid w:val="0048366B"/>
    <w:rsid w:val="0048479E"/>
    <w:rsid w:val="004852D7"/>
    <w:rsid w:val="00485917"/>
    <w:rsid w:val="00485A7F"/>
    <w:rsid w:val="00486185"/>
    <w:rsid w:val="00487F31"/>
    <w:rsid w:val="004906DB"/>
    <w:rsid w:val="004908A1"/>
    <w:rsid w:val="004916EB"/>
    <w:rsid w:val="00493D8A"/>
    <w:rsid w:val="00496A6C"/>
    <w:rsid w:val="00496BB4"/>
    <w:rsid w:val="004A12A3"/>
    <w:rsid w:val="004A239D"/>
    <w:rsid w:val="004A3491"/>
    <w:rsid w:val="004A3732"/>
    <w:rsid w:val="004A3B6B"/>
    <w:rsid w:val="004A48F9"/>
    <w:rsid w:val="004A4FE2"/>
    <w:rsid w:val="004A5979"/>
    <w:rsid w:val="004A59A0"/>
    <w:rsid w:val="004A6114"/>
    <w:rsid w:val="004B1307"/>
    <w:rsid w:val="004B3DA8"/>
    <w:rsid w:val="004B3E92"/>
    <w:rsid w:val="004B44B2"/>
    <w:rsid w:val="004B4A17"/>
    <w:rsid w:val="004B642D"/>
    <w:rsid w:val="004B678D"/>
    <w:rsid w:val="004C086B"/>
    <w:rsid w:val="004C260E"/>
    <w:rsid w:val="004C4CAA"/>
    <w:rsid w:val="004C5B0F"/>
    <w:rsid w:val="004D0449"/>
    <w:rsid w:val="004D0D09"/>
    <w:rsid w:val="004D1452"/>
    <w:rsid w:val="004D2A81"/>
    <w:rsid w:val="004D2BDA"/>
    <w:rsid w:val="004D5085"/>
    <w:rsid w:val="004D59A2"/>
    <w:rsid w:val="004D6336"/>
    <w:rsid w:val="004D660D"/>
    <w:rsid w:val="004D6C55"/>
    <w:rsid w:val="004D73F3"/>
    <w:rsid w:val="004E0079"/>
    <w:rsid w:val="004E046E"/>
    <w:rsid w:val="004E06D0"/>
    <w:rsid w:val="004E1030"/>
    <w:rsid w:val="004E5726"/>
    <w:rsid w:val="004E7275"/>
    <w:rsid w:val="004E7851"/>
    <w:rsid w:val="004E79BB"/>
    <w:rsid w:val="004F01FB"/>
    <w:rsid w:val="004F0894"/>
    <w:rsid w:val="004F0B9E"/>
    <w:rsid w:val="004F39F3"/>
    <w:rsid w:val="004F41B0"/>
    <w:rsid w:val="004F4277"/>
    <w:rsid w:val="004F538F"/>
    <w:rsid w:val="004F54F1"/>
    <w:rsid w:val="004F5667"/>
    <w:rsid w:val="004F6978"/>
    <w:rsid w:val="004F6A36"/>
    <w:rsid w:val="004F77ED"/>
    <w:rsid w:val="004F78A1"/>
    <w:rsid w:val="004F7C86"/>
    <w:rsid w:val="005010EA"/>
    <w:rsid w:val="005018A4"/>
    <w:rsid w:val="005042EA"/>
    <w:rsid w:val="00505C41"/>
    <w:rsid w:val="00510785"/>
    <w:rsid w:val="00510C51"/>
    <w:rsid w:val="00510CF1"/>
    <w:rsid w:val="00511222"/>
    <w:rsid w:val="00511BA6"/>
    <w:rsid w:val="00512BE2"/>
    <w:rsid w:val="00513889"/>
    <w:rsid w:val="005146AE"/>
    <w:rsid w:val="00515559"/>
    <w:rsid w:val="00516517"/>
    <w:rsid w:val="0051764C"/>
    <w:rsid w:val="0052087E"/>
    <w:rsid w:val="0052137D"/>
    <w:rsid w:val="00521B85"/>
    <w:rsid w:val="00522023"/>
    <w:rsid w:val="00522080"/>
    <w:rsid w:val="005220CB"/>
    <w:rsid w:val="00522B54"/>
    <w:rsid w:val="005234E6"/>
    <w:rsid w:val="0052486F"/>
    <w:rsid w:val="00526B9E"/>
    <w:rsid w:val="0053384D"/>
    <w:rsid w:val="00533CA3"/>
    <w:rsid w:val="005351EA"/>
    <w:rsid w:val="005373D3"/>
    <w:rsid w:val="00540CCF"/>
    <w:rsid w:val="00540DB8"/>
    <w:rsid w:val="00541E8B"/>
    <w:rsid w:val="005423E8"/>
    <w:rsid w:val="00542933"/>
    <w:rsid w:val="00544328"/>
    <w:rsid w:val="00544E17"/>
    <w:rsid w:val="00546AF7"/>
    <w:rsid w:val="00547C62"/>
    <w:rsid w:val="005503D4"/>
    <w:rsid w:val="00550CDC"/>
    <w:rsid w:val="0055222B"/>
    <w:rsid w:val="005525BE"/>
    <w:rsid w:val="00552FC1"/>
    <w:rsid w:val="005535B1"/>
    <w:rsid w:val="00553A7A"/>
    <w:rsid w:val="0055561E"/>
    <w:rsid w:val="005561AE"/>
    <w:rsid w:val="00556BC7"/>
    <w:rsid w:val="00560C92"/>
    <w:rsid w:val="0056188D"/>
    <w:rsid w:val="00561BA0"/>
    <w:rsid w:val="00561E1C"/>
    <w:rsid w:val="00564ADF"/>
    <w:rsid w:val="00572065"/>
    <w:rsid w:val="0057281B"/>
    <w:rsid w:val="005733A3"/>
    <w:rsid w:val="005752C6"/>
    <w:rsid w:val="005763A5"/>
    <w:rsid w:val="005763B1"/>
    <w:rsid w:val="00577510"/>
    <w:rsid w:val="0058144D"/>
    <w:rsid w:val="005816CF"/>
    <w:rsid w:val="00581EDF"/>
    <w:rsid w:val="00582596"/>
    <w:rsid w:val="00583439"/>
    <w:rsid w:val="00584EE6"/>
    <w:rsid w:val="00585479"/>
    <w:rsid w:val="00587DE9"/>
    <w:rsid w:val="005918EE"/>
    <w:rsid w:val="005927BA"/>
    <w:rsid w:val="00592B23"/>
    <w:rsid w:val="005937B0"/>
    <w:rsid w:val="00593DAC"/>
    <w:rsid w:val="00594A2C"/>
    <w:rsid w:val="0059678C"/>
    <w:rsid w:val="005A32D9"/>
    <w:rsid w:val="005A3E6F"/>
    <w:rsid w:val="005A5D17"/>
    <w:rsid w:val="005A5DCA"/>
    <w:rsid w:val="005A5F9A"/>
    <w:rsid w:val="005A6FC7"/>
    <w:rsid w:val="005A7A03"/>
    <w:rsid w:val="005A7C2F"/>
    <w:rsid w:val="005B22B2"/>
    <w:rsid w:val="005B28D2"/>
    <w:rsid w:val="005B4593"/>
    <w:rsid w:val="005B54BA"/>
    <w:rsid w:val="005B5561"/>
    <w:rsid w:val="005B63C3"/>
    <w:rsid w:val="005B6FAD"/>
    <w:rsid w:val="005B7AD6"/>
    <w:rsid w:val="005C3456"/>
    <w:rsid w:val="005C38DE"/>
    <w:rsid w:val="005C4E67"/>
    <w:rsid w:val="005C4FC5"/>
    <w:rsid w:val="005C61DE"/>
    <w:rsid w:val="005C7364"/>
    <w:rsid w:val="005C7612"/>
    <w:rsid w:val="005C78AC"/>
    <w:rsid w:val="005D2F01"/>
    <w:rsid w:val="005D3A11"/>
    <w:rsid w:val="005D42A2"/>
    <w:rsid w:val="005D49AF"/>
    <w:rsid w:val="005D7807"/>
    <w:rsid w:val="005D7910"/>
    <w:rsid w:val="005D7C36"/>
    <w:rsid w:val="005E055D"/>
    <w:rsid w:val="005E08C6"/>
    <w:rsid w:val="005E09D1"/>
    <w:rsid w:val="005E1202"/>
    <w:rsid w:val="005E1C59"/>
    <w:rsid w:val="005E2296"/>
    <w:rsid w:val="005E24A0"/>
    <w:rsid w:val="005E31AF"/>
    <w:rsid w:val="005E4F32"/>
    <w:rsid w:val="005E524C"/>
    <w:rsid w:val="005E5A5E"/>
    <w:rsid w:val="005F0A51"/>
    <w:rsid w:val="005F0DBB"/>
    <w:rsid w:val="005F123F"/>
    <w:rsid w:val="005F1794"/>
    <w:rsid w:val="005F2575"/>
    <w:rsid w:val="005F3895"/>
    <w:rsid w:val="005F3C9E"/>
    <w:rsid w:val="005F3DE1"/>
    <w:rsid w:val="005F406E"/>
    <w:rsid w:val="005F42C5"/>
    <w:rsid w:val="005F51D5"/>
    <w:rsid w:val="005F5F00"/>
    <w:rsid w:val="005F6649"/>
    <w:rsid w:val="005F79C7"/>
    <w:rsid w:val="005F7D6C"/>
    <w:rsid w:val="00601CB2"/>
    <w:rsid w:val="00602240"/>
    <w:rsid w:val="006022A7"/>
    <w:rsid w:val="006039A7"/>
    <w:rsid w:val="006045B8"/>
    <w:rsid w:val="00604673"/>
    <w:rsid w:val="00605286"/>
    <w:rsid w:val="0061031D"/>
    <w:rsid w:val="00610F48"/>
    <w:rsid w:val="006131EB"/>
    <w:rsid w:val="006132A7"/>
    <w:rsid w:val="00613FC7"/>
    <w:rsid w:val="00625010"/>
    <w:rsid w:val="00633D2E"/>
    <w:rsid w:val="00633E56"/>
    <w:rsid w:val="00635003"/>
    <w:rsid w:val="00635892"/>
    <w:rsid w:val="00636FF2"/>
    <w:rsid w:val="006375C1"/>
    <w:rsid w:val="00637BCC"/>
    <w:rsid w:val="0064072D"/>
    <w:rsid w:val="006412DF"/>
    <w:rsid w:val="00641941"/>
    <w:rsid w:val="00641F81"/>
    <w:rsid w:val="00643941"/>
    <w:rsid w:val="006442A0"/>
    <w:rsid w:val="00644896"/>
    <w:rsid w:val="00645247"/>
    <w:rsid w:val="0064555D"/>
    <w:rsid w:val="006468F2"/>
    <w:rsid w:val="0064764D"/>
    <w:rsid w:val="00650374"/>
    <w:rsid w:val="00650598"/>
    <w:rsid w:val="00650BD9"/>
    <w:rsid w:val="00652563"/>
    <w:rsid w:val="0065409C"/>
    <w:rsid w:val="00654339"/>
    <w:rsid w:val="00654415"/>
    <w:rsid w:val="006554CF"/>
    <w:rsid w:val="006557B7"/>
    <w:rsid w:val="00660E87"/>
    <w:rsid w:val="00661ABC"/>
    <w:rsid w:val="006622EC"/>
    <w:rsid w:val="00662693"/>
    <w:rsid w:val="006638EC"/>
    <w:rsid w:val="00663EF5"/>
    <w:rsid w:val="00664049"/>
    <w:rsid w:val="00664182"/>
    <w:rsid w:val="00664DBD"/>
    <w:rsid w:val="00664F18"/>
    <w:rsid w:val="00665531"/>
    <w:rsid w:val="00665751"/>
    <w:rsid w:val="00665DA0"/>
    <w:rsid w:val="0066730B"/>
    <w:rsid w:val="006677A6"/>
    <w:rsid w:val="006730C1"/>
    <w:rsid w:val="00674F11"/>
    <w:rsid w:val="00675B1C"/>
    <w:rsid w:val="0067743C"/>
    <w:rsid w:val="006805BE"/>
    <w:rsid w:val="0068106C"/>
    <w:rsid w:val="00681E7F"/>
    <w:rsid w:val="00681FB9"/>
    <w:rsid w:val="006825E0"/>
    <w:rsid w:val="00682701"/>
    <w:rsid w:val="00683162"/>
    <w:rsid w:val="006839E0"/>
    <w:rsid w:val="00683E18"/>
    <w:rsid w:val="0068570D"/>
    <w:rsid w:val="00691E16"/>
    <w:rsid w:val="00691F3B"/>
    <w:rsid w:val="0069245F"/>
    <w:rsid w:val="006928F4"/>
    <w:rsid w:val="00693249"/>
    <w:rsid w:val="006977B3"/>
    <w:rsid w:val="006A1018"/>
    <w:rsid w:val="006A138A"/>
    <w:rsid w:val="006A13AA"/>
    <w:rsid w:val="006A1664"/>
    <w:rsid w:val="006A3F31"/>
    <w:rsid w:val="006A3FD3"/>
    <w:rsid w:val="006A43D5"/>
    <w:rsid w:val="006A46D4"/>
    <w:rsid w:val="006A5804"/>
    <w:rsid w:val="006A5868"/>
    <w:rsid w:val="006A5A6A"/>
    <w:rsid w:val="006A7702"/>
    <w:rsid w:val="006B03D0"/>
    <w:rsid w:val="006B065F"/>
    <w:rsid w:val="006B11AC"/>
    <w:rsid w:val="006B1327"/>
    <w:rsid w:val="006B17B4"/>
    <w:rsid w:val="006B23A6"/>
    <w:rsid w:val="006B2918"/>
    <w:rsid w:val="006B2C0D"/>
    <w:rsid w:val="006B4F6D"/>
    <w:rsid w:val="006B6222"/>
    <w:rsid w:val="006B6F74"/>
    <w:rsid w:val="006B77C7"/>
    <w:rsid w:val="006C04B3"/>
    <w:rsid w:val="006C333E"/>
    <w:rsid w:val="006C3A0C"/>
    <w:rsid w:val="006C4079"/>
    <w:rsid w:val="006C5786"/>
    <w:rsid w:val="006C5C90"/>
    <w:rsid w:val="006C5EDE"/>
    <w:rsid w:val="006C7397"/>
    <w:rsid w:val="006C78AB"/>
    <w:rsid w:val="006C7B89"/>
    <w:rsid w:val="006D1FE2"/>
    <w:rsid w:val="006D2D5F"/>
    <w:rsid w:val="006D3514"/>
    <w:rsid w:val="006D402D"/>
    <w:rsid w:val="006D5297"/>
    <w:rsid w:val="006D6A9D"/>
    <w:rsid w:val="006D76D1"/>
    <w:rsid w:val="006E0406"/>
    <w:rsid w:val="006E1655"/>
    <w:rsid w:val="006E3075"/>
    <w:rsid w:val="006E326E"/>
    <w:rsid w:val="006E4C94"/>
    <w:rsid w:val="006E61A7"/>
    <w:rsid w:val="006E6616"/>
    <w:rsid w:val="006E6BC8"/>
    <w:rsid w:val="006E7540"/>
    <w:rsid w:val="006F0518"/>
    <w:rsid w:val="006F10FB"/>
    <w:rsid w:val="006F1D80"/>
    <w:rsid w:val="006F3F1A"/>
    <w:rsid w:val="006F4472"/>
    <w:rsid w:val="006F4F7A"/>
    <w:rsid w:val="006F5BA3"/>
    <w:rsid w:val="006F64E9"/>
    <w:rsid w:val="00700564"/>
    <w:rsid w:val="00700DD7"/>
    <w:rsid w:val="0070162B"/>
    <w:rsid w:val="00702873"/>
    <w:rsid w:val="00702FE5"/>
    <w:rsid w:val="007038CB"/>
    <w:rsid w:val="00704BFA"/>
    <w:rsid w:val="00705986"/>
    <w:rsid w:val="00706E29"/>
    <w:rsid w:val="00710866"/>
    <w:rsid w:val="0071160E"/>
    <w:rsid w:val="007124FC"/>
    <w:rsid w:val="007149C1"/>
    <w:rsid w:val="00714D8A"/>
    <w:rsid w:val="00714EFC"/>
    <w:rsid w:val="00716205"/>
    <w:rsid w:val="0071653C"/>
    <w:rsid w:val="007170F0"/>
    <w:rsid w:val="007179EC"/>
    <w:rsid w:val="00720359"/>
    <w:rsid w:val="007206E4"/>
    <w:rsid w:val="007209FD"/>
    <w:rsid w:val="00720C6F"/>
    <w:rsid w:val="00721E45"/>
    <w:rsid w:val="0072384E"/>
    <w:rsid w:val="00724F4E"/>
    <w:rsid w:val="00725497"/>
    <w:rsid w:val="007260E4"/>
    <w:rsid w:val="007300BA"/>
    <w:rsid w:val="00730ADF"/>
    <w:rsid w:val="00730E8A"/>
    <w:rsid w:val="007333BF"/>
    <w:rsid w:val="00736748"/>
    <w:rsid w:val="007403DB"/>
    <w:rsid w:val="007419AB"/>
    <w:rsid w:val="00741CC4"/>
    <w:rsid w:val="00742AA1"/>
    <w:rsid w:val="00745097"/>
    <w:rsid w:val="007452EF"/>
    <w:rsid w:val="00745D02"/>
    <w:rsid w:val="00746D5C"/>
    <w:rsid w:val="00751F67"/>
    <w:rsid w:val="007525D7"/>
    <w:rsid w:val="007547CB"/>
    <w:rsid w:val="00756D85"/>
    <w:rsid w:val="007575D5"/>
    <w:rsid w:val="00762D94"/>
    <w:rsid w:val="00766251"/>
    <w:rsid w:val="0076653D"/>
    <w:rsid w:val="007670E0"/>
    <w:rsid w:val="00767CC6"/>
    <w:rsid w:val="00770ACE"/>
    <w:rsid w:val="0077322B"/>
    <w:rsid w:val="00775C23"/>
    <w:rsid w:val="0077622A"/>
    <w:rsid w:val="00776AA8"/>
    <w:rsid w:val="00777FB4"/>
    <w:rsid w:val="007812F3"/>
    <w:rsid w:val="00781F1E"/>
    <w:rsid w:val="00784669"/>
    <w:rsid w:val="0078493D"/>
    <w:rsid w:val="00786986"/>
    <w:rsid w:val="0078764E"/>
    <w:rsid w:val="00787964"/>
    <w:rsid w:val="00790900"/>
    <w:rsid w:val="00790B18"/>
    <w:rsid w:val="0079106C"/>
    <w:rsid w:val="00793B0E"/>
    <w:rsid w:val="00793DF4"/>
    <w:rsid w:val="00797E25"/>
    <w:rsid w:val="007A298E"/>
    <w:rsid w:val="007A3772"/>
    <w:rsid w:val="007A5096"/>
    <w:rsid w:val="007A5D76"/>
    <w:rsid w:val="007A6E2B"/>
    <w:rsid w:val="007A7796"/>
    <w:rsid w:val="007B015C"/>
    <w:rsid w:val="007B0649"/>
    <w:rsid w:val="007B0B0C"/>
    <w:rsid w:val="007B1A0C"/>
    <w:rsid w:val="007B2021"/>
    <w:rsid w:val="007B2D86"/>
    <w:rsid w:val="007B3466"/>
    <w:rsid w:val="007B54DD"/>
    <w:rsid w:val="007B5D2B"/>
    <w:rsid w:val="007B799E"/>
    <w:rsid w:val="007C01AC"/>
    <w:rsid w:val="007C158E"/>
    <w:rsid w:val="007C215B"/>
    <w:rsid w:val="007C32BB"/>
    <w:rsid w:val="007C34F7"/>
    <w:rsid w:val="007C35AD"/>
    <w:rsid w:val="007C4333"/>
    <w:rsid w:val="007C6E3B"/>
    <w:rsid w:val="007D0E4B"/>
    <w:rsid w:val="007D1BEA"/>
    <w:rsid w:val="007D29C6"/>
    <w:rsid w:val="007D4732"/>
    <w:rsid w:val="007D48A5"/>
    <w:rsid w:val="007D716A"/>
    <w:rsid w:val="007E0538"/>
    <w:rsid w:val="007E1BC8"/>
    <w:rsid w:val="007E214E"/>
    <w:rsid w:val="007E2275"/>
    <w:rsid w:val="007E2F55"/>
    <w:rsid w:val="007E30E2"/>
    <w:rsid w:val="007E44D9"/>
    <w:rsid w:val="007E460F"/>
    <w:rsid w:val="007E481A"/>
    <w:rsid w:val="007E482E"/>
    <w:rsid w:val="007E6664"/>
    <w:rsid w:val="007E7180"/>
    <w:rsid w:val="007E7ADD"/>
    <w:rsid w:val="007F100D"/>
    <w:rsid w:val="007F188C"/>
    <w:rsid w:val="007F3493"/>
    <w:rsid w:val="007F4973"/>
    <w:rsid w:val="007F5D6E"/>
    <w:rsid w:val="007F7071"/>
    <w:rsid w:val="007F7528"/>
    <w:rsid w:val="007F7A11"/>
    <w:rsid w:val="007F7F2F"/>
    <w:rsid w:val="00802F0E"/>
    <w:rsid w:val="00804E6F"/>
    <w:rsid w:val="00806337"/>
    <w:rsid w:val="008066C8"/>
    <w:rsid w:val="00807516"/>
    <w:rsid w:val="0081292B"/>
    <w:rsid w:val="00815209"/>
    <w:rsid w:val="00815F3E"/>
    <w:rsid w:val="00816742"/>
    <w:rsid w:val="00817157"/>
    <w:rsid w:val="00817F8A"/>
    <w:rsid w:val="0082177C"/>
    <w:rsid w:val="00822C36"/>
    <w:rsid w:val="0082473D"/>
    <w:rsid w:val="0082520A"/>
    <w:rsid w:val="0082555B"/>
    <w:rsid w:val="00827F6D"/>
    <w:rsid w:val="00830720"/>
    <w:rsid w:val="00830A86"/>
    <w:rsid w:val="00832651"/>
    <w:rsid w:val="00832A26"/>
    <w:rsid w:val="00832B56"/>
    <w:rsid w:val="00832CDD"/>
    <w:rsid w:val="008341D5"/>
    <w:rsid w:val="00834DDD"/>
    <w:rsid w:val="00834E1E"/>
    <w:rsid w:val="0083509D"/>
    <w:rsid w:val="0083522A"/>
    <w:rsid w:val="00836301"/>
    <w:rsid w:val="00836638"/>
    <w:rsid w:val="008368C9"/>
    <w:rsid w:val="00836B1D"/>
    <w:rsid w:val="008372AF"/>
    <w:rsid w:val="00837FC2"/>
    <w:rsid w:val="008406BA"/>
    <w:rsid w:val="00840C2C"/>
    <w:rsid w:val="0084128E"/>
    <w:rsid w:val="00844280"/>
    <w:rsid w:val="00844AAC"/>
    <w:rsid w:val="00845D08"/>
    <w:rsid w:val="008460B4"/>
    <w:rsid w:val="00846C01"/>
    <w:rsid w:val="008515B2"/>
    <w:rsid w:val="008530F4"/>
    <w:rsid w:val="0085320B"/>
    <w:rsid w:val="00855549"/>
    <w:rsid w:val="00855D02"/>
    <w:rsid w:val="00855D9A"/>
    <w:rsid w:val="00857CC4"/>
    <w:rsid w:val="0086022C"/>
    <w:rsid w:val="00865E08"/>
    <w:rsid w:val="008661C2"/>
    <w:rsid w:val="00870C0F"/>
    <w:rsid w:val="00870E5C"/>
    <w:rsid w:val="00871434"/>
    <w:rsid w:val="008714E5"/>
    <w:rsid w:val="00873D7C"/>
    <w:rsid w:val="008755F8"/>
    <w:rsid w:val="008768A7"/>
    <w:rsid w:val="008811CC"/>
    <w:rsid w:val="00882538"/>
    <w:rsid w:val="00882ADC"/>
    <w:rsid w:val="00883100"/>
    <w:rsid w:val="008831BC"/>
    <w:rsid w:val="008837DA"/>
    <w:rsid w:val="008839E9"/>
    <w:rsid w:val="008840F5"/>
    <w:rsid w:val="008847F6"/>
    <w:rsid w:val="00884F43"/>
    <w:rsid w:val="0088509A"/>
    <w:rsid w:val="008872EC"/>
    <w:rsid w:val="0088740A"/>
    <w:rsid w:val="00887882"/>
    <w:rsid w:val="00892BB8"/>
    <w:rsid w:val="008943FB"/>
    <w:rsid w:val="008973AD"/>
    <w:rsid w:val="008A0442"/>
    <w:rsid w:val="008A2B85"/>
    <w:rsid w:val="008A2FC9"/>
    <w:rsid w:val="008A38C3"/>
    <w:rsid w:val="008A3A04"/>
    <w:rsid w:val="008A3B5A"/>
    <w:rsid w:val="008A3E9E"/>
    <w:rsid w:val="008A6696"/>
    <w:rsid w:val="008B38ED"/>
    <w:rsid w:val="008B494F"/>
    <w:rsid w:val="008B4DA5"/>
    <w:rsid w:val="008B61B4"/>
    <w:rsid w:val="008B7A70"/>
    <w:rsid w:val="008C0D5B"/>
    <w:rsid w:val="008C1716"/>
    <w:rsid w:val="008C1778"/>
    <w:rsid w:val="008C1CC6"/>
    <w:rsid w:val="008C29F5"/>
    <w:rsid w:val="008C2B05"/>
    <w:rsid w:val="008C30CC"/>
    <w:rsid w:val="008C5814"/>
    <w:rsid w:val="008C6DFE"/>
    <w:rsid w:val="008D01E7"/>
    <w:rsid w:val="008D5790"/>
    <w:rsid w:val="008D76FC"/>
    <w:rsid w:val="008D7912"/>
    <w:rsid w:val="008D7A47"/>
    <w:rsid w:val="008E0FD7"/>
    <w:rsid w:val="008E1029"/>
    <w:rsid w:val="008F12A3"/>
    <w:rsid w:val="008F255A"/>
    <w:rsid w:val="008F2C15"/>
    <w:rsid w:val="008F32EF"/>
    <w:rsid w:val="008F3919"/>
    <w:rsid w:val="008F397E"/>
    <w:rsid w:val="008F65EF"/>
    <w:rsid w:val="00900154"/>
    <w:rsid w:val="009001C8"/>
    <w:rsid w:val="00903195"/>
    <w:rsid w:val="0090368F"/>
    <w:rsid w:val="0090487D"/>
    <w:rsid w:val="00905586"/>
    <w:rsid w:val="00906260"/>
    <w:rsid w:val="009103CE"/>
    <w:rsid w:val="00910C8A"/>
    <w:rsid w:val="009118A0"/>
    <w:rsid w:val="00911BEC"/>
    <w:rsid w:val="00912022"/>
    <w:rsid w:val="009129E4"/>
    <w:rsid w:val="009135E7"/>
    <w:rsid w:val="00913BF6"/>
    <w:rsid w:val="009148B9"/>
    <w:rsid w:val="00914F47"/>
    <w:rsid w:val="00914F7F"/>
    <w:rsid w:val="0091557F"/>
    <w:rsid w:val="009166F6"/>
    <w:rsid w:val="00916DA1"/>
    <w:rsid w:val="009170FC"/>
    <w:rsid w:val="00920929"/>
    <w:rsid w:val="009217B4"/>
    <w:rsid w:val="00925069"/>
    <w:rsid w:val="00925150"/>
    <w:rsid w:val="00925463"/>
    <w:rsid w:val="009262A5"/>
    <w:rsid w:val="00927209"/>
    <w:rsid w:val="00927CE2"/>
    <w:rsid w:val="00927E8D"/>
    <w:rsid w:val="0093030E"/>
    <w:rsid w:val="00931FB1"/>
    <w:rsid w:val="009357AB"/>
    <w:rsid w:val="00940559"/>
    <w:rsid w:val="00940B47"/>
    <w:rsid w:val="009434B8"/>
    <w:rsid w:val="0094484F"/>
    <w:rsid w:val="009524C7"/>
    <w:rsid w:val="00955409"/>
    <w:rsid w:val="00957669"/>
    <w:rsid w:val="0095796F"/>
    <w:rsid w:val="00957C40"/>
    <w:rsid w:val="009644A2"/>
    <w:rsid w:val="0096563D"/>
    <w:rsid w:val="00965A35"/>
    <w:rsid w:val="009670CD"/>
    <w:rsid w:val="00967851"/>
    <w:rsid w:val="009704FB"/>
    <w:rsid w:val="00970554"/>
    <w:rsid w:val="00972A5F"/>
    <w:rsid w:val="0097416A"/>
    <w:rsid w:val="00974C60"/>
    <w:rsid w:val="0098134A"/>
    <w:rsid w:val="00981460"/>
    <w:rsid w:val="00981B84"/>
    <w:rsid w:val="00983088"/>
    <w:rsid w:val="0098425C"/>
    <w:rsid w:val="00984BC5"/>
    <w:rsid w:val="00984E96"/>
    <w:rsid w:val="009852EC"/>
    <w:rsid w:val="00985AB5"/>
    <w:rsid w:val="009860D3"/>
    <w:rsid w:val="0098723D"/>
    <w:rsid w:val="00987AF2"/>
    <w:rsid w:val="00987BC4"/>
    <w:rsid w:val="00987E7C"/>
    <w:rsid w:val="00990361"/>
    <w:rsid w:val="00990B81"/>
    <w:rsid w:val="00991442"/>
    <w:rsid w:val="0099186F"/>
    <w:rsid w:val="00991AA9"/>
    <w:rsid w:val="00994073"/>
    <w:rsid w:val="009940DF"/>
    <w:rsid w:val="00994959"/>
    <w:rsid w:val="0099527E"/>
    <w:rsid w:val="009A11EB"/>
    <w:rsid w:val="009A1657"/>
    <w:rsid w:val="009A31A0"/>
    <w:rsid w:val="009A4D67"/>
    <w:rsid w:val="009A5AA7"/>
    <w:rsid w:val="009A6639"/>
    <w:rsid w:val="009A67C8"/>
    <w:rsid w:val="009B0583"/>
    <w:rsid w:val="009B074F"/>
    <w:rsid w:val="009B0BF2"/>
    <w:rsid w:val="009B0D3A"/>
    <w:rsid w:val="009B2D67"/>
    <w:rsid w:val="009B478B"/>
    <w:rsid w:val="009B50F9"/>
    <w:rsid w:val="009B5F48"/>
    <w:rsid w:val="009B6169"/>
    <w:rsid w:val="009B6D82"/>
    <w:rsid w:val="009B7054"/>
    <w:rsid w:val="009B7B24"/>
    <w:rsid w:val="009C0098"/>
    <w:rsid w:val="009C17C0"/>
    <w:rsid w:val="009C2F8C"/>
    <w:rsid w:val="009C31A0"/>
    <w:rsid w:val="009C31BB"/>
    <w:rsid w:val="009C37CC"/>
    <w:rsid w:val="009C447B"/>
    <w:rsid w:val="009C6890"/>
    <w:rsid w:val="009C6A41"/>
    <w:rsid w:val="009C6D5B"/>
    <w:rsid w:val="009D080D"/>
    <w:rsid w:val="009D25A6"/>
    <w:rsid w:val="009E1E78"/>
    <w:rsid w:val="009E2503"/>
    <w:rsid w:val="009E25DF"/>
    <w:rsid w:val="009E3E93"/>
    <w:rsid w:val="009E574B"/>
    <w:rsid w:val="009E5972"/>
    <w:rsid w:val="009E67C8"/>
    <w:rsid w:val="009E6B54"/>
    <w:rsid w:val="009F143D"/>
    <w:rsid w:val="009F2456"/>
    <w:rsid w:val="009F3F8C"/>
    <w:rsid w:val="009F6DB2"/>
    <w:rsid w:val="00A00AF9"/>
    <w:rsid w:val="00A00E6A"/>
    <w:rsid w:val="00A011C9"/>
    <w:rsid w:val="00A01A5F"/>
    <w:rsid w:val="00A01F0A"/>
    <w:rsid w:val="00A03B75"/>
    <w:rsid w:val="00A056DA"/>
    <w:rsid w:val="00A063F6"/>
    <w:rsid w:val="00A11003"/>
    <w:rsid w:val="00A11756"/>
    <w:rsid w:val="00A11D4F"/>
    <w:rsid w:val="00A11F94"/>
    <w:rsid w:val="00A122DE"/>
    <w:rsid w:val="00A132FD"/>
    <w:rsid w:val="00A149DF"/>
    <w:rsid w:val="00A14C57"/>
    <w:rsid w:val="00A164A2"/>
    <w:rsid w:val="00A16C09"/>
    <w:rsid w:val="00A1766E"/>
    <w:rsid w:val="00A17A28"/>
    <w:rsid w:val="00A20535"/>
    <w:rsid w:val="00A2092D"/>
    <w:rsid w:val="00A20B09"/>
    <w:rsid w:val="00A22144"/>
    <w:rsid w:val="00A223C6"/>
    <w:rsid w:val="00A23B30"/>
    <w:rsid w:val="00A23C3B"/>
    <w:rsid w:val="00A24C99"/>
    <w:rsid w:val="00A260C0"/>
    <w:rsid w:val="00A318A8"/>
    <w:rsid w:val="00A33202"/>
    <w:rsid w:val="00A33FE4"/>
    <w:rsid w:val="00A37F4A"/>
    <w:rsid w:val="00A40BE1"/>
    <w:rsid w:val="00A413EE"/>
    <w:rsid w:val="00A41873"/>
    <w:rsid w:val="00A45CB1"/>
    <w:rsid w:val="00A45ECE"/>
    <w:rsid w:val="00A464DF"/>
    <w:rsid w:val="00A46BDB"/>
    <w:rsid w:val="00A4745B"/>
    <w:rsid w:val="00A47E6C"/>
    <w:rsid w:val="00A47F71"/>
    <w:rsid w:val="00A5197B"/>
    <w:rsid w:val="00A5384D"/>
    <w:rsid w:val="00A54014"/>
    <w:rsid w:val="00A5560D"/>
    <w:rsid w:val="00A56626"/>
    <w:rsid w:val="00A57323"/>
    <w:rsid w:val="00A6004D"/>
    <w:rsid w:val="00A61564"/>
    <w:rsid w:val="00A6228B"/>
    <w:rsid w:val="00A628EE"/>
    <w:rsid w:val="00A639A0"/>
    <w:rsid w:val="00A662E2"/>
    <w:rsid w:val="00A66D35"/>
    <w:rsid w:val="00A70ED2"/>
    <w:rsid w:val="00A718E2"/>
    <w:rsid w:val="00A71B5A"/>
    <w:rsid w:val="00A73D16"/>
    <w:rsid w:val="00A7405F"/>
    <w:rsid w:val="00A7518B"/>
    <w:rsid w:val="00A75BF7"/>
    <w:rsid w:val="00A77D3A"/>
    <w:rsid w:val="00A8062B"/>
    <w:rsid w:val="00A806DC"/>
    <w:rsid w:val="00A80851"/>
    <w:rsid w:val="00A81B2D"/>
    <w:rsid w:val="00A81B64"/>
    <w:rsid w:val="00A81B83"/>
    <w:rsid w:val="00A81C83"/>
    <w:rsid w:val="00A821C1"/>
    <w:rsid w:val="00A82301"/>
    <w:rsid w:val="00A828FC"/>
    <w:rsid w:val="00A841EC"/>
    <w:rsid w:val="00A84EDE"/>
    <w:rsid w:val="00A86336"/>
    <w:rsid w:val="00A91431"/>
    <w:rsid w:val="00A91FE6"/>
    <w:rsid w:val="00A92687"/>
    <w:rsid w:val="00A942A0"/>
    <w:rsid w:val="00A96ABB"/>
    <w:rsid w:val="00AA0329"/>
    <w:rsid w:val="00AA173B"/>
    <w:rsid w:val="00AA1987"/>
    <w:rsid w:val="00AA2163"/>
    <w:rsid w:val="00AA25D8"/>
    <w:rsid w:val="00AA2BE7"/>
    <w:rsid w:val="00AA2FEB"/>
    <w:rsid w:val="00AA36C4"/>
    <w:rsid w:val="00AA40FF"/>
    <w:rsid w:val="00AA574A"/>
    <w:rsid w:val="00AA682A"/>
    <w:rsid w:val="00AA6925"/>
    <w:rsid w:val="00AB03ED"/>
    <w:rsid w:val="00AB048B"/>
    <w:rsid w:val="00AB10D3"/>
    <w:rsid w:val="00AB12E0"/>
    <w:rsid w:val="00AB13A5"/>
    <w:rsid w:val="00AB178E"/>
    <w:rsid w:val="00AB31D4"/>
    <w:rsid w:val="00AB4A9B"/>
    <w:rsid w:val="00AB537D"/>
    <w:rsid w:val="00AB5BCA"/>
    <w:rsid w:val="00AB5C28"/>
    <w:rsid w:val="00AC0F03"/>
    <w:rsid w:val="00AC165C"/>
    <w:rsid w:val="00AC1DF9"/>
    <w:rsid w:val="00AC22D0"/>
    <w:rsid w:val="00AC22D1"/>
    <w:rsid w:val="00AC2775"/>
    <w:rsid w:val="00AC28C1"/>
    <w:rsid w:val="00AC3D24"/>
    <w:rsid w:val="00AC3D64"/>
    <w:rsid w:val="00AC3FB2"/>
    <w:rsid w:val="00AC63E2"/>
    <w:rsid w:val="00AD51D6"/>
    <w:rsid w:val="00AD5DB4"/>
    <w:rsid w:val="00AD711D"/>
    <w:rsid w:val="00AE1F4E"/>
    <w:rsid w:val="00AE240E"/>
    <w:rsid w:val="00AE2B94"/>
    <w:rsid w:val="00AE5431"/>
    <w:rsid w:val="00AE5F90"/>
    <w:rsid w:val="00AE6F92"/>
    <w:rsid w:val="00AE770D"/>
    <w:rsid w:val="00AE7A4A"/>
    <w:rsid w:val="00AF18DB"/>
    <w:rsid w:val="00AF2EB5"/>
    <w:rsid w:val="00AF3CB8"/>
    <w:rsid w:val="00AF527F"/>
    <w:rsid w:val="00AF55DA"/>
    <w:rsid w:val="00AF5D9D"/>
    <w:rsid w:val="00AF5F0A"/>
    <w:rsid w:val="00AF62ED"/>
    <w:rsid w:val="00AF752C"/>
    <w:rsid w:val="00B0117B"/>
    <w:rsid w:val="00B03649"/>
    <w:rsid w:val="00B03C8A"/>
    <w:rsid w:val="00B045ED"/>
    <w:rsid w:val="00B06AAF"/>
    <w:rsid w:val="00B10491"/>
    <w:rsid w:val="00B104D2"/>
    <w:rsid w:val="00B10A76"/>
    <w:rsid w:val="00B13E8A"/>
    <w:rsid w:val="00B169C7"/>
    <w:rsid w:val="00B16EFF"/>
    <w:rsid w:val="00B16F99"/>
    <w:rsid w:val="00B16FA9"/>
    <w:rsid w:val="00B17050"/>
    <w:rsid w:val="00B17C02"/>
    <w:rsid w:val="00B217B8"/>
    <w:rsid w:val="00B22A55"/>
    <w:rsid w:val="00B22AB1"/>
    <w:rsid w:val="00B22B4D"/>
    <w:rsid w:val="00B23D80"/>
    <w:rsid w:val="00B24B56"/>
    <w:rsid w:val="00B2521F"/>
    <w:rsid w:val="00B2549A"/>
    <w:rsid w:val="00B25BA5"/>
    <w:rsid w:val="00B3007D"/>
    <w:rsid w:val="00B3028B"/>
    <w:rsid w:val="00B317C9"/>
    <w:rsid w:val="00B32059"/>
    <w:rsid w:val="00B32673"/>
    <w:rsid w:val="00B34EA9"/>
    <w:rsid w:val="00B35360"/>
    <w:rsid w:val="00B354AA"/>
    <w:rsid w:val="00B3574B"/>
    <w:rsid w:val="00B363C8"/>
    <w:rsid w:val="00B401F1"/>
    <w:rsid w:val="00B407E4"/>
    <w:rsid w:val="00B41651"/>
    <w:rsid w:val="00B41EB9"/>
    <w:rsid w:val="00B4348E"/>
    <w:rsid w:val="00B43D63"/>
    <w:rsid w:val="00B4602C"/>
    <w:rsid w:val="00B47C7A"/>
    <w:rsid w:val="00B47F40"/>
    <w:rsid w:val="00B52051"/>
    <w:rsid w:val="00B5238A"/>
    <w:rsid w:val="00B529CA"/>
    <w:rsid w:val="00B529D8"/>
    <w:rsid w:val="00B53924"/>
    <w:rsid w:val="00B53B0C"/>
    <w:rsid w:val="00B53BC4"/>
    <w:rsid w:val="00B56196"/>
    <w:rsid w:val="00B56791"/>
    <w:rsid w:val="00B57B53"/>
    <w:rsid w:val="00B60050"/>
    <w:rsid w:val="00B60AA4"/>
    <w:rsid w:val="00B61BAC"/>
    <w:rsid w:val="00B633C9"/>
    <w:rsid w:val="00B64864"/>
    <w:rsid w:val="00B65B15"/>
    <w:rsid w:val="00B6711D"/>
    <w:rsid w:val="00B70105"/>
    <w:rsid w:val="00B71ACB"/>
    <w:rsid w:val="00B72016"/>
    <w:rsid w:val="00B7241B"/>
    <w:rsid w:val="00B73A3A"/>
    <w:rsid w:val="00B7452F"/>
    <w:rsid w:val="00B74971"/>
    <w:rsid w:val="00B74BBC"/>
    <w:rsid w:val="00B76E25"/>
    <w:rsid w:val="00B77361"/>
    <w:rsid w:val="00B77A2D"/>
    <w:rsid w:val="00B81792"/>
    <w:rsid w:val="00B8222E"/>
    <w:rsid w:val="00B8308A"/>
    <w:rsid w:val="00B848E5"/>
    <w:rsid w:val="00B863F3"/>
    <w:rsid w:val="00B8767C"/>
    <w:rsid w:val="00B87B5D"/>
    <w:rsid w:val="00B908D8"/>
    <w:rsid w:val="00B95347"/>
    <w:rsid w:val="00BA081B"/>
    <w:rsid w:val="00BA1D54"/>
    <w:rsid w:val="00BA33B3"/>
    <w:rsid w:val="00BA60EA"/>
    <w:rsid w:val="00BA6AD4"/>
    <w:rsid w:val="00BA6D5F"/>
    <w:rsid w:val="00BA6F47"/>
    <w:rsid w:val="00BA77B3"/>
    <w:rsid w:val="00BB03D0"/>
    <w:rsid w:val="00BB3375"/>
    <w:rsid w:val="00BB545D"/>
    <w:rsid w:val="00BB7D22"/>
    <w:rsid w:val="00BC0668"/>
    <w:rsid w:val="00BC11D0"/>
    <w:rsid w:val="00BC34D3"/>
    <w:rsid w:val="00BC403C"/>
    <w:rsid w:val="00BC512F"/>
    <w:rsid w:val="00BC542A"/>
    <w:rsid w:val="00BC59D5"/>
    <w:rsid w:val="00BC6085"/>
    <w:rsid w:val="00BC6349"/>
    <w:rsid w:val="00BC7A36"/>
    <w:rsid w:val="00BD0451"/>
    <w:rsid w:val="00BD14DD"/>
    <w:rsid w:val="00BD2C41"/>
    <w:rsid w:val="00BD313F"/>
    <w:rsid w:val="00BD4084"/>
    <w:rsid w:val="00BD73E9"/>
    <w:rsid w:val="00BE0105"/>
    <w:rsid w:val="00BE0208"/>
    <w:rsid w:val="00BE0866"/>
    <w:rsid w:val="00BE36A5"/>
    <w:rsid w:val="00BE3A11"/>
    <w:rsid w:val="00BE4F47"/>
    <w:rsid w:val="00BE5CFD"/>
    <w:rsid w:val="00BE655F"/>
    <w:rsid w:val="00BE66C6"/>
    <w:rsid w:val="00BE71CF"/>
    <w:rsid w:val="00BE721D"/>
    <w:rsid w:val="00BF0B66"/>
    <w:rsid w:val="00BF1E10"/>
    <w:rsid w:val="00BF2C79"/>
    <w:rsid w:val="00BF3346"/>
    <w:rsid w:val="00BF46E3"/>
    <w:rsid w:val="00BF58C8"/>
    <w:rsid w:val="00BF5E76"/>
    <w:rsid w:val="00BF60E1"/>
    <w:rsid w:val="00BF725B"/>
    <w:rsid w:val="00BF7738"/>
    <w:rsid w:val="00C00B04"/>
    <w:rsid w:val="00C00E4A"/>
    <w:rsid w:val="00C04749"/>
    <w:rsid w:val="00C04C5C"/>
    <w:rsid w:val="00C05C57"/>
    <w:rsid w:val="00C06DAD"/>
    <w:rsid w:val="00C07DA6"/>
    <w:rsid w:val="00C1170B"/>
    <w:rsid w:val="00C117AB"/>
    <w:rsid w:val="00C11B5C"/>
    <w:rsid w:val="00C122FD"/>
    <w:rsid w:val="00C12BC7"/>
    <w:rsid w:val="00C14909"/>
    <w:rsid w:val="00C14EA7"/>
    <w:rsid w:val="00C15021"/>
    <w:rsid w:val="00C1522E"/>
    <w:rsid w:val="00C15B79"/>
    <w:rsid w:val="00C17029"/>
    <w:rsid w:val="00C17B79"/>
    <w:rsid w:val="00C209E5"/>
    <w:rsid w:val="00C220FE"/>
    <w:rsid w:val="00C23E28"/>
    <w:rsid w:val="00C25480"/>
    <w:rsid w:val="00C2647A"/>
    <w:rsid w:val="00C27645"/>
    <w:rsid w:val="00C319AE"/>
    <w:rsid w:val="00C31D43"/>
    <w:rsid w:val="00C326EE"/>
    <w:rsid w:val="00C33856"/>
    <w:rsid w:val="00C34028"/>
    <w:rsid w:val="00C34D7B"/>
    <w:rsid w:val="00C3547D"/>
    <w:rsid w:val="00C410E5"/>
    <w:rsid w:val="00C41E12"/>
    <w:rsid w:val="00C41FDF"/>
    <w:rsid w:val="00C42851"/>
    <w:rsid w:val="00C4499C"/>
    <w:rsid w:val="00C45126"/>
    <w:rsid w:val="00C46991"/>
    <w:rsid w:val="00C51262"/>
    <w:rsid w:val="00C5172B"/>
    <w:rsid w:val="00C5469E"/>
    <w:rsid w:val="00C5479C"/>
    <w:rsid w:val="00C55899"/>
    <w:rsid w:val="00C5670E"/>
    <w:rsid w:val="00C57C61"/>
    <w:rsid w:val="00C57CF2"/>
    <w:rsid w:val="00C57F63"/>
    <w:rsid w:val="00C60096"/>
    <w:rsid w:val="00C6061B"/>
    <w:rsid w:val="00C60C06"/>
    <w:rsid w:val="00C634A4"/>
    <w:rsid w:val="00C64229"/>
    <w:rsid w:val="00C6546B"/>
    <w:rsid w:val="00C70257"/>
    <w:rsid w:val="00C705A1"/>
    <w:rsid w:val="00C70A19"/>
    <w:rsid w:val="00C71759"/>
    <w:rsid w:val="00C72141"/>
    <w:rsid w:val="00C7277A"/>
    <w:rsid w:val="00C739B7"/>
    <w:rsid w:val="00C73E26"/>
    <w:rsid w:val="00C7502B"/>
    <w:rsid w:val="00C771A2"/>
    <w:rsid w:val="00C810E9"/>
    <w:rsid w:val="00C84BB2"/>
    <w:rsid w:val="00C854DB"/>
    <w:rsid w:val="00C85892"/>
    <w:rsid w:val="00C85BF6"/>
    <w:rsid w:val="00C87814"/>
    <w:rsid w:val="00C878B2"/>
    <w:rsid w:val="00C92154"/>
    <w:rsid w:val="00C9233A"/>
    <w:rsid w:val="00C9309A"/>
    <w:rsid w:val="00C931AE"/>
    <w:rsid w:val="00C936AD"/>
    <w:rsid w:val="00C93A41"/>
    <w:rsid w:val="00C94375"/>
    <w:rsid w:val="00C94794"/>
    <w:rsid w:val="00C95CF1"/>
    <w:rsid w:val="00C95DEB"/>
    <w:rsid w:val="00CA05E4"/>
    <w:rsid w:val="00CA23A3"/>
    <w:rsid w:val="00CA2C87"/>
    <w:rsid w:val="00CA2C92"/>
    <w:rsid w:val="00CA4A45"/>
    <w:rsid w:val="00CA5C6D"/>
    <w:rsid w:val="00CA61C2"/>
    <w:rsid w:val="00CB0FC0"/>
    <w:rsid w:val="00CB16D3"/>
    <w:rsid w:val="00CB1E8C"/>
    <w:rsid w:val="00CB2AFB"/>
    <w:rsid w:val="00CB3686"/>
    <w:rsid w:val="00CB407F"/>
    <w:rsid w:val="00CC0C5D"/>
    <w:rsid w:val="00CC1E11"/>
    <w:rsid w:val="00CC2752"/>
    <w:rsid w:val="00CC3321"/>
    <w:rsid w:val="00CC35FD"/>
    <w:rsid w:val="00CC4B39"/>
    <w:rsid w:val="00CC5804"/>
    <w:rsid w:val="00CC5FA0"/>
    <w:rsid w:val="00CD0BD4"/>
    <w:rsid w:val="00CD0C54"/>
    <w:rsid w:val="00CD1F5F"/>
    <w:rsid w:val="00CD3073"/>
    <w:rsid w:val="00CD362A"/>
    <w:rsid w:val="00CE24D6"/>
    <w:rsid w:val="00CE3270"/>
    <w:rsid w:val="00CE4327"/>
    <w:rsid w:val="00CE5258"/>
    <w:rsid w:val="00CE58F2"/>
    <w:rsid w:val="00CE6565"/>
    <w:rsid w:val="00CE71D3"/>
    <w:rsid w:val="00CF040F"/>
    <w:rsid w:val="00CF07B0"/>
    <w:rsid w:val="00CF09A8"/>
    <w:rsid w:val="00CF0F1C"/>
    <w:rsid w:val="00CF20B9"/>
    <w:rsid w:val="00CF235A"/>
    <w:rsid w:val="00CF688E"/>
    <w:rsid w:val="00CF7169"/>
    <w:rsid w:val="00D008D2"/>
    <w:rsid w:val="00D02CF2"/>
    <w:rsid w:val="00D02E8E"/>
    <w:rsid w:val="00D035C0"/>
    <w:rsid w:val="00D0376E"/>
    <w:rsid w:val="00D044C5"/>
    <w:rsid w:val="00D046A0"/>
    <w:rsid w:val="00D05C67"/>
    <w:rsid w:val="00D111A8"/>
    <w:rsid w:val="00D11F65"/>
    <w:rsid w:val="00D1364E"/>
    <w:rsid w:val="00D13C58"/>
    <w:rsid w:val="00D17C3B"/>
    <w:rsid w:val="00D20929"/>
    <w:rsid w:val="00D21575"/>
    <w:rsid w:val="00D22E72"/>
    <w:rsid w:val="00D2347F"/>
    <w:rsid w:val="00D247F5"/>
    <w:rsid w:val="00D24F4A"/>
    <w:rsid w:val="00D26DB6"/>
    <w:rsid w:val="00D27F23"/>
    <w:rsid w:val="00D30363"/>
    <w:rsid w:val="00D3100F"/>
    <w:rsid w:val="00D337F0"/>
    <w:rsid w:val="00D33F66"/>
    <w:rsid w:val="00D34823"/>
    <w:rsid w:val="00D35E71"/>
    <w:rsid w:val="00D36D42"/>
    <w:rsid w:val="00D3725F"/>
    <w:rsid w:val="00D376C4"/>
    <w:rsid w:val="00D4102F"/>
    <w:rsid w:val="00D4114E"/>
    <w:rsid w:val="00D423CF"/>
    <w:rsid w:val="00D42D24"/>
    <w:rsid w:val="00D44216"/>
    <w:rsid w:val="00D4584A"/>
    <w:rsid w:val="00D469D3"/>
    <w:rsid w:val="00D47095"/>
    <w:rsid w:val="00D47D43"/>
    <w:rsid w:val="00D516D1"/>
    <w:rsid w:val="00D52D3D"/>
    <w:rsid w:val="00D53151"/>
    <w:rsid w:val="00D5330A"/>
    <w:rsid w:val="00D551B6"/>
    <w:rsid w:val="00D56E79"/>
    <w:rsid w:val="00D5725E"/>
    <w:rsid w:val="00D6053F"/>
    <w:rsid w:val="00D62D0F"/>
    <w:rsid w:val="00D62FEC"/>
    <w:rsid w:val="00D639B5"/>
    <w:rsid w:val="00D63D5F"/>
    <w:rsid w:val="00D64431"/>
    <w:rsid w:val="00D6490E"/>
    <w:rsid w:val="00D6660C"/>
    <w:rsid w:val="00D66E39"/>
    <w:rsid w:val="00D67AE2"/>
    <w:rsid w:val="00D714FE"/>
    <w:rsid w:val="00D7571C"/>
    <w:rsid w:val="00D758CC"/>
    <w:rsid w:val="00D76872"/>
    <w:rsid w:val="00D8022C"/>
    <w:rsid w:val="00D8139D"/>
    <w:rsid w:val="00D8298D"/>
    <w:rsid w:val="00D82B3C"/>
    <w:rsid w:val="00D850C4"/>
    <w:rsid w:val="00D86BAB"/>
    <w:rsid w:val="00D87639"/>
    <w:rsid w:val="00D92B0D"/>
    <w:rsid w:val="00D949FB"/>
    <w:rsid w:val="00D94D0D"/>
    <w:rsid w:val="00D96FD5"/>
    <w:rsid w:val="00DA1217"/>
    <w:rsid w:val="00DA1DEA"/>
    <w:rsid w:val="00DA22C6"/>
    <w:rsid w:val="00DA2981"/>
    <w:rsid w:val="00DA7A42"/>
    <w:rsid w:val="00DB043F"/>
    <w:rsid w:val="00DB079A"/>
    <w:rsid w:val="00DB1564"/>
    <w:rsid w:val="00DB2F17"/>
    <w:rsid w:val="00DB44D9"/>
    <w:rsid w:val="00DB4B99"/>
    <w:rsid w:val="00DB5F7A"/>
    <w:rsid w:val="00DB60BE"/>
    <w:rsid w:val="00DB7A41"/>
    <w:rsid w:val="00DC1154"/>
    <w:rsid w:val="00DC13A7"/>
    <w:rsid w:val="00DC2B45"/>
    <w:rsid w:val="00DC3744"/>
    <w:rsid w:val="00DC57C7"/>
    <w:rsid w:val="00DC662D"/>
    <w:rsid w:val="00DC678F"/>
    <w:rsid w:val="00DC78DA"/>
    <w:rsid w:val="00DC7DCE"/>
    <w:rsid w:val="00DD0011"/>
    <w:rsid w:val="00DD1201"/>
    <w:rsid w:val="00DD208C"/>
    <w:rsid w:val="00DD2AB5"/>
    <w:rsid w:val="00DD3A0A"/>
    <w:rsid w:val="00DD7388"/>
    <w:rsid w:val="00DE05BF"/>
    <w:rsid w:val="00DE07F7"/>
    <w:rsid w:val="00DE129E"/>
    <w:rsid w:val="00DE2BD0"/>
    <w:rsid w:val="00DE2EDF"/>
    <w:rsid w:val="00DE7289"/>
    <w:rsid w:val="00DE72AF"/>
    <w:rsid w:val="00DE78BC"/>
    <w:rsid w:val="00DF0366"/>
    <w:rsid w:val="00DF0DF1"/>
    <w:rsid w:val="00DF217E"/>
    <w:rsid w:val="00DF5121"/>
    <w:rsid w:val="00DF6177"/>
    <w:rsid w:val="00DF6EA5"/>
    <w:rsid w:val="00DF7C29"/>
    <w:rsid w:val="00DF7F13"/>
    <w:rsid w:val="00E00A1B"/>
    <w:rsid w:val="00E01345"/>
    <w:rsid w:val="00E01A73"/>
    <w:rsid w:val="00E01BBF"/>
    <w:rsid w:val="00E03A88"/>
    <w:rsid w:val="00E03B8D"/>
    <w:rsid w:val="00E1308C"/>
    <w:rsid w:val="00E13821"/>
    <w:rsid w:val="00E13C5F"/>
    <w:rsid w:val="00E146BA"/>
    <w:rsid w:val="00E16449"/>
    <w:rsid w:val="00E22BB6"/>
    <w:rsid w:val="00E22EF8"/>
    <w:rsid w:val="00E237E9"/>
    <w:rsid w:val="00E24681"/>
    <w:rsid w:val="00E26F92"/>
    <w:rsid w:val="00E30C44"/>
    <w:rsid w:val="00E30E44"/>
    <w:rsid w:val="00E31AAE"/>
    <w:rsid w:val="00E341B3"/>
    <w:rsid w:val="00E378EE"/>
    <w:rsid w:val="00E37FA1"/>
    <w:rsid w:val="00E428A4"/>
    <w:rsid w:val="00E42E37"/>
    <w:rsid w:val="00E4330F"/>
    <w:rsid w:val="00E440DF"/>
    <w:rsid w:val="00E44B1E"/>
    <w:rsid w:val="00E45FEC"/>
    <w:rsid w:val="00E46A12"/>
    <w:rsid w:val="00E47052"/>
    <w:rsid w:val="00E475FD"/>
    <w:rsid w:val="00E503D5"/>
    <w:rsid w:val="00E51533"/>
    <w:rsid w:val="00E52DBB"/>
    <w:rsid w:val="00E52FB9"/>
    <w:rsid w:val="00E5515C"/>
    <w:rsid w:val="00E579F2"/>
    <w:rsid w:val="00E62563"/>
    <w:rsid w:val="00E65AFF"/>
    <w:rsid w:val="00E66686"/>
    <w:rsid w:val="00E707A4"/>
    <w:rsid w:val="00E70F31"/>
    <w:rsid w:val="00E71070"/>
    <w:rsid w:val="00E715AF"/>
    <w:rsid w:val="00E7168E"/>
    <w:rsid w:val="00E71727"/>
    <w:rsid w:val="00E720CB"/>
    <w:rsid w:val="00E745D9"/>
    <w:rsid w:val="00E7496A"/>
    <w:rsid w:val="00E758A9"/>
    <w:rsid w:val="00E7627D"/>
    <w:rsid w:val="00E76336"/>
    <w:rsid w:val="00E82C92"/>
    <w:rsid w:val="00E8481B"/>
    <w:rsid w:val="00E84D5B"/>
    <w:rsid w:val="00E8522E"/>
    <w:rsid w:val="00E86062"/>
    <w:rsid w:val="00E86FC9"/>
    <w:rsid w:val="00E9008E"/>
    <w:rsid w:val="00E90974"/>
    <w:rsid w:val="00E91C64"/>
    <w:rsid w:val="00E96414"/>
    <w:rsid w:val="00EA2346"/>
    <w:rsid w:val="00EA3CD4"/>
    <w:rsid w:val="00EA414D"/>
    <w:rsid w:val="00EA4D05"/>
    <w:rsid w:val="00EA5EA9"/>
    <w:rsid w:val="00EA6977"/>
    <w:rsid w:val="00EA76AA"/>
    <w:rsid w:val="00EB1532"/>
    <w:rsid w:val="00EB218C"/>
    <w:rsid w:val="00EB2EAC"/>
    <w:rsid w:val="00EB33CE"/>
    <w:rsid w:val="00EB3E0E"/>
    <w:rsid w:val="00EB5395"/>
    <w:rsid w:val="00EB5D9B"/>
    <w:rsid w:val="00EC2BE7"/>
    <w:rsid w:val="00EC5B7B"/>
    <w:rsid w:val="00EC623E"/>
    <w:rsid w:val="00EC6CB2"/>
    <w:rsid w:val="00EC78C7"/>
    <w:rsid w:val="00ED0B2F"/>
    <w:rsid w:val="00ED2219"/>
    <w:rsid w:val="00ED2596"/>
    <w:rsid w:val="00ED26C8"/>
    <w:rsid w:val="00ED28A3"/>
    <w:rsid w:val="00ED2D48"/>
    <w:rsid w:val="00ED3AD0"/>
    <w:rsid w:val="00ED4718"/>
    <w:rsid w:val="00ED4CC8"/>
    <w:rsid w:val="00ED651F"/>
    <w:rsid w:val="00ED76EB"/>
    <w:rsid w:val="00EE13C9"/>
    <w:rsid w:val="00EE1FF8"/>
    <w:rsid w:val="00EE3E2F"/>
    <w:rsid w:val="00EE4BFD"/>
    <w:rsid w:val="00EE671E"/>
    <w:rsid w:val="00EE6C46"/>
    <w:rsid w:val="00EF19C5"/>
    <w:rsid w:val="00EF3249"/>
    <w:rsid w:val="00EF364B"/>
    <w:rsid w:val="00EF4C23"/>
    <w:rsid w:val="00EF4C28"/>
    <w:rsid w:val="00EF7B68"/>
    <w:rsid w:val="00F004D9"/>
    <w:rsid w:val="00F0185C"/>
    <w:rsid w:val="00F02778"/>
    <w:rsid w:val="00F03207"/>
    <w:rsid w:val="00F036E6"/>
    <w:rsid w:val="00F0371D"/>
    <w:rsid w:val="00F04224"/>
    <w:rsid w:val="00F058DC"/>
    <w:rsid w:val="00F0779C"/>
    <w:rsid w:val="00F115BD"/>
    <w:rsid w:val="00F115CA"/>
    <w:rsid w:val="00F11849"/>
    <w:rsid w:val="00F143F0"/>
    <w:rsid w:val="00F144B8"/>
    <w:rsid w:val="00F14F71"/>
    <w:rsid w:val="00F15109"/>
    <w:rsid w:val="00F15658"/>
    <w:rsid w:val="00F16CE4"/>
    <w:rsid w:val="00F17EA2"/>
    <w:rsid w:val="00F2014B"/>
    <w:rsid w:val="00F20A5D"/>
    <w:rsid w:val="00F21426"/>
    <w:rsid w:val="00F2175B"/>
    <w:rsid w:val="00F260C5"/>
    <w:rsid w:val="00F265B6"/>
    <w:rsid w:val="00F3003B"/>
    <w:rsid w:val="00F308C5"/>
    <w:rsid w:val="00F32B7F"/>
    <w:rsid w:val="00F3325B"/>
    <w:rsid w:val="00F36ADF"/>
    <w:rsid w:val="00F36B83"/>
    <w:rsid w:val="00F40818"/>
    <w:rsid w:val="00F41E95"/>
    <w:rsid w:val="00F4351D"/>
    <w:rsid w:val="00F453D9"/>
    <w:rsid w:val="00F454C9"/>
    <w:rsid w:val="00F45F4D"/>
    <w:rsid w:val="00F4789A"/>
    <w:rsid w:val="00F47CF2"/>
    <w:rsid w:val="00F51146"/>
    <w:rsid w:val="00F517BE"/>
    <w:rsid w:val="00F51842"/>
    <w:rsid w:val="00F51F70"/>
    <w:rsid w:val="00F53008"/>
    <w:rsid w:val="00F54003"/>
    <w:rsid w:val="00F57898"/>
    <w:rsid w:val="00F605B1"/>
    <w:rsid w:val="00F60C65"/>
    <w:rsid w:val="00F63ED7"/>
    <w:rsid w:val="00F65F11"/>
    <w:rsid w:val="00F676B7"/>
    <w:rsid w:val="00F75CBD"/>
    <w:rsid w:val="00F763C5"/>
    <w:rsid w:val="00F86858"/>
    <w:rsid w:val="00F86BB5"/>
    <w:rsid w:val="00F8727D"/>
    <w:rsid w:val="00F908A0"/>
    <w:rsid w:val="00F908B2"/>
    <w:rsid w:val="00F929B2"/>
    <w:rsid w:val="00F96478"/>
    <w:rsid w:val="00F96F9E"/>
    <w:rsid w:val="00F971A6"/>
    <w:rsid w:val="00F97FF9"/>
    <w:rsid w:val="00FA054A"/>
    <w:rsid w:val="00FA079F"/>
    <w:rsid w:val="00FA0A27"/>
    <w:rsid w:val="00FA205B"/>
    <w:rsid w:val="00FA3357"/>
    <w:rsid w:val="00FA4BCA"/>
    <w:rsid w:val="00FA6125"/>
    <w:rsid w:val="00FA6750"/>
    <w:rsid w:val="00FB280B"/>
    <w:rsid w:val="00FB3219"/>
    <w:rsid w:val="00FB3382"/>
    <w:rsid w:val="00FB34F6"/>
    <w:rsid w:val="00FB4ECF"/>
    <w:rsid w:val="00FB5AA6"/>
    <w:rsid w:val="00FB65DD"/>
    <w:rsid w:val="00FB665D"/>
    <w:rsid w:val="00FC0A85"/>
    <w:rsid w:val="00FC1273"/>
    <w:rsid w:val="00FC25D9"/>
    <w:rsid w:val="00FC292D"/>
    <w:rsid w:val="00FC299C"/>
    <w:rsid w:val="00FC3A0A"/>
    <w:rsid w:val="00FC4414"/>
    <w:rsid w:val="00FC4D13"/>
    <w:rsid w:val="00FC6369"/>
    <w:rsid w:val="00FC724D"/>
    <w:rsid w:val="00FC7DDD"/>
    <w:rsid w:val="00FD1E02"/>
    <w:rsid w:val="00FD2634"/>
    <w:rsid w:val="00FD414E"/>
    <w:rsid w:val="00FD6237"/>
    <w:rsid w:val="00FD719E"/>
    <w:rsid w:val="00FD7843"/>
    <w:rsid w:val="00FE132D"/>
    <w:rsid w:val="00FE2C7E"/>
    <w:rsid w:val="00FE4D1B"/>
    <w:rsid w:val="00FE5A3A"/>
    <w:rsid w:val="00FE6A62"/>
    <w:rsid w:val="00FE7387"/>
    <w:rsid w:val="00FF00AE"/>
    <w:rsid w:val="00FF0C3C"/>
    <w:rsid w:val="00FF3046"/>
    <w:rsid w:val="00FF35D4"/>
    <w:rsid w:val="00FF3F42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BDDAFE"/>
  <w15:chartTrackingRefBased/>
  <w15:docId w15:val="{B94514F7-E2F7-4107-B42B-AB65D63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uiPriority="99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A00AF9"/>
    <w:pPr>
      <w:spacing w:line="360" w:lineRule="auto"/>
    </w:pPr>
    <w:rPr>
      <w:sz w:val="28"/>
      <w:szCs w:val="24"/>
    </w:rPr>
  </w:style>
  <w:style w:type="paragraph" w:styleId="10">
    <w:name w:val="heading 1"/>
    <w:aliases w:val="Раздел"/>
    <w:basedOn w:val="a6"/>
    <w:next w:val="a7"/>
    <w:qFormat/>
    <w:rsid w:val="001F7B01"/>
    <w:pPr>
      <w:keepNext/>
      <w:keepLines/>
      <w:pageBreakBefore/>
      <w:numPr>
        <w:numId w:val="18"/>
      </w:numPr>
      <w:tabs>
        <w:tab w:val="left" w:pos="840"/>
      </w:tabs>
      <w:suppressAutoHyphens/>
      <w:spacing w:before="18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3">
    <w:name w:val="heading 2"/>
    <w:aliases w:val="Heading 2 Char Char Char Char,подраздел"/>
    <w:basedOn w:val="a6"/>
    <w:next w:val="a7"/>
    <w:uiPriority w:val="9"/>
    <w:qFormat/>
    <w:rsid w:val="00DC57C7"/>
    <w:pPr>
      <w:keepNext/>
      <w:numPr>
        <w:ilvl w:val="1"/>
        <w:numId w:val="18"/>
      </w:numPr>
      <w:spacing w:before="180" w:after="120"/>
      <w:ind w:left="0" w:firstLine="709"/>
      <w:outlineLvl w:val="1"/>
    </w:pPr>
  </w:style>
  <w:style w:type="paragraph" w:styleId="32">
    <w:name w:val="heading 3"/>
    <w:aliases w:val="Заголовок 3 Знак Char"/>
    <w:basedOn w:val="a6"/>
    <w:next w:val="a7"/>
    <w:qFormat/>
    <w:rsid w:val="007E7ADD"/>
    <w:pPr>
      <w:keepNext/>
      <w:numPr>
        <w:ilvl w:val="2"/>
        <w:numId w:val="18"/>
      </w:numPr>
      <w:spacing w:before="120" w:after="120"/>
      <w:ind w:firstLine="709"/>
      <w:jc w:val="both"/>
      <w:outlineLvl w:val="2"/>
    </w:pPr>
    <w:rPr>
      <w:rFonts w:cs="Arial"/>
      <w:bCs/>
      <w:szCs w:val="26"/>
    </w:rPr>
  </w:style>
  <w:style w:type="paragraph" w:styleId="42">
    <w:name w:val="heading 4"/>
    <w:basedOn w:val="a6"/>
    <w:next w:val="a7"/>
    <w:qFormat/>
    <w:rsid w:val="001F7B01"/>
    <w:pPr>
      <w:keepNext/>
      <w:numPr>
        <w:ilvl w:val="3"/>
        <w:numId w:val="18"/>
      </w:numPr>
      <w:spacing w:before="120" w:after="120"/>
      <w:ind w:left="0" w:firstLine="340"/>
      <w:jc w:val="both"/>
      <w:outlineLvl w:val="3"/>
    </w:pPr>
    <w:rPr>
      <w:bCs/>
      <w:szCs w:val="28"/>
    </w:rPr>
  </w:style>
  <w:style w:type="paragraph" w:styleId="51">
    <w:name w:val="heading 5"/>
    <w:basedOn w:val="a6"/>
    <w:next w:val="a7"/>
    <w:qFormat/>
    <w:rsid w:val="001F7B01"/>
    <w:pPr>
      <w:spacing w:before="120" w:after="60"/>
      <w:ind w:left="851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6"/>
    <w:next w:val="a6"/>
    <w:qFormat/>
    <w:rsid w:val="001F7B0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qFormat/>
    <w:rsid w:val="001F7B01"/>
    <w:pPr>
      <w:spacing w:before="240" w:after="60"/>
      <w:outlineLvl w:val="6"/>
    </w:pPr>
  </w:style>
  <w:style w:type="paragraph" w:styleId="8">
    <w:name w:val="heading 8"/>
    <w:basedOn w:val="a6"/>
    <w:next w:val="a6"/>
    <w:qFormat/>
    <w:rsid w:val="001F7B01"/>
    <w:p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6"/>
    <w:qFormat/>
    <w:rsid w:val="001F7B01"/>
    <w:pPr>
      <w:numPr>
        <w:numId w:val="12"/>
      </w:numPr>
      <w:spacing w:after="60"/>
      <w:contextualSpacing/>
      <w:jc w:val="both"/>
      <w:outlineLvl w:val="8"/>
    </w:pPr>
    <w:rPr>
      <w:rFonts w:cs="Arial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По центру"/>
    <w:basedOn w:val="a6"/>
    <w:rsid w:val="001F7B01"/>
    <w:pPr>
      <w:jc w:val="center"/>
    </w:pPr>
  </w:style>
  <w:style w:type="paragraph" w:customStyle="1" w:styleId="ac">
    <w:name w:val="Отступ"/>
    <w:basedOn w:val="a6"/>
    <w:rsid w:val="001F7B01"/>
    <w:pPr>
      <w:ind w:left="641"/>
      <w:jc w:val="both"/>
    </w:pPr>
  </w:style>
  <w:style w:type="paragraph" w:customStyle="1" w:styleId="ad">
    <w:name w:val="По прав. краю"/>
    <w:basedOn w:val="a7"/>
    <w:rsid w:val="001F7B01"/>
    <w:pPr>
      <w:jc w:val="right"/>
    </w:pPr>
  </w:style>
  <w:style w:type="table" w:customStyle="1" w:styleId="ae">
    <w:name w:val="Таблица невидимая"/>
    <w:basedOn w:val="a9"/>
    <w:rsid w:val="001F7B01"/>
    <w:pPr>
      <w:spacing w:after="60"/>
    </w:pPr>
    <w:tblPr/>
    <w:trPr>
      <w:cantSplit/>
    </w:trPr>
  </w:style>
  <w:style w:type="paragraph" w:customStyle="1" w:styleId="af">
    <w:name w:val="Текст таблицы"/>
    <w:basedOn w:val="a6"/>
    <w:link w:val="Char"/>
    <w:rsid w:val="001F7B01"/>
    <w:pPr>
      <w:spacing w:line="300" w:lineRule="auto"/>
    </w:pPr>
    <w:rPr>
      <w:lang w:val="x-none" w:eastAsia="x-none"/>
    </w:rPr>
  </w:style>
  <w:style w:type="character" w:customStyle="1" w:styleId="hidden">
    <w:name w:val="hidden"/>
    <w:rsid w:val="001F7B01"/>
    <w:rPr>
      <w:vanish/>
    </w:rPr>
  </w:style>
  <w:style w:type="paragraph" w:styleId="af0">
    <w:name w:val="footer"/>
    <w:basedOn w:val="a6"/>
    <w:rsid w:val="001F7B0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  <w:jc w:val="both"/>
    </w:pPr>
    <w:rPr>
      <w:sz w:val="22"/>
      <w:szCs w:val="22"/>
      <w:lang w:val="en-US"/>
    </w:rPr>
  </w:style>
  <w:style w:type="paragraph" w:styleId="25">
    <w:name w:val="Body Text 2"/>
    <w:basedOn w:val="a6"/>
    <w:semiHidden/>
    <w:rsid w:val="001F7B01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customStyle="1" w:styleId="11">
    <w:name w:val="Название1"/>
    <w:basedOn w:val="a6"/>
    <w:qFormat/>
    <w:rsid w:val="001F7B01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1">
    <w:name w:val="Subtitle"/>
    <w:basedOn w:val="a6"/>
    <w:qFormat/>
    <w:rsid w:val="009C6A41"/>
    <w:pPr>
      <w:spacing w:after="60"/>
      <w:jc w:val="center"/>
      <w:outlineLvl w:val="1"/>
    </w:pPr>
    <w:rPr>
      <w:rFonts w:cs="Arial"/>
    </w:rPr>
  </w:style>
  <w:style w:type="character" w:styleId="af2">
    <w:name w:val="Emphasis"/>
    <w:uiPriority w:val="20"/>
    <w:qFormat/>
    <w:rsid w:val="001F7B01"/>
    <w:rPr>
      <w:i/>
      <w:iCs/>
      <w:lang w:val="ru-RU"/>
    </w:rPr>
  </w:style>
  <w:style w:type="table" w:styleId="af3">
    <w:name w:val="Table Grid"/>
    <w:basedOn w:val="a9"/>
    <w:rsid w:val="001F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. 1"/>
    <w:basedOn w:val="a6"/>
    <w:semiHidden/>
    <w:rsid w:val="001F7B01"/>
    <w:pPr>
      <w:numPr>
        <w:numId w:val="13"/>
      </w:numPr>
      <w:tabs>
        <w:tab w:val="clear" w:pos="644"/>
        <w:tab w:val="num" w:pos="360"/>
      </w:tabs>
      <w:spacing w:after="120" w:line="300" w:lineRule="auto"/>
      <w:ind w:left="357" w:hanging="357"/>
      <w:contextualSpacing/>
      <w:jc w:val="both"/>
    </w:pPr>
  </w:style>
  <w:style w:type="paragraph" w:customStyle="1" w:styleId="Subtitlecaps">
    <w:name w:val="Subtitle_caps"/>
    <w:basedOn w:val="af1"/>
    <w:rsid w:val="001F7B01"/>
    <w:rPr>
      <w:caps/>
      <w:szCs w:val="28"/>
    </w:rPr>
  </w:style>
  <w:style w:type="character" w:styleId="af4">
    <w:name w:val="Strong"/>
    <w:uiPriority w:val="22"/>
    <w:qFormat/>
    <w:rsid w:val="001F7B01"/>
    <w:rPr>
      <w:b/>
      <w:bCs/>
      <w:lang w:val="ru-RU"/>
    </w:rPr>
  </w:style>
  <w:style w:type="paragraph" w:styleId="21">
    <w:name w:val="List Number 2"/>
    <w:basedOn w:val="a6"/>
    <w:semiHidden/>
    <w:rsid w:val="001F7B01"/>
    <w:pPr>
      <w:numPr>
        <w:ilvl w:val="1"/>
        <w:numId w:val="1"/>
      </w:numPr>
      <w:spacing w:after="120" w:line="300" w:lineRule="auto"/>
      <w:contextualSpacing/>
      <w:jc w:val="both"/>
    </w:pPr>
  </w:style>
  <w:style w:type="paragraph" w:styleId="30">
    <w:name w:val="List Number 3"/>
    <w:basedOn w:val="a6"/>
    <w:semiHidden/>
    <w:rsid w:val="001F7B01"/>
    <w:pPr>
      <w:numPr>
        <w:ilvl w:val="2"/>
        <w:numId w:val="1"/>
      </w:numPr>
      <w:spacing w:after="120" w:line="300" w:lineRule="auto"/>
      <w:contextualSpacing/>
      <w:jc w:val="both"/>
    </w:pPr>
  </w:style>
  <w:style w:type="paragraph" w:styleId="41">
    <w:name w:val="List Number 4"/>
    <w:basedOn w:val="a6"/>
    <w:semiHidden/>
    <w:rsid w:val="001F7B01"/>
    <w:pPr>
      <w:numPr>
        <w:ilvl w:val="3"/>
        <w:numId w:val="1"/>
      </w:numPr>
      <w:spacing w:after="120" w:line="300" w:lineRule="auto"/>
      <w:contextualSpacing/>
      <w:jc w:val="both"/>
    </w:pPr>
  </w:style>
  <w:style w:type="paragraph" w:styleId="50">
    <w:name w:val="List Number 5"/>
    <w:basedOn w:val="a6"/>
    <w:semiHidden/>
    <w:rsid w:val="001F7B01"/>
    <w:pPr>
      <w:numPr>
        <w:ilvl w:val="4"/>
        <w:numId w:val="1"/>
      </w:numPr>
      <w:spacing w:after="60" w:line="300" w:lineRule="auto"/>
      <w:contextualSpacing/>
      <w:jc w:val="both"/>
    </w:pPr>
  </w:style>
  <w:style w:type="table" w:customStyle="1" w:styleId="af5">
    <w:name w:val="Таблица обычная"/>
    <w:basedOn w:val="a9"/>
    <w:rsid w:val="001F7B01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6"/>
    <w:link w:val="26"/>
    <w:rsid w:val="001F7B01"/>
    <w:pPr>
      <w:numPr>
        <w:numId w:val="10"/>
      </w:numPr>
      <w:tabs>
        <w:tab w:val="clear" w:pos="717"/>
        <w:tab w:val="num" w:pos="658"/>
        <w:tab w:val="left" w:pos="2280"/>
      </w:tabs>
      <w:ind w:left="658" w:hanging="301"/>
      <w:jc w:val="both"/>
    </w:pPr>
    <w:rPr>
      <w:lang w:val="x-none" w:eastAsia="x-none"/>
    </w:rPr>
  </w:style>
  <w:style w:type="paragraph" w:styleId="3">
    <w:name w:val="List Bullet 3"/>
    <w:basedOn w:val="a6"/>
    <w:rsid w:val="001F7B01"/>
    <w:pPr>
      <w:numPr>
        <w:numId w:val="7"/>
      </w:numPr>
      <w:ind w:left="924" w:hanging="266"/>
      <w:jc w:val="both"/>
    </w:pPr>
  </w:style>
  <w:style w:type="paragraph" w:styleId="4">
    <w:name w:val="List Bullet 4"/>
    <w:basedOn w:val="a6"/>
    <w:rsid w:val="001F7B01"/>
    <w:pPr>
      <w:numPr>
        <w:numId w:val="8"/>
      </w:numPr>
      <w:ind w:left="1207" w:hanging="249"/>
      <w:jc w:val="both"/>
    </w:pPr>
  </w:style>
  <w:style w:type="paragraph" w:styleId="5">
    <w:name w:val="List Bullet 5"/>
    <w:basedOn w:val="a6"/>
    <w:rsid w:val="001F7B01"/>
    <w:pPr>
      <w:numPr>
        <w:numId w:val="9"/>
      </w:numPr>
      <w:ind w:left="1491" w:hanging="289"/>
      <w:jc w:val="both"/>
    </w:pPr>
  </w:style>
  <w:style w:type="table" w:styleId="34">
    <w:name w:val="Table Simple 3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9"/>
    <w:semiHidden/>
    <w:rsid w:val="001F7B0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2">
    <w:name w:val="Table Simple 1"/>
    <w:basedOn w:val="a9"/>
    <w:semiHidden/>
    <w:rsid w:val="001F7B0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9"/>
    <w:semiHidden/>
    <w:rsid w:val="001F7B0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9"/>
    <w:semiHidden/>
    <w:rsid w:val="001F7B0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9"/>
    <w:semiHidden/>
    <w:rsid w:val="001F7B0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9"/>
    <w:semiHidden/>
    <w:rsid w:val="001F7B0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Document Map"/>
    <w:basedOn w:val="a6"/>
    <w:semiHidden/>
    <w:rsid w:val="001F7B01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9"/>
    <w:semiHidden/>
    <w:rsid w:val="001F7B0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9"/>
    <w:semiHidden/>
    <w:rsid w:val="001F7B0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9"/>
    <w:semiHidden/>
    <w:rsid w:val="001F7B0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7">
    <w:name w:val="Table Theme"/>
    <w:basedOn w:val="a9"/>
    <w:semiHidden/>
    <w:rsid w:val="001F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a"/>
    <w:uiPriority w:val="99"/>
    <w:semiHidden/>
    <w:rsid w:val="001F7B01"/>
    <w:pPr>
      <w:numPr>
        <w:numId w:val="2"/>
      </w:numPr>
    </w:pPr>
  </w:style>
  <w:style w:type="paragraph" w:styleId="af8">
    <w:name w:val="caption"/>
    <w:basedOn w:val="a6"/>
    <w:next w:val="a7"/>
    <w:link w:val="af9"/>
    <w:qFormat/>
    <w:rsid w:val="007547CB"/>
    <w:pPr>
      <w:spacing w:before="120" w:after="120" w:line="300" w:lineRule="auto"/>
      <w:contextualSpacing/>
      <w:jc w:val="center"/>
    </w:pPr>
    <w:rPr>
      <w:bCs/>
      <w:szCs w:val="20"/>
      <w:lang w:val="x-none" w:eastAsia="x-none"/>
    </w:rPr>
  </w:style>
  <w:style w:type="paragraph" w:styleId="afa">
    <w:name w:val="header"/>
    <w:basedOn w:val="a6"/>
    <w:rsid w:val="001F7B01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b">
    <w:name w:val="page number"/>
    <w:basedOn w:val="a8"/>
    <w:semiHidden/>
    <w:rsid w:val="001F7B01"/>
  </w:style>
  <w:style w:type="paragraph" w:customStyle="1" w:styleId="afc">
    <w:name w:val="Нижний колонтитул справа"/>
    <w:basedOn w:val="af0"/>
    <w:semiHidden/>
    <w:rsid w:val="001F7B01"/>
    <w:pPr>
      <w:jc w:val="right"/>
    </w:pPr>
    <w:rPr>
      <w:sz w:val="20"/>
      <w:szCs w:val="20"/>
    </w:rPr>
  </w:style>
  <w:style w:type="paragraph" w:customStyle="1" w:styleId="22">
    <w:name w:val="марк. 2"/>
    <w:basedOn w:val="a6"/>
    <w:semiHidden/>
    <w:rsid w:val="001F7B01"/>
    <w:pPr>
      <w:numPr>
        <w:numId w:val="14"/>
      </w:numPr>
      <w:spacing w:after="120" w:line="300" w:lineRule="auto"/>
      <w:ind w:left="641" w:hanging="284"/>
      <w:contextualSpacing/>
      <w:jc w:val="both"/>
    </w:pPr>
  </w:style>
  <w:style w:type="paragraph" w:customStyle="1" w:styleId="afd">
    <w:name w:val="Название таблицы"/>
    <w:basedOn w:val="af8"/>
    <w:rsid w:val="001F7B01"/>
    <w:pPr>
      <w:keepNext/>
    </w:pPr>
  </w:style>
  <w:style w:type="paragraph" w:customStyle="1" w:styleId="31">
    <w:name w:val="марк. 3"/>
    <w:basedOn w:val="a6"/>
    <w:semiHidden/>
    <w:rsid w:val="001F7B01"/>
    <w:pPr>
      <w:numPr>
        <w:numId w:val="15"/>
      </w:numPr>
      <w:spacing w:after="120" w:line="300" w:lineRule="auto"/>
      <w:ind w:left="1077" w:hanging="357"/>
      <w:contextualSpacing/>
      <w:jc w:val="both"/>
    </w:pPr>
  </w:style>
  <w:style w:type="paragraph" w:styleId="28">
    <w:name w:val="toc 2"/>
    <w:basedOn w:val="a6"/>
    <w:next w:val="a6"/>
    <w:autoRedefine/>
    <w:uiPriority w:val="39"/>
    <w:rsid w:val="00462A64"/>
    <w:pPr>
      <w:tabs>
        <w:tab w:val="left" w:pos="960"/>
        <w:tab w:val="right" w:leader="dot" w:pos="9344"/>
      </w:tabs>
      <w:ind w:left="960" w:hanging="960"/>
    </w:pPr>
    <w:rPr>
      <w:szCs w:val="20"/>
    </w:rPr>
  </w:style>
  <w:style w:type="paragraph" w:styleId="13">
    <w:name w:val="toc 1"/>
    <w:basedOn w:val="a6"/>
    <w:next w:val="a6"/>
    <w:autoRedefine/>
    <w:uiPriority w:val="39"/>
    <w:rsid w:val="00B06AAF"/>
    <w:pPr>
      <w:tabs>
        <w:tab w:val="left" w:pos="480"/>
        <w:tab w:val="right" w:leader="dot" w:pos="9344"/>
      </w:tabs>
      <w:spacing w:before="120" w:after="120"/>
      <w:ind w:left="480" w:hanging="480"/>
    </w:pPr>
    <w:rPr>
      <w:bCs/>
    </w:rPr>
  </w:style>
  <w:style w:type="paragraph" w:styleId="35">
    <w:name w:val="toc 3"/>
    <w:basedOn w:val="a6"/>
    <w:next w:val="a6"/>
    <w:autoRedefine/>
    <w:uiPriority w:val="39"/>
    <w:rsid w:val="00462A64"/>
    <w:pPr>
      <w:tabs>
        <w:tab w:val="right" w:leader="dot" w:pos="9344"/>
      </w:tabs>
    </w:pPr>
    <w:rPr>
      <w:iCs/>
      <w:szCs w:val="20"/>
    </w:rPr>
  </w:style>
  <w:style w:type="paragraph" w:styleId="44">
    <w:name w:val="toc 4"/>
    <w:basedOn w:val="a6"/>
    <w:next w:val="a6"/>
    <w:autoRedefine/>
    <w:semiHidden/>
    <w:rsid w:val="001F7B01"/>
    <w:pPr>
      <w:tabs>
        <w:tab w:val="left" w:pos="1680"/>
        <w:tab w:val="right" w:leader="dot" w:pos="9344"/>
      </w:tabs>
      <w:ind w:left="1680" w:hanging="960"/>
    </w:pPr>
    <w:rPr>
      <w:sz w:val="18"/>
      <w:szCs w:val="18"/>
    </w:rPr>
  </w:style>
  <w:style w:type="paragraph" w:styleId="53">
    <w:name w:val="toc 5"/>
    <w:basedOn w:val="a6"/>
    <w:next w:val="a6"/>
    <w:autoRedefine/>
    <w:semiHidden/>
    <w:rsid w:val="001F7B01"/>
    <w:pPr>
      <w:ind w:left="960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1F7B01"/>
    <w:pPr>
      <w:ind w:left="1200"/>
    </w:pPr>
    <w:rPr>
      <w:sz w:val="18"/>
      <w:szCs w:val="18"/>
    </w:rPr>
  </w:style>
  <w:style w:type="paragraph" w:styleId="71">
    <w:name w:val="toc 7"/>
    <w:basedOn w:val="a6"/>
    <w:next w:val="a6"/>
    <w:autoRedefine/>
    <w:semiHidden/>
    <w:rsid w:val="001F7B01"/>
    <w:pPr>
      <w:ind w:left="1440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1F7B01"/>
    <w:pPr>
      <w:ind w:left="1680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1F7B01"/>
    <w:pPr>
      <w:ind w:left="1920"/>
    </w:pPr>
    <w:rPr>
      <w:sz w:val="18"/>
      <w:szCs w:val="18"/>
    </w:rPr>
  </w:style>
  <w:style w:type="character" w:styleId="afe">
    <w:name w:val="Hyperlink"/>
    <w:uiPriority w:val="99"/>
    <w:rsid w:val="001F7B01"/>
    <w:rPr>
      <w:color w:val="0000FF"/>
      <w:u w:val="single"/>
    </w:rPr>
  </w:style>
  <w:style w:type="numbering" w:styleId="1ai">
    <w:name w:val="Outline List 1"/>
    <w:basedOn w:val="aa"/>
    <w:semiHidden/>
    <w:rsid w:val="001F7B01"/>
    <w:pPr>
      <w:numPr>
        <w:numId w:val="3"/>
      </w:numPr>
    </w:pPr>
  </w:style>
  <w:style w:type="paragraph" w:styleId="HTML">
    <w:name w:val="HTML Address"/>
    <w:basedOn w:val="a6"/>
    <w:semiHidden/>
    <w:rsid w:val="001F7B01"/>
    <w:rPr>
      <w:i/>
      <w:iCs/>
    </w:rPr>
  </w:style>
  <w:style w:type="paragraph" w:styleId="aff">
    <w:name w:val="envelope address"/>
    <w:basedOn w:val="a6"/>
    <w:semiHidden/>
    <w:rsid w:val="001F7B0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8"/>
    <w:semiHidden/>
    <w:rsid w:val="001F7B01"/>
  </w:style>
  <w:style w:type="table" w:styleId="-10">
    <w:name w:val="Table Web 1"/>
    <w:basedOn w:val="a9"/>
    <w:semiHidden/>
    <w:rsid w:val="001F7B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9"/>
    <w:semiHidden/>
    <w:rsid w:val="001F7B0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9"/>
    <w:uiPriority w:val="99"/>
    <w:semiHidden/>
    <w:rsid w:val="001F7B0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Date"/>
    <w:basedOn w:val="a6"/>
    <w:next w:val="a6"/>
    <w:semiHidden/>
    <w:rsid w:val="001F7B01"/>
  </w:style>
  <w:style w:type="paragraph" w:styleId="aff1">
    <w:name w:val="Note Heading"/>
    <w:basedOn w:val="a6"/>
    <w:next w:val="a6"/>
    <w:semiHidden/>
    <w:rsid w:val="001F7B01"/>
  </w:style>
  <w:style w:type="paragraph" w:styleId="aff2">
    <w:name w:val="Closing"/>
    <w:basedOn w:val="a6"/>
    <w:semiHidden/>
    <w:rsid w:val="001F7B01"/>
    <w:pPr>
      <w:ind w:left="4252"/>
    </w:pPr>
  </w:style>
  <w:style w:type="table" w:styleId="aff3">
    <w:name w:val="Table Elegant"/>
    <w:basedOn w:val="a9"/>
    <w:semiHidden/>
    <w:rsid w:val="001F7B0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9"/>
    <w:semiHidden/>
    <w:rsid w:val="001F7B0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9"/>
    <w:semiHidden/>
    <w:rsid w:val="001F7B0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F7B01"/>
    <w:rPr>
      <w:rFonts w:ascii="Courier New" w:hAnsi="Courier New" w:cs="Courier New"/>
      <w:sz w:val="20"/>
      <w:szCs w:val="20"/>
    </w:rPr>
  </w:style>
  <w:style w:type="table" w:styleId="15">
    <w:name w:val="Table Classic 1"/>
    <w:basedOn w:val="a9"/>
    <w:semiHidden/>
    <w:rsid w:val="001F7B0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9"/>
    <w:semiHidden/>
    <w:rsid w:val="001F7B0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9"/>
    <w:semiHidden/>
    <w:rsid w:val="001F7B0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9"/>
    <w:semiHidden/>
    <w:rsid w:val="001F7B0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uiPriority w:val="99"/>
    <w:semiHidden/>
    <w:rsid w:val="001F7B01"/>
    <w:rPr>
      <w:rFonts w:ascii="Courier New" w:hAnsi="Courier New" w:cs="Courier New"/>
      <w:sz w:val="20"/>
      <w:szCs w:val="20"/>
    </w:rPr>
  </w:style>
  <w:style w:type="paragraph" w:styleId="a7">
    <w:name w:val="Body Text"/>
    <w:aliases w:val="body text"/>
    <w:basedOn w:val="a6"/>
    <w:link w:val="aff4"/>
    <w:rsid w:val="001F7B01"/>
    <w:pPr>
      <w:spacing w:before="120" w:after="120"/>
      <w:ind w:firstLine="357"/>
      <w:jc w:val="both"/>
    </w:pPr>
    <w:rPr>
      <w:lang w:val="x-none" w:eastAsia="x-none"/>
    </w:rPr>
  </w:style>
  <w:style w:type="paragraph" w:styleId="aff5">
    <w:name w:val="Body Text First Indent"/>
    <w:basedOn w:val="a7"/>
    <w:semiHidden/>
    <w:rsid w:val="001F7B01"/>
    <w:pPr>
      <w:ind w:firstLine="210"/>
    </w:pPr>
  </w:style>
  <w:style w:type="paragraph" w:styleId="aff6">
    <w:name w:val="Body Text Indent"/>
    <w:basedOn w:val="a6"/>
    <w:semiHidden/>
    <w:rsid w:val="001F7B01"/>
    <w:pPr>
      <w:spacing w:after="120"/>
      <w:ind w:left="283"/>
    </w:pPr>
  </w:style>
  <w:style w:type="paragraph" w:styleId="2b">
    <w:name w:val="Body Text First Indent 2"/>
    <w:basedOn w:val="aff6"/>
    <w:semiHidden/>
    <w:rsid w:val="001F7B01"/>
    <w:pPr>
      <w:ind w:firstLine="210"/>
    </w:pPr>
  </w:style>
  <w:style w:type="character" w:styleId="aff7">
    <w:name w:val="line number"/>
    <w:basedOn w:val="a8"/>
    <w:semiHidden/>
    <w:rsid w:val="001F7B01"/>
  </w:style>
  <w:style w:type="character" w:styleId="HTML3">
    <w:name w:val="HTML Sample"/>
    <w:semiHidden/>
    <w:rsid w:val="001F7B01"/>
    <w:rPr>
      <w:rFonts w:ascii="Courier New" w:hAnsi="Courier New" w:cs="Courier New"/>
    </w:rPr>
  </w:style>
  <w:style w:type="paragraph" w:styleId="2c">
    <w:name w:val="envelope return"/>
    <w:basedOn w:val="a6"/>
    <w:semiHidden/>
    <w:rsid w:val="001F7B01"/>
    <w:rPr>
      <w:rFonts w:ascii="Arial" w:hAnsi="Arial" w:cs="Arial"/>
      <w:sz w:val="20"/>
      <w:szCs w:val="20"/>
    </w:rPr>
  </w:style>
  <w:style w:type="table" w:styleId="16">
    <w:name w:val="Table 3D effects 1"/>
    <w:basedOn w:val="a9"/>
    <w:semiHidden/>
    <w:rsid w:val="001F7B0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9"/>
    <w:semiHidden/>
    <w:rsid w:val="001F7B0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9"/>
    <w:semiHidden/>
    <w:rsid w:val="001F7B0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Normal (Web)"/>
    <w:basedOn w:val="a6"/>
    <w:uiPriority w:val="99"/>
    <w:semiHidden/>
    <w:rsid w:val="001F7B01"/>
  </w:style>
  <w:style w:type="paragraph" w:styleId="aff9">
    <w:name w:val="Normal Indent"/>
    <w:basedOn w:val="a6"/>
    <w:semiHidden/>
    <w:rsid w:val="001F7B01"/>
    <w:pPr>
      <w:ind w:left="708"/>
    </w:pPr>
  </w:style>
  <w:style w:type="character" w:styleId="HTML4">
    <w:name w:val="HTML Definition"/>
    <w:semiHidden/>
    <w:rsid w:val="001F7B01"/>
    <w:rPr>
      <w:i/>
      <w:iCs/>
    </w:rPr>
  </w:style>
  <w:style w:type="paragraph" w:styleId="38">
    <w:name w:val="Body Text 3"/>
    <w:basedOn w:val="a6"/>
    <w:semiHidden/>
    <w:rsid w:val="001F7B01"/>
    <w:pPr>
      <w:spacing w:after="120"/>
    </w:pPr>
    <w:rPr>
      <w:sz w:val="16"/>
      <w:szCs w:val="16"/>
    </w:rPr>
  </w:style>
  <w:style w:type="paragraph" w:styleId="2e">
    <w:name w:val="Body Text Indent 2"/>
    <w:basedOn w:val="a6"/>
    <w:semiHidden/>
    <w:rsid w:val="001F7B01"/>
    <w:pPr>
      <w:spacing w:after="120" w:line="480" w:lineRule="auto"/>
      <w:ind w:left="283"/>
    </w:pPr>
  </w:style>
  <w:style w:type="paragraph" w:styleId="39">
    <w:name w:val="Body Text Indent 3"/>
    <w:basedOn w:val="a6"/>
    <w:semiHidden/>
    <w:rsid w:val="001F7B01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F7B01"/>
    <w:rPr>
      <w:i/>
      <w:iCs/>
    </w:rPr>
  </w:style>
  <w:style w:type="character" w:styleId="HTML6">
    <w:name w:val="HTML Typewriter"/>
    <w:uiPriority w:val="99"/>
    <w:semiHidden/>
    <w:rsid w:val="001F7B01"/>
    <w:rPr>
      <w:rFonts w:ascii="Courier New" w:hAnsi="Courier New" w:cs="Courier New"/>
      <w:sz w:val="20"/>
      <w:szCs w:val="20"/>
    </w:rPr>
  </w:style>
  <w:style w:type="paragraph" w:styleId="affa">
    <w:name w:val="Signature"/>
    <w:basedOn w:val="a6"/>
    <w:semiHidden/>
    <w:rsid w:val="001F7B01"/>
    <w:pPr>
      <w:ind w:left="4252"/>
    </w:pPr>
  </w:style>
  <w:style w:type="paragraph" w:styleId="affb">
    <w:name w:val="Salutation"/>
    <w:basedOn w:val="a6"/>
    <w:next w:val="a6"/>
    <w:semiHidden/>
    <w:rsid w:val="001F7B01"/>
  </w:style>
  <w:style w:type="paragraph" w:styleId="affc">
    <w:name w:val="List Continue"/>
    <w:basedOn w:val="a6"/>
    <w:semiHidden/>
    <w:rsid w:val="001F7B01"/>
    <w:pPr>
      <w:spacing w:after="120"/>
      <w:ind w:left="283"/>
    </w:pPr>
  </w:style>
  <w:style w:type="paragraph" w:styleId="2f">
    <w:name w:val="List Continue 2"/>
    <w:basedOn w:val="a6"/>
    <w:semiHidden/>
    <w:rsid w:val="001F7B01"/>
    <w:pPr>
      <w:spacing w:after="120"/>
      <w:ind w:left="566"/>
    </w:pPr>
  </w:style>
  <w:style w:type="paragraph" w:styleId="3a">
    <w:name w:val="List Continue 3"/>
    <w:basedOn w:val="a6"/>
    <w:semiHidden/>
    <w:rsid w:val="001F7B01"/>
    <w:pPr>
      <w:spacing w:after="120"/>
      <w:ind w:left="849"/>
    </w:pPr>
  </w:style>
  <w:style w:type="paragraph" w:styleId="46">
    <w:name w:val="List Continue 4"/>
    <w:basedOn w:val="a6"/>
    <w:semiHidden/>
    <w:rsid w:val="001F7B01"/>
    <w:pPr>
      <w:spacing w:after="120"/>
      <w:ind w:left="1132"/>
    </w:pPr>
  </w:style>
  <w:style w:type="paragraph" w:styleId="54">
    <w:name w:val="List Continue 5"/>
    <w:basedOn w:val="a6"/>
    <w:semiHidden/>
    <w:rsid w:val="001F7B01"/>
    <w:pPr>
      <w:spacing w:after="120"/>
      <w:ind w:left="1415"/>
    </w:pPr>
  </w:style>
  <w:style w:type="character" w:styleId="affd">
    <w:name w:val="FollowedHyperlink"/>
    <w:semiHidden/>
    <w:rsid w:val="001F7B01"/>
    <w:rPr>
      <w:color w:val="800080"/>
      <w:u w:val="single"/>
    </w:rPr>
  </w:style>
  <w:style w:type="table" w:styleId="17">
    <w:name w:val="Table Grid 1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9"/>
    <w:semiHidden/>
    <w:rsid w:val="001F7B0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9"/>
    <w:semiHidden/>
    <w:rsid w:val="001F7B0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9"/>
    <w:semiHidden/>
    <w:rsid w:val="001F7B0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9"/>
    <w:semiHidden/>
    <w:rsid w:val="001F7B0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9"/>
    <w:semiHidden/>
    <w:rsid w:val="001F7B0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6"/>
    <w:semiHidden/>
    <w:rsid w:val="001F7B01"/>
    <w:pPr>
      <w:ind w:left="283" w:hanging="283"/>
    </w:pPr>
  </w:style>
  <w:style w:type="paragraph" w:styleId="2f1">
    <w:name w:val="List 2"/>
    <w:basedOn w:val="a6"/>
    <w:semiHidden/>
    <w:rsid w:val="001F7B01"/>
    <w:pPr>
      <w:ind w:left="566" w:hanging="283"/>
    </w:pPr>
  </w:style>
  <w:style w:type="paragraph" w:styleId="3c">
    <w:name w:val="List 3"/>
    <w:basedOn w:val="a6"/>
    <w:semiHidden/>
    <w:rsid w:val="001F7B01"/>
    <w:pPr>
      <w:ind w:left="849" w:hanging="283"/>
    </w:pPr>
  </w:style>
  <w:style w:type="paragraph" w:styleId="48">
    <w:name w:val="List 4"/>
    <w:basedOn w:val="a6"/>
    <w:semiHidden/>
    <w:rsid w:val="001F7B01"/>
    <w:pPr>
      <w:ind w:left="1132" w:hanging="283"/>
    </w:pPr>
  </w:style>
  <w:style w:type="paragraph" w:styleId="55">
    <w:name w:val="List 5"/>
    <w:basedOn w:val="a6"/>
    <w:semiHidden/>
    <w:rsid w:val="001F7B01"/>
    <w:pPr>
      <w:ind w:left="1415" w:hanging="283"/>
    </w:pPr>
  </w:style>
  <w:style w:type="table" w:styleId="afff0">
    <w:name w:val="Table Professional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6"/>
    <w:link w:val="HTML8"/>
    <w:uiPriority w:val="99"/>
    <w:semiHidden/>
    <w:rsid w:val="001F7B01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a"/>
    <w:semiHidden/>
    <w:rsid w:val="001F7B01"/>
    <w:pPr>
      <w:numPr>
        <w:numId w:val="4"/>
      </w:numPr>
    </w:pPr>
  </w:style>
  <w:style w:type="table" w:styleId="18">
    <w:name w:val="Table Columns 1"/>
    <w:basedOn w:val="a9"/>
    <w:semiHidden/>
    <w:rsid w:val="001F7B0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9"/>
    <w:semiHidden/>
    <w:rsid w:val="001F7B0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9"/>
    <w:semiHidden/>
    <w:rsid w:val="001F7B0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9"/>
    <w:semiHidden/>
    <w:rsid w:val="001F7B0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semiHidden/>
    <w:rsid w:val="001F7B0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1">
    <w:name w:val="Plain Text"/>
    <w:basedOn w:val="a6"/>
    <w:semiHidden/>
    <w:rsid w:val="001F7B01"/>
    <w:rPr>
      <w:rFonts w:ascii="Courier New" w:hAnsi="Courier New" w:cs="Courier New"/>
      <w:sz w:val="20"/>
      <w:szCs w:val="20"/>
    </w:rPr>
  </w:style>
  <w:style w:type="table" w:styleId="19">
    <w:name w:val="Table Colorful 1"/>
    <w:basedOn w:val="a9"/>
    <w:semiHidden/>
    <w:rsid w:val="001F7B0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9"/>
    <w:semiHidden/>
    <w:rsid w:val="001F7B0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9"/>
    <w:semiHidden/>
    <w:rsid w:val="001F7B0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2">
    <w:name w:val="Block Text"/>
    <w:basedOn w:val="a6"/>
    <w:semiHidden/>
    <w:rsid w:val="001F7B01"/>
    <w:pPr>
      <w:spacing w:after="120"/>
      <w:ind w:left="1440" w:right="1440"/>
    </w:pPr>
  </w:style>
  <w:style w:type="character" w:styleId="HTML9">
    <w:name w:val="HTML Cite"/>
    <w:semiHidden/>
    <w:rsid w:val="001F7B01"/>
    <w:rPr>
      <w:i/>
      <w:iCs/>
    </w:rPr>
  </w:style>
  <w:style w:type="paragraph" w:styleId="afff3">
    <w:name w:val="Message Header"/>
    <w:basedOn w:val="a6"/>
    <w:semiHidden/>
    <w:rsid w:val="001F7B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4">
    <w:name w:val="E-mail Signature"/>
    <w:basedOn w:val="a6"/>
    <w:semiHidden/>
    <w:rsid w:val="001F7B01"/>
  </w:style>
  <w:style w:type="paragraph" w:styleId="a3">
    <w:name w:val="List Number"/>
    <w:basedOn w:val="a6"/>
    <w:semiHidden/>
    <w:rsid w:val="001F7B01"/>
    <w:pPr>
      <w:numPr>
        <w:numId w:val="1"/>
      </w:numPr>
      <w:spacing w:after="120" w:line="300" w:lineRule="auto"/>
      <w:contextualSpacing/>
    </w:pPr>
  </w:style>
  <w:style w:type="paragraph" w:customStyle="1" w:styleId="afff5">
    <w:name w:val="Картинка"/>
    <w:basedOn w:val="a6"/>
    <w:rsid w:val="001F7B01"/>
    <w:pPr>
      <w:keepNext/>
      <w:keepLines/>
      <w:suppressAutoHyphens/>
      <w:spacing w:before="120" w:after="120"/>
      <w:jc w:val="center"/>
    </w:pPr>
  </w:style>
  <w:style w:type="character" w:customStyle="1" w:styleId="Char">
    <w:name w:val="Текст таблицы Char"/>
    <w:link w:val="af"/>
    <w:rsid w:val="001F7B01"/>
    <w:rPr>
      <w:sz w:val="24"/>
      <w:szCs w:val="24"/>
    </w:rPr>
  </w:style>
  <w:style w:type="paragraph" w:customStyle="1" w:styleId="a2">
    <w:name w:val="Нум. со скобкой"/>
    <w:basedOn w:val="a6"/>
    <w:rsid w:val="001F7B01"/>
    <w:pPr>
      <w:numPr>
        <w:numId w:val="17"/>
      </w:numPr>
      <w:tabs>
        <w:tab w:val="left" w:pos="794"/>
      </w:tabs>
      <w:jc w:val="both"/>
    </w:pPr>
  </w:style>
  <w:style w:type="paragraph" w:customStyle="1" w:styleId="afff6">
    <w:name w:val="Чертежный"/>
    <w:rsid w:val="001F7B01"/>
    <w:pPr>
      <w:jc w:val="center"/>
    </w:pPr>
    <w:rPr>
      <w:rFonts w:ascii="Arial" w:hAnsi="Arial"/>
      <w:sz w:val="28"/>
    </w:rPr>
  </w:style>
  <w:style w:type="character" w:customStyle="1" w:styleId="-11CharChar">
    <w:name w:val="Текст таблицы - 11 пт Char Char"/>
    <w:link w:val="-11"/>
    <w:rsid w:val="001F7B01"/>
    <w:rPr>
      <w:sz w:val="22"/>
      <w:szCs w:val="24"/>
    </w:rPr>
  </w:style>
  <w:style w:type="paragraph" w:styleId="a">
    <w:name w:val="List Bullet"/>
    <w:basedOn w:val="a6"/>
    <w:rsid w:val="001F7B01"/>
    <w:pPr>
      <w:numPr>
        <w:numId w:val="6"/>
      </w:numPr>
      <w:ind w:left="357" w:hanging="357"/>
      <w:jc w:val="both"/>
    </w:pPr>
  </w:style>
  <w:style w:type="paragraph" w:customStyle="1" w:styleId="a5">
    <w:name w:val="Приложение"/>
    <w:basedOn w:val="10"/>
    <w:next w:val="a7"/>
    <w:rsid w:val="001F7B01"/>
    <w:pPr>
      <w:numPr>
        <w:numId w:val="5"/>
      </w:numPr>
      <w:tabs>
        <w:tab w:val="left" w:pos="2880"/>
      </w:tabs>
      <w:spacing w:after="240"/>
    </w:pPr>
  </w:style>
  <w:style w:type="paragraph" w:customStyle="1" w:styleId="afff7">
    <w:name w:val="Код"/>
    <w:basedOn w:val="a6"/>
    <w:rsid w:val="001F7B01"/>
    <w:pPr>
      <w:jc w:val="both"/>
    </w:pPr>
    <w:rPr>
      <w:rFonts w:ascii="Courier New" w:hAnsi="Courier New" w:cs="Courier New"/>
    </w:rPr>
  </w:style>
  <w:style w:type="paragraph" w:customStyle="1" w:styleId="91">
    <w:name w:val="Чертежный 9 пт"/>
    <w:basedOn w:val="afff6"/>
    <w:rsid w:val="001F7B01"/>
    <w:rPr>
      <w:sz w:val="18"/>
    </w:rPr>
  </w:style>
  <w:style w:type="paragraph" w:customStyle="1" w:styleId="82">
    <w:name w:val="Чертёжный 8 пт"/>
    <w:basedOn w:val="91"/>
    <w:rsid w:val="001F7B01"/>
    <w:rPr>
      <w:sz w:val="16"/>
    </w:rPr>
  </w:style>
  <w:style w:type="paragraph" w:customStyle="1" w:styleId="1a">
    <w:name w:val="Раздел 1"/>
    <w:basedOn w:val="a6"/>
    <w:next w:val="a7"/>
    <w:rsid w:val="001F7B01"/>
    <w:pPr>
      <w:keepNext/>
      <w:keepLines/>
      <w:pageBreakBefore/>
      <w:suppressAutoHyphens/>
      <w:spacing w:before="120" w:after="120"/>
      <w:ind w:left="357"/>
      <w:jc w:val="center"/>
    </w:pPr>
    <w:rPr>
      <w:b/>
      <w:caps/>
      <w:sz w:val="32"/>
      <w:szCs w:val="32"/>
    </w:rPr>
  </w:style>
  <w:style w:type="paragraph" w:customStyle="1" w:styleId="2f4">
    <w:name w:val="Раздел 2"/>
    <w:basedOn w:val="1a"/>
    <w:next w:val="a7"/>
    <w:semiHidden/>
    <w:rsid w:val="001F7B01"/>
    <w:pPr>
      <w:pageBreakBefore w:val="0"/>
      <w:spacing w:before="180"/>
      <w:jc w:val="left"/>
    </w:pPr>
    <w:rPr>
      <w:caps w:val="0"/>
      <w:sz w:val="24"/>
      <w:szCs w:val="28"/>
    </w:rPr>
  </w:style>
  <w:style w:type="paragraph" w:customStyle="1" w:styleId="3f">
    <w:name w:val="Раздел 3"/>
    <w:basedOn w:val="2f4"/>
    <w:next w:val="a7"/>
    <w:semiHidden/>
    <w:rsid w:val="001F7B01"/>
    <w:rPr>
      <w:b w:val="0"/>
    </w:rPr>
  </w:style>
  <w:style w:type="paragraph" w:customStyle="1" w:styleId="4a">
    <w:name w:val="Раздел 4"/>
    <w:basedOn w:val="3f"/>
    <w:next w:val="a7"/>
    <w:semiHidden/>
    <w:rsid w:val="001F7B01"/>
    <w:rPr>
      <w:i/>
    </w:rPr>
  </w:style>
  <w:style w:type="paragraph" w:customStyle="1" w:styleId="24">
    <w:name w:val="Прил Заг 2"/>
    <w:basedOn w:val="a6"/>
    <w:next w:val="a7"/>
    <w:rsid w:val="001F7B01"/>
    <w:pPr>
      <w:keepNext/>
      <w:numPr>
        <w:ilvl w:val="1"/>
        <w:numId w:val="19"/>
      </w:numPr>
      <w:tabs>
        <w:tab w:val="clear" w:pos="547"/>
        <w:tab w:val="num" w:pos="0"/>
        <w:tab w:val="left" w:pos="960"/>
      </w:tabs>
      <w:spacing w:before="180" w:after="120"/>
      <w:ind w:left="0" w:firstLine="357"/>
      <w:jc w:val="both"/>
    </w:pPr>
    <w:rPr>
      <w:b/>
    </w:rPr>
  </w:style>
  <w:style w:type="paragraph" w:customStyle="1" w:styleId="33">
    <w:name w:val="Прил Заг 3"/>
    <w:basedOn w:val="24"/>
    <w:next w:val="a7"/>
    <w:rsid w:val="001F7B01"/>
    <w:pPr>
      <w:numPr>
        <w:ilvl w:val="2"/>
      </w:numPr>
      <w:ind w:left="0" w:firstLine="357"/>
    </w:pPr>
    <w:rPr>
      <w:b w:val="0"/>
    </w:rPr>
  </w:style>
  <w:style w:type="paragraph" w:customStyle="1" w:styleId="43">
    <w:name w:val="Прил Заг 4"/>
    <w:basedOn w:val="33"/>
    <w:next w:val="a7"/>
    <w:rsid w:val="001F7B01"/>
    <w:pPr>
      <w:numPr>
        <w:ilvl w:val="3"/>
      </w:numPr>
      <w:ind w:left="0" w:firstLine="357"/>
    </w:pPr>
  </w:style>
  <w:style w:type="paragraph" w:customStyle="1" w:styleId="40">
    <w:name w:val="марк. 4"/>
    <w:basedOn w:val="a6"/>
    <w:semiHidden/>
    <w:rsid w:val="001F7B01"/>
    <w:pPr>
      <w:numPr>
        <w:numId w:val="16"/>
      </w:numPr>
      <w:tabs>
        <w:tab w:val="clear" w:pos="644"/>
        <w:tab w:val="num" w:pos="1440"/>
      </w:tabs>
      <w:spacing w:after="120" w:line="300" w:lineRule="auto"/>
      <w:ind w:left="1434" w:hanging="357"/>
      <w:contextualSpacing/>
      <w:jc w:val="both"/>
    </w:pPr>
  </w:style>
  <w:style w:type="character" w:styleId="afff8">
    <w:name w:val="footnote reference"/>
    <w:semiHidden/>
    <w:rsid w:val="001F7B01"/>
    <w:rPr>
      <w:vertAlign w:val="superscript"/>
    </w:rPr>
  </w:style>
  <w:style w:type="paragraph" w:styleId="afff9">
    <w:name w:val="footnote text"/>
    <w:basedOn w:val="a6"/>
    <w:rsid w:val="001F7B01"/>
    <w:pPr>
      <w:ind w:firstLine="360"/>
    </w:pPr>
    <w:rPr>
      <w:sz w:val="20"/>
      <w:szCs w:val="20"/>
    </w:rPr>
  </w:style>
  <w:style w:type="paragraph" w:customStyle="1" w:styleId="a4">
    <w:name w:val="Нум. литера"/>
    <w:basedOn w:val="a6"/>
    <w:rsid w:val="001F7B01"/>
    <w:pPr>
      <w:numPr>
        <w:numId w:val="11"/>
      </w:numPr>
      <w:spacing w:after="120" w:line="300" w:lineRule="auto"/>
      <w:ind w:left="675" w:hanging="318"/>
      <w:contextualSpacing/>
      <w:jc w:val="both"/>
    </w:pPr>
  </w:style>
  <w:style w:type="paragraph" w:customStyle="1" w:styleId="-11">
    <w:name w:val="Текст таблицы - 11 пт"/>
    <w:basedOn w:val="af"/>
    <w:link w:val="-11CharChar"/>
    <w:rsid w:val="001F7B01"/>
    <w:rPr>
      <w:sz w:val="22"/>
    </w:rPr>
  </w:style>
  <w:style w:type="character" w:styleId="afffa">
    <w:name w:val="endnote reference"/>
    <w:semiHidden/>
    <w:rsid w:val="001F7B01"/>
    <w:rPr>
      <w:vertAlign w:val="superscript"/>
    </w:rPr>
  </w:style>
  <w:style w:type="paragraph" w:customStyle="1" w:styleId="afffb">
    <w:name w:val="Примечание"/>
    <w:basedOn w:val="a7"/>
    <w:rsid w:val="001F7B01"/>
    <w:pPr>
      <w:spacing w:line="240" w:lineRule="auto"/>
    </w:pPr>
    <w:rPr>
      <w:sz w:val="20"/>
      <w:szCs w:val="20"/>
    </w:rPr>
  </w:style>
  <w:style w:type="character" w:customStyle="1" w:styleId="aff4">
    <w:name w:val="Основной текст Знак"/>
    <w:aliases w:val="body text Знак"/>
    <w:link w:val="a7"/>
    <w:rsid w:val="001F7B01"/>
    <w:rPr>
      <w:sz w:val="24"/>
      <w:szCs w:val="24"/>
    </w:rPr>
  </w:style>
  <w:style w:type="paragraph" w:customStyle="1" w:styleId="2-">
    <w:name w:val="Пункт 2-значный"/>
    <w:basedOn w:val="23"/>
    <w:rsid w:val="00407151"/>
    <w:pPr>
      <w:keepNext w:val="0"/>
      <w:spacing w:before="120"/>
      <w:jc w:val="both"/>
    </w:pPr>
    <w:rPr>
      <w:b/>
    </w:rPr>
  </w:style>
  <w:style w:type="paragraph" w:customStyle="1" w:styleId="3-">
    <w:name w:val="Пункт 3-значный"/>
    <w:basedOn w:val="32"/>
    <w:rsid w:val="005B54BA"/>
    <w:pPr>
      <w:keepNext w:val="0"/>
    </w:pPr>
  </w:style>
  <w:style w:type="paragraph" w:customStyle="1" w:styleId="4-">
    <w:name w:val="Пункт 4-значный"/>
    <w:basedOn w:val="42"/>
    <w:rsid w:val="00B43D63"/>
    <w:pPr>
      <w:keepNext w:val="0"/>
      <w:ind w:firstLine="709"/>
    </w:pPr>
  </w:style>
  <w:style w:type="paragraph" w:customStyle="1" w:styleId="afffc">
    <w:name w:val="Табл. служебн."/>
    <w:basedOn w:val="-11"/>
    <w:rsid w:val="001F7B01"/>
    <w:pPr>
      <w:ind w:left="-84" w:right="-73"/>
      <w:jc w:val="center"/>
    </w:pPr>
  </w:style>
  <w:style w:type="paragraph" w:customStyle="1" w:styleId="2-0">
    <w:name w:val="Пункт приложения 2-значный"/>
    <w:basedOn w:val="24"/>
    <w:rsid w:val="001F7B01"/>
    <w:pPr>
      <w:spacing w:before="120"/>
    </w:pPr>
    <w:rPr>
      <w:b w:val="0"/>
    </w:rPr>
  </w:style>
  <w:style w:type="paragraph" w:customStyle="1" w:styleId="3-0">
    <w:name w:val="Пункт приложения 3-значный"/>
    <w:basedOn w:val="33"/>
    <w:rsid w:val="001F7B01"/>
    <w:pPr>
      <w:tabs>
        <w:tab w:val="clear" w:pos="960"/>
        <w:tab w:val="left" w:pos="1080"/>
      </w:tabs>
    </w:pPr>
  </w:style>
  <w:style w:type="paragraph" w:customStyle="1" w:styleId="4-0">
    <w:name w:val="Пункт приложения 4-значный"/>
    <w:basedOn w:val="43"/>
    <w:rsid w:val="001F7B01"/>
  </w:style>
  <w:style w:type="paragraph" w:customStyle="1" w:styleId="a1">
    <w:name w:val="Нумерованный"/>
    <w:basedOn w:val="a6"/>
    <w:rsid w:val="000D5A51"/>
    <w:pPr>
      <w:numPr>
        <w:ilvl w:val="1"/>
        <w:numId w:val="21"/>
      </w:numPr>
      <w:spacing w:line="300" w:lineRule="auto"/>
      <w:ind w:hanging="360"/>
    </w:pPr>
  </w:style>
  <w:style w:type="character" w:styleId="afffd">
    <w:name w:val="annotation reference"/>
    <w:semiHidden/>
    <w:rsid w:val="006A5804"/>
    <w:rPr>
      <w:sz w:val="16"/>
      <w:szCs w:val="16"/>
    </w:rPr>
  </w:style>
  <w:style w:type="paragraph" w:customStyle="1" w:styleId="20">
    <w:name w:val="Нум. литера 2"/>
    <w:basedOn w:val="4"/>
    <w:rsid w:val="0048158F"/>
    <w:pPr>
      <w:numPr>
        <w:numId w:val="20"/>
      </w:numPr>
      <w:spacing w:after="120" w:line="300" w:lineRule="auto"/>
      <w:contextualSpacing/>
    </w:pPr>
  </w:style>
  <w:style w:type="character" w:customStyle="1" w:styleId="af9">
    <w:name w:val="Название объекта Знак"/>
    <w:link w:val="af8"/>
    <w:rsid w:val="007547CB"/>
    <w:rPr>
      <w:bCs/>
      <w:sz w:val="28"/>
      <w:lang w:val="x-none" w:eastAsia="x-none"/>
    </w:rPr>
  </w:style>
  <w:style w:type="character" w:customStyle="1" w:styleId="CharChar2">
    <w:name w:val="Char Char2"/>
    <w:rsid w:val="00FA079F"/>
    <w:rPr>
      <w:sz w:val="24"/>
      <w:szCs w:val="24"/>
      <w:lang w:val="ru-RU" w:eastAsia="ru-RU" w:bidi="ar-SA"/>
    </w:rPr>
  </w:style>
  <w:style w:type="character" w:customStyle="1" w:styleId="26">
    <w:name w:val="Маркированный список 2 Знак"/>
    <w:link w:val="2"/>
    <w:rsid w:val="00FC25D9"/>
    <w:rPr>
      <w:sz w:val="28"/>
      <w:szCs w:val="24"/>
      <w:lang w:val="x-none" w:eastAsia="x-none"/>
    </w:rPr>
  </w:style>
  <w:style w:type="paragraph" w:customStyle="1" w:styleId="Textfortable">
    <w:name w:val="Text for table"/>
    <w:basedOn w:val="a6"/>
    <w:rsid w:val="001B4551"/>
    <w:pPr>
      <w:spacing w:after="120" w:line="240" w:lineRule="auto"/>
    </w:pPr>
  </w:style>
  <w:style w:type="character" w:customStyle="1" w:styleId="filterlabel">
    <w:name w:val="filterlabel"/>
    <w:basedOn w:val="a8"/>
    <w:rsid w:val="00F51F70"/>
  </w:style>
  <w:style w:type="paragraph" w:customStyle="1" w:styleId="Style5">
    <w:name w:val="Style5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/>
    </w:rPr>
  </w:style>
  <w:style w:type="character" w:customStyle="1" w:styleId="FontStyle32">
    <w:name w:val="Font Style32"/>
    <w:rsid w:val="009B6169"/>
    <w:rPr>
      <w:rFonts w:ascii="Times New Roman" w:hAnsi="Times New Roman" w:cs="Times New Roman"/>
      <w:b/>
      <w:bCs/>
      <w:spacing w:val="-10"/>
      <w:sz w:val="20"/>
      <w:szCs w:val="20"/>
    </w:rPr>
  </w:style>
  <w:style w:type="paragraph" w:customStyle="1" w:styleId="Style14">
    <w:name w:val="Style14"/>
    <w:basedOn w:val="a6"/>
    <w:rsid w:val="009B6169"/>
    <w:pPr>
      <w:widowControl w:val="0"/>
      <w:autoSpaceDE w:val="0"/>
      <w:autoSpaceDN w:val="0"/>
      <w:adjustRightInd w:val="0"/>
      <w:spacing w:line="221" w:lineRule="exact"/>
      <w:ind w:firstLine="485"/>
      <w:jc w:val="both"/>
    </w:pPr>
    <w:rPr>
      <w:rFonts w:ascii="Courier New" w:hAnsi="Courier New"/>
    </w:rPr>
  </w:style>
  <w:style w:type="character" w:customStyle="1" w:styleId="FontStyle35">
    <w:name w:val="Font Style35"/>
    <w:rsid w:val="009B6169"/>
    <w:rPr>
      <w:rFonts w:ascii="Times New Roman" w:hAnsi="Times New Roman" w:cs="Times New Roman"/>
      <w:sz w:val="20"/>
      <w:szCs w:val="20"/>
    </w:rPr>
  </w:style>
  <w:style w:type="paragraph" w:customStyle="1" w:styleId="Style24">
    <w:name w:val="Style24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/>
    </w:rPr>
  </w:style>
  <w:style w:type="paragraph" w:customStyle="1" w:styleId="Style15">
    <w:name w:val="Style15"/>
    <w:basedOn w:val="a6"/>
    <w:rsid w:val="009B6169"/>
    <w:pPr>
      <w:widowControl w:val="0"/>
      <w:autoSpaceDE w:val="0"/>
      <w:autoSpaceDN w:val="0"/>
      <w:adjustRightInd w:val="0"/>
      <w:spacing w:line="240" w:lineRule="auto"/>
      <w:jc w:val="both"/>
    </w:pPr>
    <w:rPr>
      <w:rFonts w:ascii="Courier New" w:hAnsi="Courier New"/>
    </w:rPr>
  </w:style>
  <w:style w:type="paragraph" w:customStyle="1" w:styleId="Style20">
    <w:name w:val="Style20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 w:cs="Courier New"/>
    </w:rPr>
  </w:style>
  <w:style w:type="character" w:customStyle="1" w:styleId="FontStyle87">
    <w:name w:val="Font Style87"/>
    <w:rsid w:val="009B6169"/>
    <w:rPr>
      <w:rFonts w:ascii="Times New Roman" w:hAnsi="Times New Roman" w:cs="Times New Roman"/>
      <w:sz w:val="14"/>
      <w:szCs w:val="14"/>
    </w:rPr>
  </w:style>
  <w:style w:type="character" w:customStyle="1" w:styleId="FontStyle88">
    <w:name w:val="Font Style88"/>
    <w:rsid w:val="009B6169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90">
    <w:name w:val="Font Style90"/>
    <w:rsid w:val="009B6169"/>
    <w:rPr>
      <w:rFonts w:ascii="Arial" w:hAnsi="Arial" w:cs="Arial"/>
      <w:sz w:val="12"/>
      <w:szCs w:val="12"/>
    </w:rPr>
  </w:style>
  <w:style w:type="paragraph" w:styleId="afffe">
    <w:name w:val="Balloon Text"/>
    <w:basedOn w:val="a6"/>
    <w:link w:val="affff"/>
    <w:rsid w:val="001F7B01"/>
    <w:rPr>
      <w:rFonts w:ascii="Tahoma" w:hAnsi="Tahoma"/>
      <w:sz w:val="16"/>
      <w:szCs w:val="16"/>
      <w:lang w:val="x-none" w:eastAsia="x-none"/>
    </w:rPr>
  </w:style>
  <w:style w:type="character" w:customStyle="1" w:styleId="affff">
    <w:name w:val="Текст выноски Знак"/>
    <w:link w:val="afffe"/>
    <w:rsid w:val="002971C0"/>
    <w:rPr>
      <w:rFonts w:ascii="Tahoma" w:hAnsi="Tahoma" w:cs="Tahoma"/>
      <w:sz w:val="16"/>
      <w:szCs w:val="16"/>
    </w:rPr>
  </w:style>
  <w:style w:type="paragraph" w:customStyle="1" w:styleId="affff0">
    <w:name w:val="Маркированный список нум. со скобкой"/>
    <w:basedOn w:val="a"/>
    <w:link w:val="affff1"/>
    <w:qFormat/>
    <w:rsid w:val="00BC11D0"/>
    <w:pPr>
      <w:numPr>
        <w:numId w:val="0"/>
      </w:numPr>
      <w:tabs>
        <w:tab w:val="num" w:pos="480"/>
        <w:tab w:val="num" w:pos="1276"/>
        <w:tab w:val="num" w:pos="2517"/>
      </w:tabs>
      <w:spacing w:after="120" w:line="300" w:lineRule="auto"/>
      <w:ind w:left="709"/>
      <w:contextualSpacing/>
    </w:pPr>
    <w:rPr>
      <w:lang w:val="x-none" w:eastAsia="x-none"/>
    </w:rPr>
  </w:style>
  <w:style w:type="character" w:customStyle="1" w:styleId="affff1">
    <w:name w:val="Маркированный список нум. со скобкой Знак"/>
    <w:link w:val="affff0"/>
    <w:rsid w:val="00BC11D0"/>
    <w:rPr>
      <w:sz w:val="24"/>
      <w:szCs w:val="24"/>
    </w:rPr>
  </w:style>
  <w:style w:type="paragraph" w:styleId="affff2">
    <w:name w:val="annotation text"/>
    <w:basedOn w:val="a6"/>
    <w:link w:val="affff3"/>
    <w:rsid w:val="00994073"/>
    <w:rPr>
      <w:sz w:val="20"/>
      <w:szCs w:val="20"/>
    </w:rPr>
  </w:style>
  <w:style w:type="character" w:customStyle="1" w:styleId="affff3">
    <w:name w:val="Текст примечания Знак"/>
    <w:basedOn w:val="a8"/>
    <w:link w:val="affff2"/>
    <w:rsid w:val="00994073"/>
  </w:style>
  <w:style w:type="paragraph" w:styleId="affff4">
    <w:name w:val="annotation subject"/>
    <w:basedOn w:val="affff2"/>
    <w:next w:val="affff2"/>
    <w:link w:val="affff5"/>
    <w:rsid w:val="00994073"/>
    <w:rPr>
      <w:b/>
      <w:bCs/>
      <w:lang w:val="x-none" w:eastAsia="x-none"/>
    </w:rPr>
  </w:style>
  <w:style w:type="character" w:customStyle="1" w:styleId="affff5">
    <w:name w:val="Тема примечания Знак"/>
    <w:link w:val="affff4"/>
    <w:rsid w:val="00994073"/>
    <w:rPr>
      <w:b/>
      <w:bCs/>
    </w:rPr>
  </w:style>
  <w:style w:type="paragraph" w:styleId="affff6">
    <w:name w:val="List Paragraph"/>
    <w:basedOn w:val="a6"/>
    <w:uiPriority w:val="34"/>
    <w:qFormat/>
    <w:rsid w:val="00804E6F"/>
    <w:pPr>
      <w:ind w:left="708"/>
    </w:pPr>
  </w:style>
  <w:style w:type="paragraph" w:customStyle="1" w:styleId="Code">
    <w:name w:val="Code"/>
    <w:basedOn w:val="a6"/>
    <w:link w:val="CodeChar"/>
    <w:qFormat/>
    <w:rsid w:val="0082473D"/>
    <w:pPr>
      <w:suppressAutoHyphens/>
      <w:spacing w:line="240" w:lineRule="auto"/>
      <w:ind w:left="1430" w:firstLine="10"/>
    </w:pPr>
    <w:rPr>
      <w:rFonts w:ascii="Courier New" w:hAnsi="Courier New" w:cs="Courier New"/>
      <w:sz w:val="22"/>
      <w:szCs w:val="22"/>
      <w:lang w:eastAsia="zh-CN"/>
    </w:rPr>
  </w:style>
  <w:style w:type="character" w:customStyle="1" w:styleId="CodeChar">
    <w:name w:val="Code Char"/>
    <w:link w:val="Code"/>
    <w:rsid w:val="0082473D"/>
    <w:rPr>
      <w:rFonts w:ascii="Courier New" w:hAnsi="Courier New" w:cs="Courier New"/>
      <w:sz w:val="22"/>
      <w:szCs w:val="22"/>
      <w:lang w:eastAsia="zh-CN"/>
    </w:rPr>
  </w:style>
  <w:style w:type="character" w:customStyle="1" w:styleId="HTML8">
    <w:name w:val="Стандартный HTML Знак"/>
    <w:basedOn w:val="a8"/>
    <w:link w:val="HTML7"/>
    <w:uiPriority w:val="99"/>
    <w:semiHidden/>
    <w:rsid w:val="003C1C9C"/>
    <w:rPr>
      <w:rFonts w:ascii="Courier New" w:hAnsi="Courier New" w:cs="Courier New"/>
    </w:rPr>
  </w:style>
  <w:style w:type="character" w:customStyle="1" w:styleId="st">
    <w:name w:val="st"/>
    <w:basedOn w:val="a8"/>
    <w:rsid w:val="00291647"/>
  </w:style>
  <w:style w:type="character" w:customStyle="1" w:styleId="ilfuvd">
    <w:name w:val="ilfuvd"/>
    <w:basedOn w:val="a8"/>
    <w:rsid w:val="00291647"/>
  </w:style>
  <w:style w:type="paragraph" w:customStyle="1" w:styleId="Text">
    <w:name w:val="Text"/>
    <w:basedOn w:val="a6"/>
    <w:link w:val="TextChar"/>
    <w:rsid w:val="00F97FF9"/>
    <w:pPr>
      <w:suppressAutoHyphens/>
      <w:ind w:firstLine="720"/>
      <w:jc w:val="both"/>
    </w:pPr>
    <w:rPr>
      <w:sz w:val="24"/>
      <w:szCs w:val="20"/>
      <w:lang w:eastAsia="zh-CN"/>
    </w:rPr>
  </w:style>
  <w:style w:type="character" w:customStyle="1" w:styleId="TextChar">
    <w:name w:val="Text Char"/>
    <w:basedOn w:val="a8"/>
    <w:link w:val="Text"/>
    <w:rsid w:val="00BD0451"/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hyperlink" Target="https://docs.docker.com/engine/install/" TargetMode="External"/><Relationship Id="rId20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&#1053;&#1086;&#1088;&#1084;&#1072;&#1090;&#1080;&#1074;&#1085;&#1099;&#1077;%20&#1076;&#1086;&#1082;&#1091;&#1084;&#1077;&#1085;&#1090;&#1099;\&#1064;&#1072;&#1073;&#1083;&#1086;&#1085;&#1099;\&#1054;&#1073;&#1097;&#1080;&#1077;%20&#1096;&#1072;&#1073;&#1083;&#1086;&#1085;&#1099;\&#1076;&#1086;&#1082;&#1091;&#1084;&#1077;&#1085;&#1090;_&#1043;&#1054;&#1057;&#1058;19_&#1076;&#1083;&#1103;_&#1056;&#1091;&#1073;&#1080;&#1085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B17B30EBB1FB46B1BA1F1128A54C6E" ma:contentTypeVersion="0" ma:contentTypeDescription="Создание документа." ma:contentTypeScope="" ma:versionID="f09de35f0d772c0498ff6a3d940eec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13efd9688fba3a8dcd0c868986545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2D13-8317-43AF-A609-69E60EF07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C32544-EFCA-40BF-857E-AEBB2D81BF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D400E-EFFB-4AB8-A9F5-1E9A5161B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EEB10-0266-479E-B74C-69587F447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документ_ГОСТ19_для_Рубина</Template>
  <TotalTime>80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оператора</vt:lpstr>
      <vt:lpstr>Руководство оператора</vt:lpstr>
    </vt:vector>
  </TitlesOfParts>
  <Company>SeaProject</Company>
  <LinksUpToDate>false</LinksUpToDate>
  <CharactersWithSpaces>9045</CharactersWithSpaces>
  <SharedDoc>false</SharedDoc>
  <HLinks>
    <vt:vector size="234" baseType="variant">
      <vt:variant>
        <vt:i4>1114168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_Toc417482314</vt:lpwstr>
      </vt:variant>
      <vt:variant>
        <vt:i4>1114168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_Toc417482313</vt:lpwstr>
      </vt:variant>
      <vt:variant>
        <vt:i4>1114168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_Toc417482312</vt:lpwstr>
      </vt:variant>
      <vt:variant>
        <vt:i4>1114168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_Toc417482311</vt:lpwstr>
      </vt:variant>
      <vt:variant>
        <vt:i4>1114168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_Toc417482310</vt:lpwstr>
      </vt:variant>
      <vt:variant>
        <vt:i4>1048632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_Toc417482309</vt:lpwstr>
      </vt:variant>
      <vt:variant>
        <vt:i4>1048632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_Toc417482308</vt:lpwstr>
      </vt:variant>
      <vt:variant>
        <vt:i4>1048632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_Toc417482307</vt:lpwstr>
      </vt:variant>
      <vt:variant>
        <vt:i4>1048632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_Toc417482306</vt:lpwstr>
      </vt:variant>
      <vt:variant>
        <vt:i4>1048632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_Toc417482305</vt:lpwstr>
      </vt:variant>
      <vt:variant>
        <vt:i4>1048632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_Toc417482304</vt:lpwstr>
      </vt:variant>
      <vt:variant>
        <vt:i4>1048632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_Toc417482303</vt:lpwstr>
      </vt:variant>
      <vt:variant>
        <vt:i4>1048632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_Toc417482302</vt:lpwstr>
      </vt:variant>
      <vt:variant>
        <vt:i4>1048632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_Toc417482301</vt:lpwstr>
      </vt:variant>
      <vt:variant>
        <vt:i4>1048632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_Toc417482300</vt:lpwstr>
      </vt:variant>
      <vt:variant>
        <vt:i4>1638457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_Toc417482299</vt:lpwstr>
      </vt:variant>
      <vt:variant>
        <vt:i4>1638457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_Toc417482298</vt:lpwstr>
      </vt:variant>
      <vt:variant>
        <vt:i4>1638457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_Toc417482297</vt:lpwstr>
      </vt:variant>
      <vt:variant>
        <vt:i4>1638457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_Toc417482296</vt:lpwstr>
      </vt:variant>
      <vt:variant>
        <vt:i4>1638457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_Toc417482295</vt:lpwstr>
      </vt:variant>
      <vt:variant>
        <vt:i4>1638457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_Toc417482294</vt:lpwstr>
      </vt:variant>
      <vt:variant>
        <vt:i4>1638457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_Toc417482293</vt:lpwstr>
      </vt:variant>
      <vt:variant>
        <vt:i4>1638457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_Toc417482292</vt:lpwstr>
      </vt:variant>
      <vt:variant>
        <vt:i4>1638457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_Toc417482291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_Toc417482290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_Toc417482289</vt:lpwstr>
      </vt:variant>
      <vt:variant>
        <vt:i4>1572921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_Toc417482288</vt:lpwstr>
      </vt:variant>
      <vt:variant>
        <vt:i4>1572921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_Toc417482287</vt:lpwstr>
      </vt:variant>
      <vt:variant>
        <vt:i4>1572921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_Toc417482286</vt:lpwstr>
      </vt:variant>
      <vt:variant>
        <vt:i4>1572921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_Toc417482285</vt:lpwstr>
      </vt:variant>
      <vt:variant>
        <vt:i4>1572921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_Toc417482284</vt:lpwstr>
      </vt:variant>
      <vt:variant>
        <vt:i4>1572921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_Toc417482283</vt:lpwstr>
      </vt:variant>
      <vt:variant>
        <vt:i4>1572921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_Toc417482282</vt:lpwstr>
      </vt:variant>
      <vt:variant>
        <vt:i4>1572921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_Toc417482281</vt:lpwstr>
      </vt:variant>
      <vt:variant>
        <vt:i4>1572921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_Toc417482280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_Toc417482279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_Toc417482278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_Toc417482277</vt:lpwstr>
      </vt:variant>
      <vt:variant>
        <vt:i4>1507385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_Toc417482276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/>
  <dc:creator>Maxim Gubanov</dc:creator>
  <cp:keywords/>
  <dc:description/>
  <cp:lastModifiedBy>Кун</cp:lastModifiedBy>
  <cp:revision>53</cp:revision>
  <cp:lastPrinted>2015-04-16T17:21:00Z</cp:lastPrinted>
  <dcterms:created xsi:type="dcterms:W3CDTF">2019-04-01T13:15:00Z</dcterms:created>
  <dcterms:modified xsi:type="dcterms:W3CDTF">2021-01-15T13:25:00Z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0x010100AFB17B30EBB1FB46B1BA1F1128A54C6E</vt:lpwstr>
  </property>
</Properties>
</file>