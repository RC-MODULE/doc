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Ind w:w="-12" w:type="dxa"/>
        <w:tblLook w:val="01E0" w:firstRow="1" w:lastRow="1" w:firstColumn="1" w:lastColumn="1" w:noHBand="0" w:noVBand="0"/>
      </w:tblPr>
      <w:tblGrid>
        <w:gridCol w:w="4974"/>
        <w:gridCol w:w="708"/>
        <w:gridCol w:w="3918"/>
      </w:tblGrid>
      <w:tr w:rsidR="001F0088" w14:paraId="72059C28" w14:textId="77777777" w:rsidTr="009C6A41">
        <w:trPr>
          <w:cantSplit/>
        </w:trPr>
        <w:tc>
          <w:tcPr>
            <w:tcW w:w="4974" w:type="dxa"/>
          </w:tcPr>
          <w:p w14:paraId="3A3C39F0" w14:textId="26B7B551" w:rsidR="001F0088" w:rsidRPr="00784669" w:rsidRDefault="001F0088" w:rsidP="009931E4">
            <w:pPr>
              <w:pStyle w:val="a7"/>
              <w:tabs>
                <w:tab w:val="left" w:pos="3273"/>
              </w:tabs>
              <w:ind w:right="830" w:firstLine="0"/>
              <w:jc w:val="center"/>
              <w:rPr>
                <w:lang w:val="ru-RU" w:eastAsia="ru-RU"/>
              </w:rPr>
            </w:pPr>
          </w:p>
        </w:tc>
        <w:tc>
          <w:tcPr>
            <w:tcW w:w="708" w:type="dxa"/>
          </w:tcPr>
          <w:p w14:paraId="338773AC" w14:textId="77777777" w:rsidR="001F0088" w:rsidRDefault="001F0088" w:rsidP="00FA3357">
            <w:pPr>
              <w:spacing w:after="60"/>
            </w:pPr>
          </w:p>
        </w:tc>
        <w:tc>
          <w:tcPr>
            <w:tcW w:w="3918" w:type="dxa"/>
          </w:tcPr>
          <w:p w14:paraId="6E6D4BE6" w14:textId="77777777" w:rsidR="001F0088" w:rsidRPr="00784669" w:rsidRDefault="001F0088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</w:tr>
    </w:tbl>
    <w:p w14:paraId="5C44900F" w14:textId="77777777" w:rsidR="003039DF" w:rsidRDefault="003039DF" w:rsidP="003039DF">
      <w:pPr>
        <w:pStyle w:val="a7"/>
      </w:pPr>
    </w:p>
    <w:p w14:paraId="4D576E15" w14:textId="77777777" w:rsidR="00104191" w:rsidRDefault="00104191" w:rsidP="003039DF">
      <w:pPr>
        <w:pStyle w:val="a7"/>
      </w:pPr>
    </w:p>
    <w:p w14:paraId="2E270547" w14:textId="77777777" w:rsidR="00104191" w:rsidRDefault="00104191" w:rsidP="003039DF">
      <w:pPr>
        <w:pStyle w:val="a7"/>
      </w:pPr>
    </w:p>
    <w:p w14:paraId="2A0252FB" w14:textId="77777777" w:rsidR="00104191" w:rsidRDefault="00104191" w:rsidP="003039DF">
      <w:pPr>
        <w:pStyle w:val="a7"/>
      </w:pPr>
    </w:p>
    <w:p w14:paraId="36362706" w14:textId="77777777" w:rsidR="00104191" w:rsidRDefault="00104191" w:rsidP="003039DF">
      <w:pPr>
        <w:pStyle w:val="a7"/>
      </w:pPr>
    </w:p>
    <w:p w14:paraId="5683E1BA" w14:textId="77777777" w:rsidR="005A5DCA" w:rsidRDefault="005A5DCA" w:rsidP="0047727B">
      <w:pPr>
        <w:pStyle w:val="af1"/>
        <w:outlineLvl w:val="9"/>
        <w:rPr>
          <w:szCs w:val="28"/>
        </w:rPr>
      </w:pPr>
    </w:p>
    <w:p w14:paraId="1C778087" w14:textId="7DB633B5" w:rsidR="008973AD" w:rsidRPr="00C3636F" w:rsidRDefault="00257AEF" w:rsidP="0047727B">
      <w:pPr>
        <w:pStyle w:val="af1"/>
        <w:outlineLvl w:val="9"/>
        <w:rPr>
          <w:b/>
          <w:caps/>
          <w:szCs w:val="28"/>
        </w:rPr>
      </w:pPr>
      <w:r w:rsidRPr="00257AEF">
        <w:rPr>
          <w:b/>
        </w:rPr>
        <w:t xml:space="preserve">ПАКЕТ ПРОГРАММНОГО ОБЕСПЕЧЕНИЯ РАСШИРЕННОЙ ПОДДЕРЖКИ СБИС </w:t>
      </w:r>
      <w:r w:rsidR="009F104F">
        <w:rPr>
          <w:b/>
        </w:rPr>
        <w:t>1888BC048</w:t>
      </w:r>
      <w:r>
        <w:rPr>
          <w:b/>
        </w:rPr>
        <w:t>.</w:t>
      </w:r>
      <w:r w:rsidRPr="00257AEF">
        <w:rPr>
          <w:b/>
        </w:rPr>
        <w:t xml:space="preserve"> АДАПТИРОВАННЫЙ ЗАГР</w:t>
      </w:r>
      <w:r w:rsidR="001F4F76">
        <w:rPr>
          <w:b/>
        </w:rPr>
        <w:t xml:space="preserve">УЗЧИК U-BOOT ДЛЯ ПЛАТЫ </w:t>
      </w:r>
      <w:r w:rsidR="00E73EB8">
        <w:rPr>
          <w:b/>
          <w:lang w:val="en-US"/>
        </w:rPr>
        <w:t>MT</w:t>
      </w:r>
      <w:r w:rsidR="00E73EB8" w:rsidRPr="00E73EB8">
        <w:rPr>
          <w:b/>
        </w:rPr>
        <w:t>143</w:t>
      </w:r>
      <w:r w:rsidR="001F4F76">
        <w:rPr>
          <w:b/>
        </w:rPr>
        <w:t>.0</w:t>
      </w:r>
      <w:r w:rsidR="00E73EB8" w:rsidRPr="00E73EB8">
        <w:rPr>
          <w:b/>
        </w:rPr>
        <w:t>5</w:t>
      </w:r>
      <w:r w:rsidRPr="00257AEF">
        <w:rPr>
          <w:b/>
        </w:rPr>
        <w:t xml:space="preserve"> НА КРИСТАЛЛ</w:t>
      </w:r>
      <w:r w:rsidR="001F4F76">
        <w:rPr>
          <w:b/>
        </w:rPr>
        <w:t xml:space="preserve">Е СБИС </w:t>
      </w:r>
      <w:r w:rsidR="009F104F">
        <w:rPr>
          <w:b/>
        </w:rPr>
        <w:t>1888BC048</w:t>
      </w:r>
    </w:p>
    <w:p w14:paraId="6E84E18D" w14:textId="198391A3" w:rsidR="003039DF" w:rsidRPr="00C3636F" w:rsidRDefault="00D13C58" w:rsidP="0047727B">
      <w:pPr>
        <w:pStyle w:val="11"/>
        <w:outlineLvl w:val="9"/>
      </w:pPr>
      <w:r w:rsidRPr="00C3636F">
        <w:t xml:space="preserve">Руководство </w:t>
      </w:r>
      <w:r w:rsidR="004D5085" w:rsidRPr="00C3636F">
        <w:t>оператора</w:t>
      </w:r>
    </w:p>
    <w:p w14:paraId="51EEBDB5" w14:textId="3870A6E7" w:rsidR="00206C39" w:rsidRPr="006545A6" w:rsidRDefault="00405815" w:rsidP="00206C39">
      <w:pPr>
        <w:pStyle w:val="af1"/>
        <w:outlineLvl w:val="9"/>
        <w:rPr>
          <w:b/>
        </w:rPr>
      </w:pPr>
      <w:r w:rsidRPr="00405815">
        <w:rPr>
          <w:b/>
          <w:szCs w:val="28"/>
        </w:rPr>
        <w:t>ЮФКВ.30174-01</w:t>
      </w:r>
      <w:r>
        <w:rPr>
          <w:b/>
          <w:szCs w:val="28"/>
        </w:rPr>
        <w:t xml:space="preserve"> </w:t>
      </w:r>
      <w:r w:rsidR="006545A6">
        <w:rPr>
          <w:b/>
          <w:szCs w:val="28"/>
        </w:rPr>
        <w:t>34</w:t>
      </w:r>
      <w:r w:rsidR="00206C39" w:rsidRPr="00BE217C">
        <w:rPr>
          <w:b/>
          <w:szCs w:val="28"/>
        </w:rPr>
        <w:t> </w:t>
      </w:r>
      <w:r w:rsidR="006545A6">
        <w:rPr>
          <w:b/>
          <w:szCs w:val="28"/>
        </w:rPr>
        <w:t>01</w:t>
      </w:r>
    </w:p>
    <w:p w14:paraId="46F1CC4F" w14:textId="77777777" w:rsidR="003039DF" w:rsidRPr="00C3636F" w:rsidRDefault="00D13C58" w:rsidP="0047727B">
      <w:pPr>
        <w:pStyle w:val="af1"/>
        <w:outlineLvl w:val="9"/>
        <w:rPr>
          <w:b/>
        </w:rPr>
      </w:pPr>
      <w:r w:rsidRPr="00C3636F">
        <w:rPr>
          <w:b/>
        </w:rPr>
        <w:t xml:space="preserve">Листов </w:t>
      </w:r>
      <w:r w:rsidR="00B84DD9" w:rsidRPr="00C3636F">
        <w:rPr>
          <w:b/>
        </w:rPr>
        <w:fldChar w:fldCharType="begin"/>
      </w:r>
      <w:r w:rsidR="00B84DD9" w:rsidRPr="00C3636F">
        <w:rPr>
          <w:b/>
        </w:rPr>
        <w:instrText xml:space="preserve"> NUMPAGES   \* MERGEFORMAT </w:instrText>
      </w:r>
      <w:r w:rsidR="00B84DD9" w:rsidRPr="00C3636F">
        <w:rPr>
          <w:b/>
        </w:rPr>
        <w:fldChar w:fldCharType="separate"/>
      </w:r>
      <w:r w:rsidR="00405815">
        <w:rPr>
          <w:b/>
          <w:noProof/>
        </w:rPr>
        <w:t>24</w:t>
      </w:r>
      <w:r w:rsidR="00B84DD9" w:rsidRPr="00C3636F">
        <w:rPr>
          <w:b/>
          <w:noProof/>
        </w:rPr>
        <w:fldChar w:fldCharType="end"/>
      </w:r>
    </w:p>
    <w:p w14:paraId="4537D887" w14:textId="77777777" w:rsidR="003039DF" w:rsidRDefault="003039DF" w:rsidP="003039DF">
      <w:pPr>
        <w:pStyle w:val="a7"/>
      </w:pPr>
    </w:p>
    <w:tbl>
      <w:tblPr>
        <w:tblW w:w="0" w:type="auto"/>
        <w:tblInd w:w="649" w:type="dxa"/>
        <w:tblLook w:val="01E0" w:firstRow="1" w:lastRow="1" w:firstColumn="1" w:lastColumn="1" w:noHBand="0" w:noVBand="0"/>
      </w:tblPr>
      <w:tblGrid>
        <w:gridCol w:w="4546"/>
        <w:gridCol w:w="595"/>
        <w:gridCol w:w="4415"/>
      </w:tblGrid>
      <w:tr w:rsidR="003039DF" w14:paraId="00F46C68" w14:textId="77777777" w:rsidTr="00FA3357">
        <w:trPr>
          <w:cantSplit/>
        </w:trPr>
        <w:tc>
          <w:tcPr>
            <w:tcW w:w="4552" w:type="dxa"/>
          </w:tcPr>
          <w:p w14:paraId="0A7A871E" w14:textId="77777777" w:rsidR="003039DF" w:rsidRPr="00784669" w:rsidRDefault="003039DF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  <w:tc>
          <w:tcPr>
            <w:tcW w:w="596" w:type="dxa"/>
          </w:tcPr>
          <w:p w14:paraId="199E35BC" w14:textId="77777777" w:rsidR="003039DF" w:rsidRDefault="003039DF" w:rsidP="00FA3357">
            <w:pPr>
              <w:spacing w:after="60"/>
            </w:pPr>
          </w:p>
        </w:tc>
        <w:tc>
          <w:tcPr>
            <w:tcW w:w="4422" w:type="dxa"/>
          </w:tcPr>
          <w:p w14:paraId="65802ABC" w14:textId="77777777" w:rsidR="003039DF" w:rsidRPr="00784669" w:rsidRDefault="003039DF" w:rsidP="00FA3357">
            <w:pPr>
              <w:pStyle w:val="af"/>
              <w:spacing w:after="60"/>
              <w:rPr>
                <w:lang w:val="ru-RU" w:eastAsia="ru-RU"/>
              </w:rPr>
            </w:pPr>
          </w:p>
        </w:tc>
      </w:tr>
    </w:tbl>
    <w:p w14:paraId="3BEF79CB" w14:textId="77777777" w:rsidR="003039DF" w:rsidRDefault="003039DF" w:rsidP="003039DF">
      <w:pPr>
        <w:pStyle w:val="a7"/>
      </w:pPr>
    </w:p>
    <w:p w14:paraId="6D203A6F" w14:textId="77777777" w:rsidR="003039DF" w:rsidRDefault="003039DF" w:rsidP="003039DF">
      <w:pPr>
        <w:pStyle w:val="a7"/>
      </w:pPr>
    </w:p>
    <w:p w14:paraId="086EA9E4" w14:textId="77777777" w:rsidR="003039DF" w:rsidRDefault="003039DF" w:rsidP="003039DF">
      <w:pPr>
        <w:pStyle w:val="a7"/>
      </w:pPr>
    </w:p>
    <w:p w14:paraId="18784328" w14:textId="77777777" w:rsidR="003039DF" w:rsidRDefault="003039DF" w:rsidP="003039DF">
      <w:pPr>
        <w:pStyle w:val="a7"/>
      </w:pPr>
    </w:p>
    <w:p w14:paraId="36972756" w14:textId="77777777" w:rsidR="00B23D80" w:rsidRDefault="00B23D80" w:rsidP="00B25BA5">
      <w:pPr>
        <w:pStyle w:val="a7"/>
      </w:pPr>
    </w:p>
    <w:p w14:paraId="21B0AFF4" w14:textId="77777777" w:rsidR="00B23D80" w:rsidRDefault="00B23D80" w:rsidP="00B25BA5">
      <w:pPr>
        <w:pStyle w:val="a7"/>
        <w:sectPr w:rsidR="00B23D80" w:rsidSect="00751F6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567" w:bottom="1315" w:left="1134" w:header="567" w:footer="284" w:gutter="0"/>
          <w:cols w:space="708"/>
          <w:docGrid w:linePitch="360"/>
        </w:sectPr>
      </w:pPr>
    </w:p>
    <w:p w14:paraId="125AD911" w14:textId="77777777" w:rsidR="00453768" w:rsidRDefault="00704BFA" w:rsidP="00797E25">
      <w:pPr>
        <w:pStyle w:val="1a"/>
        <w:ind w:left="0"/>
      </w:pPr>
      <w:r>
        <w:lastRenderedPageBreak/>
        <w:t>А</w:t>
      </w:r>
      <w:r w:rsidR="00453768" w:rsidRPr="00B407E4">
        <w:t>ннотация</w:t>
      </w:r>
    </w:p>
    <w:p w14:paraId="42462835" w14:textId="09EE4CC4" w:rsidR="00355A98" w:rsidRDefault="001D1B35" w:rsidP="00E1308C">
      <w:pPr>
        <w:pStyle w:val="a7"/>
        <w:ind w:firstLine="709"/>
      </w:pPr>
      <w:r>
        <w:t>Настоящее р</w:t>
      </w:r>
      <w:r w:rsidR="00DA22C6">
        <w:t>уководство распространяется на</w:t>
      </w:r>
      <w:r w:rsidR="008973AD">
        <w:t xml:space="preserve"> </w:t>
      </w:r>
      <w:r w:rsidR="00E1308C" w:rsidRPr="0047727B">
        <w:t>адаптированный</w:t>
      </w:r>
      <w:r w:rsidR="0047727B" w:rsidRPr="0047727B">
        <w:t xml:space="preserve"> загрузчик </w:t>
      </w:r>
      <w:r w:rsidR="0047727B">
        <w:rPr>
          <w:lang w:val="en-US"/>
        </w:rPr>
        <w:t>U</w:t>
      </w:r>
      <w:r w:rsidR="0047727B" w:rsidRPr="0047727B">
        <w:t>-</w:t>
      </w:r>
      <w:r w:rsidR="0047727B">
        <w:rPr>
          <w:lang w:val="en-US"/>
        </w:rPr>
        <w:t>B</w:t>
      </w:r>
      <w:proofErr w:type="spellStart"/>
      <w:r w:rsidR="0047727B" w:rsidRPr="0047727B">
        <w:t>oot</w:t>
      </w:r>
      <w:proofErr w:type="spellEnd"/>
      <w:r w:rsidR="0047727B" w:rsidRPr="0047727B">
        <w:t xml:space="preserve"> </w:t>
      </w:r>
      <w:r w:rsidR="001F4F76">
        <w:t>для платы М</w:t>
      </w:r>
      <w:r w:rsidR="00FE3B43">
        <w:rPr>
          <w:lang w:val="en-US"/>
        </w:rPr>
        <w:t>T</w:t>
      </w:r>
      <w:r w:rsidR="00FE3B43" w:rsidRPr="00FE3B43">
        <w:rPr>
          <w:lang w:val="ru-RU"/>
        </w:rPr>
        <w:t>143.05</w:t>
      </w:r>
      <w:r w:rsidR="00257AEF" w:rsidRPr="00257AEF">
        <w:t xml:space="preserve"> на кристалл</w:t>
      </w:r>
      <w:r w:rsidR="001F4F76">
        <w:rPr>
          <w:lang w:val="ru-RU"/>
        </w:rPr>
        <w:t>е</w:t>
      </w:r>
      <w:r w:rsidR="001F4F76">
        <w:t xml:space="preserve"> СБИС </w:t>
      </w:r>
      <w:r w:rsidR="009F104F">
        <w:t>1888BC048</w:t>
      </w:r>
      <w:r w:rsidR="001F4F76">
        <w:t xml:space="preserve"> </w:t>
      </w:r>
      <w:r w:rsidR="002A52D2" w:rsidRPr="0047727B">
        <w:t xml:space="preserve">(далее – </w:t>
      </w:r>
      <w:r w:rsidR="00A413EE">
        <w:rPr>
          <w:lang w:val="ru-RU"/>
        </w:rPr>
        <w:t xml:space="preserve">Загрузчик </w:t>
      </w:r>
      <w:r w:rsidR="00A413EE">
        <w:rPr>
          <w:lang w:val="en-US"/>
        </w:rPr>
        <w:t>U</w:t>
      </w:r>
      <w:r w:rsidR="00A413EE" w:rsidRPr="00A413EE">
        <w:rPr>
          <w:lang w:val="ru-RU"/>
        </w:rPr>
        <w:t>-</w:t>
      </w:r>
      <w:r w:rsidR="00A413EE">
        <w:rPr>
          <w:lang w:val="en-US"/>
        </w:rPr>
        <w:t>Boot</w:t>
      </w:r>
      <w:r w:rsidR="002A52D2" w:rsidRPr="0047727B">
        <w:rPr>
          <w:lang w:val="ru-RU"/>
        </w:rPr>
        <w:t>,</w:t>
      </w:r>
      <w:r w:rsidR="002A52D2">
        <w:rPr>
          <w:lang w:val="ru-RU"/>
        </w:rPr>
        <w:t xml:space="preserve"> программа</w:t>
      </w:r>
      <w:r w:rsidR="002A52D2">
        <w:t>)</w:t>
      </w:r>
      <w:r w:rsidR="009135E7">
        <w:rPr>
          <w:lang w:val="ru-RU"/>
        </w:rPr>
        <w:t>.</w:t>
      </w:r>
    </w:p>
    <w:p w14:paraId="18815A97" w14:textId="77777777" w:rsidR="00355A98" w:rsidRDefault="00D111A8" w:rsidP="00E1308C">
      <w:pPr>
        <w:pStyle w:val="a7"/>
        <w:ind w:firstLine="709"/>
      </w:pPr>
      <w:r>
        <w:t>Д</w:t>
      </w:r>
      <w:r w:rsidR="001D1B35">
        <w:t>окумент</w:t>
      </w:r>
      <w:r w:rsidR="00355A98">
        <w:t xml:space="preserve"> </w:t>
      </w:r>
      <w:r w:rsidR="001D1B35">
        <w:t>содержит</w:t>
      </w:r>
      <w:r w:rsidR="00355A98">
        <w:t xml:space="preserve"> общие сведения о программе, условия её выполнения,</w:t>
      </w:r>
      <w:r w:rsidR="00955409">
        <w:rPr>
          <w:lang w:val="ru-RU"/>
        </w:rPr>
        <w:t xml:space="preserve"> описание</w:t>
      </w:r>
      <w:r w:rsidR="00355A98">
        <w:t xml:space="preserve"> действи</w:t>
      </w:r>
      <w:r w:rsidR="00955409">
        <w:rPr>
          <w:lang w:val="ru-RU"/>
        </w:rPr>
        <w:t>й</w:t>
      </w:r>
      <w:r w:rsidR="00355A98">
        <w:t xml:space="preserve"> оператора при выполнении программы,</w:t>
      </w:r>
      <w:r w:rsidR="008973AD">
        <w:t xml:space="preserve"> описание сообщений</w:t>
      </w:r>
      <w:r w:rsidR="00355A98">
        <w:t xml:space="preserve"> оператору.</w:t>
      </w:r>
    </w:p>
    <w:p w14:paraId="357D0475" w14:textId="77777777" w:rsidR="00355A98" w:rsidRDefault="00355A98" w:rsidP="00E1308C">
      <w:pPr>
        <w:pStyle w:val="a7"/>
        <w:ind w:firstLine="709"/>
      </w:pPr>
      <w:r>
        <w:t xml:space="preserve">Документ составлен с учётом требований ГОСТ 19.101-77, ГОСТ 19.105-78, </w:t>
      </w:r>
      <w:r w:rsidR="0018703C">
        <w:br/>
      </w:r>
      <w:r>
        <w:t>ГОСТ 19.106-78.</w:t>
      </w:r>
    </w:p>
    <w:p w14:paraId="1820DFC9" w14:textId="77777777" w:rsidR="00B23D80" w:rsidRDefault="00B23D80" w:rsidP="00462A64">
      <w:pPr>
        <w:pStyle w:val="1a"/>
        <w:ind w:left="0"/>
      </w:pPr>
      <w:r>
        <w:lastRenderedPageBreak/>
        <w:t>Содержание</w:t>
      </w:r>
    </w:p>
    <w:bookmarkStart w:id="0" w:name="_Ref245205309"/>
    <w:p w14:paraId="64D501D2" w14:textId="77777777" w:rsidR="00CD3B5F" w:rsidRDefault="00E1308C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1;1;Заголовок 2;2;Приложение;1" </w:instrText>
      </w:r>
      <w:r>
        <w:fldChar w:fldCharType="separate"/>
      </w:r>
      <w:hyperlink w:anchor="_Toc26965701" w:history="1">
        <w:r w:rsidR="00CD3B5F" w:rsidRPr="0069061F">
          <w:rPr>
            <w:rStyle w:val="aff"/>
            <w:noProof/>
          </w:rPr>
          <w:t>1. Назначение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_Toc26965701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4</w:t>
        </w:r>
        <w:r w:rsidR="00CD3B5F">
          <w:rPr>
            <w:noProof/>
            <w:webHidden/>
          </w:rPr>
          <w:fldChar w:fldCharType="end"/>
        </w:r>
      </w:hyperlink>
    </w:p>
    <w:p w14:paraId="5AB3B951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2" w:history="1">
        <w:r w:rsidR="00CD3B5F" w:rsidRPr="0069061F">
          <w:rPr>
            <w:rStyle w:val="aff"/>
            <w:noProof/>
          </w:rPr>
          <w:t>1.1 Общие сведения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_Toc26965702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4</w:t>
        </w:r>
        <w:r w:rsidR="00CD3B5F">
          <w:rPr>
            <w:noProof/>
            <w:webHidden/>
          </w:rPr>
          <w:fldChar w:fldCharType="end"/>
        </w:r>
      </w:hyperlink>
    </w:p>
    <w:p w14:paraId="3BD94513" w14:textId="77777777" w:rsidR="00CD3B5F" w:rsidRDefault="004058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6965703" w:history="1">
        <w:r w:rsidR="00CD3B5F" w:rsidRPr="0069061F">
          <w:rPr>
            <w:rStyle w:val="aff"/>
            <w:noProof/>
          </w:rPr>
          <w:t>2. Условия выполнения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_Toc26965703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6</w:t>
        </w:r>
        <w:r w:rsidR="00CD3B5F">
          <w:rPr>
            <w:noProof/>
            <w:webHidden/>
          </w:rPr>
          <w:fldChar w:fldCharType="end"/>
        </w:r>
      </w:hyperlink>
    </w:p>
    <w:p w14:paraId="193BABEB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4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D3B5F" w:rsidRPr="0069061F">
          <w:rPr>
            <w:rStyle w:val="aff"/>
            <w:noProof/>
          </w:rPr>
          <w:t xml:space="preserve"> Требования к среде функционирования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_Toc26965704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6</w:t>
        </w:r>
        <w:r w:rsidR="00CD3B5F">
          <w:rPr>
            <w:noProof/>
            <w:webHidden/>
          </w:rPr>
          <w:fldChar w:fldCharType="end"/>
        </w:r>
      </w:hyperlink>
    </w:p>
    <w:p w14:paraId="213F0AD3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5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D3B5F" w:rsidRPr="0069061F">
          <w:rPr>
            <w:rStyle w:val="aff"/>
            <w:noProof/>
          </w:rPr>
          <w:t xml:space="preserve"> Установка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_Toc26965705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6</w:t>
        </w:r>
        <w:r w:rsidR="00CD3B5F">
          <w:rPr>
            <w:noProof/>
            <w:webHidden/>
          </w:rPr>
          <w:fldChar w:fldCharType="end"/>
        </w:r>
      </w:hyperlink>
    </w:p>
    <w:p w14:paraId="0A8EF9D4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6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D3B5F" w:rsidRPr="0069061F">
          <w:rPr>
            <w:rStyle w:val="aff"/>
            <w:noProof/>
          </w:rPr>
          <w:t xml:space="preserve"> Подготовка к запуску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_Toc26965706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6</w:t>
        </w:r>
        <w:r w:rsidR="00CD3B5F">
          <w:rPr>
            <w:noProof/>
            <w:webHidden/>
          </w:rPr>
          <w:fldChar w:fldCharType="end"/>
        </w:r>
      </w:hyperlink>
    </w:p>
    <w:p w14:paraId="2A12DDD5" w14:textId="77777777" w:rsidR="00CD3B5F" w:rsidRDefault="004058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6965707" w:history="1">
        <w:r w:rsidR="00CD3B5F" w:rsidRPr="0069061F">
          <w:rPr>
            <w:rStyle w:val="aff"/>
            <w:noProof/>
          </w:rPr>
          <w:t>3. Выполнение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_Toc26965707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7</w:t>
        </w:r>
        <w:r w:rsidR="00CD3B5F">
          <w:rPr>
            <w:noProof/>
            <w:webHidden/>
          </w:rPr>
          <w:fldChar w:fldCharType="end"/>
        </w:r>
      </w:hyperlink>
    </w:p>
    <w:p w14:paraId="30D5077A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8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D3B5F" w:rsidRPr="0069061F">
          <w:rPr>
            <w:rStyle w:val="aff"/>
            <w:noProof/>
          </w:rPr>
          <w:t xml:space="preserve"> Запуск программы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_Toc26965708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7</w:t>
        </w:r>
        <w:r w:rsidR="00CD3B5F">
          <w:rPr>
            <w:noProof/>
            <w:webHidden/>
          </w:rPr>
          <w:fldChar w:fldCharType="end"/>
        </w:r>
      </w:hyperlink>
    </w:p>
    <w:p w14:paraId="778C97A7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09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D3B5F" w:rsidRPr="0069061F">
          <w:rPr>
            <w:rStyle w:val="aff"/>
            <w:noProof/>
          </w:rPr>
          <w:t xml:space="preserve"> Загрузка образа ядра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_Toc26965709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7</w:t>
        </w:r>
        <w:r w:rsidR="00CD3B5F">
          <w:rPr>
            <w:noProof/>
            <w:webHidden/>
          </w:rPr>
          <w:fldChar w:fldCharType="end"/>
        </w:r>
      </w:hyperlink>
    </w:p>
    <w:p w14:paraId="67A2D4AE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10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D3B5F" w:rsidRPr="0069061F">
          <w:rPr>
            <w:rStyle w:val="aff"/>
            <w:noProof/>
          </w:rPr>
          <w:t xml:space="preserve"> Настройка переменных окружения загрузчика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_Toc26965710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9</w:t>
        </w:r>
        <w:r w:rsidR="00CD3B5F">
          <w:rPr>
            <w:noProof/>
            <w:webHidden/>
          </w:rPr>
          <w:fldChar w:fldCharType="end"/>
        </w:r>
      </w:hyperlink>
    </w:p>
    <w:p w14:paraId="6CC61084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11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CD3B5F" w:rsidRPr="0069061F">
          <w:rPr>
            <w:rStyle w:val="aff"/>
            <w:noProof/>
          </w:rPr>
          <w:t xml:space="preserve"> Работа с памятью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_Toc26965711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11</w:t>
        </w:r>
        <w:r w:rsidR="00CD3B5F">
          <w:rPr>
            <w:noProof/>
            <w:webHidden/>
          </w:rPr>
          <w:fldChar w:fldCharType="end"/>
        </w:r>
      </w:hyperlink>
    </w:p>
    <w:p w14:paraId="05749B15" w14:textId="77777777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12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CD3B5F" w:rsidRPr="0069061F">
          <w:rPr>
            <w:rStyle w:val="aff"/>
            <w:noProof/>
          </w:rPr>
          <w:t xml:space="preserve"> Работа с </w:t>
        </w:r>
        <w:r w:rsidR="00CD3B5F" w:rsidRPr="0069061F">
          <w:rPr>
            <w:rStyle w:val="aff"/>
            <w:noProof/>
            <w:lang w:val="en-US"/>
          </w:rPr>
          <w:t xml:space="preserve">Flash </w:t>
        </w:r>
        <w:r w:rsidR="00CD3B5F" w:rsidRPr="0069061F">
          <w:rPr>
            <w:rStyle w:val="aff"/>
            <w:noProof/>
          </w:rPr>
          <w:t>памятью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_Toc26965712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14</w:t>
        </w:r>
        <w:r w:rsidR="00CD3B5F">
          <w:rPr>
            <w:noProof/>
            <w:webHidden/>
          </w:rPr>
          <w:fldChar w:fldCharType="end"/>
        </w:r>
      </w:hyperlink>
    </w:p>
    <w:p w14:paraId="656E234F" w14:textId="40D17A74" w:rsidR="00CD3B5F" w:rsidRDefault="00405815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65713" w:history="1">
        <w:r w:rsidR="00CD3B5F" w:rsidRPr="0069061F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441855">
          <w:rPr>
            <w:rStyle w:val="a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Работа с </w:t>
        </w:r>
        <w:r w:rsidR="00441855">
          <w:rPr>
            <w:rStyle w:val="aff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I2C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_Toc26965713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15</w:t>
        </w:r>
        <w:r w:rsidR="00CD3B5F">
          <w:rPr>
            <w:noProof/>
            <w:webHidden/>
          </w:rPr>
          <w:fldChar w:fldCharType="end"/>
        </w:r>
      </w:hyperlink>
    </w:p>
    <w:p w14:paraId="2E788012" w14:textId="77777777" w:rsidR="00CD3B5F" w:rsidRDefault="004058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6965715" w:history="1">
        <w:r w:rsidR="00CD3B5F" w:rsidRPr="0069061F">
          <w:rPr>
            <w:rStyle w:val="aff"/>
            <w:noProof/>
          </w:rPr>
          <w:t>4. Сообщения оператору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_Toc26965715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17</w:t>
        </w:r>
        <w:r w:rsidR="00CD3B5F">
          <w:rPr>
            <w:noProof/>
            <w:webHidden/>
          </w:rPr>
          <w:fldChar w:fldCharType="end"/>
        </w:r>
      </w:hyperlink>
    </w:p>
    <w:p w14:paraId="5FD60F26" w14:textId="77777777" w:rsidR="00CD3B5F" w:rsidRDefault="004058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6965716" w:history="1">
        <w:r w:rsidR="00CD3B5F" w:rsidRPr="0069061F">
          <w:rPr>
            <w:rStyle w:val="aff"/>
            <w:noProof/>
          </w:rPr>
          <w:t>Перечень принятых сокращений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_Toc26965716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18</w:t>
        </w:r>
        <w:r w:rsidR="00CD3B5F">
          <w:rPr>
            <w:noProof/>
            <w:webHidden/>
          </w:rPr>
          <w:fldChar w:fldCharType="end"/>
        </w:r>
      </w:hyperlink>
    </w:p>
    <w:p w14:paraId="32101220" w14:textId="77777777" w:rsidR="00CD3B5F" w:rsidRDefault="004058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6965717" w:history="1">
        <w:r w:rsidR="00CD3B5F" w:rsidRPr="0069061F">
          <w:rPr>
            <w:rStyle w:val="aff"/>
            <w:noProof/>
          </w:rPr>
          <w:t xml:space="preserve">Приложение А. Список доступных команд загрузчика </w:t>
        </w:r>
        <w:r w:rsidR="00CD3B5F" w:rsidRPr="0069061F">
          <w:rPr>
            <w:rStyle w:val="aff"/>
            <w:noProof/>
            <w:lang w:val="en-US"/>
          </w:rPr>
          <w:t>U</w:t>
        </w:r>
        <w:r w:rsidR="00CD3B5F" w:rsidRPr="0069061F">
          <w:rPr>
            <w:rStyle w:val="aff"/>
            <w:noProof/>
          </w:rPr>
          <w:t>-</w:t>
        </w:r>
        <w:r w:rsidR="00CD3B5F" w:rsidRPr="0069061F">
          <w:rPr>
            <w:rStyle w:val="aff"/>
            <w:noProof/>
            <w:lang w:val="en-US"/>
          </w:rPr>
          <w:t>Boot</w:t>
        </w:r>
        <w:r w:rsidR="00CD3B5F">
          <w:rPr>
            <w:noProof/>
            <w:webHidden/>
          </w:rPr>
          <w:tab/>
        </w:r>
        <w:r w:rsidR="00CD3B5F">
          <w:rPr>
            <w:noProof/>
            <w:webHidden/>
          </w:rPr>
          <w:fldChar w:fldCharType="begin"/>
        </w:r>
        <w:r w:rsidR="00CD3B5F">
          <w:rPr>
            <w:noProof/>
            <w:webHidden/>
          </w:rPr>
          <w:instrText xml:space="preserve"> PAGEREF _Toc26965717 \h </w:instrText>
        </w:r>
        <w:r w:rsidR="00CD3B5F">
          <w:rPr>
            <w:noProof/>
            <w:webHidden/>
          </w:rPr>
        </w:r>
        <w:r w:rsidR="00CD3B5F">
          <w:rPr>
            <w:noProof/>
            <w:webHidden/>
          </w:rPr>
          <w:fldChar w:fldCharType="separate"/>
        </w:r>
        <w:r w:rsidR="00CD3B5F">
          <w:rPr>
            <w:noProof/>
            <w:webHidden/>
          </w:rPr>
          <w:t>20</w:t>
        </w:r>
        <w:r w:rsidR="00CD3B5F">
          <w:rPr>
            <w:noProof/>
            <w:webHidden/>
          </w:rPr>
          <w:fldChar w:fldCharType="end"/>
        </w:r>
      </w:hyperlink>
    </w:p>
    <w:p w14:paraId="050A4C4A" w14:textId="1C174234" w:rsidR="00282622" w:rsidRDefault="00E1308C" w:rsidP="00C57CF2">
      <w:pPr>
        <w:pStyle w:val="10"/>
        <w:spacing w:before="0" w:after="0"/>
        <w:ind w:left="0"/>
      </w:pPr>
      <w:r>
        <w:lastRenderedPageBreak/>
        <w:fldChar w:fldCharType="end"/>
      </w:r>
      <w:bookmarkStart w:id="1" w:name="_Toc26965701"/>
      <w:r w:rsidR="008A38C3">
        <w:t>Назначение программы</w:t>
      </w:r>
      <w:bookmarkEnd w:id="0"/>
      <w:bookmarkEnd w:id="1"/>
    </w:p>
    <w:p w14:paraId="324A2D4B" w14:textId="6EE558EC" w:rsidR="00A00AF9" w:rsidRDefault="00A00AF9" w:rsidP="006545A6">
      <w:pPr>
        <w:pStyle w:val="23"/>
      </w:pPr>
      <w:bookmarkStart w:id="2" w:name="_Toc26965702"/>
      <w:r w:rsidRPr="006545A6">
        <w:t>Общие</w:t>
      </w:r>
      <w:r w:rsidRPr="00A00AF9">
        <w:t xml:space="preserve"> сведения</w:t>
      </w:r>
      <w:bookmarkEnd w:id="2"/>
    </w:p>
    <w:p w14:paraId="104BF9C1" w14:textId="675470CE" w:rsidR="00A22144" w:rsidRPr="00A00AF9" w:rsidRDefault="00257AEF" w:rsidP="00257AEF">
      <w:pPr>
        <w:pStyle w:val="32"/>
      </w:pPr>
      <w:r>
        <w:t>А</w:t>
      </w:r>
      <w:r w:rsidRPr="00257AEF">
        <w:t>даптированный загрузчик U-</w:t>
      </w:r>
      <w:proofErr w:type="spellStart"/>
      <w:r w:rsidRPr="00257AEF">
        <w:t>Boot</w:t>
      </w:r>
      <w:proofErr w:type="spellEnd"/>
      <w:r w:rsidR="001F4F76">
        <w:t xml:space="preserve"> для платы </w:t>
      </w:r>
      <w:r w:rsidR="00FE3B43">
        <w:rPr>
          <w:lang w:val="en-US"/>
        </w:rPr>
        <w:t>MT</w:t>
      </w:r>
      <w:r w:rsidR="00FE3B43" w:rsidRPr="00FE3B43">
        <w:t>143.0</w:t>
      </w:r>
      <w:r w:rsidR="001F4F76">
        <w:t>5</w:t>
      </w:r>
      <w:r>
        <w:t xml:space="preserve"> на </w:t>
      </w:r>
      <w:r w:rsidRPr="00257AEF">
        <w:t>кристалл</w:t>
      </w:r>
      <w:r w:rsidR="001F4F76">
        <w:t>е</w:t>
      </w:r>
      <w:r w:rsidRPr="00257AEF">
        <w:t xml:space="preserve"> СБИС </w:t>
      </w:r>
      <w:r w:rsidR="009F104F">
        <w:t>1888BC048</w:t>
      </w:r>
      <w:r w:rsidRPr="00257AEF">
        <w:t xml:space="preserve"> </w:t>
      </w:r>
      <w:r w:rsidR="00A22144" w:rsidRPr="00A00AF9">
        <w:t xml:space="preserve">входит в состав пакета программного обеспечения (далее по тексту ППО) </w:t>
      </w:r>
      <w:r w:rsidRPr="00257AEF">
        <w:t xml:space="preserve">расширенной поддержки СБИС </w:t>
      </w:r>
      <w:r w:rsidR="009F104F">
        <w:t>1888BC048</w:t>
      </w:r>
      <w:r w:rsidR="00A22144" w:rsidRPr="00A00AF9">
        <w:t>, разработки НТЦ «Модуль», предназначенного для выполнения на аппара</w:t>
      </w:r>
      <w:r w:rsidR="00D16615">
        <w:t>тных ресурсах плат</w:t>
      </w:r>
      <w:r w:rsidR="001F4F76">
        <w:t>ы</w:t>
      </w:r>
      <w:r w:rsidR="00FE3B43" w:rsidRPr="00FE3B43">
        <w:t xml:space="preserve"> </w:t>
      </w:r>
      <w:r w:rsidR="00FE3B43">
        <w:rPr>
          <w:lang w:val="en-US"/>
        </w:rPr>
        <w:t>MT</w:t>
      </w:r>
      <w:r w:rsidR="00FE3B43" w:rsidRPr="00FE3B43">
        <w:t>143.0</w:t>
      </w:r>
      <w:r w:rsidR="00FE3B43">
        <w:t xml:space="preserve">5 </w:t>
      </w:r>
      <w:r w:rsidR="009931E4">
        <w:t>на </w:t>
      </w:r>
      <w:r w:rsidR="00A22144" w:rsidRPr="00A00AF9">
        <w:t xml:space="preserve">кристалле СБИС </w:t>
      </w:r>
      <w:r w:rsidR="009F104F">
        <w:t>1888BC048</w:t>
      </w:r>
      <w:r w:rsidR="00A22144" w:rsidRPr="00A00AF9">
        <w:t>.</w:t>
      </w:r>
    </w:p>
    <w:p w14:paraId="4A08E7BA" w14:textId="36305E95" w:rsidR="00380737" w:rsidRDefault="00380737" w:rsidP="00380737">
      <w:pPr>
        <w:pStyle w:val="32"/>
      </w:pPr>
      <w:r>
        <w:t xml:space="preserve">Загрузчик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 w:rsidRPr="00380737">
        <w:t xml:space="preserve"> </w:t>
      </w:r>
      <w:r>
        <w:t xml:space="preserve">предназначен для загрузки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>
        <w:t>, образа ядра</w:t>
      </w:r>
      <w:r w:rsidRPr="00380737">
        <w:t xml:space="preserve"> </w:t>
      </w:r>
      <w:r>
        <w:t xml:space="preserve">и </w:t>
      </w:r>
      <w:r>
        <w:rPr>
          <w:lang w:val="en-US"/>
        </w:rPr>
        <w:t>device</w:t>
      </w:r>
      <w:r w:rsidRPr="00380737">
        <w:t xml:space="preserve"> </w:t>
      </w:r>
      <w:r>
        <w:rPr>
          <w:lang w:val="en-US"/>
        </w:rPr>
        <w:t>tree</w:t>
      </w:r>
      <w:r w:rsidRPr="00380737">
        <w:t xml:space="preserve"> с:</w:t>
      </w:r>
    </w:p>
    <w:p w14:paraId="78A946DA" w14:textId="23214C5C" w:rsidR="00FE3B43" w:rsidRPr="00FE3B43" w:rsidRDefault="00FE3B43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>
        <w:rPr>
          <w:lang w:val="en-US" w:eastAsia="ru-RU"/>
        </w:rPr>
        <w:t>I2C</w:t>
      </w:r>
      <w:r w:rsidRPr="00FE3B43">
        <w:rPr>
          <w:lang w:val="ru-RU" w:eastAsia="ru-RU"/>
        </w:rPr>
        <w:t xml:space="preserve"> </w:t>
      </w:r>
      <w:r>
        <w:rPr>
          <w:lang w:val="en-US" w:eastAsia="ru-RU"/>
        </w:rPr>
        <w:t>EEPROM</w:t>
      </w:r>
      <w:r w:rsidRPr="00FE3B43">
        <w:rPr>
          <w:lang w:val="ru-RU" w:eastAsia="ru-RU"/>
        </w:rPr>
        <w:t>;</w:t>
      </w:r>
    </w:p>
    <w:p w14:paraId="7663BE2A" w14:textId="77777777" w:rsidR="00FE3B43" w:rsidRDefault="00FE3B43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>
        <w:rPr>
          <w:lang w:val="en-US" w:eastAsia="ru-RU"/>
        </w:rPr>
        <w:t>SD</w:t>
      </w:r>
      <w:r>
        <w:rPr>
          <w:lang w:val="ru-RU" w:eastAsia="ru-RU"/>
        </w:rPr>
        <w:t xml:space="preserve"> карты;</w:t>
      </w:r>
    </w:p>
    <w:p w14:paraId="43BD445D" w14:textId="685529C8" w:rsidR="00380737" w:rsidRPr="00380737" w:rsidRDefault="00380737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>
        <w:rPr>
          <w:lang w:val="en-US" w:eastAsia="ru-RU"/>
        </w:rPr>
        <w:t xml:space="preserve">SPI </w:t>
      </w:r>
      <w:r w:rsidR="00407151">
        <w:rPr>
          <w:lang w:val="en-US" w:eastAsia="ru-RU"/>
        </w:rPr>
        <w:t>F</w:t>
      </w:r>
      <w:r>
        <w:rPr>
          <w:lang w:val="en-US" w:eastAsia="ru-RU"/>
        </w:rPr>
        <w:t>lash;</w:t>
      </w:r>
    </w:p>
    <w:p w14:paraId="140E5A1A" w14:textId="4189784D" w:rsidR="00380737" w:rsidRPr="00380737" w:rsidRDefault="00380737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>
        <w:rPr>
          <w:lang w:val="en-US" w:eastAsia="ru-RU"/>
        </w:rPr>
        <w:t>Ethernet (TFTP, EDCL)</w:t>
      </w:r>
      <w:r w:rsidR="00407151">
        <w:rPr>
          <w:lang w:val="ru-RU" w:eastAsia="ru-RU"/>
        </w:rPr>
        <w:t>.</w:t>
      </w:r>
    </w:p>
    <w:p w14:paraId="47A106B3" w14:textId="6392E7E6" w:rsidR="00380737" w:rsidRDefault="00380737" w:rsidP="00380737">
      <w:pPr>
        <w:pStyle w:val="32"/>
      </w:pPr>
      <w:r w:rsidRPr="00380737">
        <w:t xml:space="preserve">Загрузчик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 w:rsidRPr="00380737">
        <w:t xml:space="preserve"> обеспечивает следующие основные возможности:</w:t>
      </w:r>
    </w:p>
    <w:p w14:paraId="65C2EC4F" w14:textId="758DAF5E" w:rsidR="00380737" w:rsidRDefault="00380737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Конфигурация </w:t>
      </w:r>
      <w:r>
        <w:rPr>
          <w:lang w:val="en-US" w:eastAsia="ru-RU"/>
        </w:rPr>
        <w:t>DDR</w:t>
      </w:r>
      <w:r w:rsidRPr="00380737">
        <w:rPr>
          <w:lang w:val="ru-RU" w:eastAsia="ru-RU"/>
        </w:rPr>
        <w:t xml:space="preserve"> </w:t>
      </w:r>
      <w:r>
        <w:rPr>
          <w:lang w:val="ru-RU" w:eastAsia="ru-RU"/>
        </w:rPr>
        <w:t xml:space="preserve">памяти на базе данных в </w:t>
      </w:r>
      <w:r>
        <w:rPr>
          <w:lang w:val="en-US" w:eastAsia="ru-RU"/>
        </w:rPr>
        <w:t>EEPROM</w:t>
      </w:r>
      <w:r>
        <w:rPr>
          <w:lang w:val="ru-RU" w:eastAsia="ru-RU"/>
        </w:rPr>
        <w:t>;</w:t>
      </w:r>
    </w:p>
    <w:p w14:paraId="578DA12F" w14:textId="0BDAAC21" w:rsidR="00380737" w:rsidRDefault="00380737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 w:rsidRPr="00380737">
        <w:rPr>
          <w:lang w:val="ru-RU" w:eastAsia="ru-RU"/>
        </w:rPr>
        <w:t>Поддержка драйверов:</w:t>
      </w:r>
    </w:p>
    <w:p w14:paraId="4613B314" w14:textId="72162F1D" w:rsidR="00FE3B43" w:rsidRPr="00D16615" w:rsidRDefault="00FE3B43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I2C;</w:t>
      </w:r>
    </w:p>
    <w:p w14:paraId="1681741B" w14:textId="6C571812" w:rsidR="00380737" w:rsidRPr="00D16615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UART;</w:t>
      </w:r>
    </w:p>
    <w:p w14:paraId="64434D11" w14:textId="1C20F4B4" w:rsidR="00380737" w:rsidRPr="00380737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Ethernet;</w:t>
      </w:r>
    </w:p>
    <w:p w14:paraId="3D73BCDB" w14:textId="539035E5" w:rsidR="00380737" w:rsidRPr="00380737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SDIO;</w:t>
      </w:r>
    </w:p>
    <w:p w14:paraId="37585A62" w14:textId="1BEA09B1" w:rsidR="00380737" w:rsidRPr="00380737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GPIO;</w:t>
      </w:r>
    </w:p>
    <w:p w14:paraId="5E70794B" w14:textId="35210BA6" w:rsidR="00380737" w:rsidRPr="00380737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SPI;</w:t>
      </w:r>
    </w:p>
    <w:p w14:paraId="7C827DCD" w14:textId="2094505D" w:rsidR="00380737" w:rsidRPr="00D16615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PINMUX</w:t>
      </w:r>
      <w:r w:rsidR="00D16615">
        <w:rPr>
          <w:lang w:val="en-US" w:eastAsia="ru-RU"/>
        </w:rPr>
        <w:t>;</w:t>
      </w:r>
    </w:p>
    <w:p w14:paraId="57CFC31B" w14:textId="43D114C3" w:rsidR="00D16615" w:rsidRDefault="00380737" w:rsidP="00142AE8">
      <w:pPr>
        <w:pStyle w:val="a7"/>
        <w:numPr>
          <w:ilvl w:val="1"/>
          <w:numId w:val="22"/>
        </w:numPr>
        <w:rPr>
          <w:lang w:val="ru-RU" w:eastAsia="ru-RU"/>
        </w:rPr>
      </w:pPr>
      <w:r>
        <w:rPr>
          <w:lang w:val="en-US" w:eastAsia="ru-RU"/>
        </w:rPr>
        <w:t>USB</w:t>
      </w:r>
      <w:r w:rsidR="001F4F76">
        <w:rPr>
          <w:lang w:val="ru-RU" w:eastAsia="ru-RU"/>
        </w:rPr>
        <w:t>.</w:t>
      </w:r>
    </w:p>
    <w:p w14:paraId="4579EB25" w14:textId="4D97C1E4" w:rsidR="00380737" w:rsidRPr="00380737" w:rsidRDefault="00380737" w:rsidP="00142AE8">
      <w:pPr>
        <w:pStyle w:val="a7"/>
        <w:numPr>
          <w:ilvl w:val="0"/>
          <w:numId w:val="22"/>
        </w:numPr>
        <w:rPr>
          <w:lang w:val="ru-RU" w:eastAsia="ru-RU"/>
        </w:rPr>
      </w:pPr>
      <w:r>
        <w:rPr>
          <w:lang w:val="ru-RU" w:eastAsia="ru-RU"/>
        </w:rPr>
        <w:lastRenderedPageBreak/>
        <w:t xml:space="preserve">Поддержка протокола </w:t>
      </w:r>
      <w:r>
        <w:rPr>
          <w:lang w:val="en-US" w:eastAsia="ru-RU"/>
        </w:rPr>
        <w:t>TFTP</w:t>
      </w:r>
      <w:r w:rsidRPr="00380737">
        <w:rPr>
          <w:lang w:val="ru-RU" w:eastAsia="ru-RU"/>
        </w:rPr>
        <w:t xml:space="preserve"> </w:t>
      </w:r>
      <w:r>
        <w:rPr>
          <w:lang w:val="ru-RU" w:eastAsia="ru-RU"/>
        </w:rPr>
        <w:t xml:space="preserve">на канале </w:t>
      </w:r>
      <w:r>
        <w:rPr>
          <w:lang w:val="en-US" w:eastAsia="ru-RU"/>
        </w:rPr>
        <w:t>Ethernet</w:t>
      </w:r>
      <w:r w:rsidRPr="00380737">
        <w:rPr>
          <w:lang w:val="ru-RU" w:eastAsia="ru-RU"/>
        </w:rPr>
        <w:t>;</w:t>
      </w:r>
    </w:p>
    <w:p w14:paraId="669E26B0" w14:textId="7A58FEA0" w:rsidR="00380737" w:rsidRPr="00380737" w:rsidRDefault="00380737" w:rsidP="00142AE8">
      <w:pPr>
        <w:pStyle w:val="a7"/>
        <w:numPr>
          <w:ilvl w:val="0"/>
          <w:numId w:val="22"/>
        </w:numPr>
        <w:rPr>
          <w:lang w:val="ru-RU" w:eastAsia="ru-RU"/>
        </w:rPr>
      </w:pPr>
      <w:r>
        <w:rPr>
          <w:lang w:val="ru-RU" w:eastAsia="ru-RU"/>
        </w:rPr>
        <w:t xml:space="preserve">Управление через командную строку на порту </w:t>
      </w:r>
      <w:r>
        <w:rPr>
          <w:lang w:val="en-US" w:eastAsia="ru-RU"/>
        </w:rPr>
        <w:t>UART</w:t>
      </w:r>
      <w:r w:rsidRPr="00380737">
        <w:rPr>
          <w:lang w:val="ru-RU" w:eastAsia="ru-RU"/>
        </w:rPr>
        <w:t>;</w:t>
      </w:r>
    </w:p>
    <w:p w14:paraId="3EEBE264" w14:textId="6A8D3011" w:rsidR="00380737" w:rsidRDefault="00380737" w:rsidP="00142AE8">
      <w:pPr>
        <w:pStyle w:val="a7"/>
        <w:numPr>
          <w:ilvl w:val="0"/>
          <w:numId w:val="22"/>
        </w:numPr>
        <w:rPr>
          <w:lang w:val="ru-RU" w:eastAsia="ru-RU"/>
        </w:rPr>
      </w:pPr>
      <w:r>
        <w:rPr>
          <w:lang w:val="ru-RU" w:eastAsia="ru-RU"/>
        </w:rPr>
        <w:t xml:space="preserve">Тестирование фиксированного блока памяти </w:t>
      </w:r>
      <w:r>
        <w:rPr>
          <w:lang w:val="en-US" w:eastAsia="ru-RU"/>
        </w:rPr>
        <w:t>DDR</w:t>
      </w:r>
      <w:r>
        <w:rPr>
          <w:lang w:val="ru-RU" w:eastAsia="ru-RU"/>
        </w:rPr>
        <w:t xml:space="preserve"> встроенным тестом;</w:t>
      </w:r>
    </w:p>
    <w:p w14:paraId="2C4B9483" w14:textId="061112BA" w:rsidR="00380737" w:rsidRDefault="00380737" w:rsidP="00142AE8">
      <w:pPr>
        <w:pStyle w:val="a7"/>
        <w:numPr>
          <w:ilvl w:val="0"/>
          <w:numId w:val="22"/>
        </w:numPr>
        <w:rPr>
          <w:lang w:val="ru-RU" w:eastAsia="ru-RU"/>
        </w:rPr>
      </w:pPr>
      <w:r>
        <w:rPr>
          <w:lang w:val="ru-RU" w:eastAsia="ru-RU"/>
        </w:rPr>
        <w:t xml:space="preserve">Запись и чтение </w:t>
      </w:r>
      <w:r>
        <w:rPr>
          <w:lang w:val="en-US" w:eastAsia="ru-RU"/>
        </w:rPr>
        <w:t>SD</w:t>
      </w:r>
      <w:r>
        <w:rPr>
          <w:lang w:val="ru-RU" w:eastAsia="ru-RU"/>
        </w:rPr>
        <w:t xml:space="preserve"> карты;</w:t>
      </w:r>
    </w:p>
    <w:p w14:paraId="331CDDD9" w14:textId="77777777" w:rsidR="00380737" w:rsidRDefault="00380737" w:rsidP="00142AE8">
      <w:pPr>
        <w:pStyle w:val="a7"/>
        <w:numPr>
          <w:ilvl w:val="0"/>
          <w:numId w:val="22"/>
        </w:numPr>
        <w:rPr>
          <w:lang w:val="ru-RU" w:eastAsia="ru-RU"/>
        </w:rPr>
      </w:pPr>
      <w:r>
        <w:rPr>
          <w:lang w:val="ru-RU" w:eastAsia="ru-RU"/>
        </w:rPr>
        <w:t xml:space="preserve">Запись и чтение файлов на томе </w:t>
      </w:r>
      <w:r w:rsidRPr="004F0AB5">
        <w:t>FAT16/FAT32/EXT3/EXT4</w:t>
      </w:r>
      <w:r>
        <w:rPr>
          <w:lang w:val="ru-RU"/>
        </w:rPr>
        <w:t xml:space="preserve"> на </w:t>
      </w:r>
      <w:r>
        <w:rPr>
          <w:lang w:val="en-US"/>
        </w:rPr>
        <w:t>SD</w:t>
      </w:r>
      <w:r w:rsidRPr="00380737">
        <w:rPr>
          <w:lang w:val="ru-RU"/>
        </w:rPr>
        <w:t xml:space="preserve"> </w:t>
      </w:r>
      <w:r>
        <w:rPr>
          <w:lang w:val="ru-RU"/>
        </w:rPr>
        <w:t>карте;</w:t>
      </w:r>
    </w:p>
    <w:p w14:paraId="630FDD6D" w14:textId="195AEB19" w:rsidR="00B10491" w:rsidRDefault="00380737" w:rsidP="00142AE8">
      <w:pPr>
        <w:pStyle w:val="a7"/>
        <w:numPr>
          <w:ilvl w:val="0"/>
          <w:numId w:val="22"/>
        </w:numPr>
        <w:ind w:left="0" w:firstLine="709"/>
        <w:rPr>
          <w:lang w:val="ru-RU" w:eastAsia="ru-RU"/>
        </w:rPr>
      </w:pPr>
      <w:r w:rsidRPr="00B10491">
        <w:rPr>
          <w:lang w:val="ru-RU" w:eastAsia="ru-RU"/>
        </w:rPr>
        <w:t>Сохранение рабочих переменных на SD карте</w:t>
      </w:r>
      <w:r w:rsidR="00FE3B43" w:rsidRPr="00FE3B43">
        <w:rPr>
          <w:lang w:val="ru-RU" w:eastAsia="ru-RU"/>
        </w:rPr>
        <w:t xml:space="preserve">, </w:t>
      </w:r>
      <w:r w:rsidR="00FE3B43">
        <w:rPr>
          <w:lang w:val="en-US" w:eastAsia="ru-RU"/>
        </w:rPr>
        <w:t>I</w:t>
      </w:r>
      <w:r w:rsidR="00FE3B43" w:rsidRPr="00FE3B43">
        <w:rPr>
          <w:lang w:val="ru-RU" w:eastAsia="ru-RU"/>
        </w:rPr>
        <w:t>2</w:t>
      </w:r>
      <w:r w:rsidR="00FE3B43">
        <w:rPr>
          <w:lang w:val="en-US" w:eastAsia="ru-RU"/>
        </w:rPr>
        <w:t>C</w:t>
      </w:r>
      <w:r w:rsidR="00FE3B43" w:rsidRPr="00FE3B43">
        <w:rPr>
          <w:lang w:val="ru-RU" w:eastAsia="ru-RU"/>
        </w:rPr>
        <w:t xml:space="preserve"> </w:t>
      </w:r>
      <w:r w:rsidR="00FE3B43">
        <w:rPr>
          <w:lang w:val="en-US" w:eastAsia="ru-RU"/>
        </w:rPr>
        <w:t>EEPROM</w:t>
      </w:r>
      <w:r w:rsidRPr="00B10491">
        <w:rPr>
          <w:lang w:val="ru-RU" w:eastAsia="ru-RU"/>
        </w:rPr>
        <w:t xml:space="preserve"> или SPI </w:t>
      </w:r>
      <w:proofErr w:type="spellStart"/>
      <w:r w:rsidRPr="00B10491">
        <w:rPr>
          <w:lang w:val="ru-RU" w:eastAsia="ru-RU"/>
        </w:rPr>
        <w:t>flash</w:t>
      </w:r>
      <w:proofErr w:type="spellEnd"/>
      <w:r w:rsidRPr="00B10491">
        <w:rPr>
          <w:lang w:val="ru-RU" w:eastAsia="ru-RU"/>
        </w:rPr>
        <w:t xml:space="preserve"> памяти (в</w:t>
      </w:r>
      <w:r w:rsidR="009E25DF">
        <w:rPr>
          <w:lang w:val="ru-RU" w:eastAsia="ru-RU"/>
        </w:rPr>
        <w:t> </w:t>
      </w:r>
      <w:r w:rsidRPr="00B10491">
        <w:rPr>
          <w:lang w:val="ru-RU" w:eastAsia="ru-RU"/>
        </w:rPr>
        <w:t>зависимости от параметров, указанных при компиляции);</w:t>
      </w:r>
    </w:p>
    <w:p w14:paraId="4DE73327" w14:textId="2FA6C92A" w:rsidR="001858F8" w:rsidRPr="00380737" w:rsidRDefault="001858F8" w:rsidP="00340A71">
      <w:pPr>
        <w:pStyle w:val="32"/>
      </w:pPr>
      <w:r>
        <w:t xml:space="preserve">Используемая версия исходных кодов загрузчика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>
        <w:t xml:space="preserve"> </w:t>
      </w:r>
      <w:r>
        <w:sym w:font="Symbol" w:char="F02D"/>
      </w:r>
      <w:r>
        <w:t xml:space="preserve"> </w:t>
      </w:r>
      <w:r w:rsidR="00340A71" w:rsidRPr="00340A71">
        <w:t>20</w:t>
      </w:r>
      <w:r w:rsidR="00FE3B43" w:rsidRPr="00D0783C">
        <w:t>20</w:t>
      </w:r>
      <w:r w:rsidR="00340A71" w:rsidRPr="00340A71">
        <w:t>.</w:t>
      </w:r>
      <w:r w:rsidR="00FE3B43" w:rsidRPr="00D0783C">
        <w:t>11</w:t>
      </w:r>
      <w:r>
        <w:t>.</w:t>
      </w:r>
    </w:p>
    <w:p w14:paraId="31400B8B" w14:textId="0BE98ADB" w:rsidR="00D34823" w:rsidRDefault="00D34823" w:rsidP="00D34823">
      <w:pPr>
        <w:pStyle w:val="10"/>
      </w:pPr>
      <w:bookmarkStart w:id="3" w:name="_Toc26965703"/>
      <w:r>
        <w:lastRenderedPageBreak/>
        <w:t>Условия выполнения программы</w:t>
      </w:r>
      <w:bookmarkEnd w:id="3"/>
    </w:p>
    <w:p w14:paraId="7F3FBA94" w14:textId="4AE5B79D" w:rsidR="007300BA" w:rsidRDefault="007300BA" w:rsidP="007300BA">
      <w:pPr>
        <w:pStyle w:val="23"/>
      </w:pPr>
      <w:bookmarkStart w:id="4" w:name="_Toc492120980"/>
      <w:bookmarkStart w:id="5" w:name="_Toc26965704"/>
      <w:r>
        <w:t xml:space="preserve">Требования к </w:t>
      </w:r>
      <w:r w:rsidRPr="00814EF6">
        <w:t>среде</w:t>
      </w:r>
      <w:r>
        <w:t xml:space="preserve"> функционирования</w:t>
      </w:r>
      <w:bookmarkEnd w:id="4"/>
      <w:bookmarkEnd w:id="5"/>
    </w:p>
    <w:p w14:paraId="75A0DEE1" w14:textId="5B70EE0B" w:rsidR="007300BA" w:rsidRDefault="00A00AF9" w:rsidP="007300BA">
      <w:pPr>
        <w:pStyle w:val="32"/>
      </w:pPr>
      <w:r>
        <w:t xml:space="preserve">Загрузчик </w:t>
      </w:r>
      <w:r>
        <w:rPr>
          <w:lang w:val="en-US"/>
        </w:rPr>
        <w:t>U</w:t>
      </w:r>
      <w:r w:rsidR="00FA6125" w:rsidRPr="00FA6125">
        <w:t>-</w:t>
      </w:r>
      <w:r>
        <w:rPr>
          <w:lang w:val="en-US"/>
        </w:rPr>
        <w:t>Boot</w:t>
      </w:r>
      <w:r w:rsidRPr="00A00AF9">
        <w:t xml:space="preserve"> </w:t>
      </w:r>
      <w:r>
        <w:t>должен исполняться на аппаратных ресурсах платы М</w:t>
      </w:r>
      <w:r w:rsidR="00D0783C">
        <w:rPr>
          <w:lang w:val="en-US"/>
        </w:rPr>
        <w:t>T</w:t>
      </w:r>
      <w:r w:rsidR="00D0783C" w:rsidRPr="00D0783C">
        <w:t>143.05</w:t>
      </w:r>
      <w:r w:rsidRPr="0064299C">
        <w:t xml:space="preserve"> </w:t>
      </w:r>
      <w:r w:rsidR="009931E4" w:rsidRPr="00480F82">
        <w:rPr>
          <w:szCs w:val="28"/>
        </w:rPr>
        <w:t xml:space="preserve">на СБИС </w:t>
      </w:r>
      <w:r w:rsidR="009F104F">
        <w:rPr>
          <w:szCs w:val="28"/>
        </w:rPr>
        <w:t>1888BC048</w:t>
      </w:r>
      <w:r>
        <w:t>.</w:t>
      </w:r>
    </w:p>
    <w:p w14:paraId="418F0ED3" w14:textId="17619614" w:rsidR="00A00AF9" w:rsidRDefault="00A00AF9" w:rsidP="007300BA">
      <w:pPr>
        <w:pStyle w:val="32"/>
      </w:pPr>
      <w:r w:rsidRPr="00885C73">
        <w:t xml:space="preserve">Условия эксплуатации </w:t>
      </w:r>
      <w:r>
        <w:t xml:space="preserve">Загрузчик </w:t>
      </w:r>
      <w:r>
        <w:rPr>
          <w:lang w:val="en-US"/>
        </w:rPr>
        <w:t>U</w:t>
      </w:r>
      <w:r w:rsidRPr="00A00AF9">
        <w:t>-</w:t>
      </w:r>
      <w:r>
        <w:rPr>
          <w:lang w:val="en-US"/>
        </w:rPr>
        <w:t>Boot</w:t>
      </w:r>
      <w:r w:rsidRPr="00885C73">
        <w:t xml:space="preserve"> должны соответствовать условиям</w:t>
      </w:r>
      <w:r w:rsidR="00D0783C">
        <w:t xml:space="preserve"> эксплуатации платы М</w:t>
      </w:r>
      <w:r w:rsidR="00D0783C">
        <w:rPr>
          <w:lang w:val="en-US"/>
        </w:rPr>
        <w:t>T</w:t>
      </w:r>
      <w:r w:rsidR="00D0783C" w:rsidRPr="00D0783C">
        <w:t>143.05</w:t>
      </w:r>
      <w:r w:rsidRPr="00885C73">
        <w:t>.</w:t>
      </w:r>
    </w:p>
    <w:p w14:paraId="4FBB2AA0" w14:textId="77777777" w:rsidR="007300BA" w:rsidRPr="007300BA" w:rsidRDefault="007300BA" w:rsidP="007300BA">
      <w:pPr>
        <w:pStyle w:val="23"/>
      </w:pPr>
      <w:bookmarkStart w:id="6" w:name="_Toc510093876"/>
      <w:bookmarkStart w:id="7" w:name="_Toc26965705"/>
      <w:r w:rsidRPr="007300BA">
        <w:t>Установка программы</w:t>
      </w:r>
      <w:bookmarkEnd w:id="6"/>
      <w:bookmarkEnd w:id="7"/>
    </w:p>
    <w:p w14:paraId="3BB0F3C6" w14:textId="1AB2C698" w:rsidR="00FB0FE3" w:rsidRDefault="00FB0FE3" w:rsidP="00340A71">
      <w:pPr>
        <w:pStyle w:val="3-"/>
      </w:pPr>
      <w:r>
        <w:t xml:space="preserve">Для корректной работы с </w:t>
      </w:r>
      <w:r w:rsidRPr="00ED2D48">
        <w:t xml:space="preserve">SPI </w:t>
      </w:r>
      <w:r w:rsidRPr="00AA289C">
        <w:rPr>
          <w:lang w:val="en-US"/>
        </w:rPr>
        <w:t>Flash</w:t>
      </w:r>
      <w:r>
        <w:t xml:space="preserve"> носителем необходимо выполнить прошивку загрузчика </w:t>
      </w:r>
      <w:r w:rsidRPr="00AA289C">
        <w:rPr>
          <w:lang w:val="en-US"/>
        </w:rPr>
        <w:t>U</w:t>
      </w:r>
      <w:r w:rsidRPr="00ED2D48">
        <w:t>-</w:t>
      </w:r>
      <w:r w:rsidRPr="00AA289C">
        <w:rPr>
          <w:lang w:val="en-US"/>
        </w:rPr>
        <w:t>Boot</w:t>
      </w:r>
      <w:r>
        <w:t xml:space="preserve"> на носитель. Подробнее см. документ «</w:t>
      </w:r>
      <w:r w:rsidR="00340A71">
        <w:t>П</w:t>
      </w:r>
      <w:r w:rsidR="00340A71" w:rsidRPr="00340A71">
        <w:t xml:space="preserve">акет программного обеспечения расширенной поддержки СБИС </w:t>
      </w:r>
      <w:r w:rsidR="009F104F">
        <w:t>1888BC048</w:t>
      </w:r>
      <w:r w:rsidR="00AA289C">
        <w:t>. Адаптированный заг</w:t>
      </w:r>
      <w:r w:rsidR="00D16615">
        <w:t xml:space="preserve">рузчик </w:t>
      </w:r>
      <w:r w:rsidR="00D16615" w:rsidRPr="006545A6">
        <w:rPr>
          <w:lang w:val="en-US"/>
        </w:rPr>
        <w:t>U</w:t>
      </w:r>
      <w:r w:rsidR="00D16615" w:rsidRPr="00405815">
        <w:t>-</w:t>
      </w:r>
      <w:r w:rsidR="00D16615" w:rsidRPr="006545A6">
        <w:rPr>
          <w:lang w:val="en-US"/>
        </w:rPr>
        <w:t>Boot</w:t>
      </w:r>
      <w:r w:rsidR="00D16615">
        <w:t xml:space="preserve"> для платы </w:t>
      </w:r>
      <w:r w:rsidR="009F104F">
        <w:t>MT143.05</w:t>
      </w:r>
      <w:r w:rsidR="00340A71">
        <w:t xml:space="preserve"> </w:t>
      </w:r>
      <w:r w:rsidR="009931E4" w:rsidRPr="00480F82">
        <w:rPr>
          <w:szCs w:val="28"/>
        </w:rPr>
        <w:t xml:space="preserve">на </w:t>
      </w:r>
      <w:r w:rsidR="00340A71">
        <w:rPr>
          <w:szCs w:val="28"/>
        </w:rPr>
        <w:t xml:space="preserve">кристалле </w:t>
      </w:r>
      <w:r w:rsidR="009931E4" w:rsidRPr="00480F82">
        <w:rPr>
          <w:szCs w:val="28"/>
        </w:rPr>
        <w:t xml:space="preserve">СБИС </w:t>
      </w:r>
      <w:r w:rsidR="009F104F">
        <w:rPr>
          <w:szCs w:val="28"/>
        </w:rPr>
        <w:t>1888BC048</w:t>
      </w:r>
      <w:r w:rsidR="00AA289C">
        <w:t>. Инструкция по применению исходных кодов</w:t>
      </w:r>
      <w:r>
        <w:t>».</w:t>
      </w:r>
    </w:p>
    <w:p w14:paraId="0E84C521" w14:textId="6FF3C4CB" w:rsidR="00FB0FE3" w:rsidRPr="00445A0C" w:rsidRDefault="00FB0FE3" w:rsidP="00FB0FE3">
      <w:pPr>
        <w:pStyle w:val="3-"/>
      </w:pPr>
      <w:r>
        <w:t xml:space="preserve">Для корректной работы с </w:t>
      </w:r>
      <w:r>
        <w:rPr>
          <w:lang w:val="en-US"/>
        </w:rPr>
        <w:t>SD</w:t>
      </w:r>
      <w:r w:rsidR="006545A6">
        <w:t>-</w:t>
      </w:r>
      <w:r>
        <w:t xml:space="preserve">картой необходимо выполнить прошивку загрузчика </w:t>
      </w:r>
      <w:r w:rsidRPr="00ED2D48">
        <w:rPr>
          <w:lang w:val="en-US"/>
        </w:rPr>
        <w:t>U</w:t>
      </w:r>
      <w:r w:rsidRPr="00ED2D48">
        <w:t>-</w:t>
      </w:r>
      <w:r w:rsidRPr="00ED2D48">
        <w:rPr>
          <w:lang w:val="en-US"/>
        </w:rPr>
        <w:t>Boot</w:t>
      </w:r>
      <w:r>
        <w:t xml:space="preserve"> на карту. Подробнее см. документ «</w:t>
      </w:r>
      <w:r w:rsidR="00340A71">
        <w:t>П</w:t>
      </w:r>
      <w:r w:rsidR="00340A71" w:rsidRPr="00340A71">
        <w:t xml:space="preserve">акет программного обеспечения расширенной поддержки СБИС </w:t>
      </w:r>
      <w:r w:rsidR="009F104F">
        <w:t>1888BC048</w:t>
      </w:r>
      <w:r w:rsidR="00340A71">
        <w:t>. Адаптированный загрузчик U-</w:t>
      </w:r>
      <w:proofErr w:type="spellStart"/>
      <w:r w:rsidR="00340A71">
        <w:t>Boot</w:t>
      </w:r>
      <w:proofErr w:type="spellEnd"/>
      <w:r w:rsidR="00340A71">
        <w:t xml:space="preserve"> для платы </w:t>
      </w:r>
      <w:r w:rsidR="009F104F">
        <w:t>MT143.05</w:t>
      </w:r>
      <w:r w:rsidR="00340A71">
        <w:t xml:space="preserve"> </w:t>
      </w:r>
      <w:r w:rsidR="00340A71" w:rsidRPr="00480F82">
        <w:rPr>
          <w:szCs w:val="28"/>
        </w:rPr>
        <w:t xml:space="preserve">на </w:t>
      </w:r>
      <w:r w:rsidR="00340A71">
        <w:rPr>
          <w:szCs w:val="28"/>
        </w:rPr>
        <w:t xml:space="preserve">кристалле </w:t>
      </w:r>
      <w:r w:rsidR="00340A71" w:rsidRPr="00480F82">
        <w:rPr>
          <w:szCs w:val="28"/>
        </w:rPr>
        <w:t xml:space="preserve">СБИС </w:t>
      </w:r>
      <w:r w:rsidR="009F104F">
        <w:rPr>
          <w:szCs w:val="28"/>
        </w:rPr>
        <w:t>1888BC048</w:t>
      </w:r>
      <w:r w:rsidR="00CD3B5F">
        <w:t>. Инструкция по </w:t>
      </w:r>
      <w:r w:rsidR="00340A71">
        <w:t>применению исходных кодов</w:t>
      </w:r>
      <w:r>
        <w:t>».</w:t>
      </w:r>
    </w:p>
    <w:p w14:paraId="6B80EC6A" w14:textId="46C3387D" w:rsidR="00585479" w:rsidRDefault="00BC6349" w:rsidP="00FA6125">
      <w:pPr>
        <w:pStyle w:val="23"/>
      </w:pPr>
      <w:bookmarkStart w:id="8" w:name="_Toc26965706"/>
      <w:r>
        <w:t>Подготовка к запуску</w:t>
      </w:r>
      <w:r w:rsidR="00FA6125">
        <w:t xml:space="preserve"> программы</w:t>
      </w:r>
      <w:bookmarkEnd w:id="8"/>
    </w:p>
    <w:p w14:paraId="34996035" w14:textId="6628DB4C" w:rsidR="00445A0C" w:rsidRDefault="00ED2D48" w:rsidP="00445A0C">
      <w:pPr>
        <w:pStyle w:val="3-"/>
      </w:pPr>
      <w:r>
        <w:t xml:space="preserve">Для корректной работы </w:t>
      </w:r>
      <w:r w:rsidR="00AB13A5">
        <w:t xml:space="preserve">загрузки по сети по </w:t>
      </w:r>
      <w:r>
        <w:t>протокол</w:t>
      </w:r>
      <w:r w:rsidR="00AB13A5">
        <w:t>у</w:t>
      </w:r>
      <w:r w:rsidRPr="00ED2D48">
        <w:t xml:space="preserve"> </w:t>
      </w:r>
      <w:r>
        <w:rPr>
          <w:lang w:val="en-US"/>
        </w:rPr>
        <w:t>TFTP</w:t>
      </w:r>
      <w:r>
        <w:t xml:space="preserve"> оператор должен настроить перед работой с программой сервер </w:t>
      </w:r>
      <w:r>
        <w:rPr>
          <w:lang w:val="en-US"/>
        </w:rPr>
        <w:t>TFTP</w:t>
      </w:r>
      <w:r>
        <w:t>.</w:t>
      </w:r>
    </w:p>
    <w:p w14:paraId="4BFA97E4" w14:textId="77777777" w:rsidR="00E7168E" w:rsidRDefault="00E7168E" w:rsidP="000B5F10">
      <w:pPr>
        <w:pStyle w:val="10"/>
        <w:ind w:left="0"/>
      </w:pPr>
      <w:bookmarkStart w:id="9" w:name="_Toc26965707"/>
      <w:r>
        <w:lastRenderedPageBreak/>
        <w:t>Выполнение программы</w:t>
      </w:r>
      <w:bookmarkEnd w:id="9"/>
    </w:p>
    <w:p w14:paraId="65C0068F" w14:textId="0D064827" w:rsidR="00FA6125" w:rsidRDefault="00FA6125" w:rsidP="00FA6125">
      <w:pPr>
        <w:pStyle w:val="23"/>
      </w:pPr>
      <w:bookmarkStart w:id="10" w:name="_Ref510091730"/>
      <w:bookmarkStart w:id="11" w:name="_Toc510093878"/>
      <w:bookmarkStart w:id="12" w:name="_Toc26965708"/>
      <w:r w:rsidRPr="00523D6D">
        <w:t>Запуск программы</w:t>
      </w:r>
      <w:bookmarkEnd w:id="10"/>
      <w:bookmarkEnd w:id="11"/>
      <w:bookmarkEnd w:id="12"/>
    </w:p>
    <w:p w14:paraId="36ACD941" w14:textId="24ED103E" w:rsidR="00EA2346" w:rsidRDefault="00BC6349" w:rsidP="008F2C15">
      <w:pPr>
        <w:pStyle w:val="3-"/>
      </w:pPr>
      <w:r>
        <w:t>Программа запускается автоматически при подключении платы</w:t>
      </w:r>
      <w:r w:rsidR="00EA2346">
        <w:t>.</w:t>
      </w:r>
    </w:p>
    <w:p w14:paraId="3594E6F4" w14:textId="6690E5CC" w:rsidR="008F2C15" w:rsidRDefault="008F2C15" w:rsidP="008F2C15">
      <w:pPr>
        <w:pStyle w:val="3-"/>
      </w:pPr>
      <w:r>
        <w:t xml:space="preserve">Управление программой выполняется через командную строку. Список всех доступных команд приведён в </w:t>
      </w:r>
      <w:r w:rsidR="00F605B1">
        <w:t>приложении 1 (см.</w:t>
      </w:r>
      <w:r w:rsidR="00405815">
        <w:t xml:space="preserve"> </w:t>
      </w:r>
      <w:r w:rsidR="00405815">
        <w:fldChar w:fldCharType="begin"/>
      </w:r>
      <w:r w:rsidR="00405815">
        <w:instrText xml:space="preserve"> REF _Ref518314801 \h </w:instrText>
      </w:r>
      <w:r w:rsidR="00405815">
        <w:fldChar w:fldCharType="separate"/>
      </w:r>
      <w:r w:rsidR="00405815">
        <w:t xml:space="preserve">Приложение А. Список доступных команд загрузчика </w:t>
      </w:r>
      <w:r w:rsidR="00405815">
        <w:rPr>
          <w:lang w:val="en-US"/>
        </w:rPr>
        <w:t>U</w:t>
      </w:r>
      <w:r w:rsidR="00405815" w:rsidRPr="008F2C15">
        <w:t>-</w:t>
      </w:r>
      <w:r w:rsidR="00405815">
        <w:rPr>
          <w:lang w:val="en-US"/>
        </w:rPr>
        <w:t>Boot</w:t>
      </w:r>
      <w:r w:rsidR="00405815">
        <w:fldChar w:fldCharType="end"/>
      </w:r>
      <w:r w:rsidR="00F605B1">
        <w:t>).</w:t>
      </w:r>
    </w:p>
    <w:p w14:paraId="662FC325" w14:textId="4111B572" w:rsidR="00BB3375" w:rsidRDefault="00BB3375" w:rsidP="008F2C15">
      <w:pPr>
        <w:pStyle w:val="3-"/>
      </w:pPr>
      <w:r>
        <w:t xml:space="preserve">Для </w:t>
      </w:r>
      <w:r w:rsidR="00405815">
        <w:t>вывода</w:t>
      </w:r>
      <w:r>
        <w:t xml:space="preserve"> полного списка доступных команд используется команда </w:t>
      </w:r>
      <w:r w:rsidRPr="00550CDC">
        <w:rPr>
          <w:rFonts w:ascii="Courier New" w:hAnsi="Courier New" w:cs="Courier New"/>
          <w:sz w:val="24"/>
          <w:lang w:val="en-US"/>
        </w:rPr>
        <w:t>help</w:t>
      </w:r>
      <w:r>
        <w:t>.</w:t>
      </w:r>
    </w:p>
    <w:p w14:paraId="5369F719" w14:textId="2860F3FB" w:rsidR="00550CDC" w:rsidRDefault="00550CDC" w:rsidP="008F2C15">
      <w:pPr>
        <w:pStyle w:val="3-"/>
      </w:pPr>
      <w:r>
        <w:t xml:space="preserve">Для получения справки по отдельной команде после команды </w:t>
      </w:r>
      <w:r w:rsidRPr="00550CDC">
        <w:rPr>
          <w:rFonts w:ascii="Courier New" w:hAnsi="Courier New" w:cs="Courier New"/>
          <w:sz w:val="24"/>
          <w:lang w:val="en-US"/>
        </w:rPr>
        <w:t>help</w:t>
      </w:r>
      <w:r>
        <w:t xml:space="preserve"> </w:t>
      </w:r>
      <w:r w:rsidR="00AB13A5">
        <w:t xml:space="preserve">следует </w:t>
      </w:r>
      <w:r>
        <w:t>указ</w:t>
      </w:r>
      <w:r w:rsidR="00AB13A5">
        <w:t>ать</w:t>
      </w:r>
      <w:r>
        <w:t xml:space="preserve"> название интересующей команды. Например,</w:t>
      </w:r>
      <w:r w:rsidR="00AB13A5" w:rsidRPr="00AB13A5">
        <w:t xml:space="preserve"> </w:t>
      </w:r>
      <w:r w:rsidR="00AB13A5">
        <w:t xml:space="preserve">при </w:t>
      </w:r>
      <w:r w:rsidR="003E3DF4">
        <w:t>вводе</w:t>
      </w:r>
      <w:r w:rsidR="00AB13A5">
        <w:t xml:space="preserve"> </w:t>
      </w:r>
      <w:r w:rsidR="00AB13A5" w:rsidRPr="00550CDC">
        <w:rPr>
          <w:rFonts w:ascii="Courier New" w:hAnsi="Courier New" w:cs="Courier New"/>
          <w:sz w:val="24"/>
          <w:lang w:val="en-US"/>
        </w:rPr>
        <w:t>help</w:t>
      </w:r>
      <w:r w:rsidR="00AB13A5" w:rsidRPr="00AB13A5">
        <w:rPr>
          <w:rFonts w:ascii="Courier New" w:hAnsi="Courier New" w:cs="Courier New"/>
          <w:sz w:val="24"/>
        </w:rPr>
        <w:t xml:space="preserve"> </w:t>
      </w:r>
      <w:r w:rsidR="00BA4C80">
        <w:rPr>
          <w:rFonts w:ascii="Courier New" w:hAnsi="Courier New" w:cs="Courier New"/>
          <w:bCs w:val="0"/>
          <w:sz w:val="24"/>
          <w:lang w:val="en-US"/>
        </w:rPr>
        <w:t>base</w:t>
      </w:r>
      <w:r w:rsidR="00AB13A5" w:rsidRPr="00AB13A5">
        <w:t xml:space="preserve"> </w:t>
      </w:r>
      <w:r w:rsidR="00AB13A5">
        <w:t>оператору будет выведена следующая информация:</w:t>
      </w:r>
    </w:p>
    <w:p w14:paraId="228F13E6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  <w:proofErr w:type="gramStart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>base</w:t>
      </w:r>
      <w:proofErr w:type="gramEnd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 xml:space="preserve"> - print or set address offset</w:t>
      </w:r>
    </w:p>
    <w:p w14:paraId="65FB1361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</w:p>
    <w:p w14:paraId="6C234C3F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  <w:r w:rsidRPr="00BA4C80">
        <w:rPr>
          <w:rFonts w:ascii="Courier New" w:hAnsi="Courier New" w:cs="Courier New"/>
          <w:bCs/>
          <w:sz w:val="24"/>
          <w:szCs w:val="26"/>
          <w:lang w:val="en-US"/>
        </w:rPr>
        <w:t>Usage:</w:t>
      </w:r>
    </w:p>
    <w:p w14:paraId="21310F30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  <w:proofErr w:type="gramStart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>base</w:t>
      </w:r>
      <w:proofErr w:type="gramEnd"/>
    </w:p>
    <w:p w14:paraId="7220797A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  <w:r w:rsidRPr="00BA4C80">
        <w:rPr>
          <w:rFonts w:ascii="Courier New" w:hAnsi="Courier New" w:cs="Courier New"/>
          <w:bCs/>
          <w:sz w:val="24"/>
          <w:szCs w:val="26"/>
          <w:lang w:val="en-US"/>
        </w:rPr>
        <w:t xml:space="preserve">    - </w:t>
      </w:r>
      <w:proofErr w:type="gramStart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>print</w:t>
      </w:r>
      <w:proofErr w:type="gramEnd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 xml:space="preserve"> address offset for memory commands</w:t>
      </w:r>
    </w:p>
    <w:p w14:paraId="62E143BD" w14:textId="77777777" w:rsidR="00BA4C80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Cs/>
          <w:sz w:val="24"/>
          <w:szCs w:val="26"/>
          <w:lang w:val="en-US"/>
        </w:rPr>
      </w:pPr>
      <w:proofErr w:type="gramStart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>base</w:t>
      </w:r>
      <w:proofErr w:type="gramEnd"/>
      <w:r w:rsidRPr="00BA4C80">
        <w:rPr>
          <w:rFonts w:ascii="Courier New" w:hAnsi="Courier New" w:cs="Courier New"/>
          <w:bCs/>
          <w:sz w:val="24"/>
          <w:szCs w:val="26"/>
          <w:lang w:val="en-US"/>
        </w:rPr>
        <w:t xml:space="preserve"> off</w:t>
      </w:r>
    </w:p>
    <w:p w14:paraId="69293904" w14:textId="76F0A4C4" w:rsidR="003E3DF4" w:rsidRPr="00BA4C80" w:rsidRDefault="00BA4C80" w:rsidP="00BA4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BA4C80">
        <w:rPr>
          <w:rFonts w:ascii="Courier New" w:hAnsi="Courier New" w:cs="Courier New"/>
          <w:bCs/>
          <w:sz w:val="24"/>
          <w:szCs w:val="26"/>
          <w:lang w:val="en-US"/>
        </w:rPr>
        <w:t xml:space="preserve">    - set address offset for memory commands to 'off'</w:t>
      </w:r>
      <w:r w:rsidR="003E3DF4" w:rsidRPr="00BA4C80">
        <w:rPr>
          <w:rFonts w:ascii="Courier New" w:hAnsi="Courier New" w:cs="Courier New"/>
          <w:sz w:val="24"/>
          <w:szCs w:val="20"/>
          <w:lang w:val="en-US"/>
        </w:rPr>
        <w:t>=&gt;</w:t>
      </w:r>
    </w:p>
    <w:p w14:paraId="0C27E311" w14:textId="77777777" w:rsidR="00550CDC" w:rsidRPr="003E3DF4" w:rsidRDefault="00550CDC" w:rsidP="00550CDC">
      <w:pPr>
        <w:rPr>
          <w:sz w:val="36"/>
          <w:lang w:val="en-US"/>
        </w:rPr>
      </w:pPr>
    </w:p>
    <w:p w14:paraId="5BAF6CFE" w14:textId="1889EF38" w:rsidR="001902C8" w:rsidRDefault="00DE07F7" w:rsidP="00DE07F7">
      <w:pPr>
        <w:pStyle w:val="23"/>
      </w:pPr>
      <w:bookmarkStart w:id="13" w:name="_Toc26965709"/>
      <w:r>
        <w:t>Загрузка образа ядра</w:t>
      </w:r>
      <w:bookmarkEnd w:id="13"/>
    </w:p>
    <w:p w14:paraId="17EDCACE" w14:textId="75892C14" w:rsidR="00DE07F7" w:rsidRDefault="00BB3375" w:rsidP="00DE07F7">
      <w:pPr>
        <w:pStyle w:val="3-"/>
      </w:pPr>
      <w:r>
        <w:t xml:space="preserve">Загрузка образа ядра может выполняться с </w:t>
      </w:r>
      <w:r>
        <w:rPr>
          <w:lang w:val="en-US"/>
        </w:rPr>
        <w:t>SPI</w:t>
      </w:r>
      <w:r w:rsidRPr="00BB3375">
        <w:t xml:space="preserve"> </w:t>
      </w:r>
      <w:r>
        <w:rPr>
          <w:lang w:val="en-US"/>
        </w:rPr>
        <w:t>Flash</w:t>
      </w:r>
      <w:r>
        <w:t xml:space="preserve">, </w:t>
      </w:r>
      <w:r>
        <w:rPr>
          <w:lang w:val="en-US"/>
        </w:rPr>
        <w:t>SD</w:t>
      </w:r>
      <w:r w:rsidR="006545A6">
        <w:t>-</w:t>
      </w:r>
      <w:r w:rsidR="00550CDC">
        <w:t>карты или по</w:t>
      </w:r>
      <w:r w:rsidR="009E25DF">
        <w:t> </w:t>
      </w:r>
      <w:r w:rsidR="00550CDC">
        <w:t>сети автоматически при запуске работы загрузчика, если это задано в переменных окружения</w:t>
      </w:r>
      <w:r w:rsidR="00AB13A5">
        <w:t xml:space="preserve"> (подробнее см. п. </w:t>
      </w:r>
      <w:r w:rsidR="00AB13A5">
        <w:fldChar w:fldCharType="begin"/>
      </w:r>
      <w:r w:rsidR="00AB13A5">
        <w:instrText xml:space="preserve"> REF _Ref518376054 \r \h </w:instrText>
      </w:r>
      <w:r w:rsidR="00AB13A5">
        <w:fldChar w:fldCharType="separate"/>
      </w:r>
      <w:r w:rsidR="00CD3B5F">
        <w:t>3.3</w:t>
      </w:r>
      <w:r w:rsidR="00AB13A5">
        <w:fldChar w:fldCharType="end"/>
      </w:r>
      <w:r w:rsidR="00AB13A5">
        <w:t>)</w:t>
      </w:r>
      <w:r w:rsidR="00550CDC">
        <w:t>, или по соответствующей команде.</w:t>
      </w:r>
    </w:p>
    <w:p w14:paraId="7B49D787" w14:textId="452ADC3D" w:rsidR="00BB3375" w:rsidRDefault="00550CDC" w:rsidP="00BB3375">
      <w:pPr>
        <w:pStyle w:val="4-"/>
      </w:pPr>
      <w:r>
        <w:t>К основным командам загрузки относятся:</w:t>
      </w:r>
    </w:p>
    <w:p w14:paraId="4BD0FF2E" w14:textId="472FA034" w:rsidR="00550CDC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bookmarkStart w:id="14" w:name="_Ref518316914"/>
      <w:r w:rsidRPr="00BE66C6">
        <w:rPr>
          <w:rFonts w:ascii="Courier New" w:hAnsi="Courier New" w:cs="Courier New"/>
          <w:sz w:val="24"/>
          <w:lang w:val="en-US" w:eastAsia="ru-RU"/>
        </w:rPr>
        <w:t>boot</w:t>
      </w:r>
      <w:r w:rsidRPr="00BE66C6"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 w:rsidR="00550CDC">
        <w:rPr>
          <w:lang w:val="ru-RU" w:eastAsia="ru-RU"/>
        </w:rPr>
        <w:t xml:space="preserve"> </w:t>
      </w:r>
      <w:r w:rsidRPr="00550CDC">
        <w:rPr>
          <w:lang w:val="ru-RU" w:eastAsia="ru-RU"/>
        </w:rPr>
        <w:t>выполнение команды загрузки</w:t>
      </w:r>
      <w:r>
        <w:rPr>
          <w:lang w:val="ru-RU" w:eastAsia="ru-RU"/>
        </w:rPr>
        <w:t xml:space="preserve"> по умолчанию, то есть выполнение команды из переменной</w:t>
      </w:r>
      <w:r w:rsidR="00AB13A5">
        <w:rPr>
          <w:lang w:val="ru-RU" w:eastAsia="ru-RU"/>
        </w:rPr>
        <w:t xml:space="preserve"> окружения</w:t>
      </w:r>
      <w:r>
        <w:rPr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en-US" w:eastAsia="ru-RU"/>
        </w:rPr>
        <w:t>b</w:t>
      </w:r>
      <w:proofErr w:type="spellStart"/>
      <w:r w:rsidRPr="00DE72AF">
        <w:rPr>
          <w:rFonts w:ascii="Courier New" w:hAnsi="Courier New" w:cs="Courier New"/>
          <w:sz w:val="24"/>
          <w:lang w:val="ru-RU" w:eastAsia="ru-RU"/>
        </w:rPr>
        <w:t>oot</w:t>
      </w:r>
      <w:r>
        <w:rPr>
          <w:rFonts w:ascii="Courier New" w:hAnsi="Courier New" w:cs="Courier New"/>
          <w:sz w:val="24"/>
          <w:lang w:val="en-US" w:eastAsia="ru-RU"/>
        </w:rPr>
        <w:t>cmd</w:t>
      </w:r>
      <w:proofErr w:type="spellEnd"/>
      <w:r w:rsidR="00550CDC">
        <w:rPr>
          <w:lang w:val="ru-RU" w:eastAsia="ru-RU"/>
        </w:rPr>
        <w:t>;</w:t>
      </w:r>
    </w:p>
    <w:p w14:paraId="7704EB8D" w14:textId="195CF719" w:rsidR="00550CDC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r w:rsidRPr="00BE66C6">
        <w:rPr>
          <w:rFonts w:ascii="Courier New" w:hAnsi="Courier New" w:cs="Courier New"/>
          <w:sz w:val="24"/>
          <w:lang w:val="en-US" w:eastAsia="ru-RU"/>
        </w:rPr>
        <w:t>bootd</w:t>
      </w:r>
      <w:proofErr w:type="spellEnd"/>
      <w:r w:rsidRPr="00BE66C6"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</w:t>
      </w:r>
      <w:r w:rsidRPr="00550CDC">
        <w:rPr>
          <w:lang w:val="ru-RU" w:eastAsia="ru-RU"/>
        </w:rPr>
        <w:t>выполнение команды загрузки</w:t>
      </w:r>
      <w:r>
        <w:rPr>
          <w:lang w:val="ru-RU" w:eastAsia="ru-RU"/>
        </w:rPr>
        <w:t xml:space="preserve"> по умолчанию, то есть выполнение команды из переменной</w:t>
      </w:r>
      <w:r w:rsidR="00AB13A5">
        <w:rPr>
          <w:lang w:val="ru-RU" w:eastAsia="ru-RU"/>
        </w:rPr>
        <w:t xml:space="preserve"> окружения </w:t>
      </w:r>
      <w:r>
        <w:rPr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en-US" w:eastAsia="ru-RU"/>
        </w:rPr>
        <w:t>b</w:t>
      </w:r>
      <w:proofErr w:type="spellStart"/>
      <w:r w:rsidRPr="00DE72AF">
        <w:rPr>
          <w:rFonts w:ascii="Courier New" w:hAnsi="Courier New" w:cs="Courier New"/>
          <w:sz w:val="24"/>
          <w:lang w:val="ru-RU" w:eastAsia="ru-RU"/>
        </w:rPr>
        <w:t>oot</w:t>
      </w:r>
      <w:r>
        <w:rPr>
          <w:rFonts w:ascii="Courier New" w:hAnsi="Courier New" w:cs="Courier New"/>
          <w:sz w:val="24"/>
          <w:lang w:val="en-US" w:eastAsia="ru-RU"/>
        </w:rPr>
        <w:t>cmd</w:t>
      </w:r>
      <w:proofErr w:type="spellEnd"/>
      <w:r w:rsidR="00550CDC">
        <w:rPr>
          <w:lang w:val="ru-RU" w:eastAsia="ru-RU"/>
        </w:rPr>
        <w:t>;</w:t>
      </w:r>
    </w:p>
    <w:p w14:paraId="12CD78DC" w14:textId="68DB4CFF" w:rsidR="00550CDC" w:rsidRDefault="003F72ED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3F72ED">
        <w:rPr>
          <w:rFonts w:ascii="Courier New" w:hAnsi="Courier New" w:cs="Courier New"/>
          <w:sz w:val="24"/>
          <w:lang w:val="en-US" w:eastAsia="ru-RU"/>
        </w:rPr>
        <w:t>bootelf</w:t>
      </w:r>
      <w:proofErr w:type="spellEnd"/>
      <w:r w:rsidRPr="003F72ED"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 w:rsidRPr="00550CDC">
        <w:rPr>
          <w:lang w:val="ru-RU" w:eastAsia="ru-RU"/>
        </w:rPr>
        <w:t>загрузка образа ELF из памяти</w:t>
      </w:r>
      <w:r w:rsidR="00550CDC">
        <w:rPr>
          <w:lang w:val="ru-RU" w:eastAsia="ru-RU"/>
        </w:rPr>
        <w:t>;</w:t>
      </w:r>
    </w:p>
    <w:p w14:paraId="6FA2547B" w14:textId="06D3CB59" w:rsidR="00550CDC" w:rsidRDefault="003F72ED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3F72ED">
        <w:rPr>
          <w:rFonts w:ascii="Courier New" w:hAnsi="Courier New" w:cs="Courier New"/>
          <w:sz w:val="24"/>
          <w:lang w:val="en-US" w:eastAsia="ru-RU"/>
        </w:rPr>
        <w:lastRenderedPageBreak/>
        <w:t>bootm</w:t>
      </w:r>
      <w:proofErr w:type="spellEnd"/>
      <w:r w:rsidRPr="003F72ED"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 w:rsidR="00550CDC">
        <w:rPr>
          <w:lang w:val="ru-RU" w:eastAsia="ru-RU"/>
        </w:rPr>
        <w:t xml:space="preserve"> </w:t>
      </w:r>
      <w:r w:rsidRPr="00550CDC">
        <w:rPr>
          <w:lang w:val="ru-RU" w:eastAsia="ru-RU"/>
        </w:rPr>
        <w:t>загрузка образа приложения из памяти</w:t>
      </w:r>
      <w:r w:rsidR="00550CDC">
        <w:rPr>
          <w:lang w:val="ru-RU" w:eastAsia="ru-RU"/>
        </w:rPr>
        <w:t>;</w:t>
      </w:r>
    </w:p>
    <w:p w14:paraId="68BA88D7" w14:textId="77777777" w:rsidR="00B71ACB" w:rsidRPr="00B71ACB" w:rsidRDefault="00B71ACB" w:rsidP="00B71ACB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en-US" w:eastAsia="ru-RU"/>
        </w:rPr>
      </w:pPr>
      <w:proofErr w:type="spellStart"/>
      <w:proofErr w:type="gramStart"/>
      <w:r w:rsidRPr="00B71ACB">
        <w:rPr>
          <w:rFonts w:ascii="Courier New" w:hAnsi="Courier New" w:cs="Courier New"/>
          <w:sz w:val="24"/>
          <w:lang w:val="en-US" w:eastAsia="ru-RU"/>
        </w:rPr>
        <w:t>bootm</w:t>
      </w:r>
      <w:proofErr w:type="spellEnd"/>
      <w:proofErr w:type="gramEnd"/>
      <w:r w:rsidRPr="00B71ACB">
        <w:rPr>
          <w:rFonts w:ascii="Courier New" w:hAnsi="Courier New" w:cs="Courier New"/>
          <w:sz w:val="24"/>
          <w:lang w:val="en-US" w:eastAsia="ru-RU"/>
        </w:rPr>
        <w:t xml:space="preserve"> [</w:t>
      </w:r>
      <w:proofErr w:type="spellStart"/>
      <w:r w:rsidRPr="00B71ACB">
        <w:rPr>
          <w:rFonts w:ascii="Courier New" w:hAnsi="Courier New" w:cs="Courier New"/>
          <w:sz w:val="24"/>
          <w:lang w:val="en-US" w:eastAsia="ru-RU"/>
        </w:rPr>
        <w:t>addr</w:t>
      </w:r>
      <w:proofErr w:type="spellEnd"/>
      <w:r w:rsidRPr="00B71ACB">
        <w:rPr>
          <w:rFonts w:ascii="Courier New" w:hAnsi="Courier New" w:cs="Courier New"/>
          <w:sz w:val="24"/>
          <w:lang w:val="en-US" w:eastAsia="ru-RU"/>
        </w:rPr>
        <w:t xml:space="preserve"> [</w:t>
      </w:r>
      <w:proofErr w:type="spellStart"/>
      <w:r w:rsidRPr="00B71ACB">
        <w:rPr>
          <w:rFonts w:ascii="Courier New" w:hAnsi="Courier New" w:cs="Courier New"/>
          <w:sz w:val="24"/>
          <w:lang w:val="en-US" w:eastAsia="ru-RU"/>
        </w:rPr>
        <w:t>arg</w:t>
      </w:r>
      <w:proofErr w:type="spellEnd"/>
      <w:r w:rsidRPr="00B71ACB">
        <w:rPr>
          <w:rFonts w:ascii="Courier New" w:hAnsi="Courier New" w:cs="Courier New"/>
          <w:sz w:val="24"/>
          <w:lang w:val="en-US" w:eastAsia="ru-RU"/>
        </w:rPr>
        <w:t xml:space="preserve"> ...]]</w:t>
      </w:r>
    </w:p>
    <w:p w14:paraId="418FD43E" w14:textId="3D385C7E" w:rsidR="00550CDC" w:rsidRDefault="003F72ED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36516B">
        <w:rPr>
          <w:rFonts w:ascii="Courier New" w:hAnsi="Courier New" w:cs="Courier New"/>
          <w:sz w:val="24"/>
          <w:lang w:val="en-US" w:eastAsia="ru-RU"/>
        </w:rPr>
        <w:t>bootp</w:t>
      </w:r>
      <w:proofErr w:type="spellEnd"/>
      <w:r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 w:rsidR="00550CDC">
        <w:rPr>
          <w:lang w:val="ru-RU" w:eastAsia="ru-RU"/>
        </w:rPr>
        <w:t xml:space="preserve"> </w:t>
      </w:r>
      <w:r w:rsidRPr="00550CDC">
        <w:rPr>
          <w:lang w:val="ru-RU" w:eastAsia="ru-RU"/>
        </w:rPr>
        <w:t>загрузка образа по сети при помощи BOOTP протокола</w:t>
      </w:r>
      <w:r w:rsidR="00550CDC">
        <w:rPr>
          <w:lang w:val="ru-RU" w:eastAsia="ru-RU"/>
        </w:rPr>
        <w:t>;</w:t>
      </w:r>
    </w:p>
    <w:p w14:paraId="4B4B2225" w14:textId="77777777" w:rsidR="0036516B" w:rsidRPr="00FB0FE3" w:rsidRDefault="0036516B" w:rsidP="0036516B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ru-RU" w:eastAsia="ru-RU"/>
        </w:rPr>
      </w:pPr>
      <w:proofErr w:type="spellStart"/>
      <w:proofErr w:type="gramStart"/>
      <w:r w:rsidRPr="0036516B">
        <w:rPr>
          <w:rFonts w:ascii="Courier New" w:hAnsi="Courier New" w:cs="Courier New"/>
          <w:sz w:val="24"/>
          <w:lang w:val="en-US" w:eastAsia="ru-RU"/>
        </w:rPr>
        <w:t>bootp</w:t>
      </w:r>
      <w:proofErr w:type="spellEnd"/>
      <w:proofErr w:type="gramEnd"/>
      <w:r w:rsidRPr="00FB0FE3">
        <w:rPr>
          <w:rFonts w:ascii="Courier New" w:hAnsi="Courier New" w:cs="Courier New"/>
          <w:sz w:val="24"/>
          <w:lang w:val="ru-RU" w:eastAsia="ru-RU"/>
        </w:rPr>
        <w:t xml:space="preserve"> [</w:t>
      </w:r>
      <w:proofErr w:type="spellStart"/>
      <w:r w:rsidRPr="0036516B">
        <w:rPr>
          <w:rFonts w:ascii="Courier New" w:hAnsi="Courier New" w:cs="Courier New"/>
          <w:sz w:val="24"/>
          <w:lang w:val="en-US" w:eastAsia="ru-RU"/>
        </w:rPr>
        <w:t>loadAddress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] [[</w:t>
      </w:r>
      <w:proofErr w:type="spellStart"/>
      <w:r w:rsidRPr="0036516B">
        <w:rPr>
          <w:rFonts w:ascii="Courier New" w:hAnsi="Courier New" w:cs="Courier New"/>
          <w:sz w:val="24"/>
          <w:lang w:val="en-US" w:eastAsia="ru-RU"/>
        </w:rPr>
        <w:t>hostIPaddr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:]</w:t>
      </w:r>
      <w:proofErr w:type="spellStart"/>
      <w:r w:rsidRPr="0036516B">
        <w:rPr>
          <w:rFonts w:ascii="Courier New" w:hAnsi="Courier New" w:cs="Courier New"/>
          <w:sz w:val="24"/>
          <w:lang w:val="en-US" w:eastAsia="ru-RU"/>
        </w:rPr>
        <w:t>bootfilename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]</w:t>
      </w:r>
    </w:p>
    <w:p w14:paraId="705331D6" w14:textId="77777777" w:rsidR="00DC2B45" w:rsidRDefault="00DC2B45" w:rsidP="00DC2B45">
      <w:pPr>
        <w:ind w:firstLine="709"/>
        <w:rPr>
          <w:rFonts w:cs="Arial"/>
          <w:bCs/>
          <w:szCs w:val="26"/>
        </w:rPr>
      </w:pPr>
      <w:r>
        <w:t xml:space="preserve">где </w:t>
      </w: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loadAddress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>]</w:t>
      </w:r>
      <w:r w:rsidRPr="00DC2B45">
        <w:rPr>
          <w:rFonts w:cs="Arial"/>
          <w:bCs/>
          <w:szCs w:val="26"/>
        </w:rPr>
        <w:t xml:space="preserve"> </w:t>
      </w:r>
      <w:r>
        <w:sym w:font="Symbol" w:char="F02D"/>
      </w:r>
      <w:r w:rsidRPr="00DC2B45">
        <w:rPr>
          <w:rFonts w:cs="Arial"/>
          <w:bCs/>
          <w:szCs w:val="26"/>
        </w:rPr>
        <w:t xml:space="preserve"> адрес, откуда выполняется загрузка;</w:t>
      </w:r>
    </w:p>
    <w:p w14:paraId="60238004" w14:textId="586755B7" w:rsid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hostIPaddr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 xml:space="preserve">:] </w:t>
      </w:r>
      <w:r>
        <w:sym w:font="Symbol" w:char="F02D"/>
      </w:r>
      <w:r w:rsidR="00340A71" w:rsidRPr="00340A71">
        <w:t xml:space="preserve"> </w:t>
      </w:r>
      <w:r w:rsidRPr="00DC2B45">
        <w:rPr>
          <w:rFonts w:cs="Arial"/>
          <w:bCs/>
          <w:szCs w:val="26"/>
          <w:lang w:val="en-US"/>
        </w:rPr>
        <w:t>IP</w:t>
      </w:r>
      <w:r w:rsidRPr="00DC2B45">
        <w:rPr>
          <w:rFonts w:cs="Arial"/>
          <w:bCs/>
          <w:szCs w:val="26"/>
        </w:rPr>
        <w:t>-адрес хост-сервера;</w:t>
      </w:r>
    </w:p>
    <w:p w14:paraId="6D7E2DFD" w14:textId="4CF30EB7" w:rsidR="00DC2B45" w:rsidRP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bootfilename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 xml:space="preserve">] </w:t>
      </w:r>
      <w:r>
        <w:sym w:font="Symbol" w:char="F02D"/>
      </w:r>
      <w:r w:rsidRPr="00DC2B45">
        <w:rPr>
          <w:rFonts w:cs="Arial"/>
          <w:bCs/>
          <w:szCs w:val="26"/>
        </w:rPr>
        <w:t xml:space="preserve"> имя загружаемого файла.</w:t>
      </w:r>
    </w:p>
    <w:p w14:paraId="25AC2910" w14:textId="77777777" w:rsidR="0036516B" w:rsidRDefault="0036516B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36516B">
        <w:rPr>
          <w:rFonts w:ascii="Courier New" w:hAnsi="Courier New" w:cs="Courier New"/>
          <w:sz w:val="24"/>
          <w:lang w:val="en-US" w:eastAsia="ru-RU"/>
        </w:rPr>
        <w:t>bootvx</w:t>
      </w:r>
      <w:proofErr w:type="spellEnd"/>
      <w:r w:rsidRPr="0036516B">
        <w:rPr>
          <w:rFonts w:ascii="Courier New" w:hAnsi="Courier New" w:cs="Courier New"/>
          <w:sz w:val="24"/>
          <w:lang w:val="ru-RU" w:eastAsia="ru-RU"/>
        </w:rPr>
        <w:t xml:space="preserve"> </w:t>
      </w:r>
      <w:r w:rsidR="00550CDC">
        <w:rPr>
          <w:rFonts w:ascii="Courier New" w:hAnsi="Courier New" w:cs="Courier New"/>
          <w:sz w:val="24"/>
          <w:lang w:val="ru-RU" w:eastAsia="ru-RU"/>
        </w:rPr>
        <w:t>–</w:t>
      </w:r>
      <w:r w:rsidR="00550CDC">
        <w:rPr>
          <w:lang w:val="ru-RU" w:eastAsia="ru-RU"/>
        </w:rPr>
        <w:t xml:space="preserve"> </w:t>
      </w:r>
      <w:r w:rsidRPr="00550CDC">
        <w:rPr>
          <w:lang w:val="ru-RU" w:eastAsia="ru-RU"/>
        </w:rPr>
        <w:t xml:space="preserve">загрузка образа приложения </w:t>
      </w:r>
      <w:proofErr w:type="spellStart"/>
      <w:r w:rsidRPr="00550CDC">
        <w:rPr>
          <w:lang w:val="ru-RU" w:eastAsia="ru-RU"/>
        </w:rPr>
        <w:t>VxWorks</w:t>
      </w:r>
      <w:proofErr w:type="spellEnd"/>
      <w:r>
        <w:rPr>
          <w:lang w:val="ru-RU" w:eastAsia="ru-RU"/>
        </w:rPr>
        <w:t>;</w:t>
      </w:r>
    </w:p>
    <w:p w14:paraId="00941D65" w14:textId="3D10AC27" w:rsidR="00BE66C6" w:rsidRDefault="0036516B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tftp</w:t>
      </w:r>
      <w:proofErr w:type="spellEnd"/>
      <w:r w:rsidRPr="0036516B">
        <w:rPr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BE66C6" w:rsidRPr="0036516B">
        <w:rPr>
          <w:lang w:val="ru-RU" w:eastAsia="ru-RU"/>
        </w:rPr>
        <w:t xml:space="preserve">загрузка образа по сети при помощи протокола </w:t>
      </w:r>
      <w:r w:rsidR="00BE66C6" w:rsidRPr="0036516B">
        <w:rPr>
          <w:lang w:val="en-US" w:eastAsia="ru-RU"/>
        </w:rPr>
        <w:t>TFTP</w:t>
      </w:r>
      <w:r w:rsidR="00BE66C6" w:rsidRPr="0036516B">
        <w:rPr>
          <w:lang w:val="ru-RU" w:eastAsia="ru-RU"/>
        </w:rPr>
        <w:t>;</w:t>
      </w:r>
    </w:p>
    <w:p w14:paraId="7432E19A" w14:textId="6473FD0B" w:rsidR="00DC2B45" w:rsidRDefault="00DC2B45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>
        <w:rPr>
          <w:rFonts w:ascii="Courier New" w:hAnsi="Courier New" w:cs="Courier New"/>
          <w:sz w:val="24"/>
          <w:lang w:val="en-US" w:eastAsia="ru-RU"/>
        </w:rPr>
        <w:t>dhcp</w:t>
      </w:r>
      <w:proofErr w:type="spellEnd"/>
      <w:r w:rsidRPr="0036516B">
        <w:rPr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</w:t>
      </w:r>
      <w:r w:rsidRPr="0036516B">
        <w:rPr>
          <w:lang w:val="ru-RU" w:eastAsia="ru-RU"/>
        </w:rPr>
        <w:t xml:space="preserve">загрузка образа по сети при помощи протокола </w:t>
      </w:r>
      <w:r>
        <w:rPr>
          <w:lang w:val="en-US" w:eastAsia="ru-RU"/>
        </w:rPr>
        <w:t>DHCP</w:t>
      </w:r>
      <w:r>
        <w:rPr>
          <w:lang w:val="ru-RU" w:eastAsia="ru-RU"/>
        </w:rPr>
        <w:t>;</w:t>
      </w:r>
    </w:p>
    <w:p w14:paraId="34642456" w14:textId="77777777" w:rsidR="00DC2B45" w:rsidRPr="00FB0FE3" w:rsidRDefault="00DC2B45" w:rsidP="00DC2B45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ru-RU" w:eastAsia="ru-RU"/>
        </w:rPr>
      </w:pPr>
      <w:proofErr w:type="spellStart"/>
      <w:proofErr w:type="gramStart"/>
      <w:r w:rsidRPr="00DC2B45">
        <w:rPr>
          <w:rFonts w:ascii="Courier New" w:hAnsi="Courier New" w:cs="Courier New"/>
          <w:sz w:val="24"/>
          <w:lang w:val="en-US" w:eastAsia="ru-RU"/>
        </w:rPr>
        <w:t>bootp</w:t>
      </w:r>
      <w:proofErr w:type="spellEnd"/>
      <w:proofErr w:type="gramEnd"/>
      <w:r w:rsidRPr="00FB0FE3">
        <w:rPr>
          <w:rFonts w:ascii="Courier New" w:hAnsi="Courier New" w:cs="Courier New"/>
          <w:sz w:val="24"/>
          <w:lang w:val="ru-RU" w:eastAsia="ru-RU"/>
        </w:rPr>
        <w:t xml:space="preserve"> [</w:t>
      </w:r>
      <w:proofErr w:type="spellStart"/>
      <w:r w:rsidRPr="00DC2B45">
        <w:rPr>
          <w:rFonts w:ascii="Courier New" w:hAnsi="Courier New" w:cs="Courier New"/>
          <w:sz w:val="24"/>
          <w:lang w:val="en-US" w:eastAsia="ru-RU"/>
        </w:rPr>
        <w:t>loadAddress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] [[</w:t>
      </w:r>
      <w:proofErr w:type="spellStart"/>
      <w:r w:rsidRPr="00DC2B45">
        <w:rPr>
          <w:rFonts w:ascii="Courier New" w:hAnsi="Courier New" w:cs="Courier New"/>
          <w:sz w:val="24"/>
          <w:lang w:val="en-US" w:eastAsia="ru-RU"/>
        </w:rPr>
        <w:t>hostIPaddr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:]</w:t>
      </w:r>
      <w:proofErr w:type="spellStart"/>
      <w:r w:rsidRPr="00DC2B45">
        <w:rPr>
          <w:rFonts w:ascii="Courier New" w:hAnsi="Courier New" w:cs="Courier New"/>
          <w:sz w:val="24"/>
          <w:lang w:val="en-US" w:eastAsia="ru-RU"/>
        </w:rPr>
        <w:t>bootfilename</w:t>
      </w:r>
      <w:proofErr w:type="spellEnd"/>
      <w:r w:rsidRPr="00FB0FE3">
        <w:rPr>
          <w:rFonts w:ascii="Courier New" w:hAnsi="Courier New" w:cs="Courier New"/>
          <w:sz w:val="24"/>
          <w:lang w:val="ru-RU" w:eastAsia="ru-RU"/>
        </w:rPr>
        <w:t>]</w:t>
      </w:r>
    </w:p>
    <w:p w14:paraId="6F1FED31" w14:textId="77777777" w:rsidR="00DC2B45" w:rsidRDefault="00DC2B45" w:rsidP="00DC2B45">
      <w:pPr>
        <w:ind w:firstLine="709"/>
        <w:rPr>
          <w:rFonts w:cs="Arial"/>
          <w:bCs/>
          <w:szCs w:val="26"/>
        </w:rPr>
      </w:pPr>
      <w:r>
        <w:t xml:space="preserve">где </w:t>
      </w: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loadAddress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>]</w:t>
      </w:r>
      <w:r w:rsidRPr="00DC2B45">
        <w:rPr>
          <w:rFonts w:cs="Arial"/>
          <w:bCs/>
          <w:szCs w:val="26"/>
        </w:rPr>
        <w:t xml:space="preserve"> </w:t>
      </w:r>
      <w:r>
        <w:sym w:font="Symbol" w:char="F02D"/>
      </w:r>
      <w:r w:rsidRPr="00DC2B45">
        <w:rPr>
          <w:rFonts w:cs="Arial"/>
          <w:bCs/>
          <w:szCs w:val="26"/>
        </w:rPr>
        <w:t xml:space="preserve"> адрес, откуда выполняется загрузка;</w:t>
      </w:r>
    </w:p>
    <w:p w14:paraId="36DB731A" w14:textId="7EEE042C" w:rsid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hostIPaddr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 xml:space="preserve">:] </w:t>
      </w:r>
      <w:r>
        <w:sym w:font="Symbol" w:char="F02D"/>
      </w:r>
      <w:r w:rsidR="00407151" w:rsidRPr="00407151">
        <w:t xml:space="preserve"> </w:t>
      </w:r>
      <w:r w:rsidRPr="00DC2B45">
        <w:rPr>
          <w:rFonts w:cs="Arial"/>
          <w:bCs/>
          <w:szCs w:val="26"/>
          <w:lang w:val="en-US"/>
        </w:rPr>
        <w:t>IP</w:t>
      </w:r>
      <w:r w:rsidRPr="00DC2B45">
        <w:rPr>
          <w:rFonts w:cs="Arial"/>
          <w:bCs/>
          <w:szCs w:val="26"/>
        </w:rPr>
        <w:t>-адрес хост-сервера;</w:t>
      </w:r>
    </w:p>
    <w:p w14:paraId="1BDB817E" w14:textId="77777777" w:rsidR="00DC2B45" w:rsidRP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proofErr w:type="spellStart"/>
      <w:r w:rsidRPr="00DC2B45">
        <w:rPr>
          <w:rFonts w:ascii="Courier New" w:hAnsi="Courier New" w:cs="Courier New"/>
          <w:sz w:val="24"/>
          <w:szCs w:val="20"/>
        </w:rPr>
        <w:t>bootfilename</w:t>
      </w:r>
      <w:proofErr w:type="spellEnd"/>
      <w:r w:rsidRPr="00DC2B45">
        <w:rPr>
          <w:rFonts w:ascii="Courier New" w:hAnsi="Courier New" w:cs="Courier New"/>
          <w:sz w:val="24"/>
          <w:szCs w:val="20"/>
        </w:rPr>
        <w:t xml:space="preserve">] </w:t>
      </w:r>
      <w:r>
        <w:sym w:font="Symbol" w:char="F02D"/>
      </w:r>
      <w:r w:rsidRPr="00DC2B45">
        <w:rPr>
          <w:rFonts w:cs="Arial"/>
          <w:bCs/>
          <w:szCs w:val="26"/>
        </w:rPr>
        <w:t xml:space="preserve"> имя загружаемого файла.</w:t>
      </w:r>
    </w:p>
    <w:p w14:paraId="061AC574" w14:textId="7F7B007A" w:rsidR="00DC2B45" w:rsidRDefault="00DC2B45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DC2B45">
        <w:rPr>
          <w:rFonts w:ascii="Courier New" w:hAnsi="Courier New" w:cs="Courier New"/>
          <w:sz w:val="24"/>
          <w:lang w:val="en-US" w:eastAsia="ru-RU"/>
        </w:rPr>
        <w:t>loadb</w:t>
      </w:r>
      <w:proofErr w:type="spellEnd"/>
      <w:r w:rsidRPr="00DC2B45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</w:t>
      </w:r>
      <w:r w:rsidRPr="0036516B">
        <w:rPr>
          <w:lang w:val="ru-RU" w:eastAsia="ru-RU"/>
        </w:rPr>
        <w:t xml:space="preserve">загрузка </w:t>
      </w:r>
      <w:r>
        <w:rPr>
          <w:lang w:val="ru-RU" w:eastAsia="ru-RU"/>
        </w:rPr>
        <w:t>бинарного файла</w:t>
      </w:r>
      <w:r w:rsidRPr="0036516B">
        <w:rPr>
          <w:lang w:val="ru-RU" w:eastAsia="ru-RU"/>
        </w:rPr>
        <w:t xml:space="preserve"> </w:t>
      </w:r>
      <w:r>
        <w:t xml:space="preserve">через терминал по протоколу </w:t>
      </w:r>
      <w:proofErr w:type="spellStart"/>
      <w:r>
        <w:t>Kermit</w:t>
      </w:r>
      <w:proofErr w:type="spellEnd"/>
      <w:r>
        <w:rPr>
          <w:lang w:val="ru-RU" w:eastAsia="ru-RU"/>
        </w:rPr>
        <w:t>;</w:t>
      </w:r>
    </w:p>
    <w:p w14:paraId="4D3DC575" w14:textId="77777777" w:rsidR="00DC2B45" w:rsidRDefault="00DC2B45" w:rsidP="00DC2B45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en-US" w:eastAsia="ru-RU"/>
        </w:rPr>
      </w:pPr>
      <w:proofErr w:type="spellStart"/>
      <w:proofErr w:type="gramStart"/>
      <w:r w:rsidRPr="00DC2B45">
        <w:rPr>
          <w:rFonts w:ascii="Courier New" w:hAnsi="Courier New" w:cs="Courier New"/>
          <w:sz w:val="24"/>
          <w:lang w:val="en-US" w:eastAsia="ru-RU"/>
        </w:rPr>
        <w:t>loadb</w:t>
      </w:r>
      <w:proofErr w:type="spellEnd"/>
      <w:proofErr w:type="gramEnd"/>
      <w:r w:rsidRPr="00DC2B45">
        <w:rPr>
          <w:rFonts w:ascii="Courier New" w:hAnsi="Courier New" w:cs="Courier New"/>
          <w:sz w:val="24"/>
          <w:lang w:val="en-US" w:eastAsia="ru-RU"/>
        </w:rPr>
        <w:t xml:space="preserve"> [ off ] [ baud ]</w:t>
      </w:r>
    </w:p>
    <w:p w14:paraId="53316830" w14:textId="47A94941" w:rsidR="00DC2B45" w:rsidRPr="009931E4" w:rsidRDefault="00DC2B45" w:rsidP="00DC2B45">
      <w:pPr>
        <w:ind w:firstLine="709"/>
        <w:rPr>
          <w:rFonts w:cs="Arial"/>
          <w:bCs/>
          <w:szCs w:val="26"/>
          <w:lang w:val="en-US"/>
        </w:rPr>
      </w:pPr>
      <w:r>
        <w:t>где</w:t>
      </w:r>
      <w:r w:rsidRPr="009931E4">
        <w:rPr>
          <w:lang w:val="en-US"/>
        </w:rPr>
        <w:t xml:space="preserve"> </w:t>
      </w:r>
      <w:r w:rsidRPr="009931E4">
        <w:rPr>
          <w:rFonts w:ascii="Courier New" w:hAnsi="Courier New" w:cs="Courier New"/>
          <w:sz w:val="24"/>
          <w:szCs w:val="20"/>
          <w:lang w:val="en-US"/>
        </w:rPr>
        <w:t>[</w:t>
      </w:r>
      <w:r>
        <w:rPr>
          <w:rFonts w:ascii="Courier New" w:hAnsi="Courier New" w:cs="Courier New"/>
          <w:sz w:val="24"/>
          <w:szCs w:val="20"/>
          <w:lang w:val="en-US"/>
        </w:rPr>
        <w:t>off</w:t>
      </w:r>
      <w:r w:rsidRPr="009931E4">
        <w:rPr>
          <w:rFonts w:ascii="Courier New" w:hAnsi="Courier New" w:cs="Courier New"/>
          <w:sz w:val="24"/>
          <w:szCs w:val="20"/>
          <w:lang w:val="en-US"/>
        </w:rPr>
        <w:t>]</w:t>
      </w:r>
      <w:r w:rsidRPr="009931E4">
        <w:rPr>
          <w:rFonts w:cs="Arial"/>
          <w:bCs/>
          <w:szCs w:val="26"/>
          <w:lang w:val="en-US"/>
        </w:rPr>
        <w:t xml:space="preserve"> </w:t>
      </w:r>
      <w:r>
        <w:sym w:font="Symbol" w:char="F02D"/>
      </w:r>
      <w:r w:rsidRPr="009931E4">
        <w:rPr>
          <w:rFonts w:cs="Arial"/>
          <w:bCs/>
          <w:szCs w:val="26"/>
          <w:lang w:val="en-US"/>
        </w:rPr>
        <w:t xml:space="preserve"> </w:t>
      </w:r>
      <w:r>
        <w:rPr>
          <w:rFonts w:cs="Arial"/>
          <w:bCs/>
          <w:szCs w:val="26"/>
        </w:rPr>
        <w:t>смещение</w:t>
      </w:r>
      <w:r w:rsidRPr="009931E4">
        <w:rPr>
          <w:rFonts w:cs="Arial"/>
          <w:bCs/>
          <w:szCs w:val="26"/>
          <w:lang w:val="en-US"/>
        </w:rPr>
        <w:t>;</w:t>
      </w:r>
    </w:p>
    <w:p w14:paraId="2976D60D" w14:textId="7C06A21C" w:rsid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r>
        <w:rPr>
          <w:rFonts w:ascii="Courier New" w:hAnsi="Courier New" w:cs="Courier New"/>
          <w:sz w:val="24"/>
          <w:szCs w:val="20"/>
          <w:lang w:val="en-US"/>
        </w:rPr>
        <w:t>baud</w:t>
      </w:r>
      <w:r w:rsidRPr="00DC2B45">
        <w:rPr>
          <w:rFonts w:ascii="Courier New" w:hAnsi="Courier New" w:cs="Courier New"/>
          <w:sz w:val="24"/>
          <w:szCs w:val="20"/>
        </w:rPr>
        <w:t xml:space="preserve">:] </w:t>
      </w:r>
      <w:r>
        <w:sym w:font="Symbol" w:char="F02D"/>
      </w:r>
      <w:r w:rsidRPr="00DC2B45">
        <w:t xml:space="preserve"> </w:t>
      </w:r>
      <w:r>
        <w:rPr>
          <w:rFonts w:cs="Arial"/>
          <w:bCs/>
          <w:szCs w:val="26"/>
        </w:rPr>
        <w:t>скорость передачи.</w:t>
      </w:r>
    </w:p>
    <w:p w14:paraId="159247EE" w14:textId="57655FD0" w:rsidR="00DC2B45" w:rsidRDefault="00DC2B45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r w:rsidRPr="00DC2B45">
        <w:rPr>
          <w:rFonts w:ascii="Courier New" w:hAnsi="Courier New" w:cs="Courier New"/>
          <w:sz w:val="24"/>
          <w:lang w:val="en-US" w:eastAsia="ru-RU"/>
        </w:rPr>
        <w:t>load</w:t>
      </w:r>
      <w:r>
        <w:rPr>
          <w:rFonts w:ascii="Courier New" w:hAnsi="Courier New" w:cs="Courier New"/>
          <w:sz w:val="24"/>
          <w:lang w:val="en-US" w:eastAsia="ru-RU"/>
        </w:rPr>
        <w:t>s</w:t>
      </w:r>
      <w:r w:rsidRPr="00DC2B45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</w:t>
      </w:r>
      <w:r>
        <w:t>загрузка файла в формате S-</w:t>
      </w:r>
      <w:proofErr w:type="spellStart"/>
      <w:r>
        <w:t>Record</w:t>
      </w:r>
      <w:proofErr w:type="spellEnd"/>
      <w:r>
        <w:t xml:space="preserve"> через терминал</w:t>
      </w:r>
      <w:r>
        <w:rPr>
          <w:lang w:val="ru-RU" w:eastAsia="ru-RU"/>
        </w:rPr>
        <w:t>;</w:t>
      </w:r>
    </w:p>
    <w:p w14:paraId="6D43E257" w14:textId="03467790" w:rsidR="00DC2B45" w:rsidRDefault="00DC2B45" w:rsidP="00DC2B45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DC2B45">
        <w:rPr>
          <w:rFonts w:ascii="Courier New" w:hAnsi="Courier New" w:cs="Courier New"/>
          <w:sz w:val="24"/>
          <w:lang w:val="en-US" w:eastAsia="ru-RU"/>
        </w:rPr>
        <w:t>loads</w:t>
      </w:r>
      <w:proofErr w:type="gramEnd"/>
      <w:r w:rsidRPr="00DC2B45">
        <w:rPr>
          <w:rFonts w:ascii="Courier New" w:hAnsi="Courier New" w:cs="Courier New"/>
          <w:sz w:val="24"/>
          <w:lang w:val="en-US" w:eastAsia="ru-RU"/>
        </w:rPr>
        <w:t xml:space="preserve"> [ off ] [ baud ]</w:t>
      </w:r>
    </w:p>
    <w:p w14:paraId="0B16F2A8" w14:textId="77777777" w:rsidR="00DC2B45" w:rsidRPr="009931E4" w:rsidRDefault="00DC2B45" w:rsidP="00DC2B45">
      <w:pPr>
        <w:ind w:firstLine="709"/>
        <w:rPr>
          <w:rFonts w:cs="Arial"/>
          <w:bCs/>
          <w:szCs w:val="26"/>
          <w:lang w:val="en-US"/>
        </w:rPr>
      </w:pPr>
      <w:r>
        <w:t>где</w:t>
      </w:r>
      <w:r w:rsidRPr="009931E4">
        <w:rPr>
          <w:lang w:val="en-US"/>
        </w:rPr>
        <w:t xml:space="preserve"> </w:t>
      </w:r>
      <w:r w:rsidRPr="009931E4">
        <w:rPr>
          <w:rFonts w:ascii="Courier New" w:hAnsi="Courier New" w:cs="Courier New"/>
          <w:sz w:val="24"/>
          <w:szCs w:val="20"/>
          <w:lang w:val="en-US"/>
        </w:rPr>
        <w:t>[</w:t>
      </w:r>
      <w:r>
        <w:rPr>
          <w:rFonts w:ascii="Courier New" w:hAnsi="Courier New" w:cs="Courier New"/>
          <w:sz w:val="24"/>
          <w:szCs w:val="20"/>
          <w:lang w:val="en-US"/>
        </w:rPr>
        <w:t>off</w:t>
      </w:r>
      <w:r w:rsidRPr="009931E4">
        <w:rPr>
          <w:rFonts w:ascii="Courier New" w:hAnsi="Courier New" w:cs="Courier New"/>
          <w:sz w:val="24"/>
          <w:szCs w:val="20"/>
          <w:lang w:val="en-US"/>
        </w:rPr>
        <w:t>]</w:t>
      </w:r>
      <w:r w:rsidRPr="009931E4">
        <w:rPr>
          <w:rFonts w:cs="Arial"/>
          <w:bCs/>
          <w:szCs w:val="26"/>
          <w:lang w:val="en-US"/>
        </w:rPr>
        <w:t xml:space="preserve"> </w:t>
      </w:r>
      <w:r>
        <w:sym w:font="Symbol" w:char="F02D"/>
      </w:r>
      <w:r w:rsidRPr="009931E4">
        <w:rPr>
          <w:rFonts w:cs="Arial"/>
          <w:bCs/>
          <w:szCs w:val="26"/>
          <w:lang w:val="en-US"/>
        </w:rPr>
        <w:t xml:space="preserve"> </w:t>
      </w:r>
      <w:r>
        <w:rPr>
          <w:rFonts w:cs="Arial"/>
          <w:bCs/>
          <w:szCs w:val="26"/>
        </w:rPr>
        <w:t>смещение</w:t>
      </w:r>
      <w:r w:rsidRPr="009931E4">
        <w:rPr>
          <w:rFonts w:cs="Arial"/>
          <w:bCs/>
          <w:szCs w:val="26"/>
          <w:lang w:val="en-US"/>
        </w:rPr>
        <w:t>;</w:t>
      </w:r>
    </w:p>
    <w:p w14:paraId="0A67DBBE" w14:textId="77777777" w:rsidR="00DC2B45" w:rsidRDefault="00DC2B45" w:rsidP="00DC2B45">
      <w:pPr>
        <w:ind w:firstLine="709"/>
        <w:rPr>
          <w:rFonts w:cs="Arial"/>
          <w:bCs/>
          <w:szCs w:val="26"/>
        </w:rPr>
      </w:pPr>
      <w:r w:rsidRPr="00DC2B45">
        <w:rPr>
          <w:rFonts w:ascii="Courier New" w:hAnsi="Courier New" w:cs="Courier New"/>
          <w:sz w:val="24"/>
          <w:szCs w:val="20"/>
        </w:rPr>
        <w:t>[</w:t>
      </w:r>
      <w:r>
        <w:rPr>
          <w:rFonts w:ascii="Courier New" w:hAnsi="Courier New" w:cs="Courier New"/>
          <w:sz w:val="24"/>
          <w:szCs w:val="20"/>
          <w:lang w:val="en-US"/>
        </w:rPr>
        <w:t>baud</w:t>
      </w:r>
      <w:r w:rsidRPr="00DC2B45">
        <w:rPr>
          <w:rFonts w:ascii="Courier New" w:hAnsi="Courier New" w:cs="Courier New"/>
          <w:sz w:val="24"/>
          <w:szCs w:val="20"/>
        </w:rPr>
        <w:t xml:space="preserve">:] </w:t>
      </w:r>
      <w:r>
        <w:sym w:font="Symbol" w:char="F02D"/>
      </w:r>
      <w:r w:rsidRPr="00DC2B45">
        <w:t xml:space="preserve"> </w:t>
      </w:r>
      <w:r>
        <w:rPr>
          <w:rFonts w:cs="Arial"/>
          <w:bCs/>
          <w:szCs w:val="26"/>
        </w:rPr>
        <w:t>скорость передачи.</w:t>
      </w:r>
    </w:p>
    <w:p w14:paraId="494FC603" w14:textId="77777777" w:rsidR="00DC2B45" w:rsidRPr="00DC2B45" w:rsidRDefault="00DC2B45" w:rsidP="00DC2B45">
      <w:pPr>
        <w:pStyle w:val="a7"/>
        <w:ind w:firstLine="0"/>
        <w:contextualSpacing/>
        <w:jc w:val="center"/>
        <w:rPr>
          <w:rFonts w:ascii="Courier New" w:hAnsi="Courier New" w:cs="Courier New"/>
          <w:sz w:val="24"/>
          <w:lang w:val="ru-RU" w:eastAsia="ru-RU"/>
        </w:rPr>
      </w:pPr>
    </w:p>
    <w:p w14:paraId="6290B6E6" w14:textId="77777777" w:rsidR="00550CDC" w:rsidRPr="00550CDC" w:rsidRDefault="00550CDC" w:rsidP="00550CDC">
      <w:pPr>
        <w:pStyle w:val="32"/>
      </w:pPr>
      <w:bookmarkStart w:id="15" w:name="_Ref518377259"/>
      <w:r>
        <w:t xml:space="preserve">Загрузка образа по протоколу </w:t>
      </w:r>
      <w:r>
        <w:rPr>
          <w:lang w:val="en-US"/>
        </w:rPr>
        <w:t>TFTP</w:t>
      </w:r>
      <w:bookmarkEnd w:id="14"/>
      <w:bookmarkEnd w:id="15"/>
    </w:p>
    <w:p w14:paraId="64C57C21" w14:textId="77777777" w:rsidR="00550CDC" w:rsidRDefault="00550CDC" w:rsidP="00550CDC">
      <w:pPr>
        <w:pStyle w:val="4-"/>
      </w:pPr>
      <w:r>
        <w:t xml:space="preserve">Для корректной загрузки по протоколу </w:t>
      </w:r>
      <w:r>
        <w:rPr>
          <w:lang w:val="en-US"/>
        </w:rPr>
        <w:t>TFTP</w:t>
      </w:r>
      <w:r>
        <w:t xml:space="preserve"> должен быть настроен сервер </w:t>
      </w:r>
      <w:r>
        <w:rPr>
          <w:lang w:val="en-US"/>
        </w:rPr>
        <w:t>TFTP</w:t>
      </w:r>
      <w:r>
        <w:t xml:space="preserve"> и переменные окружения </w:t>
      </w:r>
      <w:proofErr w:type="spellStart"/>
      <w:r w:rsidRPr="001902C8">
        <w:rPr>
          <w:rFonts w:ascii="Courier New" w:hAnsi="Courier New" w:cs="Courier New"/>
          <w:sz w:val="24"/>
          <w:lang w:val="en-US"/>
        </w:rPr>
        <w:t>ipaddr</w:t>
      </w:r>
      <w:proofErr w:type="spellEnd"/>
      <w:r>
        <w:t xml:space="preserve">, </w:t>
      </w:r>
      <w:proofErr w:type="spellStart"/>
      <w:r w:rsidRPr="001902C8">
        <w:rPr>
          <w:rFonts w:ascii="Courier New" w:hAnsi="Courier New" w:cs="Courier New"/>
          <w:sz w:val="24"/>
          <w:lang w:val="en-US"/>
        </w:rPr>
        <w:t>serverip</w:t>
      </w:r>
      <w:proofErr w:type="spellEnd"/>
      <w:r w:rsidRPr="001902C8">
        <w:rPr>
          <w:rFonts w:ascii="Courier New" w:hAnsi="Courier New" w:cs="Courier New"/>
          <w:sz w:val="24"/>
        </w:rPr>
        <w:t xml:space="preserve"> </w:t>
      </w:r>
      <w:r>
        <w:t xml:space="preserve">и </w:t>
      </w:r>
      <w:r>
        <w:rPr>
          <w:rFonts w:ascii="Courier New" w:hAnsi="Courier New" w:cs="Courier New"/>
          <w:sz w:val="24"/>
          <w:lang w:val="en-US"/>
        </w:rPr>
        <w:t>b</w:t>
      </w:r>
      <w:proofErr w:type="spellStart"/>
      <w:r w:rsidRPr="00DE72AF">
        <w:rPr>
          <w:rFonts w:ascii="Courier New" w:hAnsi="Courier New" w:cs="Courier New"/>
          <w:sz w:val="24"/>
        </w:rPr>
        <w:t>ootfile</w:t>
      </w:r>
      <w:proofErr w:type="spellEnd"/>
      <w:r>
        <w:t>.</w:t>
      </w:r>
    </w:p>
    <w:p w14:paraId="0737F162" w14:textId="77777777" w:rsidR="00550CDC" w:rsidRDefault="00550CDC" w:rsidP="00550CDC">
      <w:pPr>
        <w:pStyle w:val="4-"/>
      </w:pPr>
      <w:r>
        <w:lastRenderedPageBreak/>
        <w:t xml:space="preserve">Для загрузки образа ядра через сеть по протоколу </w:t>
      </w:r>
      <w:r>
        <w:rPr>
          <w:lang w:val="en-US"/>
        </w:rPr>
        <w:t>TFTP</w:t>
      </w:r>
      <w:r w:rsidRPr="00F605B1">
        <w:t xml:space="preserve"> </w:t>
      </w:r>
      <w:r>
        <w:t xml:space="preserve">используется команда: </w:t>
      </w:r>
      <w:proofErr w:type="spellStart"/>
      <w:r w:rsidRPr="00F605B1">
        <w:rPr>
          <w:rFonts w:ascii="Courier New" w:hAnsi="Courier New" w:cs="Courier New"/>
          <w:sz w:val="24"/>
          <w:lang w:val="en-US"/>
        </w:rPr>
        <w:t>tftpboot</w:t>
      </w:r>
      <w:proofErr w:type="spellEnd"/>
      <w:r w:rsidRPr="00F605B1">
        <w:t>.</w:t>
      </w:r>
    </w:p>
    <w:p w14:paraId="0833E597" w14:textId="77777777" w:rsidR="00550CDC" w:rsidRDefault="00550CDC" w:rsidP="0055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 w:val="24"/>
          <w:szCs w:val="20"/>
        </w:rPr>
      </w:pPr>
      <w:proofErr w:type="spellStart"/>
      <w:r w:rsidRPr="00F605B1">
        <w:rPr>
          <w:rFonts w:ascii="Courier New" w:hAnsi="Courier New" w:cs="Courier New"/>
          <w:sz w:val="24"/>
          <w:szCs w:val="20"/>
        </w:rPr>
        <w:t>tftpboot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 xml:space="preserve"> 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loadAddress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] [[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hostIPaddr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:]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bootfilename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]</w:t>
      </w:r>
    </w:p>
    <w:p w14:paraId="49FB930B" w14:textId="77777777" w:rsidR="00550CDC" w:rsidRDefault="00550CDC" w:rsidP="0055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 w:val="24"/>
          <w:szCs w:val="20"/>
        </w:rPr>
      </w:pPr>
    </w:p>
    <w:p w14:paraId="5344E7E2" w14:textId="77777777" w:rsidR="00550CDC" w:rsidRDefault="00550CDC" w:rsidP="00550CDC">
      <w:pPr>
        <w:ind w:firstLine="709"/>
        <w:rPr>
          <w:rFonts w:cs="Arial"/>
          <w:bCs/>
          <w:szCs w:val="26"/>
        </w:rPr>
      </w:pPr>
      <w:r>
        <w:t xml:space="preserve">где </w:t>
      </w:r>
      <w:r w:rsidRPr="00F605B1">
        <w:rPr>
          <w:rFonts w:ascii="Courier New" w:hAnsi="Courier New" w:cs="Courier New"/>
          <w:sz w:val="24"/>
          <w:szCs w:val="20"/>
        </w:rPr>
        <w:t>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loadAddress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]</w:t>
      </w:r>
      <w:r w:rsidRPr="00C41FDF">
        <w:rPr>
          <w:rFonts w:cs="Arial"/>
          <w:bCs/>
          <w:szCs w:val="26"/>
        </w:rPr>
        <w:t xml:space="preserve"> </w:t>
      </w:r>
      <w:r>
        <w:rPr>
          <w:rFonts w:cs="Arial"/>
          <w:bCs/>
          <w:szCs w:val="26"/>
        </w:rPr>
        <w:sym w:font="Symbol" w:char="F02D"/>
      </w:r>
      <w:r w:rsidRPr="00C41FDF">
        <w:rPr>
          <w:rFonts w:cs="Arial"/>
          <w:bCs/>
          <w:szCs w:val="26"/>
        </w:rPr>
        <w:t xml:space="preserve"> адрес</w:t>
      </w:r>
      <w:r>
        <w:rPr>
          <w:rFonts w:cs="Arial"/>
          <w:bCs/>
          <w:szCs w:val="26"/>
        </w:rPr>
        <w:t>, откуда выполняется загрузка;</w:t>
      </w:r>
    </w:p>
    <w:p w14:paraId="1580AF9B" w14:textId="77777777" w:rsidR="00550CDC" w:rsidRPr="00C41FDF" w:rsidRDefault="00550CDC" w:rsidP="00550CDC">
      <w:pPr>
        <w:ind w:firstLine="709"/>
        <w:rPr>
          <w:rFonts w:cs="Arial"/>
          <w:bCs/>
          <w:szCs w:val="26"/>
        </w:rPr>
      </w:pPr>
      <w:r w:rsidRPr="00F605B1">
        <w:rPr>
          <w:rFonts w:ascii="Courier New" w:hAnsi="Courier New" w:cs="Courier New"/>
          <w:sz w:val="24"/>
          <w:szCs w:val="20"/>
        </w:rPr>
        <w:t>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hostIPaddr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:]</w:t>
      </w:r>
      <w:r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cs="Arial"/>
          <w:bCs/>
          <w:szCs w:val="26"/>
        </w:rPr>
        <w:sym w:font="Symbol" w:char="F02D"/>
      </w:r>
      <w:r>
        <w:rPr>
          <w:rFonts w:cs="Arial"/>
          <w:bCs/>
          <w:szCs w:val="26"/>
          <w:lang w:val="en-US"/>
        </w:rPr>
        <w:t>IP</w:t>
      </w:r>
      <w:r w:rsidRPr="00C41FDF">
        <w:rPr>
          <w:rFonts w:cs="Arial"/>
          <w:bCs/>
          <w:szCs w:val="26"/>
        </w:rPr>
        <w:t>-адрес</w:t>
      </w:r>
      <w:r>
        <w:rPr>
          <w:rFonts w:cs="Arial"/>
          <w:bCs/>
          <w:szCs w:val="26"/>
        </w:rPr>
        <w:t xml:space="preserve"> хост-сервера;</w:t>
      </w:r>
    </w:p>
    <w:p w14:paraId="04DD935F" w14:textId="77777777" w:rsidR="00550CDC" w:rsidRDefault="00550CDC" w:rsidP="00550CDC">
      <w:pPr>
        <w:ind w:firstLine="709"/>
        <w:rPr>
          <w:rFonts w:cs="Arial"/>
          <w:bCs/>
          <w:szCs w:val="26"/>
        </w:rPr>
      </w:pPr>
      <w:r w:rsidRPr="00C41FDF">
        <w:rPr>
          <w:rFonts w:ascii="Courier New" w:hAnsi="Courier New" w:cs="Courier New"/>
          <w:sz w:val="24"/>
          <w:szCs w:val="20"/>
        </w:rPr>
        <w:t>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bootfilename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cs="Arial"/>
          <w:bCs/>
          <w:szCs w:val="26"/>
        </w:rPr>
        <w:sym w:font="Symbol" w:char="F02D"/>
      </w:r>
      <w:r w:rsidRPr="00C41FDF">
        <w:rPr>
          <w:rFonts w:cs="Arial"/>
          <w:bCs/>
          <w:szCs w:val="26"/>
        </w:rPr>
        <w:t xml:space="preserve"> </w:t>
      </w:r>
      <w:r>
        <w:rPr>
          <w:rFonts w:cs="Arial"/>
          <w:bCs/>
          <w:szCs w:val="26"/>
        </w:rPr>
        <w:t>имя загружаемого файла.</w:t>
      </w:r>
    </w:p>
    <w:p w14:paraId="436B509E" w14:textId="21760C78" w:rsidR="00550CDC" w:rsidRDefault="00550CDC" w:rsidP="00550CDC">
      <w:pPr>
        <w:pStyle w:val="4-"/>
      </w:pPr>
      <w:r>
        <w:t xml:space="preserve">Если в строке не указан </w:t>
      </w:r>
      <w:r w:rsidRPr="00F605B1">
        <w:rPr>
          <w:rFonts w:ascii="Courier New" w:hAnsi="Courier New" w:cs="Courier New"/>
          <w:sz w:val="24"/>
          <w:szCs w:val="20"/>
        </w:rPr>
        <w:t>[</w:t>
      </w:r>
      <w:proofErr w:type="spellStart"/>
      <w:r w:rsidRPr="00F605B1">
        <w:rPr>
          <w:rFonts w:ascii="Courier New" w:hAnsi="Courier New" w:cs="Courier New"/>
          <w:sz w:val="24"/>
          <w:szCs w:val="20"/>
        </w:rPr>
        <w:t>loadAddress</w:t>
      </w:r>
      <w:proofErr w:type="spellEnd"/>
      <w:r w:rsidRPr="00F605B1">
        <w:rPr>
          <w:rFonts w:ascii="Courier New" w:hAnsi="Courier New" w:cs="Courier New"/>
          <w:sz w:val="24"/>
          <w:szCs w:val="20"/>
        </w:rPr>
        <w:t>]</w:t>
      </w:r>
      <w:r>
        <w:t xml:space="preserve">, то значение берётся </w:t>
      </w:r>
      <w:proofErr w:type="gramStart"/>
      <w:r>
        <w:t>из</w:t>
      </w:r>
      <w:r w:rsidR="009E25DF">
        <w:t> </w:t>
      </w:r>
      <w:r>
        <w:t>переменной окружения</w:t>
      </w:r>
      <w:proofErr w:type="gramEnd"/>
      <w:r>
        <w:t xml:space="preserve"> </w:t>
      </w:r>
      <w:proofErr w:type="spellStart"/>
      <w:r w:rsidRPr="00C41FDF">
        <w:rPr>
          <w:rFonts w:ascii="Courier" w:hAnsi="Courier"/>
          <w:sz w:val="24"/>
        </w:rPr>
        <w:t>loadaddr</w:t>
      </w:r>
      <w:proofErr w:type="spellEnd"/>
      <w:r>
        <w:t>.</w:t>
      </w:r>
    </w:p>
    <w:p w14:paraId="40ED16CE" w14:textId="77777777" w:rsidR="00550CDC" w:rsidRPr="00550CDC" w:rsidRDefault="00550CDC" w:rsidP="00550CDC"/>
    <w:p w14:paraId="2618A4CD" w14:textId="4B072F7B" w:rsidR="00C41FDF" w:rsidRDefault="00C41FDF" w:rsidP="00AA663A">
      <w:pPr>
        <w:pStyle w:val="23"/>
      </w:pPr>
      <w:bookmarkStart w:id="16" w:name="_Ref518376054"/>
      <w:bookmarkStart w:id="17" w:name="_Toc26965710"/>
      <w:r>
        <w:t>Настройка переменных окружения загрузчика</w:t>
      </w:r>
      <w:bookmarkEnd w:id="16"/>
      <w:bookmarkEnd w:id="17"/>
    </w:p>
    <w:p w14:paraId="0921C0D6" w14:textId="2ED4D4C5" w:rsidR="003E3DF4" w:rsidRDefault="003E3DF4" w:rsidP="00C41FDF">
      <w:pPr>
        <w:pStyle w:val="3-"/>
      </w:pPr>
      <w:r>
        <w:t>Переменные окружения используются для настройки поведения загрузчика по желанию оператора.</w:t>
      </w:r>
    </w:p>
    <w:p w14:paraId="5EA80605" w14:textId="77777777" w:rsidR="00C41FDF" w:rsidRDefault="00C41FDF" w:rsidP="00BD14DD">
      <w:pPr>
        <w:pStyle w:val="3-"/>
      </w:pPr>
      <w:r w:rsidRPr="00C41FDF">
        <w:t>Во время запуска загрузчик выполняет поиск переменных окружения, сохраненных в SPI</w:t>
      </w:r>
      <w:r>
        <w:t xml:space="preserve"> </w:t>
      </w:r>
      <w:r w:rsidRPr="00C41FDF">
        <w:rPr>
          <w:lang w:val="en-US"/>
        </w:rPr>
        <w:t>Flash</w:t>
      </w:r>
      <w:r w:rsidRPr="00C41FDF">
        <w:t>-памяти:</w:t>
      </w:r>
    </w:p>
    <w:p w14:paraId="65F26058" w14:textId="004195DE" w:rsidR="00C41FDF" w:rsidRPr="00C41FDF" w:rsidRDefault="00C41FDF" w:rsidP="00BD14DD">
      <w:pPr>
        <w:pStyle w:val="4-"/>
      </w:pPr>
      <w:r>
        <w:t>П</w:t>
      </w:r>
      <w:r w:rsidRPr="00C41FDF">
        <w:t>ри успешном обнаружении устанавливаются</w:t>
      </w:r>
      <w:r>
        <w:t xml:space="preserve"> переменные окружения, сохранен</w:t>
      </w:r>
      <w:r w:rsidRPr="00C41FDF">
        <w:t xml:space="preserve">ные в SPI </w:t>
      </w:r>
      <w:r>
        <w:rPr>
          <w:lang w:val="en-US"/>
        </w:rPr>
        <w:t>Flash</w:t>
      </w:r>
      <w:r w:rsidRPr="00C41FDF">
        <w:t>-памяти;</w:t>
      </w:r>
    </w:p>
    <w:p w14:paraId="3AE813EA" w14:textId="68802C3F" w:rsidR="00C41FDF" w:rsidRPr="00C41FDF" w:rsidRDefault="00C41FDF" w:rsidP="00BD14DD">
      <w:pPr>
        <w:pStyle w:val="4-"/>
      </w:pPr>
      <w:r>
        <w:t>В</w:t>
      </w:r>
      <w:r w:rsidRPr="00C41FDF">
        <w:t xml:space="preserve"> случае ошибки устанавливаются переменные окружения</w:t>
      </w:r>
      <w:r>
        <w:t>, заданные по</w:t>
      </w:r>
      <w:r w:rsidR="009E25DF">
        <w:t> </w:t>
      </w:r>
      <w:r>
        <w:t>умолча</w:t>
      </w:r>
      <w:r w:rsidRPr="00C41FDF">
        <w:t>нию.</w:t>
      </w:r>
    </w:p>
    <w:p w14:paraId="27428023" w14:textId="73F5444F" w:rsidR="00DE72AF" w:rsidRDefault="00DE72AF" w:rsidP="005B54BA">
      <w:pPr>
        <w:pStyle w:val="3-"/>
      </w:pPr>
      <w:r w:rsidRPr="005B54BA">
        <w:t>Для</w:t>
      </w:r>
      <w:r>
        <w:t xml:space="preserve"> настройки </w:t>
      </w:r>
      <w:r w:rsidR="001902C8">
        <w:t xml:space="preserve">значений </w:t>
      </w:r>
      <w:r>
        <w:t xml:space="preserve">переменных окружения используется команда </w:t>
      </w:r>
      <w:proofErr w:type="spellStart"/>
      <w:r w:rsidRPr="00DE72AF">
        <w:rPr>
          <w:rFonts w:ascii="Courier New" w:hAnsi="Courier New" w:cs="Courier New"/>
          <w:sz w:val="24"/>
          <w:lang w:val="en-US"/>
        </w:rPr>
        <w:t>setenv</w:t>
      </w:r>
      <w:proofErr w:type="spellEnd"/>
      <w:r>
        <w:t>.</w:t>
      </w:r>
    </w:p>
    <w:p w14:paraId="234A7B18" w14:textId="69DFD02F" w:rsidR="001902C8" w:rsidRDefault="005B54BA" w:rsidP="003C427C">
      <w:pPr>
        <w:pStyle w:val="3-"/>
        <w:numPr>
          <w:ilvl w:val="0"/>
          <w:numId w:val="0"/>
        </w:numPr>
        <w:ind w:left="709"/>
        <w:outlineLvl w:val="9"/>
      </w:pPr>
      <w:r>
        <w:t>Новое значение задаётся по следующей схеме:</w:t>
      </w:r>
    </w:p>
    <w:p w14:paraId="6FE6E32B" w14:textId="4C6961BC" w:rsidR="001902C8" w:rsidRPr="005B54BA" w:rsidRDefault="001902C8" w:rsidP="003C427C">
      <w:pPr>
        <w:pStyle w:val="3-"/>
        <w:numPr>
          <w:ilvl w:val="0"/>
          <w:numId w:val="0"/>
        </w:numPr>
        <w:ind w:firstLine="709"/>
        <w:jc w:val="center"/>
        <w:outlineLvl w:val="9"/>
        <w:rPr>
          <w:rFonts w:ascii="Courier New" w:hAnsi="Courier New" w:cs="Courier New"/>
          <w:sz w:val="24"/>
        </w:rPr>
      </w:pPr>
      <w:proofErr w:type="spellStart"/>
      <w:proofErr w:type="gramStart"/>
      <w:r w:rsidRPr="001902C8">
        <w:rPr>
          <w:rFonts w:ascii="Courier New" w:hAnsi="Courier New" w:cs="Courier New"/>
          <w:sz w:val="24"/>
          <w:lang w:val="en-US"/>
        </w:rPr>
        <w:t>setenv</w:t>
      </w:r>
      <w:proofErr w:type="spellEnd"/>
      <w:proofErr w:type="gramEnd"/>
      <w:r w:rsidRPr="005B54BA">
        <w:rPr>
          <w:rFonts w:ascii="Courier New" w:hAnsi="Courier New" w:cs="Courier New"/>
          <w:sz w:val="24"/>
        </w:rPr>
        <w:t xml:space="preserve"> </w:t>
      </w:r>
      <w:r w:rsidR="005B54BA">
        <w:rPr>
          <w:rFonts w:ascii="Courier New" w:hAnsi="Courier New" w:cs="Courier New"/>
          <w:sz w:val="24"/>
          <w:lang w:val="en-US"/>
        </w:rPr>
        <w:t>name</w:t>
      </w:r>
      <w:r w:rsidRPr="005B54BA">
        <w:rPr>
          <w:rFonts w:ascii="Courier New" w:hAnsi="Courier New" w:cs="Courier New"/>
          <w:sz w:val="24"/>
        </w:rPr>
        <w:t xml:space="preserve"> </w:t>
      </w:r>
      <w:r w:rsidR="005B54BA">
        <w:rPr>
          <w:rFonts w:ascii="Courier New" w:hAnsi="Courier New" w:cs="Courier New"/>
          <w:sz w:val="24"/>
          <w:lang w:val="en-US"/>
        </w:rPr>
        <w:t>value</w:t>
      </w:r>
    </w:p>
    <w:p w14:paraId="270D74FF" w14:textId="0407BEDB" w:rsidR="001902C8" w:rsidRDefault="001902C8" w:rsidP="003C427C">
      <w:pPr>
        <w:pStyle w:val="3-"/>
        <w:numPr>
          <w:ilvl w:val="0"/>
          <w:numId w:val="0"/>
        </w:numPr>
        <w:ind w:left="709"/>
        <w:outlineLvl w:val="9"/>
      </w:pPr>
      <w:r>
        <w:t xml:space="preserve">где </w:t>
      </w:r>
      <w:r w:rsidR="005B54BA">
        <w:rPr>
          <w:rFonts w:ascii="Courier New" w:hAnsi="Courier New" w:cs="Courier New"/>
          <w:sz w:val="24"/>
          <w:lang w:val="en-US"/>
        </w:rPr>
        <w:t>name</w:t>
      </w:r>
      <w:r w:rsidRPr="001902C8">
        <w:rPr>
          <w:rFonts w:ascii="Courier New" w:hAnsi="Courier New" w:cs="Courier New"/>
          <w:sz w:val="24"/>
        </w:rPr>
        <w:t xml:space="preserve"> </w:t>
      </w:r>
      <w:r>
        <w:sym w:font="Symbol" w:char="F02D"/>
      </w:r>
      <w:r>
        <w:t xml:space="preserve"> </w:t>
      </w:r>
      <w:r w:rsidR="005B54BA">
        <w:t xml:space="preserve">имя переменной </w:t>
      </w:r>
      <w:r>
        <w:t xml:space="preserve">окружения, а </w:t>
      </w:r>
      <w:r w:rsidR="005B54BA">
        <w:rPr>
          <w:rFonts w:ascii="Courier New" w:hAnsi="Courier New" w:cs="Courier New"/>
          <w:sz w:val="24"/>
          <w:lang w:val="en-US"/>
        </w:rPr>
        <w:t>value</w:t>
      </w:r>
      <w:r>
        <w:t xml:space="preserve"> </w:t>
      </w:r>
      <w:r>
        <w:sym w:font="Symbol" w:char="F02D"/>
      </w:r>
      <w:r>
        <w:t xml:space="preserve"> значение переменной.</w:t>
      </w:r>
    </w:p>
    <w:p w14:paraId="2C36AD26" w14:textId="77777777" w:rsidR="00BE66C6" w:rsidRPr="00C41FDF" w:rsidRDefault="00BE66C6" w:rsidP="00BE66C6">
      <w:pPr>
        <w:pStyle w:val="32"/>
      </w:pPr>
      <w:r>
        <w:lastRenderedPageBreak/>
        <w:t>К п</w:t>
      </w:r>
      <w:r w:rsidRPr="00C41FDF">
        <w:t>еременны</w:t>
      </w:r>
      <w:r>
        <w:t>м</w:t>
      </w:r>
      <w:r w:rsidRPr="00C41FDF">
        <w:t xml:space="preserve"> окружения за</w:t>
      </w:r>
      <w:r>
        <w:t>грузчика, которые может задать оператор, относятся</w:t>
      </w:r>
      <w:r w:rsidRPr="00C41FDF">
        <w:t>:</w:t>
      </w:r>
    </w:p>
    <w:p w14:paraId="489D44E0" w14:textId="5D59ADBC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proofErr w:type="gramStart"/>
      <w:r w:rsidRPr="001902C8">
        <w:rPr>
          <w:rFonts w:ascii="Courier New" w:hAnsi="Courier New" w:cs="Courier New"/>
          <w:sz w:val="24"/>
          <w:lang w:val="en-US" w:eastAsia="ru-RU"/>
        </w:rPr>
        <w:t>ipaddr</w:t>
      </w:r>
      <w:proofErr w:type="spellEnd"/>
      <w:proofErr w:type="gramEnd"/>
      <w:r>
        <w:rPr>
          <w:rFonts w:ascii="Courier New" w:hAnsi="Courier New" w:cs="Courier New"/>
          <w:sz w:val="24"/>
          <w:lang w:val="ru-RU" w:eastAsia="ru-RU"/>
        </w:rPr>
        <w:t xml:space="preserve"> </w:t>
      </w:r>
      <w:r w:rsidRPr="00DE72AF">
        <w:rPr>
          <w:rFonts w:ascii="Courier New" w:hAnsi="Courier New" w:cs="Courier New"/>
          <w:sz w:val="24"/>
          <w:lang w:val="ru-RU" w:eastAsia="ru-RU"/>
        </w:rPr>
        <w:t>-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>IP</w:t>
      </w:r>
      <w:r w:rsidRPr="001902C8">
        <w:rPr>
          <w:lang w:val="ru-RU" w:eastAsia="ru-RU"/>
        </w:rPr>
        <w:t>-</w:t>
      </w:r>
      <w:r>
        <w:rPr>
          <w:lang w:val="ru-RU" w:eastAsia="ru-RU"/>
        </w:rPr>
        <w:t xml:space="preserve">адрес, необходимый для выполнения команды </w:t>
      </w:r>
      <w:proofErr w:type="spellStart"/>
      <w:r w:rsidRPr="001902C8">
        <w:rPr>
          <w:rFonts w:ascii="Courier New" w:hAnsi="Courier New" w:cs="Courier New"/>
          <w:sz w:val="24"/>
          <w:lang w:val="en-US" w:eastAsia="ru-RU"/>
        </w:rPr>
        <w:t>tftp</w:t>
      </w:r>
      <w:proofErr w:type="spellEnd"/>
      <w:r>
        <w:rPr>
          <w:lang w:val="ru-RU" w:eastAsia="ru-RU"/>
        </w:rPr>
        <w:t>.</w:t>
      </w:r>
      <w:r w:rsidRPr="001902C8">
        <w:rPr>
          <w:lang w:val="ru-RU" w:eastAsia="ru-RU"/>
        </w:rPr>
        <w:t xml:space="preserve"> </w:t>
      </w:r>
      <w:r>
        <w:rPr>
          <w:lang w:val="ru-RU" w:eastAsia="ru-RU"/>
        </w:rPr>
        <w:t>Подробнее см. п.</w:t>
      </w:r>
      <w:r w:rsidR="00AA663A">
        <w:rPr>
          <w:lang w:val="ru-RU" w:eastAsia="ru-RU"/>
        </w:rPr>
        <w:t xml:space="preserve"> </w:t>
      </w:r>
      <w:r w:rsidR="00AA663A">
        <w:rPr>
          <w:lang w:val="ru-RU" w:eastAsia="ru-RU"/>
        </w:rPr>
        <w:fldChar w:fldCharType="begin"/>
      </w:r>
      <w:r w:rsidR="00AA663A">
        <w:rPr>
          <w:lang w:val="ru-RU" w:eastAsia="ru-RU"/>
        </w:rPr>
        <w:instrText xml:space="preserve"> REF _Ref26966869 \r \h </w:instrText>
      </w:r>
      <w:r w:rsidR="00AA663A">
        <w:rPr>
          <w:lang w:val="ru-RU" w:eastAsia="ru-RU"/>
        </w:rPr>
      </w:r>
      <w:r w:rsidR="00AA663A">
        <w:rPr>
          <w:lang w:val="ru-RU" w:eastAsia="ru-RU"/>
        </w:rPr>
        <w:fldChar w:fldCharType="separate"/>
      </w:r>
      <w:r w:rsidR="00AA663A">
        <w:rPr>
          <w:lang w:val="ru-RU" w:eastAsia="ru-RU"/>
        </w:rPr>
        <w:t>3.4</w:t>
      </w:r>
      <w:r w:rsidR="00AA663A">
        <w:rPr>
          <w:lang w:val="ru-RU" w:eastAsia="ru-RU"/>
        </w:rPr>
        <w:fldChar w:fldCharType="end"/>
      </w:r>
      <w:r>
        <w:rPr>
          <w:lang w:val="ru-RU" w:eastAsia="ru-RU"/>
        </w:rPr>
        <w:t>;</w:t>
      </w:r>
    </w:p>
    <w:p w14:paraId="54681672" w14:textId="2F5A3A8D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proofErr w:type="gramStart"/>
      <w:r w:rsidRPr="001902C8">
        <w:rPr>
          <w:rFonts w:ascii="Courier New" w:hAnsi="Courier New" w:cs="Courier New"/>
          <w:sz w:val="24"/>
          <w:lang w:val="en-US" w:eastAsia="ru-RU"/>
        </w:rPr>
        <w:t>serverip</w:t>
      </w:r>
      <w:proofErr w:type="spellEnd"/>
      <w:proofErr w:type="gramEnd"/>
      <w:r w:rsidRPr="001902C8">
        <w:rPr>
          <w:rFonts w:ascii="Courier New" w:hAnsi="Courier New" w:cs="Courier New"/>
          <w:sz w:val="24"/>
          <w:lang w:val="ru-RU" w:eastAsia="ru-RU"/>
        </w:rPr>
        <w:t xml:space="preserve"> </w:t>
      </w:r>
      <w:r w:rsidRPr="00DE72AF">
        <w:rPr>
          <w:rFonts w:ascii="Courier New" w:hAnsi="Courier New" w:cs="Courier New"/>
          <w:sz w:val="24"/>
          <w:lang w:val="ru-RU" w:eastAsia="ru-RU"/>
        </w:rPr>
        <w:t>-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>IP</w:t>
      </w:r>
      <w:r w:rsidRPr="001902C8">
        <w:rPr>
          <w:lang w:val="ru-RU" w:eastAsia="ru-RU"/>
        </w:rPr>
        <w:t>-</w:t>
      </w:r>
      <w:r>
        <w:rPr>
          <w:lang w:val="ru-RU" w:eastAsia="ru-RU"/>
        </w:rPr>
        <w:t xml:space="preserve">адрес </w:t>
      </w:r>
      <w:r>
        <w:rPr>
          <w:lang w:val="en-US" w:eastAsia="ru-RU"/>
        </w:rPr>
        <w:t>TFTP</w:t>
      </w:r>
      <w:r w:rsidR="006545A6">
        <w:rPr>
          <w:lang w:val="ru-RU" w:eastAsia="ru-RU"/>
        </w:rPr>
        <w:t>-</w:t>
      </w:r>
      <w:r>
        <w:rPr>
          <w:lang w:val="ru-RU" w:eastAsia="ru-RU"/>
        </w:rPr>
        <w:t xml:space="preserve">сервера, необходимый для выполнения команды </w:t>
      </w:r>
      <w:proofErr w:type="spellStart"/>
      <w:r w:rsidRPr="001902C8">
        <w:rPr>
          <w:rFonts w:ascii="Courier New" w:hAnsi="Courier New" w:cs="Courier New"/>
          <w:sz w:val="24"/>
          <w:lang w:val="en-US" w:eastAsia="ru-RU"/>
        </w:rPr>
        <w:t>tftp</w:t>
      </w:r>
      <w:proofErr w:type="spellEnd"/>
      <w:r>
        <w:rPr>
          <w:lang w:val="ru-RU" w:eastAsia="ru-RU"/>
        </w:rPr>
        <w:t>.</w:t>
      </w:r>
      <w:r w:rsidRPr="001902C8">
        <w:rPr>
          <w:lang w:val="ru-RU" w:eastAsia="ru-RU"/>
        </w:rPr>
        <w:t xml:space="preserve"> </w:t>
      </w:r>
      <w:r>
        <w:rPr>
          <w:lang w:val="ru-RU" w:eastAsia="ru-RU"/>
        </w:rPr>
        <w:t>Подробнее см. п.</w:t>
      </w:r>
      <w:r w:rsidR="002C1162">
        <w:rPr>
          <w:lang w:val="ru-RU" w:eastAsia="ru-RU"/>
        </w:rPr>
        <w:t xml:space="preserve"> </w:t>
      </w:r>
      <w:r w:rsidR="002C1162">
        <w:rPr>
          <w:lang w:val="ru-RU" w:eastAsia="ru-RU"/>
        </w:rPr>
        <w:fldChar w:fldCharType="begin"/>
      </w:r>
      <w:r w:rsidR="002C1162">
        <w:rPr>
          <w:lang w:val="ru-RU" w:eastAsia="ru-RU"/>
        </w:rPr>
        <w:instrText xml:space="preserve"> REF _Ref518377259 \r \h </w:instrText>
      </w:r>
      <w:r w:rsidR="002C1162">
        <w:rPr>
          <w:lang w:val="ru-RU" w:eastAsia="ru-RU"/>
        </w:rPr>
      </w:r>
      <w:r w:rsidR="002C1162">
        <w:rPr>
          <w:lang w:val="ru-RU" w:eastAsia="ru-RU"/>
        </w:rPr>
        <w:fldChar w:fldCharType="separate"/>
      </w:r>
      <w:r w:rsidR="00CD3B5F">
        <w:rPr>
          <w:lang w:val="ru-RU" w:eastAsia="ru-RU"/>
        </w:rPr>
        <w:t>3.2.2</w:t>
      </w:r>
      <w:r w:rsidR="002C1162">
        <w:rPr>
          <w:lang w:val="ru-RU" w:eastAsia="ru-RU"/>
        </w:rPr>
        <w:fldChar w:fldCharType="end"/>
      </w:r>
      <w:r>
        <w:rPr>
          <w:lang w:val="ru-RU" w:eastAsia="ru-RU"/>
        </w:rPr>
        <w:t>;</w:t>
      </w:r>
    </w:p>
    <w:p w14:paraId="383201C9" w14:textId="77777777" w:rsidR="00BE66C6" w:rsidRDefault="00BE66C6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r w:rsidRPr="001902C8">
        <w:rPr>
          <w:rFonts w:ascii="Courier New" w:hAnsi="Courier New" w:cs="Courier New"/>
          <w:sz w:val="24"/>
          <w:lang w:val="en-US" w:eastAsia="ru-RU"/>
        </w:rPr>
        <w:t>netmask</w:t>
      </w:r>
      <w:r w:rsidRPr="001902C8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маска подсети;</w:t>
      </w:r>
    </w:p>
    <w:p w14:paraId="717B44D9" w14:textId="77777777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r w:rsidRPr="00DE72AF">
        <w:rPr>
          <w:rFonts w:ascii="Courier New" w:hAnsi="Courier New" w:cs="Courier New"/>
          <w:sz w:val="24"/>
          <w:lang w:val="en-US" w:eastAsia="ru-RU"/>
        </w:rPr>
        <w:t>l</w:t>
      </w:r>
      <w:proofErr w:type="spellStart"/>
      <w:r w:rsidRPr="00DE72AF">
        <w:rPr>
          <w:rFonts w:ascii="Courier New" w:hAnsi="Courier New" w:cs="Courier New"/>
          <w:sz w:val="24"/>
          <w:lang w:val="ru-RU" w:eastAsia="ru-RU"/>
        </w:rPr>
        <w:t>oadaddr</w:t>
      </w:r>
      <w:proofErr w:type="spellEnd"/>
      <w:r w:rsidRPr="00DE72AF">
        <w:rPr>
          <w:sz w:val="24"/>
          <w:lang w:val="ru-RU" w:eastAsia="ru-RU"/>
        </w:rPr>
        <w:t xml:space="preserve"> </w:t>
      </w:r>
      <w:r>
        <w:rPr>
          <w:lang w:val="ru-RU" w:eastAsia="ru-RU"/>
        </w:rPr>
        <w:sym w:font="Symbol" w:char="F02D"/>
      </w:r>
      <w:r>
        <w:rPr>
          <w:lang w:val="ru-RU" w:eastAsia="ru-RU"/>
        </w:rPr>
        <w:t xml:space="preserve"> а</w:t>
      </w:r>
      <w:r w:rsidRPr="00DE72AF">
        <w:rPr>
          <w:lang w:val="ru-RU" w:eastAsia="ru-RU"/>
        </w:rPr>
        <w:t xml:space="preserve">дрес буфера для копирования образа </w:t>
      </w:r>
      <w:r>
        <w:rPr>
          <w:lang w:val="ru-RU" w:eastAsia="ru-RU"/>
        </w:rPr>
        <w:t>с SD/MMC-карты;</w:t>
      </w:r>
    </w:p>
    <w:p w14:paraId="210D27F4" w14:textId="4447A921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proofErr w:type="gramStart"/>
      <w:r w:rsidRPr="001902C8">
        <w:rPr>
          <w:rFonts w:ascii="Courier New" w:hAnsi="Courier New" w:cs="Courier New"/>
          <w:sz w:val="24"/>
          <w:lang w:val="en-US" w:eastAsia="ru-RU"/>
        </w:rPr>
        <w:t>bootdelay</w:t>
      </w:r>
      <w:proofErr w:type="spellEnd"/>
      <w:proofErr w:type="gramEnd"/>
      <w:r w:rsidRPr="001902C8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время в секундах до выполнения команды, заданной в</w:t>
      </w:r>
      <w:r w:rsidR="009E25DF">
        <w:rPr>
          <w:lang w:val="ru-RU" w:eastAsia="ru-RU"/>
        </w:rPr>
        <w:t> </w:t>
      </w:r>
      <w:r>
        <w:rPr>
          <w:lang w:val="ru-RU" w:eastAsia="ru-RU"/>
        </w:rPr>
        <w:t xml:space="preserve">переменной </w:t>
      </w:r>
      <w:proofErr w:type="spellStart"/>
      <w:r w:rsidRPr="009B074F">
        <w:rPr>
          <w:rFonts w:ascii="Courier New" w:hAnsi="Courier New" w:cs="Courier New"/>
          <w:sz w:val="24"/>
          <w:lang w:val="en-US" w:eastAsia="ru-RU"/>
        </w:rPr>
        <w:t>bootcmd</w:t>
      </w:r>
      <w:proofErr w:type="spellEnd"/>
      <w:r>
        <w:rPr>
          <w:lang w:val="ru-RU" w:eastAsia="ru-RU"/>
        </w:rPr>
        <w:t xml:space="preserve"> после перезагрузки загрузчика </w:t>
      </w:r>
      <w:r>
        <w:rPr>
          <w:lang w:val="en-US" w:eastAsia="ru-RU"/>
        </w:rPr>
        <w:t>U</w:t>
      </w:r>
      <w:r w:rsidRPr="001902C8">
        <w:rPr>
          <w:lang w:val="ru-RU" w:eastAsia="ru-RU"/>
        </w:rPr>
        <w:t>-</w:t>
      </w:r>
      <w:r>
        <w:rPr>
          <w:lang w:val="en-US" w:eastAsia="ru-RU"/>
        </w:rPr>
        <w:t>Boot</w:t>
      </w:r>
      <w:r>
        <w:rPr>
          <w:lang w:val="ru-RU" w:eastAsia="ru-RU"/>
        </w:rPr>
        <w:t xml:space="preserve">. При этом на экране отображается обратный отсчёт, оператор может прервать выполнение команды, нажав любую кнопку на клавиатуре. Если значение переменной </w:t>
      </w:r>
      <w:r w:rsidRPr="009B074F">
        <w:rPr>
          <w:lang w:val="ru-RU" w:eastAsia="ru-RU"/>
        </w:rPr>
        <w:t xml:space="preserve">- </w:t>
      </w:r>
      <w:r>
        <w:rPr>
          <w:lang w:val="ru-RU" w:eastAsia="ru-RU"/>
        </w:rPr>
        <w:t>«0», то загрузка выполняется сразу же;</w:t>
      </w:r>
    </w:p>
    <w:p w14:paraId="10C27D81" w14:textId="77777777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b</w:t>
      </w:r>
      <w:proofErr w:type="spellStart"/>
      <w:r w:rsidRPr="00DE72AF">
        <w:rPr>
          <w:rFonts w:ascii="Courier New" w:hAnsi="Courier New" w:cs="Courier New"/>
          <w:sz w:val="24"/>
          <w:lang w:val="ru-RU" w:eastAsia="ru-RU"/>
        </w:rPr>
        <w:t>ootfile</w:t>
      </w:r>
      <w:proofErr w:type="spellEnd"/>
      <w:r w:rsidRPr="00DE72AF">
        <w:rPr>
          <w:rFonts w:ascii="Courier New" w:hAnsi="Courier New" w:cs="Courier New"/>
          <w:sz w:val="24"/>
          <w:lang w:val="ru-RU" w:eastAsia="ru-RU"/>
        </w:rPr>
        <w:t xml:space="preserve"> -</w:t>
      </w:r>
      <w:r>
        <w:rPr>
          <w:lang w:val="ru-RU" w:eastAsia="ru-RU"/>
        </w:rPr>
        <w:t xml:space="preserve"> им</w:t>
      </w:r>
      <w:r w:rsidRPr="00DE72AF">
        <w:rPr>
          <w:lang w:val="ru-RU" w:eastAsia="ru-RU"/>
        </w:rPr>
        <w:t xml:space="preserve">я файла, содержащего образ </w:t>
      </w:r>
      <w:r>
        <w:rPr>
          <w:lang w:val="ru-RU" w:eastAsia="ru-RU"/>
        </w:rPr>
        <w:t xml:space="preserve">для загрузки образа по протоколу </w:t>
      </w:r>
      <w:r>
        <w:rPr>
          <w:lang w:val="en-US" w:eastAsia="ru-RU"/>
        </w:rPr>
        <w:t>TFTP</w:t>
      </w:r>
      <w:r>
        <w:rPr>
          <w:lang w:val="ru-RU" w:eastAsia="ru-RU"/>
        </w:rPr>
        <w:t>;</w:t>
      </w:r>
    </w:p>
    <w:p w14:paraId="10558ABE" w14:textId="2D9D7FE8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r>
        <w:rPr>
          <w:rFonts w:ascii="Courier New" w:hAnsi="Courier New" w:cs="Courier New"/>
          <w:sz w:val="24"/>
          <w:lang w:val="en-US" w:eastAsia="ru-RU"/>
        </w:rPr>
        <w:t>b</w:t>
      </w:r>
      <w:proofErr w:type="spellStart"/>
      <w:r w:rsidRPr="00DE72AF">
        <w:rPr>
          <w:rFonts w:ascii="Courier New" w:hAnsi="Courier New" w:cs="Courier New"/>
          <w:sz w:val="24"/>
          <w:lang w:val="ru-RU" w:eastAsia="ru-RU"/>
        </w:rPr>
        <w:t>oot</w:t>
      </w:r>
      <w:r>
        <w:rPr>
          <w:rFonts w:ascii="Courier New" w:hAnsi="Courier New" w:cs="Courier New"/>
          <w:sz w:val="24"/>
          <w:lang w:val="en-US" w:eastAsia="ru-RU"/>
        </w:rPr>
        <w:t>cmd</w:t>
      </w:r>
      <w:proofErr w:type="spellEnd"/>
      <w:r w:rsidRPr="00DE72AF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команда, выполняемая при перезагрузке загрузчика после</w:t>
      </w:r>
      <w:r w:rsidR="009E25DF">
        <w:rPr>
          <w:lang w:val="ru-RU" w:eastAsia="ru-RU"/>
        </w:rPr>
        <w:t> </w:t>
      </w:r>
      <w:r>
        <w:rPr>
          <w:lang w:val="ru-RU" w:eastAsia="ru-RU"/>
        </w:rPr>
        <w:t xml:space="preserve">обратного отсчёта, заданного в переменной </w:t>
      </w:r>
      <w:proofErr w:type="spellStart"/>
      <w:r w:rsidRPr="001902C8">
        <w:rPr>
          <w:rFonts w:ascii="Courier New" w:hAnsi="Courier New" w:cs="Courier New"/>
          <w:sz w:val="24"/>
          <w:lang w:val="en-US" w:eastAsia="ru-RU"/>
        </w:rPr>
        <w:t>bootdelay</w:t>
      </w:r>
      <w:proofErr w:type="spellEnd"/>
      <w:r>
        <w:rPr>
          <w:lang w:val="ru-RU" w:eastAsia="ru-RU"/>
        </w:rPr>
        <w:t>;</w:t>
      </w:r>
    </w:p>
    <w:p w14:paraId="3CB85C70" w14:textId="77777777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r w:rsidRPr="00DE72AF">
        <w:rPr>
          <w:rFonts w:ascii="Courier New" w:hAnsi="Courier New" w:cs="Courier New"/>
          <w:sz w:val="24"/>
          <w:lang w:val="en-US" w:eastAsia="ru-RU"/>
        </w:rPr>
        <w:t>bootm</w:t>
      </w:r>
      <w:proofErr w:type="spellEnd"/>
      <w:r w:rsidRPr="00DE72AF">
        <w:rPr>
          <w:rFonts w:ascii="Courier New" w:hAnsi="Courier New" w:cs="Courier New"/>
          <w:sz w:val="24"/>
          <w:lang w:val="ru-RU" w:eastAsia="ru-RU"/>
        </w:rPr>
        <w:t>_</w:t>
      </w:r>
      <w:r w:rsidRPr="00DE72AF">
        <w:rPr>
          <w:rFonts w:ascii="Courier New" w:hAnsi="Courier New" w:cs="Courier New"/>
          <w:sz w:val="24"/>
          <w:lang w:val="en-US" w:eastAsia="ru-RU"/>
        </w:rPr>
        <w:t>low</w:t>
      </w:r>
      <w:r w:rsidRPr="00DE72AF">
        <w:rPr>
          <w:lang w:val="ru-RU" w:eastAsia="ru-RU"/>
        </w:rPr>
        <w:t xml:space="preserve"> </w:t>
      </w:r>
      <w:r>
        <w:rPr>
          <w:lang w:val="ru-RU" w:eastAsia="ru-RU"/>
        </w:rPr>
        <w:sym w:font="Symbol" w:char="F02D"/>
      </w:r>
      <w:r w:rsidRPr="00DE72AF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Pr="00DE72AF">
        <w:rPr>
          <w:lang w:val="ru-RU" w:eastAsia="ru-RU"/>
        </w:rPr>
        <w:t xml:space="preserve">ижняя граница области памяти, используемой для загрузки </w:t>
      </w:r>
      <w:r>
        <w:rPr>
          <w:lang w:val="ru-RU" w:eastAsia="ru-RU"/>
        </w:rPr>
        <w:t>образа;</w:t>
      </w:r>
    </w:p>
    <w:p w14:paraId="07BEFE1F" w14:textId="77777777" w:rsidR="00BE66C6" w:rsidRDefault="00BE66C6" w:rsidP="00142AE8">
      <w:pPr>
        <w:pStyle w:val="a7"/>
        <w:numPr>
          <w:ilvl w:val="0"/>
          <w:numId w:val="23"/>
        </w:numPr>
        <w:ind w:left="0" w:firstLine="709"/>
        <w:contextualSpacing/>
        <w:rPr>
          <w:lang w:val="ru-RU" w:eastAsia="ru-RU"/>
        </w:rPr>
      </w:pPr>
      <w:proofErr w:type="spellStart"/>
      <w:r w:rsidRPr="00DE72AF">
        <w:rPr>
          <w:rFonts w:ascii="Courier New" w:hAnsi="Courier New" w:cs="Courier New"/>
          <w:sz w:val="24"/>
          <w:lang w:val="en-US" w:eastAsia="ru-RU"/>
        </w:rPr>
        <w:t>bootm</w:t>
      </w:r>
      <w:proofErr w:type="spellEnd"/>
      <w:r w:rsidRPr="001902C8">
        <w:rPr>
          <w:rFonts w:ascii="Courier New" w:hAnsi="Courier New" w:cs="Courier New"/>
          <w:sz w:val="24"/>
          <w:lang w:val="ru-RU" w:eastAsia="ru-RU"/>
        </w:rPr>
        <w:t>_</w:t>
      </w:r>
      <w:r w:rsidRPr="00DE72AF">
        <w:rPr>
          <w:rFonts w:ascii="Courier New" w:hAnsi="Courier New" w:cs="Courier New"/>
          <w:sz w:val="24"/>
          <w:lang w:val="en-US" w:eastAsia="ru-RU"/>
        </w:rPr>
        <w:t>size</w:t>
      </w:r>
      <w:r w:rsidRPr="00DE72AF">
        <w:rPr>
          <w:lang w:val="ru-RU" w:eastAsia="ru-RU"/>
        </w:rPr>
        <w:t xml:space="preserve"> </w:t>
      </w:r>
      <w:r>
        <w:rPr>
          <w:lang w:val="ru-RU" w:eastAsia="ru-RU"/>
        </w:rPr>
        <w:sym w:font="Symbol" w:char="F02D"/>
      </w:r>
      <w:r>
        <w:rPr>
          <w:lang w:val="ru-RU" w:eastAsia="ru-RU"/>
        </w:rPr>
        <w:t xml:space="preserve"> р</w:t>
      </w:r>
      <w:r w:rsidRPr="00DE72AF">
        <w:rPr>
          <w:lang w:val="ru-RU" w:eastAsia="ru-RU"/>
        </w:rPr>
        <w:t>азмер области памяти, используемой для загрузки</w:t>
      </w:r>
      <w:r>
        <w:rPr>
          <w:lang w:val="ru-RU" w:eastAsia="ru-RU"/>
        </w:rPr>
        <w:t xml:space="preserve"> образа;</w:t>
      </w:r>
    </w:p>
    <w:p w14:paraId="45279F0A" w14:textId="77777777" w:rsidR="00BE66C6" w:rsidRDefault="00BE66C6" w:rsidP="00142AE8">
      <w:pPr>
        <w:pStyle w:val="a7"/>
        <w:numPr>
          <w:ilvl w:val="0"/>
          <w:numId w:val="23"/>
        </w:numPr>
        <w:contextualSpacing/>
        <w:rPr>
          <w:lang w:val="ru-RU" w:eastAsia="ru-RU"/>
        </w:rPr>
      </w:pPr>
      <w:proofErr w:type="spellStart"/>
      <w:r w:rsidRPr="009B074F">
        <w:rPr>
          <w:rFonts w:ascii="Courier New" w:hAnsi="Courier New" w:cs="Courier New"/>
          <w:sz w:val="24"/>
          <w:lang w:val="en-US" w:eastAsia="ru-RU"/>
        </w:rPr>
        <w:t>fdt</w:t>
      </w:r>
      <w:proofErr w:type="spellEnd"/>
      <w:r w:rsidRPr="005B54BA">
        <w:rPr>
          <w:rFonts w:ascii="Courier New" w:hAnsi="Courier New" w:cs="Courier New"/>
          <w:sz w:val="24"/>
          <w:lang w:val="ru-RU" w:eastAsia="ru-RU"/>
        </w:rPr>
        <w:t>_</w:t>
      </w:r>
      <w:proofErr w:type="spellStart"/>
      <w:r w:rsidRPr="009B074F">
        <w:rPr>
          <w:rFonts w:ascii="Courier New" w:hAnsi="Courier New" w:cs="Courier New"/>
          <w:sz w:val="24"/>
          <w:lang w:val="en-US" w:eastAsia="ru-RU"/>
        </w:rPr>
        <w:t>addr</w:t>
      </w:r>
      <w:proofErr w:type="spellEnd"/>
      <w:r w:rsidRPr="005B54BA">
        <w:rPr>
          <w:rFonts w:ascii="Courier New" w:hAnsi="Courier New" w:cs="Courier New"/>
          <w:sz w:val="24"/>
          <w:lang w:val="ru-RU" w:eastAsia="ru-RU"/>
        </w:rPr>
        <w:t>_</w:t>
      </w:r>
      <w:r w:rsidRPr="009B074F">
        <w:rPr>
          <w:rFonts w:ascii="Courier New" w:hAnsi="Courier New" w:cs="Courier New"/>
          <w:sz w:val="24"/>
          <w:lang w:val="en-US" w:eastAsia="ru-RU"/>
        </w:rPr>
        <w:t>r</w:t>
      </w:r>
      <w:r w:rsidRPr="005B54BA">
        <w:rPr>
          <w:rFonts w:ascii="Courier New" w:hAnsi="Courier New" w:cs="Courier New"/>
          <w:sz w:val="24"/>
          <w:lang w:val="ru-RU" w:eastAsia="ru-RU"/>
        </w:rPr>
        <w:t xml:space="preserve"> </w:t>
      </w:r>
      <w:r>
        <w:rPr>
          <w:rFonts w:ascii="Courier New" w:hAnsi="Courier New" w:cs="Courier New"/>
          <w:sz w:val="24"/>
          <w:lang w:val="ru-RU" w:eastAsia="ru-RU"/>
        </w:rPr>
        <w:t>–</w:t>
      </w:r>
      <w:r>
        <w:rPr>
          <w:lang w:val="ru-RU" w:eastAsia="ru-RU"/>
        </w:rPr>
        <w:t xml:space="preserve"> адрес, </w:t>
      </w:r>
      <w:proofErr w:type="gramStart"/>
      <w:r>
        <w:rPr>
          <w:lang w:val="ru-RU" w:eastAsia="ru-RU"/>
        </w:rPr>
        <w:t xml:space="preserve">где хранится </w:t>
      </w:r>
      <w:r>
        <w:rPr>
          <w:lang w:val="en-US" w:eastAsia="ru-RU"/>
        </w:rPr>
        <w:t>device</w:t>
      </w:r>
      <w:r w:rsidRPr="003C427C">
        <w:rPr>
          <w:lang w:val="ru-RU" w:eastAsia="ru-RU"/>
        </w:rPr>
        <w:t xml:space="preserve"> </w:t>
      </w:r>
      <w:r>
        <w:rPr>
          <w:lang w:val="en-US" w:eastAsia="ru-RU"/>
        </w:rPr>
        <w:t>tree</w:t>
      </w:r>
      <w:proofErr w:type="gramEnd"/>
      <w:r>
        <w:rPr>
          <w:lang w:val="ru-RU" w:eastAsia="ru-RU"/>
        </w:rPr>
        <w:t>.</w:t>
      </w:r>
    </w:p>
    <w:p w14:paraId="60001E6C" w14:textId="64DEB833" w:rsidR="005B54BA" w:rsidRDefault="00BE66C6" w:rsidP="005B54BA">
      <w:pPr>
        <w:pStyle w:val="3-"/>
      </w:pPr>
      <w:r>
        <w:t xml:space="preserve">Команда </w:t>
      </w:r>
      <w:proofErr w:type="spellStart"/>
      <w:r w:rsidRPr="001902C8">
        <w:rPr>
          <w:rFonts w:ascii="Courier New" w:hAnsi="Courier New" w:cs="Courier New"/>
          <w:sz w:val="24"/>
          <w:lang w:val="en-US"/>
        </w:rPr>
        <w:t>setenv</w:t>
      </w:r>
      <w:proofErr w:type="spellEnd"/>
      <w:r w:rsidR="005B54BA">
        <w:t xml:space="preserve"> используется </w:t>
      </w:r>
      <w:r>
        <w:t xml:space="preserve">также </w:t>
      </w:r>
      <w:r w:rsidR="005B54BA">
        <w:t>для удаления заданного значения у</w:t>
      </w:r>
      <w:r w:rsidR="009E25DF">
        <w:t> </w:t>
      </w:r>
      <w:r w:rsidR="005B54BA">
        <w:t>переменной. Уже заданно</w:t>
      </w:r>
      <w:r>
        <w:t>е</w:t>
      </w:r>
      <w:r w:rsidR="005B54BA">
        <w:t xml:space="preserve"> значение удаляется по следующей схеме:</w:t>
      </w:r>
    </w:p>
    <w:p w14:paraId="7F9BEE05" w14:textId="38D08DE8" w:rsidR="005B54BA" w:rsidRPr="005B54BA" w:rsidRDefault="005B54BA" w:rsidP="003C427C">
      <w:pPr>
        <w:pStyle w:val="3-"/>
        <w:numPr>
          <w:ilvl w:val="0"/>
          <w:numId w:val="0"/>
        </w:numPr>
        <w:ind w:firstLine="709"/>
        <w:jc w:val="center"/>
        <w:outlineLvl w:val="9"/>
        <w:rPr>
          <w:rFonts w:ascii="Courier New" w:hAnsi="Courier New" w:cs="Courier New"/>
          <w:sz w:val="24"/>
        </w:rPr>
      </w:pPr>
      <w:proofErr w:type="spellStart"/>
      <w:proofErr w:type="gramStart"/>
      <w:r w:rsidRPr="001902C8">
        <w:rPr>
          <w:rFonts w:ascii="Courier New" w:hAnsi="Courier New" w:cs="Courier New"/>
          <w:sz w:val="24"/>
          <w:lang w:val="en-US"/>
        </w:rPr>
        <w:t>setenv</w:t>
      </w:r>
      <w:proofErr w:type="spellEnd"/>
      <w:proofErr w:type="gramEnd"/>
      <w:r w:rsidRPr="005B54B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name</w:t>
      </w:r>
    </w:p>
    <w:p w14:paraId="1C073F63" w14:textId="431F0B32" w:rsidR="005B54BA" w:rsidRDefault="005B54BA" w:rsidP="003C427C">
      <w:pPr>
        <w:pStyle w:val="3-"/>
        <w:numPr>
          <w:ilvl w:val="0"/>
          <w:numId w:val="0"/>
        </w:numPr>
        <w:ind w:left="709"/>
        <w:outlineLvl w:val="9"/>
      </w:pPr>
      <w:r>
        <w:t xml:space="preserve">где </w:t>
      </w:r>
      <w:r>
        <w:rPr>
          <w:rFonts w:ascii="Courier New" w:hAnsi="Courier New" w:cs="Courier New"/>
          <w:sz w:val="24"/>
          <w:lang w:val="en-US"/>
        </w:rPr>
        <w:t>name</w:t>
      </w:r>
      <w:r w:rsidRPr="001902C8">
        <w:rPr>
          <w:rFonts w:ascii="Courier New" w:hAnsi="Courier New" w:cs="Courier New"/>
          <w:sz w:val="24"/>
        </w:rPr>
        <w:t xml:space="preserve"> </w:t>
      </w:r>
      <w:r>
        <w:sym w:font="Symbol" w:char="F02D"/>
      </w:r>
      <w:r>
        <w:t xml:space="preserve"> имя переменной окружения.</w:t>
      </w:r>
    </w:p>
    <w:p w14:paraId="30CE0C86" w14:textId="204EA073" w:rsidR="00BA081B" w:rsidRDefault="00BA081B" w:rsidP="00BA081B">
      <w:pPr>
        <w:pStyle w:val="3-"/>
      </w:pPr>
      <w:r w:rsidRPr="005B54BA">
        <w:t>Для</w:t>
      </w:r>
      <w:r>
        <w:t xml:space="preserve"> изменения уже заданных значений переменных окружения используется команда </w:t>
      </w:r>
      <w:proofErr w:type="spellStart"/>
      <w:r>
        <w:rPr>
          <w:rFonts w:ascii="Courier New" w:hAnsi="Courier New" w:cs="Courier New"/>
          <w:sz w:val="24"/>
          <w:lang w:val="en-US"/>
        </w:rPr>
        <w:t>edit</w:t>
      </w:r>
      <w:r w:rsidRPr="00DE72AF">
        <w:rPr>
          <w:rFonts w:ascii="Courier New" w:hAnsi="Courier New" w:cs="Courier New"/>
          <w:sz w:val="24"/>
          <w:lang w:val="en-US"/>
        </w:rPr>
        <w:t>env</w:t>
      </w:r>
      <w:proofErr w:type="spellEnd"/>
      <w:r>
        <w:t>.</w:t>
      </w:r>
    </w:p>
    <w:p w14:paraId="6BC34798" w14:textId="77777777" w:rsidR="00BA081B" w:rsidRDefault="00BA081B" w:rsidP="00BA081B">
      <w:pPr>
        <w:pStyle w:val="3-"/>
        <w:numPr>
          <w:ilvl w:val="0"/>
          <w:numId w:val="0"/>
        </w:numPr>
        <w:ind w:left="709"/>
        <w:outlineLvl w:val="9"/>
      </w:pPr>
      <w:r>
        <w:t>Новое значение задаётся по следующей схеме:</w:t>
      </w:r>
    </w:p>
    <w:p w14:paraId="3D9E9289" w14:textId="3018449D" w:rsidR="00BA081B" w:rsidRPr="005B54BA" w:rsidRDefault="00BA081B" w:rsidP="00BA081B">
      <w:pPr>
        <w:pStyle w:val="3-"/>
        <w:numPr>
          <w:ilvl w:val="0"/>
          <w:numId w:val="0"/>
        </w:numPr>
        <w:ind w:firstLine="709"/>
        <w:jc w:val="center"/>
        <w:outlineLvl w:val="9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  <w:lang w:val="en-US"/>
        </w:rPr>
        <w:lastRenderedPageBreak/>
        <w:t>edit</w:t>
      </w:r>
      <w:proofErr w:type="gramEnd"/>
      <w:r w:rsidRPr="005B54B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name</w:t>
      </w:r>
      <w:r w:rsidRPr="005B54B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value</w:t>
      </w:r>
    </w:p>
    <w:p w14:paraId="07685AD4" w14:textId="2E0D11E1" w:rsidR="00BA081B" w:rsidRDefault="00BA081B" w:rsidP="00BA081B">
      <w:pPr>
        <w:pStyle w:val="3-"/>
        <w:numPr>
          <w:ilvl w:val="0"/>
          <w:numId w:val="0"/>
        </w:numPr>
        <w:ind w:left="709"/>
        <w:outlineLvl w:val="9"/>
      </w:pPr>
      <w:r>
        <w:t xml:space="preserve">где </w:t>
      </w:r>
      <w:r>
        <w:rPr>
          <w:rFonts w:ascii="Courier New" w:hAnsi="Courier New" w:cs="Courier New"/>
          <w:sz w:val="24"/>
          <w:lang w:val="en-US"/>
        </w:rPr>
        <w:t>name</w:t>
      </w:r>
      <w:r w:rsidRPr="001902C8">
        <w:rPr>
          <w:rFonts w:ascii="Courier New" w:hAnsi="Courier New" w:cs="Courier New"/>
          <w:sz w:val="24"/>
        </w:rPr>
        <w:t xml:space="preserve"> </w:t>
      </w:r>
      <w:r>
        <w:sym w:font="Symbol" w:char="F02D"/>
      </w:r>
      <w:r>
        <w:t xml:space="preserve"> имя переменной окружения, а </w:t>
      </w:r>
      <w:r>
        <w:rPr>
          <w:rFonts w:ascii="Courier New" w:hAnsi="Courier New" w:cs="Courier New"/>
          <w:sz w:val="24"/>
          <w:lang w:val="en-US"/>
        </w:rPr>
        <w:t>value</w:t>
      </w:r>
      <w:r>
        <w:t xml:space="preserve"> </w:t>
      </w:r>
      <w:r>
        <w:sym w:font="Symbol" w:char="F02D"/>
      </w:r>
      <w:r>
        <w:t xml:space="preserve"> новое значение переменной.</w:t>
      </w:r>
    </w:p>
    <w:p w14:paraId="3E54813C" w14:textId="4E108859" w:rsidR="00BE66C6" w:rsidRDefault="00BE66C6" w:rsidP="00BE66C6">
      <w:pPr>
        <w:pStyle w:val="3-"/>
      </w:pPr>
      <w:r>
        <w:t xml:space="preserve">Все описанные выше изменения, выполняемые с переменными окружения, сохраняются только в </w:t>
      </w:r>
      <w:r>
        <w:rPr>
          <w:lang w:val="en-US"/>
        </w:rPr>
        <w:t>RAM</w:t>
      </w:r>
      <w:r>
        <w:t xml:space="preserve">. При перезагрузке все настройки будут утеряны. Для того чтобы сохранить изменения, используется команда </w:t>
      </w:r>
      <w:proofErr w:type="spellStart"/>
      <w:r w:rsidRPr="00BE66C6">
        <w:rPr>
          <w:rFonts w:ascii="Courier New" w:hAnsi="Courier New" w:cs="Courier New"/>
          <w:sz w:val="24"/>
          <w:lang w:val="en-US"/>
        </w:rPr>
        <w:t>saveenv</w:t>
      </w:r>
      <w:proofErr w:type="spellEnd"/>
      <w:r>
        <w:t>.</w:t>
      </w:r>
    </w:p>
    <w:p w14:paraId="7F91425A" w14:textId="77777777" w:rsidR="00B71ACB" w:rsidRPr="00B71ACB" w:rsidRDefault="00B71ACB" w:rsidP="00B71ACB"/>
    <w:p w14:paraId="6C95B126" w14:textId="0A672731" w:rsidR="003C427C" w:rsidRDefault="002C1162" w:rsidP="002C1162">
      <w:pPr>
        <w:pStyle w:val="23"/>
      </w:pPr>
      <w:bookmarkStart w:id="18" w:name="_Toc26965711"/>
      <w:bookmarkStart w:id="19" w:name="_Ref26966869"/>
      <w:r>
        <w:t>Работа с памятью</w:t>
      </w:r>
      <w:bookmarkEnd w:id="18"/>
      <w:bookmarkEnd w:id="19"/>
    </w:p>
    <w:p w14:paraId="5C1194A7" w14:textId="71541EF8" w:rsidR="002C1162" w:rsidRDefault="003A3B5F" w:rsidP="007E7180">
      <w:pPr>
        <w:pStyle w:val="3-"/>
      </w:pPr>
      <w:r>
        <w:t xml:space="preserve">При частом обращении к определенному участку памяти устанавливают смещение для команд обращения при помощи команды </w:t>
      </w:r>
      <w:r w:rsidRPr="003A3B5F">
        <w:rPr>
          <w:rFonts w:ascii="Courier New" w:hAnsi="Courier New" w:cs="Courier New"/>
          <w:sz w:val="24"/>
          <w:szCs w:val="22"/>
          <w:lang w:val="en-US"/>
        </w:rPr>
        <w:t>base</w:t>
      </w:r>
      <w:r w:rsidRPr="003A3B5F">
        <w:t xml:space="preserve">. </w:t>
      </w:r>
      <w:r>
        <w:t>Пример:</w:t>
      </w:r>
    </w:p>
    <w:p w14:paraId="1324132D" w14:textId="77777777" w:rsidR="003A3B5F" w:rsidRPr="003A3B5F" w:rsidRDefault="003A3B5F" w:rsidP="003A3B5F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3A3B5F">
        <w:rPr>
          <w:rFonts w:ascii="Courier New" w:hAnsi="Courier New" w:cs="Courier New"/>
          <w:bCs/>
          <w:sz w:val="24"/>
          <w:szCs w:val="22"/>
          <w:lang w:val="en-US"/>
        </w:rPr>
        <w:t xml:space="preserve">=&gt; </w:t>
      </w:r>
      <w:proofErr w:type="gramStart"/>
      <w:r w:rsidRPr="003A3B5F">
        <w:rPr>
          <w:rFonts w:ascii="Courier New" w:hAnsi="Courier New" w:cs="Courier New"/>
          <w:bCs/>
          <w:sz w:val="24"/>
          <w:szCs w:val="22"/>
          <w:lang w:val="en-US"/>
        </w:rPr>
        <w:t>base</w:t>
      </w:r>
      <w:proofErr w:type="gramEnd"/>
      <w:r w:rsidRPr="003A3B5F">
        <w:rPr>
          <w:rFonts w:ascii="Courier New" w:hAnsi="Courier New" w:cs="Courier New"/>
          <w:bCs/>
          <w:sz w:val="24"/>
          <w:szCs w:val="22"/>
          <w:lang w:val="en-US"/>
        </w:rPr>
        <w:t xml:space="preserve"> 0x100000</w:t>
      </w:r>
    </w:p>
    <w:p w14:paraId="713AA18A" w14:textId="6A005347" w:rsidR="003A3B5F" w:rsidRPr="003A3B5F" w:rsidRDefault="003A3B5F" w:rsidP="003A3B5F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3A3B5F">
        <w:rPr>
          <w:rFonts w:ascii="Courier New" w:hAnsi="Courier New" w:cs="Courier New"/>
          <w:bCs/>
          <w:sz w:val="24"/>
          <w:szCs w:val="22"/>
          <w:lang w:val="en-US"/>
        </w:rPr>
        <w:t>Base Address: 0x00100000</w:t>
      </w:r>
    </w:p>
    <w:p w14:paraId="70EB4A4C" w14:textId="724CBB6E" w:rsidR="003A3B5F" w:rsidRDefault="003A3B5F" w:rsidP="00B71ACB">
      <w:pPr>
        <w:pStyle w:val="4-"/>
        <w:numPr>
          <w:ilvl w:val="0"/>
          <w:numId w:val="0"/>
        </w:numPr>
        <w:ind w:firstLine="709"/>
        <w:outlineLvl w:val="9"/>
      </w:pPr>
      <w:r>
        <w:t xml:space="preserve">При вводе команды без указания смещения </w:t>
      </w:r>
      <w:r w:rsidR="00BF1E10">
        <w:t xml:space="preserve">выводится текущее значение смещения. </w:t>
      </w:r>
      <w:r>
        <w:t>Значение по умолчанию: 0.</w:t>
      </w:r>
    </w:p>
    <w:p w14:paraId="51CF5C4F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</w:rPr>
      </w:pPr>
      <w:r w:rsidRPr="00BF1E10">
        <w:rPr>
          <w:rFonts w:ascii="Courier New" w:hAnsi="Courier New" w:cs="Courier New"/>
          <w:bCs/>
          <w:sz w:val="24"/>
          <w:szCs w:val="22"/>
        </w:rPr>
        <w:t xml:space="preserve">=&gt; </w:t>
      </w: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base</w:t>
      </w:r>
    </w:p>
    <w:p w14:paraId="1B151D84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Base</w:t>
      </w:r>
      <w:r w:rsidRPr="00BF1E10">
        <w:rPr>
          <w:rFonts w:ascii="Courier New" w:hAnsi="Courier New" w:cs="Courier New"/>
          <w:bCs/>
          <w:sz w:val="24"/>
          <w:szCs w:val="22"/>
        </w:rPr>
        <w:t xml:space="preserve"> </w:t>
      </w: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Address</w:t>
      </w:r>
      <w:r w:rsidRPr="00BF1E10">
        <w:rPr>
          <w:rFonts w:ascii="Courier New" w:hAnsi="Courier New" w:cs="Courier New"/>
          <w:bCs/>
          <w:sz w:val="24"/>
          <w:szCs w:val="22"/>
        </w:rPr>
        <w:t>: 0</w:t>
      </w: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x</w:t>
      </w:r>
      <w:r w:rsidRPr="00BF1E10">
        <w:rPr>
          <w:rFonts w:ascii="Courier New" w:hAnsi="Courier New" w:cs="Courier New"/>
          <w:bCs/>
          <w:sz w:val="24"/>
          <w:szCs w:val="22"/>
        </w:rPr>
        <w:t>00000000</w:t>
      </w:r>
    </w:p>
    <w:p w14:paraId="2AF1D199" w14:textId="0AAD47CC" w:rsidR="003A3B5F" w:rsidRDefault="003A3B5F" w:rsidP="00B71ACB">
      <w:pPr>
        <w:pStyle w:val="4-"/>
        <w:numPr>
          <w:ilvl w:val="0"/>
          <w:numId w:val="0"/>
        </w:numPr>
        <w:ind w:left="709"/>
        <w:outlineLvl w:val="9"/>
      </w:pPr>
      <w:r>
        <w:t xml:space="preserve">Для отключения смещения используется команда </w:t>
      </w:r>
      <w:r w:rsidRPr="003A3B5F">
        <w:rPr>
          <w:rFonts w:ascii="Courier New" w:hAnsi="Courier New" w:cs="Courier New"/>
          <w:sz w:val="24"/>
          <w:szCs w:val="22"/>
          <w:lang w:val="en-US"/>
        </w:rPr>
        <w:t>base</w:t>
      </w:r>
      <w:r>
        <w:rPr>
          <w:rFonts w:ascii="Courier New" w:hAnsi="Courier New" w:cs="Courier New"/>
          <w:sz w:val="24"/>
          <w:szCs w:val="22"/>
        </w:rPr>
        <w:t xml:space="preserve"> </w:t>
      </w:r>
      <w:r>
        <w:rPr>
          <w:rFonts w:ascii="Courier New" w:hAnsi="Courier New" w:cs="Courier New"/>
          <w:sz w:val="24"/>
          <w:szCs w:val="22"/>
          <w:lang w:val="en-US"/>
        </w:rPr>
        <w:t>off</w:t>
      </w:r>
      <w:r>
        <w:t>.</w:t>
      </w:r>
    </w:p>
    <w:p w14:paraId="5DD9D7A7" w14:textId="77777777" w:rsidR="00714EFC" w:rsidRDefault="00714EFC" w:rsidP="00B71ACB">
      <w:pPr>
        <w:pStyle w:val="4-"/>
        <w:numPr>
          <w:ilvl w:val="0"/>
          <w:numId w:val="0"/>
        </w:numPr>
        <w:ind w:left="709"/>
        <w:outlineLvl w:val="9"/>
      </w:pPr>
    </w:p>
    <w:p w14:paraId="325A3836" w14:textId="6807E283" w:rsidR="003A3B5F" w:rsidRDefault="003A3B5F" w:rsidP="007E7180">
      <w:pPr>
        <w:pStyle w:val="3-"/>
      </w:pPr>
      <w:r>
        <w:t>Для подсчёта контрольных сумм</w:t>
      </w:r>
      <w:r w:rsidR="00407151" w:rsidRPr="00407151">
        <w:t xml:space="preserve"> </w:t>
      </w:r>
      <w:r w:rsidR="00BF1E10">
        <w:rPr>
          <w:lang w:val="en-US"/>
        </w:rPr>
        <w:t>CRC</w:t>
      </w:r>
      <w:r w:rsidR="00BF1E10" w:rsidRPr="00BF1E10">
        <w:t>32</w:t>
      </w:r>
      <w:r>
        <w:t xml:space="preserve"> используется команда </w:t>
      </w:r>
      <w:proofErr w:type="spellStart"/>
      <w:r w:rsidRPr="00BF1E10">
        <w:rPr>
          <w:rFonts w:ascii="Courier New" w:hAnsi="Courier New" w:cs="Courier New"/>
          <w:sz w:val="24"/>
          <w:szCs w:val="22"/>
          <w:lang w:val="en-US"/>
        </w:rPr>
        <w:t>crc</w:t>
      </w:r>
      <w:proofErr w:type="spellEnd"/>
      <w:r w:rsidRPr="00BF1E10">
        <w:rPr>
          <w:rFonts w:ascii="Courier New" w:hAnsi="Courier New" w:cs="Courier New"/>
          <w:sz w:val="24"/>
          <w:szCs w:val="22"/>
        </w:rPr>
        <w:t>32</w:t>
      </w:r>
      <w:r w:rsidR="00BF1E10" w:rsidRPr="00BF1E10">
        <w:t xml:space="preserve"> </w:t>
      </w:r>
      <w:r w:rsidR="00BF1E10">
        <w:t>с</w:t>
      </w:r>
      <w:r w:rsidR="009E25DF">
        <w:t> </w:t>
      </w:r>
      <w:r w:rsidR="00BF1E10">
        <w:t>указанием диапазона памяти в качестве аргумента:</w:t>
      </w:r>
    </w:p>
    <w:p w14:paraId="41229203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=</w:t>
      </w:r>
      <w:proofErr w:type="gram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&gt;  </w:t>
      </w:r>
      <w:proofErr w:type="spell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crc</w:t>
      </w:r>
      <w:proofErr w:type="spellEnd"/>
      <w:proofErr w:type="gramEnd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 0x100004 0x3FC</w:t>
      </w:r>
    </w:p>
    <w:p w14:paraId="66486384" w14:textId="77777777" w:rsidR="00BF1E10" w:rsidRPr="00FB0FE3" w:rsidRDefault="00BF1E10" w:rsidP="00BF1E10">
      <w:pPr>
        <w:rPr>
          <w:rFonts w:ascii="Courier New" w:hAnsi="Courier New" w:cs="Courier New"/>
          <w:bCs/>
          <w:sz w:val="24"/>
          <w:szCs w:val="22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CRC32 for 00100004 ... </w:t>
      </w:r>
      <w:r w:rsidRPr="00FB0FE3">
        <w:rPr>
          <w:rFonts w:ascii="Courier New" w:hAnsi="Courier New" w:cs="Courier New"/>
          <w:bCs/>
          <w:sz w:val="24"/>
          <w:szCs w:val="22"/>
        </w:rPr>
        <w:t>001003</w:t>
      </w:r>
      <w:proofErr w:type="spell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ff</w:t>
      </w:r>
      <w:proofErr w:type="spellEnd"/>
      <w:r w:rsidRPr="00FB0FE3">
        <w:rPr>
          <w:rFonts w:ascii="Courier New" w:hAnsi="Courier New" w:cs="Courier New"/>
          <w:bCs/>
          <w:sz w:val="24"/>
          <w:szCs w:val="22"/>
        </w:rPr>
        <w:t xml:space="preserve"> ==&gt; 8083764</w:t>
      </w: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e</w:t>
      </w:r>
    </w:p>
    <w:p w14:paraId="4101F373" w14:textId="77F86C59" w:rsidR="00BF1E10" w:rsidRDefault="00BF1E10" w:rsidP="00B71ACB">
      <w:pPr>
        <w:pStyle w:val="4-"/>
        <w:numPr>
          <w:ilvl w:val="0"/>
          <w:numId w:val="0"/>
        </w:numPr>
        <w:ind w:firstLine="709"/>
        <w:outlineLvl w:val="9"/>
      </w:pPr>
      <w:r>
        <w:t>При вводе трёх аргументов произведённый расчёт сохраняется в указанном участке памяти:</w:t>
      </w:r>
    </w:p>
    <w:p w14:paraId="131EF9F2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=</w:t>
      </w:r>
      <w:proofErr w:type="gram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&gt;  </w:t>
      </w:r>
      <w:proofErr w:type="spell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crc</w:t>
      </w:r>
      <w:proofErr w:type="spellEnd"/>
      <w:proofErr w:type="gramEnd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 0x100004 0x3FC 0x100000</w:t>
      </w:r>
    </w:p>
    <w:p w14:paraId="26676965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CRC32 for 00100004 ... 001003ff ==&gt; 8083764e</w:t>
      </w:r>
    </w:p>
    <w:p w14:paraId="68430F2C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=&gt; </w:t>
      </w:r>
      <w:proofErr w:type="gram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md</w:t>
      </w:r>
      <w:proofErr w:type="gramEnd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 0x100000 4</w:t>
      </w:r>
    </w:p>
    <w:p w14:paraId="6FA9EFC3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 xml:space="preserve">00100000: 8083764e bd86200a 60a19054 </w:t>
      </w:r>
      <w:proofErr w:type="gram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2c12c402    ..</w:t>
      </w:r>
      <w:proofErr w:type="spell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vN</w:t>
      </w:r>
      <w:proofErr w:type="gramEnd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.</w:t>
      </w:r>
      <w:proofErr w:type="spellEnd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. .`..T</w:t>
      </w:r>
      <w:proofErr w:type="gramStart"/>
      <w:r w:rsidRPr="00BF1E10">
        <w:rPr>
          <w:rFonts w:ascii="Courier New" w:hAnsi="Courier New" w:cs="Courier New"/>
          <w:bCs/>
          <w:sz w:val="24"/>
          <w:szCs w:val="22"/>
          <w:lang w:val="en-US"/>
        </w:rPr>
        <w:t>,...</w:t>
      </w:r>
      <w:proofErr w:type="gramEnd"/>
    </w:p>
    <w:p w14:paraId="655FF171" w14:textId="77777777" w:rsidR="00BF1E10" w:rsidRPr="00BF1E10" w:rsidRDefault="00BF1E10" w:rsidP="00BF1E10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BF1E10">
        <w:rPr>
          <w:rFonts w:ascii="Courier New" w:hAnsi="Courier New" w:cs="Courier New"/>
          <w:bCs/>
          <w:sz w:val="24"/>
          <w:szCs w:val="22"/>
          <w:lang w:val="en-US"/>
        </w:rPr>
        <w:t>=&gt;</w:t>
      </w:r>
    </w:p>
    <w:p w14:paraId="66F5EC62" w14:textId="0A8348EA" w:rsidR="00BF1E10" w:rsidRDefault="00BF1E10" w:rsidP="007E7180">
      <w:pPr>
        <w:pStyle w:val="3-"/>
      </w:pPr>
      <w:r>
        <w:lastRenderedPageBreak/>
        <w:t xml:space="preserve">Для сравнения содержимого памяти двух участков памяти используется команда </w:t>
      </w:r>
      <w:proofErr w:type="spellStart"/>
      <w:r w:rsidRPr="00BF1E10">
        <w:rPr>
          <w:rFonts w:ascii="Courier New" w:hAnsi="Courier New" w:cs="Courier New"/>
          <w:sz w:val="24"/>
          <w:szCs w:val="22"/>
          <w:lang w:val="en-US"/>
        </w:rPr>
        <w:t>cmp</w:t>
      </w:r>
      <w:proofErr w:type="spellEnd"/>
      <w:r>
        <w:t>:</w:t>
      </w:r>
    </w:p>
    <w:p w14:paraId="105B37A7" w14:textId="77777777" w:rsidR="00BF1E10" w:rsidRDefault="00BF1E10" w:rsidP="00BF1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BF1E10">
        <w:rPr>
          <w:rFonts w:ascii="Courier New" w:hAnsi="Courier New" w:cs="Courier New"/>
          <w:sz w:val="24"/>
          <w:szCs w:val="20"/>
          <w:lang w:val="en-US"/>
        </w:rPr>
        <w:t>cmp</w:t>
      </w:r>
      <w:proofErr w:type="spellEnd"/>
      <w:proofErr w:type="gramEnd"/>
      <w:r w:rsidRPr="00BF1E10">
        <w:rPr>
          <w:rFonts w:ascii="Courier New" w:hAnsi="Courier New" w:cs="Courier New"/>
          <w:sz w:val="24"/>
          <w:szCs w:val="20"/>
          <w:lang w:val="en-US"/>
        </w:rPr>
        <w:t xml:space="preserve"> [.b, .w, .l] addr1 addr2 count</w:t>
      </w:r>
    </w:p>
    <w:p w14:paraId="28C9FEE5" w14:textId="59CBA1DF" w:rsidR="00B71ACB" w:rsidRDefault="00B71ACB" w:rsidP="00B71ACB">
      <w:pPr>
        <w:pStyle w:val="4-"/>
        <w:numPr>
          <w:ilvl w:val="0"/>
          <w:numId w:val="0"/>
        </w:numPr>
        <w:ind w:firstLine="709"/>
        <w:outlineLvl w:val="9"/>
      </w:pPr>
      <w:r>
        <w:t>Команда выполнит либо полную проверку участка, заданного в третьем аргументе (</w:t>
      </w:r>
      <w:r w:rsidRPr="00B71ACB">
        <w:t>длина</w:t>
      </w:r>
      <w:r>
        <w:t>), либо остановится при первом обнаруженном различии:</w:t>
      </w:r>
    </w:p>
    <w:p w14:paraId="39E15C41" w14:textId="77777777" w:rsidR="00B71ACB" w:rsidRPr="003B06AA" w:rsidRDefault="00B71ACB" w:rsidP="003B06AA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3B06AA">
        <w:rPr>
          <w:rFonts w:ascii="Courier New" w:hAnsi="Courier New" w:cs="Courier New"/>
          <w:bCs/>
          <w:sz w:val="24"/>
          <w:szCs w:val="22"/>
          <w:lang w:val="en-US"/>
        </w:rPr>
        <w:t xml:space="preserve">=&gt; </w:t>
      </w:r>
      <w:proofErr w:type="spellStart"/>
      <w:proofErr w:type="gramStart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>cmp</w:t>
      </w:r>
      <w:proofErr w:type="spellEnd"/>
      <w:proofErr w:type="gramEnd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 xml:space="preserve"> 0x100000 0x200000 0x400</w:t>
      </w:r>
    </w:p>
    <w:p w14:paraId="159CF512" w14:textId="77777777" w:rsidR="00B71ACB" w:rsidRPr="003B06AA" w:rsidRDefault="00B71ACB" w:rsidP="003B06AA">
      <w:pPr>
        <w:rPr>
          <w:rFonts w:ascii="Courier New" w:hAnsi="Courier New" w:cs="Courier New"/>
          <w:bCs/>
          <w:sz w:val="24"/>
          <w:szCs w:val="22"/>
          <w:lang w:val="en-US"/>
        </w:rPr>
      </w:pPr>
      <w:proofErr w:type="gramStart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>word</w:t>
      </w:r>
      <w:proofErr w:type="gramEnd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 xml:space="preserve"> at 0x00100000 (0x8083764e) != word at 0x00200000 (0x27051956)</w:t>
      </w:r>
    </w:p>
    <w:p w14:paraId="417263A5" w14:textId="77777777" w:rsidR="00B71ACB" w:rsidRPr="003B06AA" w:rsidRDefault="00B71ACB" w:rsidP="003B06AA">
      <w:pPr>
        <w:rPr>
          <w:rFonts w:ascii="Courier New" w:hAnsi="Courier New" w:cs="Courier New"/>
          <w:bCs/>
          <w:sz w:val="24"/>
          <w:szCs w:val="22"/>
          <w:lang w:val="en-US"/>
        </w:rPr>
      </w:pPr>
      <w:r w:rsidRPr="003B06AA">
        <w:rPr>
          <w:rFonts w:ascii="Courier New" w:hAnsi="Courier New" w:cs="Courier New"/>
          <w:bCs/>
          <w:sz w:val="24"/>
          <w:szCs w:val="22"/>
          <w:lang w:val="en-US"/>
        </w:rPr>
        <w:t xml:space="preserve">Total of </w:t>
      </w:r>
      <w:proofErr w:type="gramStart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>0</w:t>
      </w:r>
      <w:proofErr w:type="gramEnd"/>
      <w:r w:rsidRPr="003B06AA">
        <w:rPr>
          <w:rFonts w:ascii="Courier New" w:hAnsi="Courier New" w:cs="Courier New"/>
          <w:bCs/>
          <w:sz w:val="24"/>
          <w:szCs w:val="22"/>
          <w:lang w:val="en-US"/>
        </w:rPr>
        <w:t xml:space="preserve"> words were the same</w:t>
      </w:r>
    </w:p>
    <w:p w14:paraId="017004B8" w14:textId="557D7AEA" w:rsidR="00375B2B" w:rsidRDefault="00B71ACB" w:rsidP="00B71ACB">
      <w:pPr>
        <w:pStyle w:val="4-"/>
        <w:numPr>
          <w:ilvl w:val="0"/>
          <w:numId w:val="0"/>
        </w:numPr>
        <w:ind w:firstLine="709"/>
        <w:outlineLvl w:val="9"/>
      </w:pPr>
      <w:r>
        <w:t xml:space="preserve">Команда может получить доступ к участкам памяти </w:t>
      </w:r>
      <w:r w:rsidR="00375B2B">
        <w:t>с разными размерами информации</w:t>
      </w:r>
      <w:r>
        <w:t>:</w:t>
      </w:r>
    </w:p>
    <w:p w14:paraId="0CC13C8E" w14:textId="68FF8E88" w:rsidR="00375B2B" w:rsidRPr="00375B2B" w:rsidRDefault="00375B2B" w:rsidP="00B71ACB">
      <w:pPr>
        <w:pStyle w:val="4-"/>
        <w:numPr>
          <w:ilvl w:val="0"/>
          <w:numId w:val="0"/>
        </w:numPr>
        <w:ind w:firstLine="709"/>
        <w:outlineLvl w:val="9"/>
      </w:pPr>
      <w:proofErr w:type="spellStart"/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cmp</w:t>
      </w:r>
      <w:proofErr w:type="spellEnd"/>
      <w:r w:rsidRPr="00FB0FE3">
        <w:rPr>
          <w:rFonts w:ascii="Courier New" w:hAnsi="Courier New" w:cs="Courier New"/>
          <w:bCs w:val="0"/>
          <w:sz w:val="24"/>
          <w:szCs w:val="20"/>
        </w:rPr>
        <w:t>.</w:t>
      </w:r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l</w:t>
      </w:r>
      <w:r w:rsidRPr="00FB0FE3">
        <w:t xml:space="preserve"> - </w:t>
      </w:r>
      <w:r w:rsidR="00B71ACB" w:rsidRPr="00FB0FE3">
        <w:t xml:space="preserve">32 </w:t>
      </w:r>
      <w:r w:rsidR="00B71ACB">
        <w:t>бит</w:t>
      </w:r>
      <w:r>
        <w:t>а</w:t>
      </w:r>
      <w:r w:rsidR="00B71ACB" w:rsidRPr="00FB0FE3">
        <w:t xml:space="preserve"> (</w:t>
      </w:r>
      <w:r w:rsidR="00B71ACB">
        <w:rPr>
          <w:lang w:val="en-US"/>
        </w:rPr>
        <w:t>longword</w:t>
      </w:r>
      <w:r w:rsidR="00B71ACB" w:rsidRPr="00FB0FE3">
        <w:t>)</w:t>
      </w:r>
      <w:r w:rsidRPr="00FB0FE3">
        <w:t xml:space="preserve">. </w:t>
      </w:r>
      <w:r>
        <w:t>По умолчанию сравнение выполняет для 32-битной памяти</w:t>
      </w:r>
      <w:r w:rsidRPr="00375B2B">
        <w:t>;</w:t>
      </w:r>
    </w:p>
    <w:p w14:paraId="1A62979B" w14:textId="761ED042" w:rsidR="00375B2B" w:rsidRPr="00375B2B" w:rsidRDefault="00375B2B" w:rsidP="00B71ACB">
      <w:pPr>
        <w:pStyle w:val="4-"/>
        <w:numPr>
          <w:ilvl w:val="0"/>
          <w:numId w:val="0"/>
        </w:numPr>
        <w:ind w:firstLine="709"/>
        <w:outlineLvl w:val="9"/>
      </w:pPr>
      <w:proofErr w:type="spellStart"/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cmp</w:t>
      </w:r>
      <w:proofErr w:type="spellEnd"/>
      <w:r w:rsidRPr="00375B2B">
        <w:rPr>
          <w:rFonts w:ascii="Courier New" w:hAnsi="Courier New" w:cs="Courier New"/>
          <w:bCs w:val="0"/>
          <w:sz w:val="24"/>
          <w:szCs w:val="20"/>
        </w:rPr>
        <w:t>.</w:t>
      </w:r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w</w:t>
      </w:r>
      <w:r w:rsidRPr="00375B2B">
        <w:t xml:space="preserve"> - </w:t>
      </w:r>
      <w:r w:rsidR="00B71ACB" w:rsidRPr="00375B2B">
        <w:t xml:space="preserve">16 </w:t>
      </w:r>
      <w:r w:rsidR="00B71ACB">
        <w:t>бит</w:t>
      </w:r>
      <w:r>
        <w:t>а</w:t>
      </w:r>
      <w:r w:rsidR="00B71ACB" w:rsidRPr="00375B2B">
        <w:t xml:space="preserve"> (</w:t>
      </w:r>
      <w:r w:rsidR="00B71ACB">
        <w:rPr>
          <w:lang w:val="en-US"/>
        </w:rPr>
        <w:t>word</w:t>
      </w:r>
      <w:r w:rsidR="00B71ACB" w:rsidRPr="00375B2B">
        <w:t>)</w:t>
      </w:r>
      <w:r w:rsidRPr="00375B2B">
        <w:t>,</w:t>
      </w:r>
    </w:p>
    <w:p w14:paraId="0F4E5841" w14:textId="2D250307" w:rsidR="00B71ACB" w:rsidRPr="00B71ACB" w:rsidRDefault="00375B2B" w:rsidP="00B71ACB">
      <w:pPr>
        <w:pStyle w:val="4-"/>
        <w:numPr>
          <w:ilvl w:val="0"/>
          <w:numId w:val="0"/>
        </w:numPr>
        <w:ind w:firstLine="709"/>
        <w:outlineLvl w:val="9"/>
      </w:pPr>
      <w:proofErr w:type="spellStart"/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cmp</w:t>
      </w:r>
      <w:proofErr w:type="spellEnd"/>
      <w:r w:rsidRPr="00375B2B">
        <w:rPr>
          <w:rFonts w:ascii="Courier New" w:hAnsi="Courier New" w:cs="Courier New"/>
          <w:bCs w:val="0"/>
          <w:sz w:val="24"/>
          <w:szCs w:val="20"/>
        </w:rPr>
        <w:t>.</w:t>
      </w:r>
      <w:r w:rsidRPr="00375B2B">
        <w:rPr>
          <w:rFonts w:ascii="Courier New" w:hAnsi="Courier New" w:cs="Courier New"/>
          <w:bCs w:val="0"/>
          <w:sz w:val="24"/>
          <w:szCs w:val="20"/>
          <w:lang w:val="en-US"/>
        </w:rPr>
        <w:t>b</w:t>
      </w:r>
      <w:r w:rsidRPr="00375B2B">
        <w:t xml:space="preserve"> - </w:t>
      </w:r>
      <w:r w:rsidR="00B71ACB" w:rsidRPr="00375B2B">
        <w:t xml:space="preserve">8 </w:t>
      </w:r>
      <w:r w:rsidR="00B71ACB">
        <w:t>б</w:t>
      </w:r>
      <w:r>
        <w:t>ай</w:t>
      </w:r>
      <w:r w:rsidR="00B71ACB">
        <w:t>т</w:t>
      </w:r>
      <w:r w:rsidR="00B71ACB" w:rsidRPr="00375B2B">
        <w:t xml:space="preserve"> (</w:t>
      </w:r>
      <w:r w:rsidR="00B71ACB">
        <w:rPr>
          <w:lang w:val="en-US"/>
        </w:rPr>
        <w:t>byte</w:t>
      </w:r>
      <w:r w:rsidR="00B71ACB" w:rsidRPr="00375B2B">
        <w:t>).</w:t>
      </w:r>
    </w:p>
    <w:p w14:paraId="4837AE26" w14:textId="7FF1F3A3" w:rsidR="00BF1E10" w:rsidRDefault="00375B2B" w:rsidP="00375B2B">
      <w:r>
        <w:t xml:space="preserve">Аргумент </w:t>
      </w:r>
      <w:r w:rsidRPr="00375B2B">
        <w:rPr>
          <w:rFonts w:ascii="Courier New" w:hAnsi="Courier New" w:cs="Courier New"/>
          <w:sz w:val="24"/>
          <w:szCs w:val="20"/>
          <w:lang w:val="en-US"/>
        </w:rPr>
        <w:t>count</w:t>
      </w:r>
      <w:r>
        <w:t xml:space="preserve"> задаёт количество обрабатываемых единиц данных, т.е. размер машинных слов и символов (32 бита, 16 бит или 8 байт).</w:t>
      </w:r>
    </w:p>
    <w:p w14:paraId="73F06F7B" w14:textId="77777777" w:rsidR="00714EFC" w:rsidRPr="00375B2B" w:rsidRDefault="00714EFC" w:rsidP="00375B2B"/>
    <w:p w14:paraId="1B20CD7C" w14:textId="26C3008E" w:rsidR="00BF1E10" w:rsidRDefault="00375B2B" w:rsidP="007E7180">
      <w:pPr>
        <w:pStyle w:val="3-"/>
      </w:pPr>
      <w:bookmarkStart w:id="20" w:name="п"/>
      <w:bookmarkEnd w:id="20"/>
      <w:r>
        <w:t xml:space="preserve">Команда </w:t>
      </w:r>
      <w:proofErr w:type="spellStart"/>
      <w:r w:rsidRPr="00375B2B">
        <w:rPr>
          <w:rFonts w:ascii="Courier New" w:hAnsi="Courier New" w:cs="Courier New"/>
          <w:sz w:val="24"/>
          <w:szCs w:val="20"/>
          <w:lang w:val="en-US"/>
        </w:rPr>
        <w:t>cp</w:t>
      </w:r>
      <w:proofErr w:type="spellEnd"/>
      <w:r>
        <w:t xml:space="preserve"> используется для копирования участков памяти:</w:t>
      </w:r>
    </w:p>
    <w:p w14:paraId="0753901B" w14:textId="77777777" w:rsidR="00375B2B" w:rsidRPr="00375B2B" w:rsidRDefault="00375B2B" w:rsidP="0037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cp</w:t>
      </w:r>
      <w:proofErr w:type="spellEnd"/>
      <w:proofErr w:type="gramEnd"/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 [.b, .w, .l] source target count</w:t>
      </w:r>
    </w:p>
    <w:p w14:paraId="596D5DB5" w14:textId="77777777" w:rsidR="00375B2B" w:rsidRDefault="00375B2B" w:rsidP="00375B2B">
      <w:pPr>
        <w:rPr>
          <w:lang w:val="en-US"/>
        </w:rPr>
      </w:pPr>
    </w:p>
    <w:p w14:paraId="2BCC12BC" w14:textId="01052F10" w:rsidR="00375B2B" w:rsidRDefault="00375B2B" w:rsidP="00375B2B">
      <w:r>
        <w:t xml:space="preserve">где </w:t>
      </w:r>
      <w:proofErr w:type="gramStart"/>
      <w:r w:rsidRPr="00375B2B">
        <w:rPr>
          <w:rFonts w:ascii="Courier New" w:hAnsi="Courier New" w:cs="Courier New"/>
          <w:sz w:val="24"/>
          <w:szCs w:val="20"/>
        </w:rPr>
        <w:t>[.</w:t>
      </w:r>
      <w:r w:rsidRPr="00375B2B">
        <w:rPr>
          <w:rFonts w:ascii="Courier New" w:hAnsi="Courier New" w:cs="Courier New"/>
          <w:sz w:val="24"/>
          <w:szCs w:val="20"/>
          <w:lang w:val="en-US"/>
        </w:rPr>
        <w:t>b</w:t>
      </w:r>
      <w:proofErr w:type="gramEnd"/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w</w:t>
      </w:r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l</w:t>
      </w:r>
      <w:r w:rsidRPr="00375B2B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– </w:t>
      </w:r>
      <w:r w:rsidR="00714EFC">
        <w:t xml:space="preserve">разрядность </w:t>
      </w:r>
      <w:r>
        <w:t xml:space="preserve">копируемой информации </w:t>
      </w:r>
      <w:r w:rsidRPr="00375B2B">
        <w:t>в битах или байтах</w:t>
      </w:r>
      <w:r>
        <w:t>,</w:t>
      </w:r>
    </w:p>
    <w:p w14:paraId="1FEDCF8A" w14:textId="29F228BC" w:rsidR="00375B2B" w:rsidRPr="00375B2B" w:rsidRDefault="00375B2B" w:rsidP="00375B2B">
      <w:pPr>
        <w:rPr>
          <w:rFonts w:ascii="Courier New" w:hAnsi="Courier New" w:cs="Courier New"/>
          <w:sz w:val="24"/>
          <w:szCs w:val="20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source</w:t>
      </w:r>
      <w:proofErr w:type="gramEnd"/>
      <w:r>
        <w:rPr>
          <w:rFonts w:ascii="Courier New" w:hAnsi="Courier New" w:cs="Courier New"/>
          <w:sz w:val="24"/>
          <w:szCs w:val="20"/>
        </w:rPr>
        <w:t xml:space="preserve"> – </w:t>
      </w:r>
      <w:r>
        <w:t>участок, откуда копируются данные;</w:t>
      </w:r>
    </w:p>
    <w:p w14:paraId="027A9293" w14:textId="57B2FE04" w:rsidR="00375B2B" w:rsidRPr="00375B2B" w:rsidRDefault="00375B2B" w:rsidP="00375B2B">
      <w:pPr>
        <w:rPr>
          <w:rFonts w:ascii="Courier New" w:hAnsi="Courier New" w:cs="Courier New"/>
          <w:sz w:val="24"/>
          <w:szCs w:val="20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target</w:t>
      </w:r>
      <w:proofErr w:type="gramEnd"/>
      <w:r>
        <w:rPr>
          <w:rFonts w:ascii="Courier New" w:hAnsi="Courier New" w:cs="Courier New"/>
          <w:sz w:val="24"/>
          <w:szCs w:val="20"/>
        </w:rPr>
        <w:t xml:space="preserve"> – </w:t>
      </w:r>
      <w:r>
        <w:t>участок, куда копируются данные;</w:t>
      </w:r>
    </w:p>
    <w:p w14:paraId="128C9AD7" w14:textId="401B0B7D" w:rsidR="00375B2B" w:rsidRDefault="00375B2B" w:rsidP="00375B2B"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count</w:t>
      </w:r>
      <w:proofErr w:type="gramEnd"/>
      <w:r>
        <w:rPr>
          <w:rFonts w:ascii="Courier New" w:hAnsi="Courier New" w:cs="Courier New"/>
          <w:sz w:val="24"/>
          <w:szCs w:val="20"/>
        </w:rPr>
        <w:t xml:space="preserve"> – </w:t>
      </w:r>
      <w:r>
        <w:t>количество копируемых данных в указанной величине.</w:t>
      </w:r>
    </w:p>
    <w:p w14:paraId="27F3E252" w14:textId="3417D17A" w:rsidR="00375B2B" w:rsidRDefault="00375B2B" w:rsidP="00247282">
      <w:pPr>
        <w:ind w:firstLine="709"/>
      </w:pPr>
      <w:proofErr w:type="gramStart"/>
      <w:r>
        <w:t>Например</w:t>
      </w:r>
      <w:proofErr w:type="gramEnd"/>
      <w:r>
        <w:t>:</w:t>
      </w:r>
    </w:p>
    <w:p w14:paraId="0BAC0B1A" w14:textId="77777777" w:rsidR="00375B2B" w:rsidRPr="00375B2B" w:rsidRDefault="00375B2B" w:rsidP="0037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</w:rPr>
      </w:pPr>
      <w:r w:rsidRPr="00375B2B">
        <w:rPr>
          <w:rFonts w:ascii="Courier New" w:hAnsi="Courier New" w:cs="Courier New"/>
          <w:sz w:val="24"/>
          <w:szCs w:val="20"/>
        </w:rPr>
        <w:t xml:space="preserve">=&gt; </w:t>
      </w:r>
      <w:proofErr w:type="spellStart"/>
      <w:r w:rsidRPr="00375B2B">
        <w:rPr>
          <w:rFonts w:ascii="Courier New" w:hAnsi="Courier New" w:cs="Courier New"/>
          <w:sz w:val="24"/>
          <w:szCs w:val="20"/>
        </w:rPr>
        <w:t>cp.l</w:t>
      </w:r>
      <w:proofErr w:type="spellEnd"/>
      <w:r w:rsidRPr="00375B2B">
        <w:rPr>
          <w:rFonts w:ascii="Courier New" w:hAnsi="Courier New" w:cs="Courier New"/>
          <w:sz w:val="24"/>
          <w:szCs w:val="20"/>
        </w:rPr>
        <w:t xml:space="preserve"> 0x200000 0x100000 0x10000</w:t>
      </w:r>
    </w:p>
    <w:p w14:paraId="62329D3D" w14:textId="77777777" w:rsidR="00375B2B" w:rsidRPr="00375B2B" w:rsidRDefault="00375B2B" w:rsidP="0037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=&gt; </w:t>
      </w:r>
      <w:proofErr w:type="spellStart"/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cp.w</w:t>
      </w:r>
      <w:proofErr w:type="spellEnd"/>
      <w:proofErr w:type="gramEnd"/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 0x200000 0x100000 0x20000</w:t>
      </w:r>
    </w:p>
    <w:p w14:paraId="4AC72139" w14:textId="77777777" w:rsidR="00375B2B" w:rsidRDefault="00375B2B" w:rsidP="0037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=&gt; </w:t>
      </w:r>
      <w:proofErr w:type="spellStart"/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cp.b</w:t>
      </w:r>
      <w:proofErr w:type="spellEnd"/>
      <w:proofErr w:type="gramEnd"/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 0x200000 0x100000 0x40000</w:t>
      </w:r>
    </w:p>
    <w:p w14:paraId="4D1D3112" w14:textId="77777777" w:rsidR="00714EFC" w:rsidRPr="00375B2B" w:rsidRDefault="00714EFC" w:rsidP="0037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DA7B0F3" w14:textId="06CB5491" w:rsidR="00375B2B" w:rsidRDefault="00375B2B" w:rsidP="007E7180">
      <w:pPr>
        <w:pStyle w:val="3-"/>
      </w:pPr>
      <w:r>
        <w:t xml:space="preserve">Команда </w:t>
      </w:r>
      <w:r>
        <w:rPr>
          <w:rFonts w:ascii="Courier New" w:hAnsi="Courier New" w:cs="Courier New"/>
          <w:sz w:val="24"/>
          <w:szCs w:val="20"/>
          <w:lang w:val="en-US"/>
        </w:rPr>
        <w:t>md</w:t>
      </w:r>
      <w:r>
        <w:t xml:space="preserve"> используется для отображения содержимого памяти:</w:t>
      </w:r>
    </w:p>
    <w:p w14:paraId="1CB1ADBC" w14:textId="3FFB11CF" w:rsidR="00375B2B" w:rsidRDefault="00375B2B" w:rsidP="00375B2B">
      <w:pPr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lastRenderedPageBreak/>
        <w:t>md</w:t>
      </w:r>
      <w:proofErr w:type="gramEnd"/>
      <w:r w:rsidRPr="00375B2B">
        <w:rPr>
          <w:rFonts w:ascii="Courier New" w:hAnsi="Courier New" w:cs="Courier New"/>
          <w:sz w:val="24"/>
          <w:szCs w:val="20"/>
          <w:lang w:val="en-US"/>
        </w:rPr>
        <w:t xml:space="preserve"> [.b, .w, .l] address [# of objects]</w:t>
      </w:r>
    </w:p>
    <w:p w14:paraId="23A41CE8" w14:textId="77777777" w:rsidR="00247282" w:rsidRDefault="00247282" w:rsidP="00375B2B">
      <w:pPr>
        <w:rPr>
          <w:lang w:val="en-US"/>
        </w:rPr>
      </w:pPr>
    </w:p>
    <w:p w14:paraId="6762CAC1" w14:textId="0B45AA19" w:rsidR="00375B2B" w:rsidRDefault="00375B2B" w:rsidP="00375B2B">
      <w:r>
        <w:t xml:space="preserve">где </w:t>
      </w:r>
      <w:proofErr w:type="gramStart"/>
      <w:r w:rsidRPr="00375B2B">
        <w:rPr>
          <w:rFonts w:ascii="Courier New" w:hAnsi="Courier New" w:cs="Courier New"/>
          <w:sz w:val="24"/>
          <w:szCs w:val="20"/>
        </w:rPr>
        <w:t>[.</w:t>
      </w:r>
      <w:r w:rsidRPr="00375B2B">
        <w:rPr>
          <w:rFonts w:ascii="Courier New" w:hAnsi="Courier New" w:cs="Courier New"/>
          <w:sz w:val="24"/>
          <w:szCs w:val="20"/>
          <w:lang w:val="en-US"/>
        </w:rPr>
        <w:t>b</w:t>
      </w:r>
      <w:proofErr w:type="gramEnd"/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w</w:t>
      </w:r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l</w:t>
      </w:r>
      <w:r w:rsidRPr="00375B2B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– </w:t>
      </w:r>
      <w:r w:rsidR="00714EFC">
        <w:t xml:space="preserve">разрядность </w:t>
      </w:r>
      <w:r w:rsidR="003A2A13">
        <w:t>отображаемой</w:t>
      </w:r>
      <w:r>
        <w:t xml:space="preserve"> информации </w:t>
      </w:r>
      <w:r w:rsidRPr="00375B2B">
        <w:t>в битах или байтах</w:t>
      </w:r>
      <w:r>
        <w:t>,</w:t>
      </w:r>
    </w:p>
    <w:p w14:paraId="54093690" w14:textId="2971372E" w:rsidR="00375B2B" w:rsidRPr="00375B2B" w:rsidRDefault="00247282" w:rsidP="00375B2B">
      <w:pPr>
        <w:rPr>
          <w:rFonts w:ascii="Courier New" w:hAnsi="Courier New" w:cs="Courier New"/>
          <w:sz w:val="24"/>
          <w:szCs w:val="20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address</w:t>
      </w:r>
      <w:proofErr w:type="gramEnd"/>
      <w:r w:rsidRPr="00247282">
        <w:rPr>
          <w:rFonts w:ascii="Courier New" w:hAnsi="Courier New" w:cs="Courier New"/>
          <w:sz w:val="24"/>
          <w:szCs w:val="20"/>
        </w:rPr>
        <w:t xml:space="preserve"> </w:t>
      </w:r>
      <w:r w:rsidR="00375B2B">
        <w:rPr>
          <w:rFonts w:ascii="Courier New" w:hAnsi="Courier New" w:cs="Courier New"/>
          <w:sz w:val="24"/>
          <w:szCs w:val="20"/>
        </w:rPr>
        <w:t xml:space="preserve">– </w:t>
      </w:r>
      <w:r>
        <w:t>адрес участка памяти</w:t>
      </w:r>
      <w:r w:rsidR="00375B2B">
        <w:t>;</w:t>
      </w:r>
    </w:p>
    <w:p w14:paraId="2632B822" w14:textId="46B8E732" w:rsidR="00375B2B" w:rsidRDefault="003A2A13" w:rsidP="00375B2B">
      <w:r w:rsidRPr="003A2A13">
        <w:rPr>
          <w:rFonts w:ascii="Courier New" w:hAnsi="Courier New" w:cs="Courier New"/>
          <w:sz w:val="24"/>
          <w:szCs w:val="20"/>
        </w:rPr>
        <w:t>[</w:t>
      </w:r>
      <w:r w:rsidR="00247282" w:rsidRPr="00247282">
        <w:rPr>
          <w:rFonts w:ascii="Courier New" w:hAnsi="Courier New" w:cs="Courier New"/>
          <w:sz w:val="24"/>
          <w:szCs w:val="20"/>
        </w:rPr>
        <w:t xml:space="preserve"># </w:t>
      </w:r>
      <w:r w:rsidR="00247282" w:rsidRPr="00375B2B">
        <w:rPr>
          <w:rFonts w:ascii="Courier New" w:hAnsi="Courier New" w:cs="Courier New"/>
          <w:sz w:val="24"/>
          <w:szCs w:val="20"/>
          <w:lang w:val="en-US"/>
        </w:rPr>
        <w:t>of</w:t>
      </w:r>
      <w:r w:rsidR="00247282" w:rsidRPr="00247282">
        <w:rPr>
          <w:rFonts w:ascii="Courier New" w:hAnsi="Courier New" w:cs="Courier New"/>
          <w:sz w:val="24"/>
          <w:szCs w:val="20"/>
        </w:rPr>
        <w:t xml:space="preserve"> </w:t>
      </w:r>
      <w:r w:rsidR="00247282" w:rsidRPr="00375B2B">
        <w:rPr>
          <w:rFonts w:ascii="Courier New" w:hAnsi="Courier New" w:cs="Courier New"/>
          <w:sz w:val="24"/>
          <w:szCs w:val="20"/>
          <w:lang w:val="en-US"/>
        </w:rPr>
        <w:t>objects</w:t>
      </w:r>
      <w:r w:rsidR="00247282" w:rsidRPr="003A2A13">
        <w:rPr>
          <w:rFonts w:ascii="Courier New" w:hAnsi="Courier New" w:cs="Courier New"/>
          <w:sz w:val="24"/>
          <w:szCs w:val="20"/>
        </w:rPr>
        <w:t>]</w:t>
      </w:r>
      <w:r w:rsidR="00375B2B">
        <w:rPr>
          <w:rFonts w:ascii="Courier New" w:hAnsi="Courier New" w:cs="Courier New"/>
          <w:sz w:val="24"/>
          <w:szCs w:val="20"/>
        </w:rPr>
        <w:t xml:space="preserve"> – </w:t>
      </w:r>
      <w:r w:rsidR="00375B2B">
        <w:t xml:space="preserve">количество </w:t>
      </w:r>
      <w:r w:rsidR="00247282">
        <w:t>объектов</w:t>
      </w:r>
      <w:r w:rsidR="00375B2B">
        <w:t>.</w:t>
      </w:r>
    </w:p>
    <w:p w14:paraId="142C5EF3" w14:textId="77777777" w:rsidR="00247282" w:rsidRDefault="00247282" w:rsidP="00375B2B"/>
    <w:p w14:paraId="02CEBAE9" w14:textId="7C5CEE3C" w:rsidR="00375B2B" w:rsidRDefault="00247282" w:rsidP="00247282">
      <w:pPr>
        <w:ind w:firstLine="709"/>
      </w:pPr>
      <w:r>
        <w:t>Отображение содержимого памяти выполняется и в шестнадцатеричной системе счисления, и в ASCII</w:t>
      </w:r>
      <w:r w:rsidR="00375B2B">
        <w:t>:</w:t>
      </w:r>
    </w:p>
    <w:p w14:paraId="4CF758FF" w14:textId="77777777" w:rsidR="00247282" w:rsidRPr="00247282" w:rsidRDefault="00247282" w:rsidP="0024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247282">
        <w:rPr>
          <w:rFonts w:ascii="Courier New" w:hAnsi="Courier New" w:cs="Courier New"/>
          <w:sz w:val="24"/>
          <w:szCs w:val="20"/>
          <w:lang w:val="en-US"/>
        </w:rPr>
        <w:t xml:space="preserve">=&gt; 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md</w:t>
      </w:r>
      <w:proofErr w:type="gramEnd"/>
      <w:r w:rsidRPr="00247282">
        <w:rPr>
          <w:rFonts w:ascii="Courier New" w:hAnsi="Courier New" w:cs="Courier New"/>
          <w:sz w:val="24"/>
          <w:szCs w:val="20"/>
          <w:lang w:val="en-US"/>
        </w:rPr>
        <w:t xml:space="preserve"> 0x100000</w:t>
      </w:r>
    </w:p>
    <w:p w14:paraId="481E148A" w14:textId="77777777" w:rsidR="00247282" w:rsidRPr="00247282" w:rsidRDefault="00247282" w:rsidP="0024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247282">
        <w:rPr>
          <w:rFonts w:ascii="Courier New" w:hAnsi="Courier New" w:cs="Courier New"/>
          <w:sz w:val="24"/>
          <w:szCs w:val="20"/>
          <w:lang w:val="en-US"/>
        </w:rPr>
        <w:t xml:space="preserve">00100000: 8083764e bd86200a 60a19054 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2c12c402    ..</w:t>
      </w:r>
      <w:proofErr w:type="spellStart"/>
      <w:r w:rsidRPr="00247282">
        <w:rPr>
          <w:rFonts w:ascii="Courier New" w:hAnsi="Courier New" w:cs="Courier New"/>
          <w:sz w:val="24"/>
          <w:szCs w:val="20"/>
          <w:lang w:val="en-US"/>
        </w:rPr>
        <w:t>vN</w:t>
      </w:r>
      <w:proofErr w:type="gramEnd"/>
      <w:r w:rsidRPr="00247282">
        <w:rPr>
          <w:rFonts w:ascii="Courier New" w:hAnsi="Courier New" w:cs="Courier New"/>
          <w:sz w:val="24"/>
          <w:szCs w:val="20"/>
          <w:lang w:val="en-US"/>
        </w:rPr>
        <w:t>.</w:t>
      </w:r>
      <w:proofErr w:type="spellEnd"/>
      <w:r w:rsidRPr="00247282">
        <w:rPr>
          <w:rFonts w:ascii="Courier New" w:hAnsi="Courier New" w:cs="Courier New"/>
          <w:sz w:val="24"/>
          <w:szCs w:val="20"/>
          <w:lang w:val="en-US"/>
        </w:rPr>
        <w:t>. .`..T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,...</w:t>
      </w:r>
      <w:proofErr w:type="gramEnd"/>
    </w:p>
    <w:p w14:paraId="4506CD2C" w14:textId="77777777" w:rsidR="00247282" w:rsidRPr="00247282" w:rsidRDefault="00247282" w:rsidP="0024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247282">
        <w:rPr>
          <w:rFonts w:ascii="Courier New" w:hAnsi="Courier New" w:cs="Courier New"/>
          <w:sz w:val="24"/>
          <w:szCs w:val="20"/>
          <w:lang w:val="en-US"/>
        </w:rPr>
        <w:t xml:space="preserve">00100010: c101d028 00438198 7ab01239 62406128    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...(</w:t>
      </w:r>
      <w:proofErr w:type="gramEnd"/>
      <w:r w:rsidRPr="00247282">
        <w:rPr>
          <w:rFonts w:ascii="Courier New" w:hAnsi="Courier New" w:cs="Courier New"/>
          <w:sz w:val="24"/>
          <w:szCs w:val="20"/>
          <w:lang w:val="en-US"/>
        </w:rPr>
        <w:t>.C..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z</w:t>
      </w:r>
      <w:proofErr w:type="gramEnd"/>
      <w:r w:rsidRPr="00247282">
        <w:rPr>
          <w:rFonts w:ascii="Courier New" w:hAnsi="Courier New" w:cs="Courier New"/>
          <w:sz w:val="24"/>
          <w:szCs w:val="20"/>
          <w:lang w:val="en-US"/>
        </w:rPr>
        <w:t>..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9b@a(</w:t>
      </w:r>
      <w:proofErr w:type="gramEnd"/>
    </w:p>
    <w:p w14:paraId="30F9DF10" w14:textId="77777777" w:rsidR="00247282" w:rsidRPr="00247282" w:rsidRDefault="00247282" w:rsidP="0024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247282">
        <w:rPr>
          <w:rFonts w:ascii="Courier New" w:hAnsi="Courier New" w:cs="Courier New"/>
          <w:sz w:val="24"/>
          <w:szCs w:val="20"/>
          <w:lang w:val="en-US"/>
        </w:rPr>
        <w:t xml:space="preserve">00100020: 0c900d05 320b4581 1ca3d0a2 </w:t>
      </w:r>
      <w:proofErr w:type="gramStart"/>
      <w:r w:rsidRPr="00247282">
        <w:rPr>
          <w:rFonts w:ascii="Courier New" w:hAnsi="Courier New" w:cs="Courier New"/>
          <w:sz w:val="24"/>
          <w:szCs w:val="20"/>
          <w:lang w:val="en-US"/>
        </w:rPr>
        <w:t>c498293a    ....</w:t>
      </w:r>
      <w:proofErr w:type="gramEnd"/>
      <w:r w:rsidRPr="00247282">
        <w:rPr>
          <w:rFonts w:ascii="Courier New" w:hAnsi="Courier New" w:cs="Courier New"/>
          <w:sz w:val="24"/>
          <w:szCs w:val="20"/>
          <w:lang w:val="en-US"/>
        </w:rPr>
        <w:t>2.E.......):</w:t>
      </w:r>
    </w:p>
    <w:p w14:paraId="56A7F79B" w14:textId="77777777" w:rsidR="00247282" w:rsidRPr="00FB0FE3" w:rsidRDefault="00247282" w:rsidP="00247282">
      <w:pPr>
        <w:ind w:firstLine="709"/>
        <w:rPr>
          <w:lang w:val="en-US"/>
        </w:rPr>
      </w:pPr>
    </w:p>
    <w:p w14:paraId="572DC760" w14:textId="5C30ABDD" w:rsidR="00247282" w:rsidRDefault="00247282" w:rsidP="00247282">
      <w:pPr>
        <w:ind w:firstLine="709"/>
      </w:pPr>
      <w:r>
        <w:t>Загрузчик запоминает последни</w:t>
      </w:r>
      <w:r w:rsidR="003A2A13">
        <w:t>й</w:t>
      </w:r>
      <w:r>
        <w:t xml:space="preserve"> указанный адрес и аргумент количества, поэтому при вводе команды без аргументов, будет автоматически подставлен следующий адрес и прежний аргумент количества.</w:t>
      </w:r>
    </w:p>
    <w:p w14:paraId="69F1A9C2" w14:textId="77777777" w:rsidR="00714EFC" w:rsidRDefault="00714EFC" w:rsidP="00247282">
      <w:pPr>
        <w:ind w:firstLine="709"/>
      </w:pPr>
    </w:p>
    <w:p w14:paraId="6FBFEF51" w14:textId="3BFBE9D5" w:rsidR="003A2A13" w:rsidRDefault="003A2A13" w:rsidP="007E7180">
      <w:pPr>
        <w:pStyle w:val="3-"/>
      </w:pPr>
      <w:r>
        <w:t xml:space="preserve">Команда </w:t>
      </w:r>
      <w:r>
        <w:rPr>
          <w:rFonts w:ascii="Courier New" w:hAnsi="Courier New" w:cs="Courier New"/>
          <w:sz w:val="24"/>
          <w:szCs w:val="20"/>
          <w:lang w:val="en-US"/>
        </w:rPr>
        <w:t>mm</w:t>
      </w:r>
      <w:r>
        <w:t xml:space="preserve"> используется для изменения содержимого памяти:</w:t>
      </w:r>
    </w:p>
    <w:p w14:paraId="6E81E88C" w14:textId="6CE1397C" w:rsidR="003A2A13" w:rsidRPr="00FB0FE3" w:rsidRDefault="003A2A13" w:rsidP="003A2A13">
      <w:pPr>
        <w:rPr>
          <w:rFonts w:ascii="Courier New" w:hAnsi="Courier New" w:cs="Courier New"/>
          <w:sz w:val="24"/>
          <w:szCs w:val="20"/>
        </w:rPr>
      </w:pPr>
      <w:proofErr w:type="gramStart"/>
      <w:r w:rsidRPr="003A2A13">
        <w:rPr>
          <w:rFonts w:ascii="Courier New" w:hAnsi="Courier New" w:cs="Courier New"/>
          <w:sz w:val="24"/>
          <w:szCs w:val="20"/>
          <w:lang w:val="en-US"/>
        </w:rPr>
        <w:t>mm</w:t>
      </w:r>
      <w:proofErr w:type="gramEnd"/>
      <w:r w:rsidRPr="00FB0FE3">
        <w:rPr>
          <w:rFonts w:ascii="Courier New" w:hAnsi="Courier New" w:cs="Courier New"/>
          <w:sz w:val="24"/>
          <w:szCs w:val="20"/>
        </w:rPr>
        <w:t xml:space="preserve"> [.</w:t>
      </w:r>
      <w:r w:rsidRPr="003A2A13">
        <w:rPr>
          <w:rFonts w:ascii="Courier New" w:hAnsi="Courier New" w:cs="Courier New"/>
          <w:sz w:val="24"/>
          <w:szCs w:val="20"/>
          <w:lang w:val="en-US"/>
        </w:rPr>
        <w:t>b</w:t>
      </w:r>
      <w:r w:rsidRPr="00FB0FE3">
        <w:rPr>
          <w:rFonts w:ascii="Courier New" w:hAnsi="Courier New" w:cs="Courier New"/>
          <w:sz w:val="24"/>
          <w:szCs w:val="20"/>
        </w:rPr>
        <w:t>, .</w:t>
      </w:r>
      <w:r w:rsidRPr="003A2A13">
        <w:rPr>
          <w:rFonts w:ascii="Courier New" w:hAnsi="Courier New" w:cs="Courier New"/>
          <w:sz w:val="24"/>
          <w:szCs w:val="20"/>
          <w:lang w:val="en-US"/>
        </w:rPr>
        <w:t>w</w:t>
      </w:r>
      <w:r w:rsidRPr="00FB0FE3">
        <w:rPr>
          <w:rFonts w:ascii="Courier New" w:hAnsi="Courier New" w:cs="Courier New"/>
          <w:sz w:val="24"/>
          <w:szCs w:val="20"/>
        </w:rPr>
        <w:t>, .</w:t>
      </w:r>
      <w:r w:rsidRPr="003A2A13">
        <w:rPr>
          <w:rFonts w:ascii="Courier New" w:hAnsi="Courier New" w:cs="Courier New"/>
          <w:sz w:val="24"/>
          <w:szCs w:val="20"/>
          <w:lang w:val="en-US"/>
        </w:rPr>
        <w:t>l</w:t>
      </w:r>
      <w:r w:rsidRPr="00FB0FE3">
        <w:rPr>
          <w:rFonts w:ascii="Courier New" w:hAnsi="Courier New" w:cs="Courier New"/>
          <w:sz w:val="24"/>
          <w:szCs w:val="20"/>
        </w:rPr>
        <w:t xml:space="preserve">] </w:t>
      </w:r>
      <w:r w:rsidRPr="003A2A13">
        <w:rPr>
          <w:rFonts w:ascii="Courier New" w:hAnsi="Courier New" w:cs="Courier New"/>
          <w:sz w:val="24"/>
          <w:szCs w:val="20"/>
          <w:lang w:val="en-US"/>
        </w:rPr>
        <w:t>address</w:t>
      </w:r>
    </w:p>
    <w:p w14:paraId="17673A71" w14:textId="77777777" w:rsidR="003A2A13" w:rsidRPr="00FB0FE3" w:rsidRDefault="003A2A13" w:rsidP="003A2A13"/>
    <w:p w14:paraId="08C32AB7" w14:textId="7331F27D" w:rsidR="003A2A13" w:rsidRDefault="003A2A13" w:rsidP="003A2A13">
      <w:r>
        <w:t xml:space="preserve">где </w:t>
      </w:r>
      <w:proofErr w:type="gramStart"/>
      <w:r w:rsidRPr="00375B2B">
        <w:rPr>
          <w:rFonts w:ascii="Courier New" w:hAnsi="Courier New" w:cs="Courier New"/>
          <w:sz w:val="24"/>
          <w:szCs w:val="20"/>
        </w:rPr>
        <w:t>[.</w:t>
      </w:r>
      <w:r w:rsidRPr="00375B2B">
        <w:rPr>
          <w:rFonts w:ascii="Courier New" w:hAnsi="Courier New" w:cs="Courier New"/>
          <w:sz w:val="24"/>
          <w:szCs w:val="20"/>
          <w:lang w:val="en-US"/>
        </w:rPr>
        <w:t>b</w:t>
      </w:r>
      <w:proofErr w:type="gramEnd"/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w</w:t>
      </w:r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l</w:t>
      </w:r>
      <w:r w:rsidRPr="00375B2B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– </w:t>
      </w:r>
      <w:r w:rsidR="00714EFC">
        <w:t xml:space="preserve">разрядность </w:t>
      </w:r>
      <w:r>
        <w:t xml:space="preserve">изменяемой информации </w:t>
      </w:r>
      <w:r w:rsidRPr="00375B2B">
        <w:t>в битах или байтах</w:t>
      </w:r>
      <w:r>
        <w:t>,</w:t>
      </w:r>
    </w:p>
    <w:p w14:paraId="424A58AA" w14:textId="77777777" w:rsidR="003A2A13" w:rsidRPr="00375B2B" w:rsidRDefault="003A2A13" w:rsidP="003A2A13">
      <w:pPr>
        <w:rPr>
          <w:rFonts w:ascii="Courier New" w:hAnsi="Courier New" w:cs="Courier New"/>
          <w:sz w:val="24"/>
          <w:szCs w:val="20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address</w:t>
      </w:r>
      <w:proofErr w:type="gramEnd"/>
      <w:r w:rsidRPr="00247282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 xml:space="preserve">– </w:t>
      </w:r>
      <w:r>
        <w:t>адрес участка памяти;</w:t>
      </w:r>
    </w:p>
    <w:p w14:paraId="5E20B43E" w14:textId="77777777" w:rsidR="003A2A13" w:rsidRDefault="003A2A13" w:rsidP="003A2A13"/>
    <w:p w14:paraId="27AF88F7" w14:textId="145271FC" w:rsidR="003A2A13" w:rsidRDefault="003A2A13" w:rsidP="003A2A13">
      <w:pPr>
        <w:ind w:firstLine="709"/>
      </w:pPr>
      <w:r>
        <w:t xml:space="preserve">После ввода команды на экран выводится текущее содержимое участка памяти и </w:t>
      </w:r>
      <w:r w:rsidR="000A141D">
        <w:t>знак вопроса</w:t>
      </w:r>
      <w:r>
        <w:t xml:space="preserve"> для ввода новых данных в шестнадцатеричной системе:</w:t>
      </w:r>
    </w:p>
    <w:p w14:paraId="309392E9" w14:textId="77777777" w:rsidR="003A2A13" w:rsidRPr="003A2A13" w:rsidRDefault="003A2A13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bookmarkStart w:id="21" w:name="_Toc514437461"/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=&gt; </w:t>
      </w:r>
      <w:proofErr w:type="gramStart"/>
      <w:r w:rsidRPr="003A2A13">
        <w:rPr>
          <w:rFonts w:ascii="Courier New" w:hAnsi="Courier New" w:cs="Courier New"/>
          <w:sz w:val="24"/>
          <w:szCs w:val="20"/>
          <w:lang w:val="en-US"/>
        </w:rPr>
        <w:t>mm</w:t>
      </w:r>
      <w:proofErr w:type="gramEnd"/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 0x100000</w:t>
      </w:r>
    </w:p>
    <w:p w14:paraId="2877CE56" w14:textId="77777777" w:rsidR="003A2A13" w:rsidRPr="003A2A13" w:rsidRDefault="003A2A13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00100000: </w:t>
      </w:r>
      <w:proofErr w:type="gramStart"/>
      <w:r w:rsidRPr="003A2A13">
        <w:rPr>
          <w:rFonts w:ascii="Courier New" w:hAnsi="Courier New" w:cs="Courier New"/>
          <w:sz w:val="24"/>
          <w:szCs w:val="20"/>
          <w:lang w:val="en-US"/>
        </w:rPr>
        <w:t>8083764e ?</w:t>
      </w:r>
      <w:proofErr w:type="gramEnd"/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 0</w:t>
      </w:r>
    </w:p>
    <w:p w14:paraId="17337CFB" w14:textId="77777777" w:rsidR="003A2A13" w:rsidRPr="003A2A13" w:rsidRDefault="003A2A13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00100004: </w:t>
      </w:r>
      <w:proofErr w:type="gramStart"/>
      <w:r w:rsidRPr="003A2A13">
        <w:rPr>
          <w:rFonts w:ascii="Courier New" w:hAnsi="Courier New" w:cs="Courier New"/>
          <w:sz w:val="24"/>
          <w:szCs w:val="20"/>
          <w:lang w:val="en-US"/>
        </w:rPr>
        <w:t>bd86200a ?</w:t>
      </w:r>
      <w:proofErr w:type="gramEnd"/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 0xaabbccdd</w:t>
      </w:r>
    </w:p>
    <w:p w14:paraId="2D4E6474" w14:textId="77777777" w:rsidR="003A2A13" w:rsidRPr="0084102C" w:rsidRDefault="003A2A13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00100008: </w:t>
      </w:r>
      <w:proofErr w:type="gramStart"/>
      <w:r w:rsidRPr="003A2A13">
        <w:rPr>
          <w:rFonts w:ascii="Courier New" w:hAnsi="Courier New" w:cs="Courier New"/>
          <w:sz w:val="24"/>
          <w:szCs w:val="20"/>
          <w:lang w:val="en-US"/>
        </w:rPr>
        <w:t>60a19054 ?</w:t>
      </w:r>
      <w:proofErr w:type="gramEnd"/>
      <w:r w:rsidRPr="003A2A1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84102C">
        <w:rPr>
          <w:rFonts w:ascii="Courier New" w:hAnsi="Courier New" w:cs="Courier New"/>
          <w:sz w:val="24"/>
          <w:szCs w:val="20"/>
          <w:lang w:val="en-US"/>
        </w:rPr>
        <w:t>0x01234567</w:t>
      </w:r>
    </w:p>
    <w:p w14:paraId="3370839E" w14:textId="77777777" w:rsidR="003A2A13" w:rsidRDefault="003A2A13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</w:rPr>
      </w:pPr>
      <w:r w:rsidRPr="003A2A13">
        <w:rPr>
          <w:rFonts w:ascii="Courier New" w:hAnsi="Courier New" w:cs="Courier New"/>
          <w:sz w:val="24"/>
          <w:szCs w:val="20"/>
        </w:rPr>
        <w:t>0010000c: 2c12c</w:t>
      </w:r>
      <w:proofErr w:type="gramStart"/>
      <w:r w:rsidRPr="003A2A13">
        <w:rPr>
          <w:rFonts w:ascii="Courier New" w:hAnsi="Courier New" w:cs="Courier New"/>
          <w:sz w:val="24"/>
          <w:szCs w:val="20"/>
        </w:rPr>
        <w:t>402 ?</w:t>
      </w:r>
      <w:proofErr w:type="gramEnd"/>
      <w:r w:rsidRPr="003A2A13">
        <w:rPr>
          <w:rFonts w:ascii="Courier New" w:hAnsi="Courier New" w:cs="Courier New"/>
          <w:sz w:val="24"/>
          <w:szCs w:val="20"/>
        </w:rPr>
        <w:t xml:space="preserve"> .</w:t>
      </w:r>
    </w:p>
    <w:p w14:paraId="39EB92EF" w14:textId="77777777" w:rsidR="000A141D" w:rsidRDefault="000A141D" w:rsidP="003A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szCs w:val="20"/>
        </w:rPr>
      </w:pPr>
    </w:p>
    <w:p w14:paraId="09330F95" w14:textId="169B36CB" w:rsidR="00714EFC" w:rsidRPr="00714EFC" w:rsidRDefault="00714EFC" w:rsidP="007E7180">
      <w:pPr>
        <w:pStyle w:val="3-"/>
      </w:pPr>
      <w:r>
        <w:t xml:space="preserve">Для проведения теста </w:t>
      </w:r>
      <w:r>
        <w:rPr>
          <w:lang w:val="en-US"/>
        </w:rPr>
        <w:t>RAM</w:t>
      </w:r>
      <w:r>
        <w:t xml:space="preserve"> используется команда </w:t>
      </w:r>
      <w:proofErr w:type="spellStart"/>
      <w:r w:rsidRPr="00714EFC">
        <w:rPr>
          <w:rFonts w:ascii="Courier New" w:hAnsi="Courier New" w:cs="Courier New"/>
          <w:sz w:val="24"/>
          <w:szCs w:val="20"/>
          <w:lang w:val="en-US"/>
        </w:rPr>
        <w:t>mtest</w:t>
      </w:r>
      <w:proofErr w:type="spellEnd"/>
      <w:r w:rsidRPr="00714EFC">
        <w:t>:</w:t>
      </w:r>
    </w:p>
    <w:p w14:paraId="7B906EA6" w14:textId="77777777" w:rsidR="00714EFC" w:rsidRPr="00714EFC" w:rsidRDefault="00714EFC" w:rsidP="0071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714EFC">
        <w:rPr>
          <w:rFonts w:ascii="Courier New" w:hAnsi="Courier New" w:cs="Courier New"/>
          <w:sz w:val="24"/>
          <w:szCs w:val="20"/>
          <w:lang w:val="en-US"/>
        </w:rPr>
        <w:t>mtest</w:t>
      </w:r>
      <w:proofErr w:type="spellEnd"/>
      <w:proofErr w:type="gramEnd"/>
      <w:r w:rsidRPr="00714EFC">
        <w:rPr>
          <w:rFonts w:ascii="Courier New" w:hAnsi="Courier New" w:cs="Courier New"/>
          <w:sz w:val="24"/>
          <w:szCs w:val="20"/>
          <w:lang w:val="en-US"/>
        </w:rPr>
        <w:t xml:space="preserve"> [start [end [pattern [iterations]]]]</w:t>
      </w:r>
    </w:p>
    <w:p w14:paraId="4FE1703A" w14:textId="77777777" w:rsidR="00714EFC" w:rsidRPr="00FB0FE3" w:rsidRDefault="00714EFC" w:rsidP="00714EFC">
      <w:pPr>
        <w:rPr>
          <w:lang w:val="en-US"/>
        </w:rPr>
      </w:pPr>
    </w:p>
    <w:p w14:paraId="53F84264" w14:textId="19C04D01" w:rsidR="00714EFC" w:rsidRPr="00714EFC" w:rsidRDefault="00714EFC" w:rsidP="007E7180">
      <w:pPr>
        <w:pStyle w:val="3-"/>
      </w:pPr>
      <w:r>
        <w:lastRenderedPageBreak/>
        <w:t xml:space="preserve">Для </w:t>
      </w:r>
      <w:r w:rsidRPr="00714EFC">
        <w:t xml:space="preserve">записи </w:t>
      </w:r>
      <w:r>
        <w:t xml:space="preserve">разных данных несколько раз на один и тот же адрес используется команда </w:t>
      </w:r>
      <w:r>
        <w:rPr>
          <w:rFonts w:ascii="Courier New" w:hAnsi="Courier New" w:cs="Courier New"/>
          <w:sz w:val="24"/>
          <w:szCs w:val="20"/>
          <w:lang w:val="en-US"/>
        </w:rPr>
        <w:t>nm</w:t>
      </w:r>
      <w:r w:rsidRPr="00714EFC">
        <w:t>:</w:t>
      </w:r>
    </w:p>
    <w:p w14:paraId="60B8F2D0" w14:textId="741F0B20" w:rsidR="00714EFC" w:rsidRPr="00FB0FE3" w:rsidRDefault="00714EFC" w:rsidP="0071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 w:val="24"/>
          <w:szCs w:val="20"/>
        </w:rPr>
      </w:pPr>
      <w:proofErr w:type="gramStart"/>
      <w:r w:rsidRPr="00714EFC">
        <w:rPr>
          <w:rFonts w:ascii="Courier New" w:hAnsi="Courier New" w:cs="Courier New"/>
          <w:sz w:val="24"/>
          <w:szCs w:val="20"/>
          <w:lang w:val="en-US"/>
        </w:rPr>
        <w:t>nm</w:t>
      </w:r>
      <w:proofErr w:type="gramEnd"/>
      <w:r w:rsidRPr="00FB0FE3">
        <w:rPr>
          <w:rFonts w:ascii="Courier New" w:hAnsi="Courier New" w:cs="Courier New"/>
          <w:sz w:val="24"/>
          <w:szCs w:val="20"/>
        </w:rPr>
        <w:t xml:space="preserve"> [.</w:t>
      </w:r>
      <w:r w:rsidRPr="00714EFC">
        <w:rPr>
          <w:rFonts w:ascii="Courier New" w:hAnsi="Courier New" w:cs="Courier New"/>
          <w:sz w:val="24"/>
          <w:szCs w:val="20"/>
          <w:lang w:val="en-US"/>
        </w:rPr>
        <w:t>b</w:t>
      </w:r>
      <w:r w:rsidRPr="00FB0FE3">
        <w:rPr>
          <w:rFonts w:ascii="Courier New" w:hAnsi="Courier New" w:cs="Courier New"/>
          <w:sz w:val="24"/>
          <w:szCs w:val="20"/>
        </w:rPr>
        <w:t>, .</w:t>
      </w:r>
      <w:r w:rsidRPr="00714EFC">
        <w:rPr>
          <w:rFonts w:ascii="Courier New" w:hAnsi="Courier New" w:cs="Courier New"/>
          <w:sz w:val="24"/>
          <w:szCs w:val="20"/>
          <w:lang w:val="en-US"/>
        </w:rPr>
        <w:t>w</w:t>
      </w:r>
      <w:r w:rsidRPr="00FB0FE3">
        <w:rPr>
          <w:rFonts w:ascii="Courier New" w:hAnsi="Courier New" w:cs="Courier New"/>
          <w:sz w:val="24"/>
          <w:szCs w:val="20"/>
        </w:rPr>
        <w:t>, .</w:t>
      </w:r>
      <w:r w:rsidRPr="00714EFC">
        <w:rPr>
          <w:rFonts w:ascii="Courier New" w:hAnsi="Courier New" w:cs="Courier New"/>
          <w:sz w:val="24"/>
          <w:szCs w:val="20"/>
          <w:lang w:val="en-US"/>
        </w:rPr>
        <w:t>l</w:t>
      </w:r>
      <w:r w:rsidRPr="00FB0FE3">
        <w:rPr>
          <w:rFonts w:ascii="Courier New" w:hAnsi="Courier New" w:cs="Courier New"/>
          <w:sz w:val="24"/>
          <w:szCs w:val="20"/>
        </w:rPr>
        <w:t xml:space="preserve">] </w:t>
      </w:r>
      <w:r w:rsidRPr="00714EFC">
        <w:rPr>
          <w:rFonts w:ascii="Courier New" w:hAnsi="Courier New" w:cs="Courier New"/>
          <w:sz w:val="24"/>
          <w:szCs w:val="20"/>
          <w:lang w:val="en-US"/>
        </w:rPr>
        <w:t>address</w:t>
      </w:r>
    </w:p>
    <w:p w14:paraId="16620E12" w14:textId="7E3949CA" w:rsidR="00714EFC" w:rsidRDefault="00714EFC" w:rsidP="00714EFC">
      <w:r>
        <w:t xml:space="preserve">где </w:t>
      </w:r>
      <w:proofErr w:type="gramStart"/>
      <w:r w:rsidRPr="00375B2B">
        <w:rPr>
          <w:rFonts w:ascii="Courier New" w:hAnsi="Courier New" w:cs="Courier New"/>
          <w:sz w:val="24"/>
          <w:szCs w:val="20"/>
        </w:rPr>
        <w:t>[.</w:t>
      </w:r>
      <w:r w:rsidRPr="00375B2B">
        <w:rPr>
          <w:rFonts w:ascii="Courier New" w:hAnsi="Courier New" w:cs="Courier New"/>
          <w:sz w:val="24"/>
          <w:szCs w:val="20"/>
          <w:lang w:val="en-US"/>
        </w:rPr>
        <w:t>b</w:t>
      </w:r>
      <w:proofErr w:type="gramEnd"/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w</w:t>
      </w:r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l</w:t>
      </w:r>
      <w:r w:rsidRPr="00375B2B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– </w:t>
      </w:r>
      <w:r>
        <w:t xml:space="preserve">разрядность изменяемой информации </w:t>
      </w:r>
      <w:r w:rsidRPr="00375B2B">
        <w:t>в битах или байтах</w:t>
      </w:r>
      <w:r>
        <w:t>,</w:t>
      </w:r>
    </w:p>
    <w:p w14:paraId="4AC291BE" w14:textId="5E87CAA2" w:rsidR="00714EFC" w:rsidRPr="00375B2B" w:rsidRDefault="00714EFC" w:rsidP="00714EFC">
      <w:pPr>
        <w:rPr>
          <w:rFonts w:ascii="Courier New" w:hAnsi="Courier New" w:cs="Courier New"/>
          <w:sz w:val="24"/>
          <w:szCs w:val="20"/>
        </w:rPr>
      </w:pPr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address</w:t>
      </w:r>
      <w:proofErr w:type="gramEnd"/>
      <w:r w:rsidRPr="00247282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 xml:space="preserve">– </w:t>
      </w:r>
      <w:r>
        <w:t>адрес участка памяти.</w:t>
      </w:r>
    </w:p>
    <w:p w14:paraId="32480C06" w14:textId="77777777" w:rsidR="00714EFC" w:rsidRPr="00714EFC" w:rsidRDefault="00714EFC" w:rsidP="0071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 w:val="24"/>
          <w:szCs w:val="20"/>
        </w:rPr>
      </w:pPr>
    </w:p>
    <w:p w14:paraId="6EF1CBA4" w14:textId="426698B0" w:rsidR="00714EFC" w:rsidRPr="007E7180" w:rsidRDefault="00714EFC" w:rsidP="007E7180">
      <w:pPr>
        <w:pStyle w:val="3-"/>
        <w:rPr>
          <w:rFonts w:cs="Times New Roman"/>
          <w:szCs w:val="28"/>
        </w:rPr>
      </w:pPr>
      <w:r>
        <w:t xml:space="preserve">Для </w:t>
      </w:r>
      <w:r w:rsidR="007E7180">
        <w:t>запуска бесконечного цикла по диапазону адресов</w:t>
      </w:r>
      <w:r>
        <w:t xml:space="preserve"> используется команда </w:t>
      </w:r>
      <w:proofErr w:type="spellStart"/>
      <w:r w:rsidR="007E7180">
        <w:rPr>
          <w:rFonts w:ascii="Courier New" w:hAnsi="Courier New" w:cs="Courier New"/>
          <w:sz w:val="24"/>
          <w:szCs w:val="20"/>
        </w:rPr>
        <w:t>loop</w:t>
      </w:r>
      <w:proofErr w:type="spellEnd"/>
    </w:p>
    <w:p w14:paraId="1CEAB4A5" w14:textId="77777777" w:rsidR="007E7180" w:rsidRPr="007E7180" w:rsidRDefault="007E7180" w:rsidP="007E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7E7180">
        <w:rPr>
          <w:rFonts w:ascii="Courier New" w:hAnsi="Courier New" w:cs="Courier New"/>
          <w:sz w:val="24"/>
          <w:lang w:val="en-US"/>
        </w:rPr>
        <w:t>loop</w:t>
      </w:r>
      <w:proofErr w:type="gramEnd"/>
      <w:r w:rsidRPr="007E7180">
        <w:rPr>
          <w:rFonts w:ascii="Courier New" w:hAnsi="Courier New" w:cs="Courier New"/>
          <w:sz w:val="24"/>
          <w:lang w:val="en-US"/>
        </w:rPr>
        <w:t xml:space="preserve"> [.b, .w, .l] address </w:t>
      </w:r>
      <w:proofErr w:type="spellStart"/>
      <w:r w:rsidRPr="007E7180">
        <w:rPr>
          <w:rFonts w:ascii="Courier New" w:hAnsi="Courier New" w:cs="Courier New"/>
          <w:sz w:val="24"/>
          <w:lang w:val="en-US"/>
        </w:rPr>
        <w:t>number_of_objects</w:t>
      </w:r>
      <w:proofErr w:type="spellEnd"/>
    </w:p>
    <w:p w14:paraId="7320EC9D" w14:textId="51223899" w:rsidR="007E7180" w:rsidRPr="00FB0FE3" w:rsidRDefault="007E7180" w:rsidP="007E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9920E4" w14:textId="31D2BB22" w:rsidR="007E7180" w:rsidRDefault="007E7180" w:rsidP="007E7180">
      <w:r>
        <w:t xml:space="preserve">где </w:t>
      </w:r>
      <w:proofErr w:type="gramStart"/>
      <w:r w:rsidRPr="00375B2B">
        <w:rPr>
          <w:rFonts w:ascii="Courier New" w:hAnsi="Courier New" w:cs="Courier New"/>
          <w:sz w:val="24"/>
          <w:szCs w:val="20"/>
        </w:rPr>
        <w:t>[.</w:t>
      </w:r>
      <w:r w:rsidRPr="00375B2B">
        <w:rPr>
          <w:rFonts w:ascii="Courier New" w:hAnsi="Courier New" w:cs="Courier New"/>
          <w:sz w:val="24"/>
          <w:szCs w:val="20"/>
          <w:lang w:val="en-US"/>
        </w:rPr>
        <w:t>b</w:t>
      </w:r>
      <w:proofErr w:type="gramEnd"/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w</w:t>
      </w:r>
      <w:r w:rsidRPr="00375B2B">
        <w:rPr>
          <w:rFonts w:ascii="Courier New" w:hAnsi="Courier New" w:cs="Courier New"/>
          <w:sz w:val="24"/>
          <w:szCs w:val="20"/>
        </w:rPr>
        <w:t>, .</w:t>
      </w:r>
      <w:r w:rsidRPr="00375B2B">
        <w:rPr>
          <w:rFonts w:ascii="Courier New" w:hAnsi="Courier New" w:cs="Courier New"/>
          <w:sz w:val="24"/>
          <w:szCs w:val="20"/>
          <w:lang w:val="en-US"/>
        </w:rPr>
        <w:t>l</w:t>
      </w:r>
      <w:r w:rsidRPr="00375B2B">
        <w:rPr>
          <w:rFonts w:ascii="Courier New" w:hAnsi="Courier New" w:cs="Courier New"/>
          <w:sz w:val="24"/>
          <w:szCs w:val="20"/>
        </w:rPr>
        <w:t>]</w:t>
      </w:r>
      <w:r>
        <w:rPr>
          <w:rFonts w:ascii="Courier New" w:hAnsi="Courier New" w:cs="Courier New"/>
          <w:sz w:val="24"/>
          <w:szCs w:val="20"/>
        </w:rPr>
        <w:t xml:space="preserve"> – </w:t>
      </w:r>
      <w:r>
        <w:t xml:space="preserve">разрядность информации </w:t>
      </w:r>
      <w:r w:rsidRPr="00375B2B">
        <w:t>в битах или байтах</w:t>
      </w:r>
      <w:r>
        <w:t>,</w:t>
      </w:r>
    </w:p>
    <w:p w14:paraId="3A8F984E" w14:textId="680FBB7E" w:rsidR="007E7180" w:rsidRDefault="007E7180" w:rsidP="007E7180">
      <w:proofErr w:type="gramStart"/>
      <w:r w:rsidRPr="00375B2B">
        <w:rPr>
          <w:rFonts w:ascii="Courier New" w:hAnsi="Courier New" w:cs="Courier New"/>
          <w:sz w:val="24"/>
          <w:szCs w:val="20"/>
          <w:lang w:val="en-US"/>
        </w:rPr>
        <w:t>address</w:t>
      </w:r>
      <w:proofErr w:type="gramEnd"/>
      <w:r w:rsidRPr="00247282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 xml:space="preserve">– </w:t>
      </w:r>
      <w:r>
        <w:t>адрес участка памяти;</w:t>
      </w:r>
    </w:p>
    <w:p w14:paraId="04629D5B" w14:textId="3CD7510C" w:rsidR="007E7180" w:rsidRPr="00FB0FE3" w:rsidRDefault="007E7180" w:rsidP="007E7180">
      <w:r w:rsidRPr="007E7180">
        <w:rPr>
          <w:rFonts w:ascii="Courier New" w:hAnsi="Courier New" w:cs="Courier New"/>
          <w:sz w:val="24"/>
          <w:lang w:val="en-US"/>
        </w:rPr>
        <w:t>number</w:t>
      </w:r>
      <w:r w:rsidRPr="00FB0FE3">
        <w:rPr>
          <w:rFonts w:ascii="Courier New" w:hAnsi="Courier New" w:cs="Courier New"/>
          <w:sz w:val="24"/>
        </w:rPr>
        <w:t>_</w:t>
      </w:r>
      <w:r w:rsidRPr="007E7180">
        <w:rPr>
          <w:rFonts w:ascii="Courier New" w:hAnsi="Courier New" w:cs="Courier New"/>
          <w:sz w:val="24"/>
          <w:lang w:val="en-US"/>
        </w:rPr>
        <w:t>of</w:t>
      </w:r>
      <w:r w:rsidRPr="00FB0FE3">
        <w:rPr>
          <w:rFonts w:ascii="Courier New" w:hAnsi="Courier New" w:cs="Courier New"/>
          <w:sz w:val="24"/>
        </w:rPr>
        <w:t>_</w:t>
      </w:r>
      <w:r w:rsidRPr="007E7180">
        <w:rPr>
          <w:rFonts w:ascii="Courier New" w:hAnsi="Courier New" w:cs="Courier New"/>
          <w:sz w:val="24"/>
          <w:lang w:val="en-US"/>
        </w:rPr>
        <w:t>objects</w:t>
      </w:r>
      <w:r w:rsidRPr="00FB0FE3">
        <w:rPr>
          <w:rFonts w:ascii="Courier New" w:hAnsi="Courier New" w:cs="Courier New"/>
          <w:sz w:val="24"/>
          <w:szCs w:val="20"/>
        </w:rPr>
        <w:t xml:space="preserve"> – </w:t>
      </w:r>
      <w:r>
        <w:t>количество объектов</w:t>
      </w:r>
      <w:r w:rsidR="00B32059" w:rsidRPr="00FB0FE3">
        <w:t>.</w:t>
      </w:r>
    </w:p>
    <w:p w14:paraId="21481069" w14:textId="77777777" w:rsidR="00B32059" w:rsidRPr="00FB0FE3" w:rsidRDefault="00B32059" w:rsidP="007E7180"/>
    <w:p w14:paraId="2B4D0BDB" w14:textId="0EC3B97C" w:rsidR="00B32059" w:rsidRDefault="00B32059" w:rsidP="00B32059">
      <w:pPr>
        <w:pStyle w:val="23"/>
      </w:pPr>
      <w:bookmarkStart w:id="22" w:name="_Toc26965712"/>
      <w:r>
        <w:t xml:space="preserve">Работа с </w:t>
      </w:r>
      <w:r w:rsidR="006545A6">
        <w:rPr>
          <w:lang w:val="en-US"/>
        </w:rPr>
        <w:t>Flash-</w:t>
      </w:r>
      <w:r>
        <w:t>памятью</w:t>
      </w:r>
      <w:bookmarkEnd w:id="22"/>
    </w:p>
    <w:p w14:paraId="0580C918" w14:textId="2541D5ED" w:rsidR="00B32059" w:rsidRDefault="00B32059" w:rsidP="00B32059">
      <w:pPr>
        <w:pStyle w:val="3-"/>
      </w:pPr>
      <w:r>
        <w:t xml:space="preserve">Команда </w:t>
      </w:r>
      <w:proofErr w:type="spellStart"/>
      <w:r w:rsidRPr="00375B2B">
        <w:rPr>
          <w:rFonts w:ascii="Courier New" w:hAnsi="Courier New" w:cs="Courier New"/>
          <w:sz w:val="24"/>
          <w:szCs w:val="20"/>
          <w:lang w:val="en-US"/>
        </w:rPr>
        <w:t>cp</w:t>
      </w:r>
      <w:proofErr w:type="spellEnd"/>
      <w:r>
        <w:t xml:space="preserve"> используется для копирования участков памяти. Подробнее см. п. 3.4.4.</w:t>
      </w:r>
    </w:p>
    <w:p w14:paraId="52446775" w14:textId="38ABACA3" w:rsidR="00B32059" w:rsidRDefault="00B32059" w:rsidP="00B32059">
      <w:pPr>
        <w:pStyle w:val="3-"/>
      </w:pPr>
      <w:r>
        <w:t xml:space="preserve">Команда </w:t>
      </w:r>
      <w:proofErr w:type="spellStart"/>
      <w:r w:rsidRPr="00B32059">
        <w:rPr>
          <w:rFonts w:ascii="Courier New" w:hAnsi="Courier New" w:cs="Courier New"/>
          <w:bCs w:val="0"/>
          <w:sz w:val="24"/>
          <w:szCs w:val="20"/>
        </w:rPr>
        <w:t>flinfo</w:t>
      </w:r>
      <w:proofErr w:type="spellEnd"/>
      <w:r w:rsidRPr="00B32059">
        <w:rPr>
          <w:rFonts w:cs="Times New Roman"/>
          <w:bCs w:val="0"/>
          <w:sz w:val="36"/>
          <w:szCs w:val="24"/>
        </w:rPr>
        <w:t xml:space="preserve"> </w:t>
      </w:r>
      <w:r>
        <w:t xml:space="preserve">используется для вывода информации по </w:t>
      </w:r>
      <w:r>
        <w:rPr>
          <w:lang w:val="en-US"/>
        </w:rPr>
        <w:t>Flash</w:t>
      </w:r>
      <w:r w:rsidR="006545A6">
        <w:t>-</w:t>
      </w:r>
      <w:r>
        <w:t>памяти.</w:t>
      </w:r>
    </w:p>
    <w:p w14:paraId="50182580" w14:textId="2A9E70CA" w:rsidR="00B32059" w:rsidRPr="00B32059" w:rsidRDefault="00B32059" w:rsidP="00B32059">
      <w:pPr>
        <w:pStyle w:val="3-"/>
      </w:pPr>
      <w:r>
        <w:t xml:space="preserve">Команда </w:t>
      </w:r>
      <w:r>
        <w:rPr>
          <w:rFonts w:ascii="Courier New" w:hAnsi="Courier New" w:cs="Courier New"/>
          <w:bCs w:val="0"/>
          <w:sz w:val="24"/>
          <w:szCs w:val="20"/>
          <w:lang w:val="en-US"/>
        </w:rPr>
        <w:t>erase</w:t>
      </w:r>
      <w:r w:rsidRPr="00B32059">
        <w:rPr>
          <w:rFonts w:cs="Times New Roman"/>
          <w:bCs w:val="0"/>
          <w:sz w:val="36"/>
          <w:szCs w:val="24"/>
        </w:rPr>
        <w:t xml:space="preserve"> </w:t>
      </w:r>
      <w:r>
        <w:t xml:space="preserve">используется для вывода информации по </w:t>
      </w:r>
      <w:r>
        <w:rPr>
          <w:lang w:val="en-US"/>
        </w:rPr>
        <w:t>Flash</w:t>
      </w:r>
      <w:r w:rsidRPr="00B32059">
        <w:t>.</w:t>
      </w:r>
    </w:p>
    <w:p w14:paraId="646CF274" w14:textId="0C0C2BB2" w:rsidR="00B32059" w:rsidRPr="00B32059" w:rsidRDefault="00B32059" w:rsidP="00B32059">
      <w:pPr>
        <w:pStyle w:val="4-"/>
      </w:pPr>
      <w:r>
        <w:t>Для удаления от одного участка памяти до конца сектора:</w:t>
      </w:r>
    </w:p>
    <w:p w14:paraId="1EFA0D4A" w14:textId="429E43F3" w:rsidR="00B32059" w:rsidRPr="00B32059" w:rsidRDefault="00B32059" w:rsidP="00DC2B45">
      <w:pPr>
        <w:pStyle w:val="4-"/>
        <w:numPr>
          <w:ilvl w:val="0"/>
          <w:numId w:val="0"/>
        </w:numPr>
        <w:jc w:val="center"/>
        <w:outlineLvl w:val="9"/>
        <w:rPr>
          <w:rFonts w:ascii="Courier New" w:hAnsi="Courier New" w:cs="Courier New"/>
          <w:sz w:val="24"/>
          <w:lang w:val="en-US"/>
        </w:rPr>
      </w:pPr>
      <w:proofErr w:type="gramStart"/>
      <w:r w:rsidRPr="00B32059">
        <w:rPr>
          <w:rFonts w:ascii="Courier New" w:hAnsi="Courier New" w:cs="Courier New"/>
          <w:sz w:val="24"/>
          <w:lang w:val="en-US"/>
        </w:rPr>
        <w:t>erase</w:t>
      </w:r>
      <w:proofErr w:type="gramEnd"/>
      <w:r w:rsidRPr="00B32059">
        <w:rPr>
          <w:rFonts w:ascii="Courier New" w:hAnsi="Courier New" w:cs="Courier New"/>
          <w:sz w:val="24"/>
          <w:lang w:val="en-US"/>
        </w:rPr>
        <w:t xml:space="preserve"> start end</w:t>
      </w:r>
    </w:p>
    <w:p w14:paraId="79DCA06D" w14:textId="501FCF0D" w:rsidR="00B32059" w:rsidRPr="00FD414E" w:rsidRDefault="00B32059" w:rsidP="00B32059">
      <w:pPr>
        <w:pStyle w:val="4-"/>
      </w:pPr>
      <w:r>
        <w:t xml:space="preserve">Для удаления </w:t>
      </w:r>
      <w:r w:rsidR="00FD414E">
        <w:t>всех участков памяти:</w:t>
      </w:r>
    </w:p>
    <w:p w14:paraId="241EF3EF" w14:textId="77777777" w:rsidR="00B32059" w:rsidRDefault="00B32059" w:rsidP="00DC2B45">
      <w:pPr>
        <w:pStyle w:val="4-"/>
        <w:numPr>
          <w:ilvl w:val="0"/>
          <w:numId w:val="0"/>
        </w:numPr>
        <w:jc w:val="center"/>
        <w:outlineLvl w:val="9"/>
        <w:rPr>
          <w:rFonts w:ascii="Courier New" w:hAnsi="Courier New" w:cs="Courier New"/>
          <w:sz w:val="24"/>
          <w:lang w:val="en-US"/>
        </w:rPr>
      </w:pPr>
      <w:proofErr w:type="gramStart"/>
      <w:r w:rsidRPr="00FD414E">
        <w:rPr>
          <w:rFonts w:ascii="Courier New" w:hAnsi="Courier New" w:cs="Courier New"/>
          <w:sz w:val="24"/>
          <w:lang w:val="en-US"/>
        </w:rPr>
        <w:t>erase</w:t>
      </w:r>
      <w:proofErr w:type="gramEnd"/>
      <w:r w:rsidRPr="00FD414E">
        <w:rPr>
          <w:rFonts w:ascii="Courier New" w:hAnsi="Courier New" w:cs="Courier New"/>
          <w:sz w:val="24"/>
          <w:lang w:val="en-US"/>
        </w:rPr>
        <w:t xml:space="preserve"> all</w:t>
      </w:r>
    </w:p>
    <w:p w14:paraId="22A5FAE1" w14:textId="0F5FF37B" w:rsidR="00FD414E" w:rsidRDefault="00FD414E" w:rsidP="00FD414E">
      <w:pPr>
        <w:pStyle w:val="3-"/>
      </w:pPr>
      <w:r>
        <w:t xml:space="preserve">Команда </w:t>
      </w:r>
      <w:proofErr w:type="spellStart"/>
      <w:r w:rsidRPr="00FD414E">
        <w:rPr>
          <w:rFonts w:ascii="Courier New" w:hAnsi="Courier New" w:cs="Courier New"/>
          <w:bCs w:val="0"/>
          <w:sz w:val="24"/>
          <w:szCs w:val="20"/>
        </w:rPr>
        <w:t>protect</w:t>
      </w:r>
      <w:proofErr w:type="spellEnd"/>
      <w:r>
        <w:rPr>
          <w:rFonts w:ascii="Courier New" w:hAnsi="Courier New" w:cs="Courier New"/>
          <w:bCs w:val="0"/>
          <w:sz w:val="24"/>
          <w:szCs w:val="20"/>
        </w:rPr>
        <w:t xml:space="preserve"> </w:t>
      </w:r>
      <w:r>
        <w:t xml:space="preserve">используется для включения или отключения защиты </w:t>
      </w:r>
      <w:r>
        <w:rPr>
          <w:lang w:val="en-US"/>
        </w:rPr>
        <w:t>Flash</w:t>
      </w:r>
      <w:r w:rsidR="006545A6">
        <w:t>-</w:t>
      </w:r>
      <w:r>
        <w:t xml:space="preserve">носителя от записи. Защиту можно поставить на отдельные сектора памяти или на всю память. Подробнее см. справку загрузчика </w:t>
      </w:r>
      <w:r>
        <w:rPr>
          <w:lang w:val="en-US"/>
        </w:rPr>
        <w:t>U-boot</w:t>
      </w:r>
      <w:r>
        <w:t xml:space="preserve"> в программе.</w:t>
      </w:r>
    </w:p>
    <w:p w14:paraId="24BC7B4C" w14:textId="77777777" w:rsidR="00407151" w:rsidRPr="00407151" w:rsidRDefault="00407151" w:rsidP="00407151"/>
    <w:bookmarkEnd w:id="21"/>
    <w:p w14:paraId="2EBE8AA5" w14:textId="1191BD76" w:rsidR="0082473D" w:rsidRDefault="00D0783C" w:rsidP="000A141D">
      <w:pPr>
        <w:pStyle w:val="23"/>
      </w:pPr>
      <w:r>
        <w:lastRenderedPageBreak/>
        <w:t xml:space="preserve">Работа с </w:t>
      </w:r>
      <w:r>
        <w:rPr>
          <w:lang w:val="en-US"/>
        </w:rPr>
        <w:t>I2C</w:t>
      </w:r>
    </w:p>
    <w:p w14:paraId="67DEF5F5" w14:textId="2ADBE9AA" w:rsidR="00C268DD" w:rsidRPr="00286001" w:rsidRDefault="00C268DD" w:rsidP="006545A6">
      <w:pPr>
        <w:pStyle w:val="32"/>
      </w:pPr>
      <w:r>
        <w:t xml:space="preserve">Команда </w:t>
      </w:r>
      <w:r w:rsidRPr="006545A6">
        <w:rPr>
          <w:rFonts w:ascii="Courier New" w:hAnsi="Courier New" w:cs="Courier New"/>
          <w:sz w:val="24"/>
        </w:rPr>
        <w:t xml:space="preserve">i2c </w:t>
      </w:r>
      <w:proofErr w:type="spellStart"/>
      <w:r w:rsidRPr="006545A6">
        <w:rPr>
          <w:rFonts w:ascii="Courier New" w:hAnsi="Courier New" w:cs="Courier New"/>
          <w:sz w:val="24"/>
        </w:rPr>
        <w:t>dev</w:t>
      </w:r>
      <w:proofErr w:type="spellEnd"/>
      <w:r w:rsidRPr="006545A6">
        <w:rPr>
          <w:sz w:val="24"/>
        </w:rPr>
        <w:t xml:space="preserve"> </w:t>
      </w:r>
      <w:r w:rsidR="006545A6">
        <w:t>задает тек</w:t>
      </w:r>
      <w:r>
        <w:t xml:space="preserve">ущую шину </w:t>
      </w:r>
      <w:r w:rsidRPr="006545A6">
        <w:t>I</w:t>
      </w:r>
      <w:r w:rsidRPr="00C268DD">
        <w:t>2</w:t>
      </w:r>
      <w:r w:rsidRPr="006545A6">
        <w:t>C</w:t>
      </w:r>
      <w:r w:rsidRPr="00C268DD">
        <w:t xml:space="preserve">, </w:t>
      </w:r>
      <w:r>
        <w:t>например</w:t>
      </w:r>
      <w:r w:rsidR="006545A6">
        <w:t>,</w:t>
      </w:r>
      <w:r>
        <w:t xml:space="preserve"> для доступа</w:t>
      </w:r>
      <w:r w:rsidR="006545A6">
        <w:t xml:space="preserve"> к </w:t>
      </w:r>
      <w:r>
        <w:t xml:space="preserve">микросхеме </w:t>
      </w:r>
      <w:r w:rsidRPr="006545A6">
        <w:t>D</w:t>
      </w:r>
      <w:r w:rsidRPr="00C268DD">
        <w:t xml:space="preserve">5 </w:t>
      </w:r>
      <w:r w:rsidR="006545A6">
        <w:t>–</w:t>
      </w:r>
      <w:r w:rsidRPr="00C268DD">
        <w:t xml:space="preserve"> </w:t>
      </w:r>
      <w:r w:rsidRPr="006545A6">
        <w:rPr>
          <w:rFonts w:ascii="Courier New" w:hAnsi="Courier New" w:cs="Courier New"/>
          <w:sz w:val="24"/>
        </w:rPr>
        <w:t xml:space="preserve">i2c </w:t>
      </w:r>
      <w:proofErr w:type="spellStart"/>
      <w:r w:rsidRPr="006545A6">
        <w:rPr>
          <w:rFonts w:ascii="Courier New" w:hAnsi="Courier New" w:cs="Courier New"/>
          <w:sz w:val="24"/>
        </w:rPr>
        <w:t>dev</w:t>
      </w:r>
      <w:proofErr w:type="spellEnd"/>
      <w:r w:rsidRPr="006545A6">
        <w:rPr>
          <w:rFonts w:ascii="Courier New" w:hAnsi="Courier New" w:cs="Courier New"/>
          <w:sz w:val="24"/>
        </w:rPr>
        <w:t xml:space="preserve"> 0</w:t>
      </w:r>
      <w:r w:rsidR="006545A6">
        <w:t>.</w:t>
      </w:r>
    </w:p>
    <w:p w14:paraId="00737339" w14:textId="3ED68969" w:rsidR="00354063" w:rsidRPr="00354063" w:rsidRDefault="00286001" w:rsidP="006545A6">
      <w:pPr>
        <w:pStyle w:val="32"/>
      </w:pPr>
      <w:r>
        <w:t>Команда</w:t>
      </w:r>
      <w:r w:rsidRPr="00520D82">
        <w:t xml:space="preserve"> </w:t>
      </w:r>
      <w:r w:rsidRPr="006545A6">
        <w:rPr>
          <w:rFonts w:ascii="Courier New" w:hAnsi="Courier New" w:cs="Courier New"/>
          <w:sz w:val="24"/>
        </w:rPr>
        <w:t xml:space="preserve">i2c </w:t>
      </w:r>
      <w:proofErr w:type="spellStart"/>
      <w:r w:rsidRPr="006545A6">
        <w:rPr>
          <w:rFonts w:ascii="Courier New" w:hAnsi="Courier New" w:cs="Courier New"/>
          <w:sz w:val="24"/>
        </w:rPr>
        <w:t>write</w:t>
      </w:r>
      <w:proofErr w:type="spellEnd"/>
      <w:r w:rsidRPr="006545A6">
        <w:rPr>
          <w:sz w:val="24"/>
        </w:rPr>
        <w:t xml:space="preserve"> </w:t>
      </w:r>
      <w:r>
        <w:t>позволяет запис</w:t>
      </w:r>
      <w:r w:rsidR="003C0DB0">
        <w:t>ать</w:t>
      </w:r>
      <w:r>
        <w:t xml:space="preserve"> </w:t>
      </w:r>
      <w:r w:rsidR="00354063">
        <w:t>последовательность байтов из</w:t>
      </w:r>
      <w:r w:rsidR="006545A6">
        <w:t> </w:t>
      </w:r>
      <w:r>
        <w:t>ОЗУ</w:t>
      </w:r>
      <w:r w:rsidR="00354063" w:rsidRPr="00354063">
        <w:t xml:space="preserve"> </w:t>
      </w:r>
      <w:r w:rsidR="00354063">
        <w:t>в устройство</w:t>
      </w:r>
      <w:r>
        <w:t>,</w:t>
      </w:r>
      <w:r w:rsidR="00354063">
        <w:t xml:space="preserve"> </w:t>
      </w:r>
      <w:r>
        <w:t xml:space="preserve">начиная с заданного </w:t>
      </w:r>
      <w:r w:rsidR="00354063">
        <w:t>адреса, например, для записи 0</w:t>
      </w:r>
      <w:r w:rsidR="00354063" w:rsidRPr="006545A6">
        <w:t>x</w:t>
      </w:r>
      <w:r w:rsidR="006545A6">
        <w:t>80 байтов в </w:t>
      </w:r>
      <w:r w:rsidR="00354063">
        <w:t xml:space="preserve">микросхему </w:t>
      </w:r>
      <w:r w:rsidR="00354063" w:rsidRPr="006545A6">
        <w:t>D</w:t>
      </w:r>
      <w:r w:rsidR="00354063">
        <w:t>5</w:t>
      </w:r>
      <w:r w:rsidR="00354063" w:rsidRPr="00354063">
        <w:t>:</w:t>
      </w:r>
    </w:p>
    <w:p w14:paraId="39B3293D" w14:textId="59A4A034" w:rsidR="00354063" w:rsidRPr="006545A6" w:rsidRDefault="00354063" w:rsidP="006545A6">
      <w:pPr>
        <w:jc w:val="center"/>
        <w:rPr>
          <w:rFonts w:ascii="Courier New" w:hAnsi="Courier New" w:cs="Courier New"/>
          <w:sz w:val="24"/>
        </w:rPr>
      </w:pPr>
      <w:proofErr w:type="spellStart"/>
      <w:proofErr w:type="gramStart"/>
      <w:r w:rsidRPr="006545A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545A6">
        <w:rPr>
          <w:rFonts w:ascii="Courier New" w:hAnsi="Courier New" w:cs="Courier New"/>
          <w:sz w:val="24"/>
        </w:rPr>
        <w:t>2c</w:t>
      </w:r>
      <w:proofErr w:type="gramEnd"/>
      <w:r w:rsidRPr="006545A6">
        <w:rPr>
          <w:rFonts w:ascii="Courier New" w:hAnsi="Courier New" w:cs="Courier New"/>
          <w:sz w:val="24"/>
        </w:rPr>
        <w:t xml:space="preserve"> </w:t>
      </w:r>
      <w:proofErr w:type="spellStart"/>
      <w:r w:rsidRPr="006545A6">
        <w:rPr>
          <w:rFonts w:ascii="Courier New" w:hAnsi="Courier New" w:cs="Courier New"/>
          <w:sz w:val="24"/>
        </w:rPr>
        <w:t>write</w:t>
      </w:r>
      <w:proofErr w:type="spellEnd"/>
      <w:r w:rsidRPr="006545A6">
        <w:rPr>
          <w:rFonts w:ascii="Courier New" w:hAnsi="Courier New" w:cs="Courier New"/>
          <w:sz w:val="24"/>
        </w:rPr>
        <w:t xml:space="preserve"> 60000 50 0.2 80</w:t>
      </w:r>
    </w:p>
    <w:p w14:paraId="24E79685" w14:textId="5E0E1B6D" w:rsidR="00354063" w:rsidRPr="00354063" w:rsidRDefault="006545A6" w:rsidP="00354063">
      <w:r>
        <w:t xml:space="preserve">где </w:t>
      </w:r>
      <w:r w:rsidR="00354063" w:rsidRPr="00354063">
        <w:t>60000</w:t>
      </w:r>
      <w:r>
        <w:t xml:space="preserve"> – </w:t>
      </w:r>
      <w:r w:rsidR="00354063">
        <w:t>адрес в ОЗУ,</w:t>
      </w:r>
      <w:r>
        <w:t xml:space="preserve"> </w:t>
      </w:r>
      <w:r w:rsidR="00354063">
        <w:t>50</w:t>
      </w:r>
      <w:r>
        <w:t xml:space="preserve"> – </w:t>
      </w:r>
      <w:r w:rsidR="00354063">
        <w:t xml:space="preserve">адрес </w:t>
      </w:r>
      <w:r w:rsidR="00354063">
        <w:rPr>
          <w:lang w:val="en-US"/>
        </w:rPr>
        <w:t>EEPROM</w:t>
      </w:r>
      <w:r w:rsidR="00354063">
        <w:t>,</w:t>
      </w:r>
      <w:r>
        <w:t xml:space="preserve"> </w:t>
      </w:r>
      <w:r w:rsidR="00354063">
        <w:t>0.2</w:t>
      </w:r>
      <w:r>
        <w:t xml:space="preserve"> – </w:t>
      </w:r>
      <w:r w:rsidR="00354063">
        <w:t xml:space="preserve">стартовый адрес </w:t>
      </w:r>
      <w:r w:rsidR="00354063">
        <w:rPr>
          <w:lang w:val="en-US"/>
        </w:rPr>
        <w:t>EEPROM</w:t>
      </w:r>
      <w:r>
        <w:t xml:space="preserve"> </w:t>
      </w:r>
      <w:r>
        <w:br/>
      </w:r>
      <w:r w:rsidR="00354063" w:rsidRPr="00354063">
        <w:t>(2-</w:t>
      </w:r>
      <w:r w:rsidR="00354063">
        <w:t>х</w:t>
      </w:r>
      <w:r>
        <w:t> </w:t>
      </w:r>
      <w:r w:rsidR="00354063">
        <w:t>байтовый),</w:t>
      </w:r>
      <w:r>
        <w:t xml:space="preserve"> </w:t>
      </w:r>
      <w:r w:rsidR="00354063" w:rsidRPr="006545A6">
        <w:t>0</w:t>
      </w:r>
      <w:r w:rsidR="00354063">
        <w:rPr>
          <w:lang w:val="en-US"/>
        </w:rPr>
        <w:t>x</w:t>
      </w:r>
      <w:r w:rsidR="00354063" w:rsidRPr="006545A6">
        <w:t>80</w:t>
      </w:r>
      <w:r>
        <w:t xml:space="preserve"> – число байтов.</w:t>
      </w:r>
    </w:p>
    <w:p w14:paraId="1F127169" w14:textId="43040329" w:rsidR="00354063" w:rsidRPr="00354063" w:rsidRDefault="00354063" w:rsidP="006545A6">
      <w:pPr>
        <w:pStyle w:val="32"/>
      </w:pPr>
      <w:r>
        <w:t xml:space="preserve"> Команда </w:t>
      </w:r>
      <w:r w:rsidRPr="006545A6">
        <w:rPr>
          <w:rFonts w:ascii="Courier New" w:hAnsi="Courier New" w:cs="Courier New"/>
          <w:sz w:val="24"/>
        </w:rPr>
        <w:t xml:space="preserve">i2c </w:t>
      </w:r>
      <w:proofErr w:type="spellStart"/>
      <w:r w:rsidRPr="006545A6">
        <w:rPr>
          <w:rFonts w:ascii="Courier New" w:hAnsi="Courier New" w:cs="Courier New"/>
          <w:sz w:val="24"/>
        </w:rPr>
        <w:t>read</w:t>
      </w:r>
      <w:proofErr w:type="spellEnd"/>
      <w:r w:rsidRPr="006545A6">
        <w:rPr>
          <w:sz w:val="24"/>
        </w:rPr>
        <w:t xml:space="preserve"> </w:t>
      </w:r>
      <w:r>
        <w:t>позволяет прочитать последовательность байтов из</w:t>
      </w:r>
      <w:r w:rsidR="006545A6">
        <w:t> </w:t>
      </w:r>
      <w:r>
        <w:t>устройства в ОЗУ, начиная с заданного адреса, например</w:t>
      </w:r>
      <w:r w:rsidR="006545A6">
        <w:t>,</w:t>
      </w:r>
      <w:r>
        <w:t xml:space="preserve"> для чтения </w:t>
      </w:r>
      <w:r w:rsidRPr="00354063">
        <w:t>0</w:t>
      </w:r>
      <w:r w:rsidRPr="006545A6">
        <w:rPr>
          <w:lang w:val="en-US"/>
        </w:rPr>
        <w:t>x</w:t>
      </w:r>
      <w:r w:rsidRPr="00354063">
        <w:t xml:space="preserve">80 </w:t>
      </w:r>
      <w:r>
        <w:t>байтов</w:t>
      </w:r>
      <w:r w:rsidRPr="00354063">
        <w:t xml:space="preserve"> </w:t>
      </w:r>
      <w:r>
        <w:t xml:space="preserve">из микросхемы </w:t>
      </w:r>
      <w:r w:rsidRPr="006545A6">
        <w:rPr>
          <w:lang w:val="en-US"/>
        </w:rPr>
        <w:t>D</w:t>
      </w:r>
      <w:r w:rsidRPr="00354063">
        <w:t>5:</w:t>
      </w:r>
    </w:p>
    <w:p w14:paraId="528D9A17" w14:textId="5A2298E1" w:rsidR="00354063" w:rsidRPr="006545A6" w:rsidRDefault="00354063" w:rsidP="00286001">
      <w:pPr>
        <w:rPr>
          <w:rFonts w:ascii="Courier New" w:hAnsi="Courier New" w:cs="Courier New"/>
          <w:sz w:val="24"/>
        </w:rPr>
      </w:pPr>
      <w:r w:rsidRPr="006545A6">
        <w:rPr>
          <w:rFonts w:ascii="Courier New" w:hAnsi="Courier New" w:cs="Courier New"/>
          <w:sz w:val="24"/>
        </w:rPr>
        <w:t xml:space="preserve">i2c </w:t>
      </w:r>
      <w:proofErr w:type="spellStart"/>
      <w:r w:rsidRPr="006545A6">
        <w:rPr>
          <w:rFonts w:ascii="Courier New" w:hAnsi="Courier New" w:cs="Courier New"/>
          <w:sz w:val="24"/>
        </w:rPr>
        <w:t>read</w:t>
      </w:r>
      <w:proofErr w:type="spellEnd"/>
      <w:r w:rsidRPr="006545A6">
        <w:rPr>
          <w:rFonts w:ascii="Courier New" w:hAnsi="Courier New" w:cs="Courier New"/>
          <w:sz w:val="24"/>
        </w:rPr>
        <w:t xml:space="preserve"> 50 0.2 80 60080</w:t>
      </w:r>
    </w:p>
    <w:p w14:paraId="27BF2BD7" w14:textId="1B2B3DDC" w:rsidR="00354063" w:rsidRPr="00354063" w:rsidRDefault="006545A6" w:rsidP="00354063">
      <w:r>
        <w:t xml:space="preserve">где </w:t>
      </w:r>
      <w:r w:rsidR="00354063" w:rsidRPr="00354063">
        <w:t>600</w:t>
      </w:r>
      <w:r w:rsidR="00354063">
        <w:t>8</w:t>
      </w:r>
      <w:r w:rsidR="00354063" w:rsidRPr="00354063">
        <w:t>0</w:t>
      </w:r>
      <w:r>
        <w:t xml:space="preserve"> – </w:t>
      </w:r>
      <w:r w:rsidR="00354063">
        <w:t>адрес в ОЗУ,</w:t>
      </w:r>
      <w:r>
        <w:t xml:space="preserve"> </w:t>
      </w:r>
      <w:r w:rsidR="00354063">
        <w:t>50</w:t>
      </w:r>
      <w:r>
        <w:t xml:space="preserve"> – </w:t>
      </w:r>
      <w:r w:rsidR="00354063">
        <w:t xml:space="preserve">адрес </w:t>
      </w:r>
      <w:r w:rsidR="00354063">
        <w:rPr>
          <w:lang w:val="en-US"/>
        </w:rPr>
        <w:t>EEPROM</w:t>
      </w:r>
      <w:r w:rsidR="00354063">
        <w:t>,</w:t>
      </w:r>
      <w:r>
        <w:t xml:space="preserve"> </w:t>
      </w:r>
      <w:r w:rsidR="00354063">
        <w:t>0.2</w:t>
      </w:r>
      <w:r>
        <w:t xml:space="preserve"> – </w:t>
      </w:r>
      <w:r w:rsidR="00354063">
        <w:t xml:space="preserve">стартовый адрес </w:t>
      </w:r>
      <w:proofErr w:type="gramStart"/>
      <w:r w:rsidR="00354063">
        <w:rPr>
          <w:lang w:val="en-US"/>
        </w:rPr>
        <w:t>EEPROM</w:t>
      </w:r>
      <w:r w:rsidRPr="006545A6">
        <w:br/>
      </w:r>
      <w:r w:rsidR="00354063" w:rsidRPr="00354063">
        <w:t>(</w:t>
      </w:r>
      <w:proofErr w:type="gramEnd"/>
      <w:r w:rsidR="00354063" w:rsidRPr="00354063">
        <w:t>2-</w:t>
      </w:r>
      <w:r w:rsidR="00354063">
        <w:t>х</w:t>
      </w:r>
      <w:r w:rsidR="00354063" w:rsidRPr="00354063">
        <w:t xml:space="preserve"> </w:t>
      </w:r>
      <w:r w:rsidR="00354063">
        <w:t>байтовый),</w:t>
      </w:r>
      <w:r>
        <w:t xml:space="preserve"> </w:t>
      </w:r>
      <w:r w:rsidR="00354063" w:rsidRPr="006545A6">
        <w:t>0</w:t>
      </w:r>
      <w:r w:rsidR="00354063">
        <w:rPr>
          <w:lang w:val="en-US"/>
        </w:rPr>
        <w:t>x</w:t>
      </w:r>
      <w:r w:rsidR="00354063" w:rsidRPr="006545A6">
        <w:t>80</w:t>
      </w:r>
      <w:r>
        <w:t xml:space="preserve"> – число байтов.</w:t>
      </w:r>
    </w:p>
    <w:p w14:paraId="7C4FD304" w14:textId="77777777" w:rsidR="00354063" w:rsidRPr="00354063" w:rsidRDefault="00354063" w:rsidP="00286001"/>
    <w:p w14:paraId="645E8CB4" w14:textId="77777777" w:rsidR="00E7168E" w:rsidRDefault="009524C7" w:rsidP="009524C7">
      <w:pPr>
        <w:pStyle w:val="10"/>
      </w:pPr>
      <w:bookmarkStart w:id="23" w:name="_Toc26965715"/>
      <w:r>
        <w:lastRenderedPageBreak/>
        <w:t>Сообщения оператору</w:t>
      </w:r>
      <w:bookmarkEnd w:id="23"/>
    </w:p>
    <w:p w14:paraId="3016A00F" w14:textId="4170AC3B" w:rsidR="00FA6125" w:rsidRDefault="00FA6125" w:rsidP="00407151">
      <w:pPr>
        <w:pStyle w:val="2-"/>
      </w:pPr>
      <w:r w:rsidRPr="00AD4CD8">
        <w:t xml:space="preserve">В процессе своей работы </w:t>
      </w:r>
      <w:r>
        <w:t xml:space="preserve">Загрузчик </w:t>
      </w:r>
      <w:r>
        <w:rPr>
          <w:lang w:val="en-US"/>
        </w:rPr>
        <w:t>U</w:t>
      </w:r>
      <w:r w:rsidRPr="00FA6125">
        <w:t>-</w:t>
      </w:r>
      <w:r>
        <w:rPr>
          <w:lang w:val="en-US"/>
        </w:rPr>
        <w:t>Boot</w:t>
      </w:r>
      <w:r w:rsidRPr="00AD4CD8">
        <w:t xml:space="preserve"> формирует </w:t>
      </w:r>
      <w:r>
        <w:t xml:space="preserve">лишь один типа сообщений </w:t>
      </w:r>
      <w:r w:rsidR="006545A6">
        <w:t>–</w:t>
      </w:r>
      <w:r>
        <w:t xml:space="preserve"> </w:t>
      </w:r>
      <w:r w:rsidRPr="00AD4CD8">
        <w:t>информационные сообщения.</w:t>
      </w:r>
    </w:p>
    <w:p w14:paraId="4B2995B6" w14:textId="51971AD4" w:rsidR="00E579F2" w:rsidRDefault="00FA6125" w:rsidP="00407151">
      <w:pPr>
        <w:pStyle w:val="2-"/>
      </w:pPr>
      <w:r>
        <w:t>Информационные сообщения выводятся в строке</w:t>
      </w:r>
      <w:r w:rsidR="00226CD1">
        <w:t xml:space="preserve"> после запуска команды</w:t>
      </w:r>
      <w:r>
        <w:t xml:space="preserve">, оповещая о статусе выполнения </w:t>
      </w:r>
      <w:r w:rsidR="00226CD1">
        <w:t>команды или полученных результатах</w:t>
      </w:r>
      <w:r>
        <w:t>.</w:t>
      </w:r>
    </w:p>
    <w:p w14:paraId="2E2E3256" w14:textId="77777777" w:rsidR="00674F11" w:rsidRPr="00291647" w:rsidRDefault="00674F11" w:rsidP="003E6AD0">
      <w:pPr>
        <w:pStyle w:val="a7"/>
        <w:rPr>
          <w:lang w:val="ru-RU"/>
        </w:rPr>
      </w:pPr>
    </w:p>
    <w:p w14:paraId="706BB2D9" w14:textId="7F708D61" w:rsidR="008F2C15" w:rsidRPr="008F2C15" w:rsidRDefault="008F2C15" w:rsidP="008F2C15">
      <w:pPr>
        <w:pStyle w:val="10"/>
        <w:numPr>
          <w:ilvl w:val="0"/>
          <w:numId w:val="0"/>
        </w:numPr>
      </w:pPr>
      <w:bookmarkStart w:id="24" w:name="_Toc510093886"/>
      <w:bookmarkStart w:id="25" w:name="_Ref518314801"/>
      <w:bookmarkStart w:id="26" w:name="_Toc26965717"/>
      <w:r>
        <w:lastRenderedPageBreak/>
        <w:t>Приложение А.</w:t>
      </w:r>
      <w:bookmarkEnd w:id="24"/>
      <w:r w:rsidR="00F605B1">
        <w:t xml:space="preserve"> </w:t>
      </w:r>
      <w:r>
        <w:t xml:space="preserve">Список доступных команд загрузчика </w:t>
      </w:r>
      <w:r>
        <w:rPr>
          <w:lang w:val="en-US"/>
        </w:rPr>
        <w:t>U</w:t>
      </w:r>
      <w:r w:rsidRPr="008F2C15">
        <w:t>-</w:t>
      </w:r>
      <w:r>
        <w:rPr>
          <w:lang w:val="en-US"/>
        </w:rPr>
        <w:t>Boot</w:t>
      </w:r>
      <w:bookmarkEnd w:id="25"/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7648"/>
      </w:tblGrid>
      <w:tr w:rsidR="008F2C15" w14:paraId="08D872A5" w14:textId="77777777" w:rsidTr="002C1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vAlign w:val="center"/>
          </w:tcPr>
          <w:p w14:paraId="001E1200" w14:textId="675FC0E3" w:rsidR="008F2C15" w:rsidRPr="008F2C15" w:rsidRDefault="008F2C15" w:rsidP="008F2C15">
            <w:pPr>
              <w:pStyle w:val="a7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Команда</w:t>
            </w:r>
          </w:p>
        </w:tc>
        <w:tc>
          <w:tcPr>
            <w:tcW w:w="7648" w:type="dxa"/>
            <w:vAlign w:val="center"/>
          </w:tcPr>
          <w:p w14:paraId="1CA53469" w14:textId="5F77B8C1" w:rsidR="008F2C15" w:rsidRDefault="008F2C15" w:rsidP="008F2C15">
            <w:pPr>
              <w:pStyle w:val="a7"/>
              <w:ind w:firstLine="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Описание</w:t>
            </w:r>
          </w:p>
        </w:tc>
      </w:tr>
      <w:tr w:rsidR="008F2C15" w14:paraId="6E0134BB" w14:textId="77777777" w:rsidTr="002C1162">
        <w:tc>
          <w:tcPr>
            <w:tcW w:w="2547" w:type="dxa"/>
            <w:vAlign w:val="center"/>
          </w:tcPr>
          <w:p w14:paraId="72B2E547" w14:textId="3E37ADA9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base</w:t>
            </w:r>
          </w:p>
        </w:tc>
        <w:tc>
          <w:tcPr>
            <w:tcW w:w="7648" w:type="dxa"/>
            <w:vAlign w:val="center"/>
          </w:tcPr>
          <w:p w14:paraId="5412BD9E" w14:textId="36437DD7" w:rsidR="008F2C15" w:rsidRPr="00BA081B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 w:rsidRPr="00BA081B">
              <w:rPr>
                <w:lang w:val="ru-RU" w:eastAsia="ru-RU"/>
              </w:rPr>
              <w:t>установка смещени</w:t>
            </w:r>
            <w:r w:rsidR="00150645">
              <w:rPr>
                <w:lang w:val="ru-RU" w:eastAsia="ru-RU"/>
              </w:rPr>
              <w:t>я для команд обращения к памяти</w:t>
            </w:r>
          </w:p>
        </w:tc>
      </w:tr>
      <w:tr w:rsidR="008F2C15" w14:paraId="4E1260B3" w14:textId="77777777" w:rsidTr="002C1162">
        <w:tc>
          <w:tcPr>
            <w:tcW w:w="2547" w:type="dxa"/>
            <w:vAlign w:val="center"/>
          </w:tcPr>
          <w:p w14:paraId="3F50DE13" w14:textId="1D24B05E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bdinfo</w:t>
            </w:r>
            <w:proofErr w:type="spellEnd"/>
          </w:p>
        </w:tc>
        <w:tc>
          <w:tcPr>
            <w:tcW w:w="7648" w:type="dxa"/>
            <w:vAlign w:val="center"/>
          </w:tcPr>
          <w:p w14:paraId="1C64475C" w14:textId="563F7759" w:rsidR="008F2C15" w:rsidRPr="00BA081B" w:rsidRDefault="00BA081B" w:rsidP="008F2C15">
            <w:pPr>
              <w:pStyle w:val="a7"/>
              <w:ind w:firstLine="0"/>
              <w:jc w:val="left"/>
              <w:rPr>
                <w:lang w:val="en-US" w:eastAsia="ru-RU"/>
              </w:rPr>
            </w:pPr>
            <w:r>
              <w:rPr>
                <w:lang w:val="ru-RU" w:eastAsia="ru-RU"/>
              </w:rPr>
              <w:t>п</w:t>
            </w:r>
            <w:r w:rsidRPr="00BA081B">
              <w:rPr>
                <w:lang w:val="ru-RU" w:eastAsia="ru-RU"/>
              </w:rPr>
              <w:t>ечать информации о модуле</w:t>
            </w:r>
          </w:p>
        </w:tc>
      </w:tr>
      <w:tr w:rsidR="008F2C15" w14:paraId="72F20635" w14:textId="77777777" w:rsidTr="002C1162">
        <w:tc>
          <w:tcPr>
            <w:tcW w:w="2547" w:type="dxa"/>
            <w:vAlign w:val="center"/>
          </w:tcPr>
          <w:p w14:paraId="3214896C" w14:textId="3DFBEB3B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boot</w:t>
            </w:r>
          </w:p>
        </w:tc>
        <w:tc>
          <w:tcPr>
            <w:tcW w:w="7648" w:type="dxa"/>
            <w:vAlign w:val="center"/>
          </w:tcPr>
          <w:p w14:paraId="58E8B845" w14:textId="5BD26DCB" w:rsidR="008F2C15" w:rsidRPr="00BA081B" w:rsidRDefault="00BA081B" w:rsidP="008F2C15">
            <w:pPr>
              <w:pStyle w:val="a7"/>
              <w:ind w:firstLine="0"/>
              <w:jc w:val="left"/>
              <w:rPr>
                <w:lang w:val="en-US" w:eastAsia="ru-RU"/>
              </w:rPr>
            </w:pPr>
            <w:r>
              <w:t>выполнение команды загрузки</w:t>
            </w:r>
          </w:p>
        </w:tc>
      </w:tr>
      <w:tr w:rsidR="008F2C15" w14:paraId="6C5F2092" w14:textId="77777777" w:rsidTr="002C1162">
        <w:tc>
          <w:tcPr>
            <w:tcW w:w="2547" w:type="dxa"/>
            <w:vAlign w:val="center"/>
          </w:tcPr>
          <w:p w14:paraId="49E5029C" w14:textId="5E541694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bootd</w:t>
            </w:r>
            <w:proofErr w:type="spellEnd"/>
          </w:p>
        </w:tc>
        <w:tc>
          <w:tcPr>
            <w:tcW w:w="7648" w:type="dxa"/>
            <w:vAlign w:val="center"/>
          </w:tcPr>
          <w:p w14:paraId="71A1EF1D" w14:textId="2C9EA898" w:rsidR="008F2C15" w:rsidRPr="00BA081B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 w:rsidRPr="00BA081B">
              <w:rPr>
                <w:lang w:val="ru-RU" w:eastAsia="ru-RU"/>
              </w:rPr>
              <w:t>выполнени</w:t>
            </w:r>
            <w:r w:rsidR="00150645">
              <w:rPr>
                <w:lang w:val="ru-RU" w:eastAsia="ru-RU"/>
              </w:rPr>
              <w:t>е команды загрузки по умолчанию</w:t>
            </w:r>
          </w:p>
        </w:tc>
      </w:tr>
      <w:tr w:rsidR="008F2C15" w14:paraId="2820C3BC" w14:textId="77777777" w:rsidTr="002C1162">
        <w:tc>
          <w:tcPr>
            <w:tcW w:w="2547" w:type="dxa"/>
            <w:vAlign w:val="center"/>
          </w:tcPr>
          <w:p w14:paraId="187176C1" w14:textId="687FA134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bootelf</w:t>
            </w:r>
            <w:proofErr w:type="spellEnd"/>
          </w:p>
        </w:tc>
        <w:tc>
          <w:tcPr>
            <w:tcW w:w="7648" w:type="dxa"/>
            <w:vAlign w:val="center"/>
          </w:tcPr>
          <w:p w14:paraId="53E58B60" w14:textId="43B9F389" w:rsidR="008F2C15" w:rsidRDefault="00150645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загрузка образа ELF из памяти</w:t>
            </w:r>
          </w:p>
        </w:tc>
      </w:tr>
      <w:tr w:rsidR="008F2C15" w14:paraId="5E3263DE" w14:textId="77777777" w:rsidTr="002C1162">
        <w:tc>
          <w:tcPr>
            <w:tcW w:w="2547" w:type="dxa"/>
            <w:vAlign w:val="center"/>
          </w:tcPr>
          <w:p w14:paraId="0C01BF51" w14:textId="38B4D6C6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bootm</w:t>
            </w:r>
            <w:proofErr w:type="spellEnd"/>
          </w:p>
        </w:tc>
        <w:tc>
          <w:tcPr>
            <w:tcW w:w="7648" w:type="dxa"/>
            <w:vAlign w:val="center"/>
          </w:tcPr>
          <w:p w14:paraId="3A154CDC" w14:textId="2C2584F3" w:rsidR="008F2C15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з</w:t>
            </w:r>
            <w:proofErr w:type="spellStart"/>
            <w:r>
              <w:t>агру</w:t>
            </w:r>
            <w:r w:rsidR="00150645">
              <w:t>зка</w:t>
            </w:r>
            <w:proofErr w:type="spellEnd"/>
            <w:r w:rsidR="00150645">
              <w:t xml:space="preserve"> образа приложения из памяти</w:t>
            </w:r>
          </w:p>
        </w:tc>
      </w:tr>
      <w:tr w:rsidR="008F2C15" w14:paraId="7B495DA4" w14:textId="77777777" w:rsidTr="002C1162">
        <w:tc>
          <w:tcPr>
            <w:tcW w:w="2547" w:type="dxa"/>
            <w:vAlign w:val="center"/>
          </w:tcPr>
          <w:p w14:paraId="4E2E3495" w14:textId="7A5D795B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ru-RU" w:eastAsia="ru-RU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bootp</w:t>
            </w:r>
            <w:proofErr w:type="spellEnd"/>
          </w:p>
        </w:tc>
        <w:tc>
          <w:tcPr>
            <w:tcW w:w="7648" w:type="dxa"/>
            <w:vAlign w:val="center"/>
          </w:tcPr>
          <w:p w14:paraId="5DA41869" w14:textId="5F909893" w:rsidR="008F2C15" w:rsidRDefault="00BA081B" w:rsidP="006D2074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образа по сети при помощи </w:t>
            </w:r>
            <w:r w:rsidR="00BD14DD">
              <w:rPr>
                <w:lang w:val="en-US" w:eastAsia="ru-RU"/>
              </w:rPr>
              <w:t>BOOTP</w:t>
            </w:r>
            <w:r w:rsidR="006D2074">
              <w:rPr>
                <w:lang w:val="ru-RU" w:eastAsia="ru-RU"/>
              </w:rPr>
              <w:t>-</w:t>
            </w:r>
            <w:bookmarkStart w:id="27" w:name="_GoBack"/>
            <w:bookmarkEnd w:id="27"/>
            <w:r>
              <w:rPr>
                <w:lang w:val="ru-RU" w:eastAsia="ru-RU"/>
              </w:rPr>
              <w:t>протокола</w:t>
            </w:r>
          </w:p>
        </w:tc>
      </w:tr>
      <w:tr w:rsidR="008F2C15" w14:paraId="4908ED23" w14:textId="77777777" w:rsidTr="002C1162">
        <w:tc>
          <w:tcPr>
            <w:tcW w:w="2547" w:type="dxa"/>
            <w:vAlign w:val="center"/>
          </w:tcPr>
          <w:p w14:paraId="12BED714" w14:textId="45FC8516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bootvx</w:t>
            </w:r>
            <w:proofErr w:type="spellEnd"/>
          </w:p>
        </w:tc>
        <w:tc>
          <w:tcPr>
            <w:tcW w:w="7648" w:type="dxa"/>
            <w:vAlign w:val="center"/>
          </w:tcPr>
          <w:p w14:paraId="3E4DC846" w14:textId="22CCB606" w:rsidR="008F2C15" w:rsidRPr="00BF1E10" w:rsidRDefault="00BD14DD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з</w:t>
            </w:r>
            <w:proofErr w:type="spellStart"/>
            <w:r>
              <w:t>агрузка</w:t>
            </w:r>
            <w:proofErr w:type="spellEnd"/>
            <w:r>
              <w:t xml:space="preserve"> образа приложения </w:t>
            </w:r>
            <w:proofErr w:type="spellStart"/>
            <w:r>
              <w:t>VxWorks</w:t>
            </w:r>
            <w:proofErr w:type="spellEnd"/>
          </w:p>
        </w:tc>
      </w:tr>
      <w:tr w:rsidR="008F2C15" w14:paraId="19A81E6B" w14:textId="77777777" w:rsidTr="002C1162">
        <w:tc>
          <w:tcPr>
            <w:tcW w:w="2547" w:type="dxa"/>
            <w:vAlign w:val="center"/>
          </w:tcPr>
          <w:p w14:paraId="4E834EF4" w14:textId="42C9110C" w:rsidR="008F2C15" w:rsidRPr="002C1162" w:rsidRDefault="00BA081B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cmp</w:t>
            </w:r>
            <w:proofErr w:type="spellEnd"/>
          </w:p>
        </w:tc>
        <w:tc>
          <w:tcPr>
            <w:tcW w:w="7648" w:type="dxa"/>
            <w:vAlign w:val="center"/>
          </w:tcPr>
          <w:p w14:paraId="1E78C19B" w14:textId="33D12F19" w:rsidR="008F2C15" w:rsidRDefault="00150645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сравнение содержимого памяти</w:t>
            </w:r>
          </w:p>
        </w:tc>
      </w:tr>
      <w:tr w:rsidR="008F2C15" w14:paraId="7C200692" w14:textId="77777777" w:rsidTr="002C1162">
        <w:tc>
          <w:tcPr>
            <w:tcW w:w="2547" w:type="dxa"/>
            <w:vAlign w:val="center"/>
          </w:tcPr>
          <w:p w14:paraId="4EA78EA6" w14:textId="18611513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coninfo</w:t>
            </w:r>
            <w:proofErr w:type="spellEnd"/>
          </w:p>
        </w:tc>
        <w:tc>
          <w:tcPr>
            <w:tcW w:w="7648" w:type="dxa"/>
            <w:vAlign w:val="center"/>
          </w:tcPr>
          <w:p w14:paraId="0D18667A" w14:textId="7B08B2D0" w:rsidR="008F2C15" w:rsidRPr="00150645" w:rsidRDefault="00BA081B" w:rsidP="008F2C15">
            <w:pPr>
              <w:pStyle w:val="a7"/>
              <w:ind w:firstLine="0"/>
              <w:jc w:val="left"/>
              <w:rPr>
                <w:lang w:eastAsia="ru-RU"/>
              </w:rPr>
            </w:pPr>
            <w:r>
              <w:t>печать информации о консольных устройствах</w:t>
            </w:r>
          </w:p>
        </w:tc>
      </w:tr>
      <w:tr w:rsidR="008F2C15" w14:paraId="0B4453FC" w14:textId="77777777" w:rsidTr="002C1162">
        <w:tc>
          <w:tcPr>
            <w:tcW w:w="2547" w:type="dxa"/>
            <w:vAlign w:val="center"/>
          </w:tcPr>
          <w:p w14:paraId="5FCA33CF" w14:textId="15418263" w:rsidR="008F2C15" w:rsidRPr="002C1162" w:rsidRDefault="00BA081B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cp</w:t>
            </w:r>
            <w:proofErr w:type="spellEnd"/>
          </w:p>
        </w:tc>
        <w:tc>
          <w:tcPr>
            <w:tcW w:w="7648" w:type="dxa"/>
            <w:vAlign w:val="center"/>
          </w:tcPr>
          <w:p w14:paraId="6B327F23" w14:textId="423D8C52" w:rsidR="008F2C15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копирование содержимого памяти</w:t>
            </w:r>
          </w:p>
        </w:tc>
      </w:tr>
      <w:tr w:rsidR="008F2C15" w14:paraId="28A16A56" w14:textId="77777777" w:rsidTr="002C1162">
        <w:tc>
          <w:tcPr>
            <w:tcW w:w="2547" w:type="dxa"/>
            <w:vAlign w:val="center"/>
          </w:tcPr>
          <w:p w14:paraId="3C87E15E" w14:textId="138985A8" w:rsidR="008F2C15" w:rsidRPr="002C1162" w:rsidRDefault="00BA081B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crc32</w:t>
            </w:r>
          </w:p>
        </w:tc>
        <w:tc>
          <w:tcPr>
            <w:tcW w:w="7648" w:type="dxa"/>
            <w:vAlign w:val="center"/>
          </w:tcPr>
          <w:p w14:paraId="43DDA21F" w14:textId="58F2D343" w:rsidR="008F2C15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в</w:t>
            </w:r>
            <w:proofErr w:type="spellStart"/>
            <w:r w:rsidR="00150645">
              <w:t>ычисление</w:t>
            </w:r>
            <w:proofErr w:type="spellEnd"/>
            <w:r w:rsidR="00150645">
              <w:t xml:space="preserve"> контрольной суммы</w:t>
            </w:r>
          </w:p>
        </w:tc>
      </w:tr>
      <w:tr w:rsidR="008F2C15" w14:paraId="2DBC664D" w14:textId="77777777" w:rsidTr="002C1162">
        <w:tc>
          <w:tcPr>
            <w:tcW w:w="2547" w:type="dxa"/>
            <w:vAlign w:val="center"/>
          </w:tcPr>
          <w:p w14:paraId="4DEE57BE" w14:textId="77BBC381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dhcp</w:t>
            </w:r>
            <w:proofErr w:type="spellEnd"/>
          </w:p>
        </w:tc>
        <w:tc>
          <w:tcPr>
            <w:tcW w:w="7648" w:type="dxa"/>
            <w:vAlign w:val="center"/>
          </w:tcPr>
          <w:p w14:paraId="4BA901F1" w14:textId="73C31298" w:rsidR="008F2C15" w:rsidRPr="00BA081B" w:rsidRDefault="00BD14DD" w:rsidP="00BD14DD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образа по сети при помощи </w:t>
            </w:r>
            <w:r w:rsidRPr="00BD14DD">
              <w:rPr>
                <w:lang w:val="ru-RU" w:eastAsia="ru-RU"/>
              </w:rPr>
              <w:t>DHCP</w:t>
            </w:r>
            <w:r>
              <w:rPr>
                <w:lang w:val="ru-RU" w:eastAsia="ru-RU"/>
              </w:rPr>
              <w:t xml:space="preserve"> протокола</w:t>
            </w:r>
          </w:p>
        </w:tc>
      </w:tr>
      <w:tr w:rsidR="008F2C15" w14:paraId="5A1FFC39" w14:textId="77777777" w:rsidTr="002C1162">
        <w:tc>
          <w:tcPr>
            <w:tcW w:w="2547" w:type="dxa"/>
            <w:vAlign w:val="center"/>
          </w:tcPr>
          <w:p w14:paraId="2F73E204" w14:textId="40BE1FEF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dm</w:t>
            </w:r>
            <w:proofErr w:type="spellEnd"/>
          </w:p>
        </w:tc>
        <w:tc>
          <w:tcPr>
            <w:tcW w:w="7648" w:type="dxa"/>
            <w:vAlign w:val="center"/>
          </w:tcPr>
          <w:p w14:paraId="0BB28188" w14:textId="769F899A" w:rsidR="008F2C15" w:rsidRPr="00150645" w:rsidRDefault="00BA081B" w:rsidP="008F2C15">
            <w:pPr>
              <w:pStyle w:val="a7"/>
              <w:ind w:firstLine="0"/>
              <w:jc w:val="left"/>
              <w:rPr>
                <w:lang w:eastAsia="ru-RU"/>
              </w:rPr>
            </w:pPr>
            <w:r>
              <w:t>печать информации о драйверах устройств</w:t>
            </w:r>
          </w:p>
        </w:tc>
      </w:tr>
      <w:tr w:rsidR="008F2C15" w14:paraId="134D0353" w14:textId="77777777" w:rsidTr="002C1162">
        <w:tc>
          <w:tcPr>
            <w:tcW w:w="2547" w:type="dxa"/>
            <w:vAlign w:val="center"/>
          </w:tcPr>
          <w:p w14:paraId="4A2EC0FF" w14:textId="1A2897D4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echo</w:t>
            </w:r>
          </w:p>
        </w:tc>
        <w:tc>
          <w:tcPr>
            <w:tcW w:w="7648" w:type="dxa"/>
            <w:vAlign w:val="center"/>
          </w:tcPr>
          <w:p w14:paraId="7EAECF20" w14:textId="74651A5C" w:rsidR="008F2C15" w:rsidRDefault="00150645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печать аргументов</w:t>
            </w:r>
          </w:p>
        </w:tc>
      </w:tr>
      <w:tr w:rsidR="008F2C15" w14:paraId="4D7AF4E5" w14:textId="77777777" w:rsidTr="002C1162">
        <w:tc>
          <w:tcPr>
            <w:tcW w:w="2547" w:type="dxa"/>
            <w:vAlign w:val="center"/>
          </w:tcPr>
          <w:p w14:paraId="0AA90BCD" w14:textId="7CFE5042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editenv</w:t>
            </w:r>
            <w:proofErr w:type="spellEnd"/>
          </w:p>
        </w:tc>
        <w:tc>
          <w:tcPr>
            <w:tcW w:w="7648" w:type="dxa"/>
            <w:vAlign w:val="center"/>
          </w:tcPr>
          <w:p w14:paraId="12367032" w14:textId="59693065" w:rsidR="008F2C15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реда</w:t>
            </w:r>
            <w:r w:rsidR="00150645">
              <w:t>ктирование переменных окружения</w:t>
            </w:r>
          </w:p>
        </w:tc>
      </w:tr>
      <w:tr w:rsidR="008F2C15" w14:paraId="07ADB0E7" w14:textId="77777777" w:rsidTr="002C1162">
        <w:tc>
          <w:tcPr>
            <w:tcW w:w="2547" w:type="dxa"/>
            <w:vAlign w:val="center"/>
          </w:tcPr>
          <w:p w14:paraId="53A447EA" w14:textId="5DCAD12A" w:rsidR="008F2C15" w:rsidRPr="002C1162" w:rsidRDefault="00BA081B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env</w:t>
            </w:r>
            <w:proofErr w:type="spellEnd"/>
          </w:p>
        </w:tc>
        <w:tc>
          <w:tcPr>
            <w:tcW w:w="7648" w:type="dxa"/>
            <w:vAlign w:val="center"/>
          </w:tcPr>
          <w:p w14:paraId="6067C2EC" w14:textId="475013DD" w:rsidR="008F2C15" w:rsidRDefault="00BA081B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у</w:t>
            </w:r>
            <w:r w:rsidR="00150645">
              <w:t>правление переменными окружения</w:t>
            </w:r>
          </w:p>
        </w:tc>
      </w:tr>
      <w:tr w:rsidR="008F2C15" w14:paraId="183BE887" w14:textId="77777777" w:rsidTr="002C1162">
        <w:tc>
          <w:tcPr>
            <w:tcW w:w="2547" w:type="dxa"/>
            <w:vAlign w:val="center"/>
          </w:tcPr>
          <w:p w14:paraId="04B32990" w14:textId="1A4E0AC9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lastRenderedPageBreak/>
              <w:t>erase</w:t>
            </w:r>
          </w:p>
        </w:tc>
        <w:tc>
          <w:tcPr>
            <w:tcW w:w="7648" w:type="dxa"/>
            <w:vAlign w:val="center"/>
          </w:tcPr>
          <w:p w14:paraId="684E2059" w14:textId="148D0E69" w:rsidR="008F2C15" w:rsidRPr="00BD14DD" w:rsidRDefault="00BD14DD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удаление данных с </w:t>
            </w:r>
            <w:r>
              <w:rPr>
                <w:lang w:val="en-US" w:eastAsia="ru-RU"/>
              </w:rPr>
              <w:t>Flash</w:t>
            </w:r>
            <w:r w:rsidR="00150645">
              <w:rPr>
                <w:lang w:val="ru-RU" w:eastAsia="ru-RU"/>
              </w:rPr>
              <w:t>-памяти</w:t>
            </w:r>
          </w:p>
        </w:tc>
      </w:tr>
      <w:tr w:rsidR="008F2C15" w14:paraId="4D56EE55" w14:textId="77777777" w:rsidTr="002C1162">
        <w:tc>
          <w:tcPr>
            <w:tcW w:w="2547" w:type="dxa"/>
            <w:vAlign w:val="center"/>
          </w:tcPr>
          <w:p w14:paraId="5E207E5B" w14:textId="26FC70FA" w:rsidR="008F2C15" w:rsidRPr="002C1162" w:rsidRDefault="00BD14DD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exit</w:t>
            </w:r>
          </w:p>
        </w:tc>
        <w:tc>
          <w:tcPr>
            <w:tcW w:w="7648" w:type="dxa"/>
            <w:vAlign w:val="center"/>
          </w:tcPr>
          <w:p w14:paraId="1F9C618C" w14:textId="7021C315" w:rsidR="008F2C15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завершение выполнения сценария</w:t>
            </w:r>
          </w:p>
        </w:tc>
      </w:tr>
      <w:tr w:rsidR="008F2C15" w14:paraId="66156FE1" w14:textId="77777777" w:rsidTr="002C1162">
        <w:tc>
          <w:tcPr>
            <w:tcW w:w="2547" w:type="dxa"/>
            <w:vAlign w:val="center"/>
          </w:tcPr>
          <w:p w14:paraId="44898C64" w14:textId="5E0E584C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ext4load</w:t>
            </w:r>
          </w:p>
        </w:tc>
        <w:tc>
          <w:tcPr>
            <w:tcW w:w="7648" w:type="dxa"/>
            <w:vAlign w:val="center"/>
          </w:tcPr>
          <w:p w14:paraId="6BDBB0AB" w14:textId="026E8F71" w:rsidR="008F2C15" w:rsidRPr="00BD14DD" w:rsidRDefault="00BD14DD" w:rsidP="00BE66C6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загруз</w:t>
            </w:r>
            <w:r w:rsidR="00BE66C6">
              <w:rPr>
                <w:lang w:val="ru-RU" w:eastAsia="ru-RU"/>
              </w:rPr>
              <w:t>ка</w:t>
            </w:r>
            <w:r>
              <w:rPr>
                <w:lang w:val="ru-RU" w:eastAsia="ru-RU"/>
              </w:rPr>
              <w:t xml:space="preserve"> бинарн</w:t>
            </w:r>
            <w:r w:rsidR="00BE66C6">
              <w:rPr>
                <w:lang w:val="ru-RU" w:eastAsia="ru-RU"/>
              </w:rPr>
              <w:t>ого</w:t>
            </w:r>
            <w:r>
              <w:rPr>
                <w:lang w:val="ru-RU" w:eastAsia="ru-RU"/>
              </w:rPr>
              <w:t xml:space="preserve"> файл</w:t>
            </w:r>
            <w:r w:rsidR="00BE66C6">
              <w:rPr>
                <w:lang w:val="ru-RU" w:eastAsia="ru-RU"/>
              </w:rPr>
              <w:t>а</w:t>
            </w:r>
            <w:r>
              <w:rPr>
                <w:lang w:val="ru-RU" w:eastAsia="ru-RU"/>
              </w:rPr>
              <w:t xml:space="preserve"> </w:t>
            </w:r>
            <w:r w:rsidR="00FD1E02">
              <w:rPr>
                <w:lang w:val="ru-RU" w:eastAsia="ru-RU"/>
              </w:rPr>
              <w:t xml:space="preserve">из файловой системы </w:t>
            </w:r>
            <w:r w:rsidR="00FD1E02">
              <w:rPr>
                <w:lang w:val="en-US" w:eastAsia="ru-RU"/>
              </w:rPr>
              <w:t>EXT</w:t>
            </w:r>
            <w:r w:rsidR="00FD1E02" w:rsidRPr="00BD14DD">
              <w:rPr>
                <w:lang w:val="ru-RU" w:eastAsia="ru-RU"/>
              </w:rPr>
              <w:t>4</w:t>
            </w:r>
          </w:p>
        </w:tc>
      </w:tr>
      <w:tr w:rsidR="008F2C15" w14:paraId="06B23851" w14:textId="77777777" w:rsidTr="002C1162">
        <w:tc>
          <w:tcPr>
            <w:tcW w:w="2547" w:type="dxa"/>
            <w:vAlign w:val="center"/>
          </w:tcPr>
          <w:p w14:paraId="235BD4F4" w14:textId="55A2CB99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ext4ls </w:t>
            </w:r>
          </w:p>
        </w:tc>
        <w:tc>
          <w:tcPr>
            <w:tcW w:w="7648" w:type="dxa"/>
            <w:vAlign w:val="center"/>
          </w:tcPr>
          <w:p w14:paraId="15054845" w14:textId="43D004D1" w:rsidR="008F2C15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вывод</w:t>
            </w:r>
            <w:r w:rsidR="00BD14DD">
              <w:rPr>
                <w:lang w:val="ru-RU" w:eastAsia="ru-RU"/>
              </w:rPr>
              <w:t xml:space="preserve"> списк</w:t>
            </w:r>
            <w:r>
              <w:rPr>
                <w:lang w:val="ru-RU" w:eastAsia="ru-RU"/>
              </w:rPr>
              <w:t>а</w:t>
            </w:r>
            <w:r w:rsidR="00BD14DD">
              <w:rPr>
                <w:lang w:val="ru-RU" w:eastAsia="ru-RU"/>
              </w:rPr>
              <w:t xml:space="preserve"> всех файлов в папке</w:t>
            </w:r>
            <w:r w:rsidR="00FD1E02" w:rsidRPr="00FD1E02">
              <w:rPr>
                <w:lang w:val="ru-RU" w:eastAsia="ru-RU"/>
              </w:rPr>
              <w:t xml:space="preserve"> </w:t>
            </w:r>
            <w:r w:rsidR="00FD1E02">
              <w:rPr>
                <w:lang w:val="ru-RU" w:eastAsia="ru-RU"/>
              </w:rPr>
              <w:t xml:space="preserve">из файловой системы </w:t>
            </w:r>
            <w:r w:rsidR="00FD1E02">
              <w:rPr>
                <w:lang w:val="en-US" w:eastAsia="ru-RU"/>
              </w:rPr>
              <w:t>EXT</w:t>
            </w:r>
            <w:r w:rsidR="00FD1E02" w:rsidRPr="00BD14DD">
              <w:rPr>
                <w:lang w:val="ru-RU" w:eastAsia="ru-RU"/>
              </w:rPr>
              <w:t>4</w:t>
            </w:r>
          </w:p>
        </w:tc>
      </w:tr>
      <w:tr w:rsidR="008F2C15" w14:paraId="0AA10FE4" w14:textId="77777777" w:rsidTr="002C1162">
        <w:tc>
          <w:tcPr>
            <w:tcW w:w="2547" w:type="dxa"/>
            <w:vAlign w:val="center"/>
          </w:tcPr>
          <w:p w14:paraId="01CD162C" w14:textId="57ED273A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ext4size</w:t>
            </w:r>
          </w:p>
        </w:tc>
        <w:tc>
          <w:tcPr>
            <w:tcW w:w="7648" w:type="dxa"/>
            <w:vAlign w:val="center"/>
          </w:tcPr>
          <w:p w14:paraId="33D84378" w14:textId="101395BA" w:rsidR="008F2C15" w:rsidRDefault="00150645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установка</w:t>
            </w:r>
            <w:r w:rsidR="00BD14DD">
              <w:rPr>
                <w:lang w:val="ru-RU" w:eastAsia="ru-RU"/>
              </w:rPr>
              <w:t xml:space="preserve"> размер</w:t>
            </w:r>
            <w:r>
              <w:rPr>
                <w:lang w:val="ru-RU" w:eastAsia="ru-RU"/>
              </w:rPr>
              <w:t>а</w:t>
            </w:r>
            <w:r w:rsidR="00BD14DD">
              <w:rPr>
                <w:lang w:val="ru-RU" w:eastAsia="ru-RU"/>
              </w:rPr>
              <w:t xml:space="preserve"> файла</w:t>
            </w:r>
            <w:r w:rsidR="00FD1E02" w:rsidRPr="00FD1E02">
              <w:rPr>
                <w:lang w:val="ru-RU" w:eastAsia="ru-RU"/>
              </w:rPr>
              <w:t xml:space="preserve"> </w:t>
            </w:r>
            <w:r w:rsidR="00FD1E02">
              <w:rPr>
                <w:lang w:val="ru-RU" w:eastAsia="ru-RU"/>
              </w:rPr>
              <w:t xml:space="preserve">из файловой системы </w:t>
            </w:r>
            <w:r w:rsidR="00FD1E02">
              <w:rPr>
                <w:lang w:val="en-US" w:eastAsia="ru-RU"/>
              </w:rPr>
              <w:t>EXT</w:t>
            </w:r>
            <w:r w:rsidR="00FD1E02" w:rsidRPr="00BD14DD">
              <w:rPr>
                <w:lang w:val="ru-RU" w:eastAsia="ru-RU"/>
              </w:rPr>
              <w:t>4</w:t>
            </w:r>
          </w:p>
        </w:tc>
      </w:tr>
      <w:tr w:rsidR="008F2C15" w14:paraId="49A2F308" w14:textId="77777777" w:rsidTr="002C1162">
        <w:tc>
          <w:tcPr>
            <w:tcW w:w="2547" w:type="dxa"/>
            <w:vAlign w:val="center"/>
          </w:tcPr>
          <w:p w14:paraId="57755CF4" w14:textId="32BB72DD" w:rsidR="008F2C15" w:rsidRPr="002C1162" w:rsidRDefault="00FD1E02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false</w:t>
            </w:r>
          </w:p>
        </w:tc>
        <w:tc>
          <w:tcPr>
            <w:tcW w:w="7648" w:type="dxa"/>
            <w:vAlign w:val="center"/>
          </w:tcPr>
          <w:p w14:paraId="4C7BEF95" w14:textId="67730C24" w:rsidR="008F2C15" w:rsidRDefault="00BD14DD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ничего не выполня</w:t>
            </w:r>
            <w:r w:rsidR="00FD1E02">
              <w:rPr>
                <w:lang w:val="ru-RU" w:eastAsia="ru-RU"/>
              </w:rPr>
              <w:t>ет</w:t>
            </w:r>
            <w:r w:rsidR="00150645">
              <w:rPr>
                <w:lang w:val="ru-RU" w:eastAsia="ru-RU"/>
              </w:rPr>
              <w:t>, неуспешное выполнение</w:t>
            </w:r>
          </w:p>
        </w:tc>
      </w:tr>
      <w:tr w:rsidR="008F2C15" w14:paraId="58513B85" w14:textId="77777777" w:rsidTr="002C1162">
        <w:tc>
          <w:tcPr>
            <w:tcW w:w="2547" w:type="dxa"/>
            <w:vAlign w:val="center"/>
          </w:tcPr>
          <w:p w14:paraId="2084EDE0" w14:textId="400C8017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fatinfo</w:t>
            </w:r>
            <w:proofErr w:type="spellEnd"/>
          </w:p>
        </w:tc>
        <w:tc>
          <w:tcPr>
            <w:tcW w:w="7648" w:type="dxa"/>
            <w:vAlign w:val="center"/>
          </w:tcPr>
          <w:p w14:paraId="26A663D9" w14:textId="44ECD2B8" w:rsidR="008F2C15" w:rsidRPr="00BD14DD" w:rsidRDefault="00BD14DD" w:rsidP="00BD14DD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 xml:space="preserve">печать информации о </w:t>
            </w:r>
            <w:r w:rsidR="00150645">
              <w:rPr>
                <w:lang w:val="ru-RU"/>
              </w:rPr>
              <w:t>файловой системе</w:t>
            </w:r>
          </w:p>
        </w:tc>
      </w:tr>
      <w:tr w:rsidR="008F2C15" w14:paraId="38B590C8" w14:textId="77777777" w:rsidTr="002C1162">
        <w:tc>
          <w:tcPr>
            <w:tcW w:w="2547" w:type="dxa"/>
            <w:vAlign w:val="center"/>
          </w:tcPr>
          <w:p w14:paraId="57AF37FB" w14:textId="1D58AA22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fatload</w:t>
            </w:r>
            <w:proofErr w:type="spellEnd"/>
          </w:p>
        </w:tc>
        <w:tc>
          <w:tcPr>
            <w:tcW w:w="7648" w:type="dxa"/>
            <w:vAlign w:val="center"/>
          </w:tcPr>
          <w:p w14:paraId="78037BE9" w14:textId="4C5CC3DF" w:rsidR="008F2C15" w:rsidRPr="00405815" w:rsidRDefault="00BD14DD" w:rsidP="00BE66C6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загруз</w:t>
            </w:r>
            <w:r w:rsidR="00BE66C6">
              <w:rPr>
                <w:lang w:val="ru-RU" w:eastAsia="ru-RU"/>
              </w:rPr>
              <w:t>ка</w:t>
            </w:r>
            <w:r>
              <w:rPr>
                <w:lang w:val="ru-RU" w:eastAsia="ru-RU"/>
              </w:rPr>
              <w:t xml:space="preserve"> бинарн</w:t>
            </w:r>
            <w:r w:rsidR="00BE66C6">
              <w:rPr>
                <w:lang w:val="ru-RU" w:eastAsia="ru-RU"/>
              </w:rPr>
              <w:t>ого</w:t>
            </w:r>
            <w:r>
              <w:rPr>
                <w:lang w:val="ru-RU" w:eastAsia="ru-RU"/>
              </w:rPr>
              <w:t xml:space="preserve"> файл</w:t>
            </w:r>
            <w:r w:rsidR="00BE66C6">
              <w:rPr>
                <w:lang w:val="ru-RU" w:eastAsia="ru-RU"/>
              </w:rPr>
              <w:t>а</w:t>
            </w:r>
            <w:r>
              <w:rPr>
                <w:lang w:val="ru-RU" w:eastAsia="ru-RU"/>
              </w:rPr>
              <w:t xml:space="preserve"> из файловой системы </w:t>
            </w:r>
            <w:r>
              <w:rPr>
                <w:lang w:val="en-US" w:eastAsia="ru-RU"/>
              </w:rPr>
              <w:t>DOS</w:t>
            </w:r>
          </w:p>
        </w:tc>
      </w:tr>
      <w:tr w:rsidR="008F2C15" w14:paraId="1403DD4D" w14:textId="77777777" w:rsidTr="002C1162">
        <w:tc>
          <w:tcPr>
            <w:tcW w:w="2547" w:type="dxa"/>
            <w:vAlign w:val="center"/>
          </w:tcPr>
          <w:p w14:paraId="4313D87B" w14:textId="51610A4B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fatls</w:t>
            </w:r>
            <w:proofErr w:type="spellEnd"/>
            <w:r w:rsidRPr="002C1162">
              <w:rPr>
                <w:rFonts w:ascii="Courier New" w:hAnsi="Courier New" w:cs="Courier New"/>
                <w:sz w:val="24"/>
                <w:lang w:val="en-US"/>
              </w:rPr>
              <w:t>  </w:t>
            </w:r>
          </w:p>
        </w:tc>
        <w:tc>
          <w:tcPr>
            <w:tcW w:w="7648" w:type="dxa"/>
            <w:vAlign w:val="center"/>
          </w:tcPr>
          <w:p w14:paraId="6B64C5C4" w14:textId="76426431" w:rsidR="008F2C15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вывод списка</w:t>
            </w:r>
            <w:r w:rsidR="00BD14DD">
              <w:rPr>
                <w:lang w:val="ru-RU" w:eastAsia="ru-RU"/>
              </w:rPr>
              <w:t xml:space="preserve"> всех файлов в папке</w:t>
            </w:r>
            <w:r w:rsidR="00FD1E02" w:rsidRPr="00FD1E02">
              <w:rPr>
                <w:lang w:val="ru-RU" w:eastAsia="ru-RU"/>
              </w:rPr>
              <w:t xml:space="preserve"> </w:t>
            </w:r>
            <w:r w:rsidR="00FD1E02">
              <w:rPr>
                <w:lang w:val="ru-RU" w:eastAsia="ru-RU"/>
              </w:rPr>
              <w:t xml:space="preserve">из файловой системы </w:t>
            </w:r>
            <w:r w:rsidR="00FD1E02">
              <w:rPr>
                <w:lang w:val="en-US" w:eastAsia="ru-RU"/>
              </w:rPr>
              <w:t>DOS</w:t>
            </w:r>
          </w:p>
        </w:tc>
      </w:tr>
      <w:tr w:rsidR="008F2C15" w14:paraId="56EE2AEB" w14:textId="77777777" w:rsidTr="002C1162">
        <w:tc>
          <w:tcPr>
            <w:tcW w:w="2547" w:type="dxa"/>
            <w:vAlign w:val="center"/>
          </w:tcPr>
          <w:p w14:paraId="0AC64A14" w14:textId="26D0F674" w:rsidR="008F2C15" w:rsidRPr="002C1162" w:rsidRDefault="008F2C15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fatsize</w:t>
            </w:r>
            <w:proofErr w:type="spellEnd"/>
          </w:p>
        </w:tc>
        <w:tc>
          <w:tcPr>
            <w:tcW w:w="7648" w:type="dxa"/>
            <w:vAlign w:val="center"/>
          </w:tcPr>
          <w:p w14:paraId="7414A440" w14:textId="21EB3EE1" w:rsidR="008F2C15" w:rsidRDefault="00150645" w:rsidP="008F2C1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установка</w:t>
            </w:r>
            <w:r w:rsidR="00BD14DD">
              <w:rPr>
                <w:lang w:val="ru-RU" w:eastAsia="ru-RU"/>
              </w:rPr>
              <w:t xml:space="preserve"> размер</w:t>
            </w:r>
            <w:r>
              <w:rPr>
                <w:lang w:val="ru-RU" w:eastAsia="ru-RU"/>
              </w:rPr>
              <w:t>а</w:t>
            </w:r>
            <w:r w:rsidR="00BD14DD">
              <w:rPr>
                <w:lang w:val="ru-RU" w:eastAsia="ru-RU"/>
              </w:rPr>
              <w:t xml:space="preserve"> файла</w:t>
            </w:r>
            <w:r w:rsidR="00FD1E02" w:rsidRPr="00FD1E02">
              <w:rPr>
                <w:lang w:val="ru-RU" w:eastAsia="ru-RU"/>
              </w:rPr>
              <w:t xml:space="preserve"> </w:t>
            </w:r>
            <w:r w:rsidR="00FD1E02">
              <w:rPr>
                <w:lang w:val="ru-RU" w:eastAsia="ru-RU"/>
              </w:rPr>
              <w:t xml:space="preserve">из файловой системы </w:t>
            </w:r>
            <w:r w:rsidR="00FD1E02">
              <w:rPr>
                <w:lang w:val="en-US" w:eastAsia="ru-RU"/>
              </w:rPr>
              <w:t>DOS</w:t>
            </w:r>
          </w:p>
        </w:tc>
      </w:tr>
      <w:tr w:rsidR="008F2C15" w:rsidRPr="00405815" w14:paraId="038820AA" w14:textId="77777777" w:rsidTr="002C1162">
        <w:tc>
          <w:tcPr>
            <w:tcW w:w="2547" w:type="dxa"/>
            <w:vAlign w:val="center"/>
          </w:tcPr>
          <w:p w14:paraId="2715657F" w14:textId="59BD78E3" w:rsidR="008F2C15" w:rsidRPr="002C1162" w:rsidRDefault="00FD1E02" w:rsidP="008F2C15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fdt</w:t>
            </w:r>
            <w:proofErr w:type="spellEnd"/>
          </w:p>
        </w:tc>
        <w:tc>
          <w:tcPr>
            <w:tcW w:w="7648" w:type="dxa"/>
            <w:vAlign w:val="center"/>
          </w:tcPr>
          <w:p w14:paraId="7AE37839" w14:textId="6979ED83" w:rsidR="008F2C15" w:rsidRPr="00BA081B" w:rsidRDefault="00BA081B" w:rsidP="008F2C15">
            <w:pPr>
              <w:pStyle w:val="a7"/>
              <w:ind w:firstLine="0"/>
              <w:jc w:val="left"/>
              <w:rPr>
                <w:lang w:val="en-US" w:eastAsia="ru-RU"/>
              </w:rPr>
            </w:pPr>
            <w:r>
              <w:t>управле</w:t>
            </w:r>
            <w:r w:rsidR="00150645">
              <w:t xml:space="preserve">ние </w:t>
            </w:r>
            <w:proofErr w:type="spellStart"/>
            <w:r w:rsidR="00150645">
              <w:t>Flattened</w:t>
            </w:r>
            <w:proofErr w:type="spellEnd"/>
            <w:r w:rsidR="00150645">
              <w:t xml:space="preserve"> </w:t>
            </w:r>
            <w:proofErr w:type="spellStart"/>
            <w:r w:rsidR="00150645">
              <w:t>Device</w:t>
            </w:r>
            <w:proofErr w:type="spellEnd"/>
            <w:r w:rsidR="00150645">
              <w:t xml:space="preserve"> </w:t>
            </w:r>
            <w:proofErr w:type="spellStart"/>
            <w:r w:rsidR="00150645">
              <w:t>Tree</w:t>
            </w:r>
            <w:proofErr w:type="spellEnd"/>
            <w:r w:rsidR="00150645">
              <w:t xml:space="preserve"> (FDT)</w:t>
            </w:r>
          </w:p>
        </w:tc>
      </w:tr>
      <w:tr w:rsidR="00FD1E02" w14:paraId="0A0A62E4" w14:textId="77777777" w:rsidTr="002C1162">
        <w:tc>
          <w:tcPr>
            <w:tcW w:w="2547" w:type="dxa"/>
            <w:vAlign w:val="center"/>
          </w:tcPr>
          <w:p w14:paraId="007BF5F6" w14:textId="0093F6A9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flinfo</w:t>
            </w:r>
            <w:proofErr w:type="spellEnd"/>
          </w:p>
        </w:tc>
        <w:tc>
          <w:tcPr>
            <w:tcW w:w="7648" w:type="dxa"/>
            <w:vAlign w:val="center"/>
          </w:tcPr>
          <w:p w14:paraId="2E97A10E" w14:textId="22324CE7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 xml:space="preserve">печать информации </w:t>
            </w:r>
            <w:r>
              <w:rPr>
                <w:lang w:val="ru-RU"/>
              </w:rPr>
              <w:t>п</w:t>
            </w:r>
            <w:r>
              <w:t xml:space="preserve">о </w:t>
            </w:r>
            <w:r>
              <w:rPr>
                <w:lang w:val="en-US"/>
              </w:rPr>
              <w:t>Flash</w:t>
            </w:r>
            <w:r w:rsidR="00150645">
              <w:rPr>
                <w:lang w:val="ru-RU"/>
              </w:rPr>
              <w:t>-памяти</w:t>
            </w:r>
          </w:p>
        </w:tc>
      </w:tr>
      <w:tr w:rsidR="00FD1E02" w14:paraId="6103C2B5" w14:textId="77777777" w:rsidTr="002C1162">
        <w:tc>
          <w:tcPr>
            <w:tcW w:w="2547" w:type="dxa"/>
            <w:vAlign w:val="center"/>
          </w:tcPr>
          <w:p w14:paraId="19754291" w14:textId="2C21B31A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fstype</w:t>
            </w:r>
            <w:proofErr w:type="spellEnd"/>
          </w:p>
        </w:tc>
        <w:tc>
          <w:tcPr>
            <w:tcW w:w="7648" w:type="dxa"/>
            <w:vAlign w:val="center"/>
          </w:tcPr>
          <w:p w14:paraId="428770EB" w14:textId="67D4953B" w:rsidR="00FD1E02" w:rsidRDefault="00FD1E02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п</w:t>
            </w:r>
            <w:r w:rsidR="00150645">
              <w:rPr>
                <w:lang w:val="ru-RU" w:eastAsia="ru-RU"/>
              </w:rPr>
              <w:t>росмотр типа файловой системы</w:t>
            </w:r>
          </w:p>
        </w:tc>
      </w:tr>
      <w:tr w:rsidR="00FD1E02" w14:paraId="206AB621" w14:textId="77777777" w:rsidTr="002C1162">
        <w:tc>
          <w:tcPr>
            <w:tcW w:w="2547" w:type="dxa"/>
            <w:vAlign w:val="center"/>
          </w:tcPr>
          <w:p w14:paraId="33AA75B6" w14:textId="335ABE03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go</w:t>
            </w:r>
          </w:p>
        </w:tc>
        <w:tc>
          <w:tcPr>
            <w:tcW w:w="7648" w:type="dxa"/>
            <w:vAlign w:val="center"/>
          </w:tcPr>
          <w:p w14:paraId="2D72992A" w14:textId="29B85313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з</w:t>
            </w:r>
            <w:proofErr w:type="spellStart"/>
            <w:r>
              <w:t>апуск</w:t>
            </w:r>
            <w:proofErr w:type="spellEnd"/>
            <w:r>
              <w:t xml:space="preserve"> </w:t>
            </w:r>
            <w:r w:rsidR="00150645">
              <w:t>приложения по указанному адресу</w:t>
            </w:r>
          </w:p>
        </w:tc>
      </w:tr>
      <w:tr w:rsidR="00FD1E02" w14:paraId="19A6C01C" w14:textId="77777777" w:rsidTr="002C1162">
        <w:tc>
          <w:tcPr>
            <w:tcW w:w="2547" w:type="dxa"/>
            <w:vAlign w:val="center"/>
          </w:tcPr>
          <w:p w14:paraId="3974CB58" w14:textId="626D8EE8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gpio</w:t>
            </w:r>
            <w:proofErr w:type="spellEnd"/>
          </w:p>
        </w:tc>
        <w:tc>
          <w:tcPr>
            <w:tcW w:w="7648" w:type="dxa"/>
            <w:vAlign w:val="center"/>
          </w:tcPr>
          <w:p w14:paraId="50A9B58D" w14:textId="1F57B661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запрос и управление интерфейса </w:t>
            </w:r>
            <w:r>
              <w:rPr>
                <w:lang w:val="en-US" w:eastAsia="ru-RU"/>
              </w:rPr>
              <w:t>GPIO</w:t>
            </w:r>
          </w:p>
        </w:tc>
      </w:tr>
      <w:tr w:rsidR="00FD1E02" w14:paraId="374BAC82" w14:textId="77777777" w:rsidTr="002C1162">
        <w:tc>
          <w:tcPr>
            <w:tcW w:w="2547" w:type="dxa"/>
            <w:vAlign w:val="center"/>
          </w:tcPr>
          <w:p w14:paraId="0CA452DE" w14:textId="526DDD7A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help</w:t>
            </w:r>
          </w:p>
        </w:tc>
        <w:tc>
          <w:tcPr>
            <w:tcW w:w="7648" w:type="dxa"/>
            <w:vAlign w:val="center"/>
          </w:tcPr>
          <w:p w14:paraId="170BB5D7" w14:textId="267E8CAA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печать справки и</w:t>
            </w:r>
            <w:r w:rsidR="00150645">
              <w:t xml:space="preserve"> полного списка команд монитора</w:t>
            </w:r>
          </w:p>
        </w:tc>
      </w:tr>
      <w:tr w:rsidR="00F47092" w14:paraId="28F8C10E" w14:textId="77777777" w:rsidTr="002C1162">
        <w:tc>
          <w:tcPr>
            <w:tcW w:w="2547" w:type="dxa"/>
            <w:vAlign w:val="center"/>
          </w:tcPr>
          <w:p w14:paraId="58FFA67F" w14:textId="799BF239" w:rsidR="00F47092" w:rsidRPr="00F47092" w:rsidRDefault="00F4709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i2c</w:t>
            </w:r>
          </w:p>
        </w:tc>
        <w:tc>
          <w:tcPr>
            <w:tcW w:w="7648" w:type="dxa"/>
            <w:vAlign w:val="center"/>
          </w:tcPr>
          <w:p w14:paraId="62A32CC1" w14:textId="2A7BD9CC" w:rsidR="00F47092" w:rsidRPr="00F47092" w:rsidRDefault="00F47092" w:rsidP="00FD1E02">
            <w:pPr>
              <w:pStyle w:val="a7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операции с </w:t>
            </w:r>
            <w:r>
              <w:rPr>
                <w:lang w:val="en-US"/>
              </w:rPr>
              <w:t xml:space="preserve">i2c </w:t>
            </w:r>
            <w:r>
              <w:rPr>
                <w:lang w:val="ru-RU"/>
              </w:rPr>
              <w:t>устройствами</w:t>
            </w:r>
          </w:p>
        </w:tc>
      </w:tr>
      <w:tr w:rsidR="00FD1E02" w14:paraId="7B07E409" w14:textId="77777777" w:rsidTr="002C1162">
        <w:tc>
          <w:tcPr>
            <w:tcW w:w="2547" w:type="dxa"/>
            <w:vAlign w:val="center"/>
          </w:tcPr>
          <w:p w14:paraId="40FEB24F" w14:textId="4D9D2143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iminfo</w:t>
            </w:r>
            <w:proofErr w:type="spellEnd"/>
          </w:p>
        </w:tc>
        <w:tc>
          <w:tcPr>
            <w:tcW w:w="7648" w:type="dxa"/>
            <w:vAlign w:val="center"/>
          </w:tcPr>
          <w:p w14:paraId="060B4FFA" w14:textId="5FE70C9B" w:rsidR="00FD1E02" w:rsidRPr="00BA081B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печать информации об образе приложения</w:t>
            </w:r>
          </w:p>
        </w:tc>
      </w:tr>
      <w:tr w:rsidR="00FD1E02" w14:paraId="220993D6" w14:textId="77777777" w:rsidTr="002C1162">
        <w:tc>
          <w:tcPr>
            <w:tcW w:w="2547" w:type="dxa"/>
            <w:vAlign w:val="center"/>
          </w:tcPr>
          <w:p w14:paraId="00B0206A" w14:textId="7C43C242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lastRenderedPageBreak/>
              <w:t>imxtract</w:t>
            </w:r>
            <w:proofErr w:type="spellEnd"/>
          </w:p>
        </w:tc>
        <w:tc>
          <w:tcPr>
            <w:tcW w:w="7648" w:type="dxa"/>
            <w:vAlign w:val="center"/>
          </w:tcPr>
          <w:p w14:paraId="7FD824D2" w14:textId="13F9DAAC" w:rsidR="00FD1E02" w:rsidRP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излечение</w:t>
            </w:r>
            <w:r w:rsidR="00FD1E02">
              <w:rPr>
                <w:lang w:val="ru-RU" w:eastAsia="ru-RU"/>
              </w:rPr>
              <w:t xml:space="preserve"> образ</w:t>
            </w:r>
            <w:r>
              <w:rPr>
                <w:lang w:val="ru-RU" w:eastAsia="ru-RU"/>
              </w:rPr>
              <w:t>а</w:t>
            </w:r>
            <w:r w:rsidR="00FD1E02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из файла с несколькими образами</w:t>
            </w:r>
          </w:p>
        </w:tc>
      </w:tr>
      <w:tr w:rsidR="00FD1E02" w14:paraId="198B90AE" w14:textId="77777777" w:rsidTr="002C1162">
        <w:tc>
          <w:tcPr>
            <w:tcW w:w="2547" w:type="dxa"/>
            <w:vAlign w:val="center"/>
          </w:tcPr>
          <w:p w14:paraId="31D23AFC" w14:textId="0AFC593F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itest</w:t>
            </w:r>
            <w:proofErr w:type="spellEnd"/>
          </w:p>
        </w:tc>
        <w:tc>
          <w:tcPr>
            <w:tcW w:w="7648" w:type="dxa"/>
            <w:vAlign w:val="center"/>
          </w:tcPr>
          <w:p w14:paraId="692DB527" w14:textId="63916008" w:rsidR="00FD1E02" w:rsidRPr="00FD1E02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возвращение</w:t>
            </w:r>
            <w:r w:rsidR="00FD1E02">
              <w:rPr>
                <w:lang w:val="ru-RU" w:eastAsia="ru-RU"/>
              </w:rPr>
              <w:t xml:space="preserve"> значени</w:t>
            </w:r>
            <w:r>
              <w:rPr>
                <w:lang w:val="ru-RU" w:eastAsia="ru-RU"/>
              </w:rPr>
              <w:t>я</w:t>
            </w:r>
            <w:r w:rsidR="00FD1E02">
              <w:rPr>
                <w:lang w:val="ru-RU" w:eastAsia="ru-RU"/>
              </w:rPr>
              <w:t xml:space="preserve"> </w:t>
            </w:r>
            <w:r w:rsidR="00FD1E02">
              <w:rPr>
                <w:lang w:val="en-US" w:eastAsia="ru-RU"/>
              </w:rPr>
              <w:t>true</w:t>
            </w:r>
            <w:r w:rsidR="00FD1E02" w:rsidRPr="00FD1E02">
              <w:rPr>
                <w:lang w:val="ru-RU" w:eastAsia="ru-RU"/>
              </w:rPr>
              <w:t>/</w:t>
            </w:r>
            <w:r w:rsidR="00FD1E02">
              <w:rPr>
                <w:lang w:val="en-US" w:eastAsia="ru-RU"/>
              </w:rPr>
              <w:t>false</w:t>
            </w:r>
            <w:r>
              <w:rPr>
                <w:lang w:val="ru-RU" w:eastAsia="ru-RU"/>
              </w:rPr>
              <w:t xml:space="preserve"> по целому числу</w:t>
            </w:r>
          </w:p>
        </w:tc>
      </w:tr>
      <w:tr w:rsidR="00FD1E02" w14:paraId="46CC66BA" w14:textId="77777777" w:rsidTr="002C1162">
        <w:tc>
          <w:tcPr>
            <w:tcW w:w="2547" w:type="dxa"/>
            <w:vAlign w:val="center"/>
          </w:tcPr>
          <w:p w14:paraId="28BB7044" w14:textId="356ACDA9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load</w:t>
            </w:r>
          </w:p>
        </w:tc>
        <w:tc>
          <w:tcPr>
            <w:tcW w:w="7648" w:type="dxa"/>
            <w:vAlign w:val="center"/>
          </w:tcPr>
          <w:p w14:paraId="39CE9F92" w14:textId="525A9234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</w:t>
            </w:r>
            <w:r w:rsidR="00150645">
              <w:t>рузка файла из файловой системы</w:t>
            </w:r>
          </w:p>
        </w:tc>
      </w:tr>
      <w:tr w:rsidR="00FD1E02" w14:paraId="28CCDB7A" w14:textId="77777777" w:rsidTr="002C1162">
        <w:tc>
          <w:tcPr>
            <w:tcW w:w="2547" w:type="dxa"/>
            <w:vAlign w:val="center"/>
          </w:tcPr>
          <w:p w14:paraId="4C3DE798" w14:textId="11D8C500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loadb</w:t>
            </w:r>
            <w:proofErr w:type="spellEnd"/>
          </w:p>
        </w:tc>
        <w:tc>
          <w:tcPr>
            <w:tcW w:w="7648" w:type="dxa"/>
            <w:vAlign w:val="center"/>
          </w:tcPr>
          <w:p w14:paraId="7DEA83BD" w14:textId="776B531E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загрузка файла чер</w:t>
            </w:r>
            <w:r w:rsidR="00150645">
              <w:t xml:space="preserve">ез терминал по протоколу </w:t>
            </w:r>
            <w:proofErr w:type="spellStart"/>
            <w:r w:rsidR="00150645">
              <w:t>Kermit</w:t>
            </w:r>
            <w:proofErr w:type="spellEnd"/>
          </w:p>
        </w:tc>
      </w:tr>
      <w:tr w:rsidR="00FD1E02" w14:paraId="69F36BEF" w14:textId="77777777" w:rsidTr="002C1162">
        <w:tc>
          <w:tcPr>
            <w:tcW w:w="2547" w:type="dxa"/>
            <w:vAlign w:val="center"/>
          </w:tcPr>
          <w:p w14:paraId="4B13B7E0" w14:textId="6F6E9F27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loads</w:t>
            </w:r>
          </w:p>
        </w:tc>
        <w:tc>
          <w:tcPr>
            <w:tcW w:w="7648" w:type="dxa"/>
            <w:vAlign w:val="center"/>
          </w:tcPr>
          <w:p w14:paraId="4E81F07B" w14:textId="74E54FCB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загрузка файла в форм</w:t>
            </w:r>
            <w:r w:rsidR="00150645">
              <w:t>ате S-</w:t>
            </w:r>
            <w:proofErr w:type="spellStart"/>
            <w:r w:rsidR="00150645">
              <w:t>Record</w:t>
            </w:r>
            <w:proofErr w:type="spellEnd"/>
            <w:r w:rsidR="00150645">
              <w:t xml:space="preserve"> через терминал</w:t>
            </w:r>
          </w:p>
        </w:tc>
      </w:tr>
      <w:tr w:rsidR="00FD1E02" w14:paraId="2E3D08C7" w14:textId="77777777" w:rsidTr="002C1162">
        <w:tc>
          <w:tcPr>
            <w:tcW w:w="2547" w:type="dxa"/>
            <w:vAlign w:val="center"/>
          </w:tcPr>
          <w:p w14:paraId="1274A428" w14:textId="5BBD8DCA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loadx</w:t>
            </w:r>
            <w:proofErr w:type="spellEnd"/>
          </w:p>
        </w:tc>
        <w:tc>
          <w:tcPr>
            <w:tcW w:w="7648" w:type="dxa"/>
            <w:vAlign w:val="center"/>
          </w:tcPr>
          <w:p w14:paraId="1FCA481B" w14:textId="701A6351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загрузка файла чер</w:t>
            </w:r>
            <w:r w:rsidR="00150645">
              <w:t>ез терминал по протоколу XMODEM</w:t>
            </w:r>
          </w:p>
        </w:tc>
      </w:tr>
      <w:tr w:rsidR="00FD1E02" w14:paraId="0CC482C5" w14:textId="77777777" w:rsidTr="002C1162">
        <w:tc>
          <w:tcPr>
            <w:tcW w:w="2547" w:type="dxa"/>
            <w:vAlign w:val="center"/>
          </w:tcPr>
          <w:p w14:paraId="2179D2AA" w14:textId="0DA7E47A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loady</w:t>
            </w:r>
            <w:proofErr w:type="spellEnd"/>
          </w:p>
        </w:tc>
        <w:tc>
          <w:tcPr>
            <w:tcW w:w="7648" w:type="dxa"/>
            <w:vAlign w:val="center"/>
          </w:tcPr>
          <w:p w14:paraId="59938E3C" w14:textId="06EEF637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загрузка файла чер</w:t>
            </w:r>
            <w:r w:rsidR="00150645">
              <w:t>ез терминал по протоколу YMODEM</w:t>
            </w:r>
          </w:p>
        </w:tc>
      </w:tr>
      <w:tr w:rsidR="00FD1E02" w14:paraId="1828DC87" w14:textId="77777777" w:rsidTr="002C1162">
        <w:tc>
          <w:tcPr>
            <w:tcW w:w="2547" w:type="dxa"/>
            <w:vAlign w:val="center"/>
          </w:tcPr>
          <w:p w14:paraId="2F1410F7" w14:textId="558A05A7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loop</w:t>
            </w:r>
          </w:p>
        </w:tc>
        <w:tc>
          <w:tcPr>
            <w:tcW w:w="7648" w:type="dxa"/>
            <w:vAlign w:val="center"/>
          </w:tcPr>
          <w:p w14:paraId="2FDBA3D5" w14:textId="72364A45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б</w:t>
            </w:r>
            <w:proofErr w:type="spellStart"/>
            <w:r>
              <w:t>ескон</w:t>
            </w:r>
            <w:r w:rsidR="00150645">
              <w:t>ечный</w:t>
            </w:r>
            <w:proofErr w:type="spellEnd"/>
            <w:r w:rsidR="00150645">
              <w:t xml:space="preserve"> цикл по диапазону адресов</w:t>
            </w:r>
          </w:p>
        </w:tc>
      </w:tr>
      <w:tr w:rsidR="00FD1E02" w14:paraId="362ADB35" w14:textId="77777777" w:rsidTr="002C1162">
        <w:tc>
          <w:tcPr>
            <w:tcW w:w="2547" w:type="dxa"/>
            <w:vAlign w:val="center"/>
          </w:tcPr>
          <w:p w14:paraId="63156312" w14:textId="632B8323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ls</w:t>
            </w:r>
          </w:p>
        </w:tc>
        <w:tc>
          <w:tcPr>
            <w:tcW w:w="7648" w:type="dxa"/>
            <w:vAlign w:val="center"/>
          </w:tcPr>
          <w:p w14:paraId="4686A313" w14:textId="0A5F1BA2" w:rsidR="00FD1E02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вывод списка файлов в папке</w:t>
            </w:r>
          </w:p>
        </w:tc>
      </w:tr>
      <w:tr w:rsidR="00FD1E02" w14:paraId="46632E21" w14:textId="77777777" w:rsidTr="002C1162">
        <w:tc>
          <w:tcPr>
            <w:tcW w:w="2547" w:type="dxa"/>
            <w:vAlign w:val="center"/>
          </w:tcPr>
          <w:p w14:paraId="7B6574F9" w14:textId="1A3A008B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md</w:t>
            </w:r>
          </w:p>
        </w:tc>
        <w:tc>
          <w:tcPr>
            <w:tcW w:w="7648" w:type="dxa"/>
            <w:vAlign w:val="center"/>
          </w:tcPr>
          <w:p w14:paraId="7E455F3A" w14:textId="5337F631" w:rsidR="00FD1E02" w:rsidRPr="00BA081B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отображение содержимого памяти</w:t>
            </w:r>
          </w:p>
        </w:tc>
      </w:tr>
      <w:tr w:rsidR="00FD1E02" w14:paraId="050A2B01" w14:textId="77777777" w:rsidTr="002C1162">
        <w:tc>
          <w:tcPr>
            <w:tcW w:w="2547" w:type="dxa"/>
            <w:vAlign w:val="center"/>
          </w:tcPr>
          <w:p w14:paraId="747AAA3A" w14:textId="5A7E26EC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mm</w:t>
            </w:r>
          </w:p>
        </w:tc>
        <w:tc>
          <w:tcPr>
            <w:tcW w:w="7648" w:type="dxa"/>
            <w:vAlign w:val="center"/>
          </w:tcPr>
          <w:p w14:paraId="20E179CB" w14:textId="251DF7EC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изменение содержимого памяти с ав</w:t>
            </w:r>
            <w:r w:rsidR="00150645">
              <w:t>томатическим увеличением адреса</w:t>
            </w:r>
          </w:p>
        </w:tc>
      </w:tr>
      <w:tr w:rsidR="00FD1E02" w14:paraId="0DFE673A" w14:textId="77777777" w:rsidTr="002C1162">
        <w:tc>
          <w:tcPr>
            <w:tcW w:w="2547" w:type="dxa"/>
            <w:vAlign w:val="center"/>
          </w:tcPr>
          <w:p w14:paraId="10C6666F" w14:textId="2BF37533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mmap</w:t>
            </w:r>
            <w:proofErr w:type="spellEnd"/>
          </w:p>
        </w:tc>
        <w:tc>
          <w:tcPr>
            <w:tcW w:w="7648" w:type="dxa"/>
            <w:vAlign w:val="center"/>
          </w:tcPr>
          <w:p w14:paraId="26546048" w14:textId="261F6060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proofErr w:type="spellStart"/>
            <w:r>
              <w:rPr>
                <w:lang w:val="ru-RU" w:eastAsia="ru-RU"/>
              </w:rPr>
              <w:t>маппинг</w:t>
            </w:r>
            <w:proofErr w:type="spellEnd"/>
            <w:r>
              <w:rPr>
                <w:lang w:val="ru-RU" w:eastAsia="ru-RU"/>
              </w:rPr>
              <w:t xml:space="preserve"> физической памяти</w:t>
            </w:r>
          </w:p>
        </w:tc>
      </w:tr>
      <w:tr w:rsidR="00FD1E02" w14:paraId="061F79E6" w14:textId="77777777" w:rsidTr="002C1162">
        <w:tc>
          <w:tcPr>
            <w:tcW w:w="2547" w:type="dxa"/>
            <w:vAlign w:val="center"/>
          </w:tcPr>
          <w:p w14:paraId="3FF9B9CB" w14:textId="36B6D2D1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mmc</w:t>
            </w:r>
          </w:p>
        </w:tc>
        <w:tc>
          <w:tcPr>
            <w:tcW w:w="7648" w:type="dxa"/>
            <w:vAlign w:val="center"/>
          </w:tcPr>
          <w:p w14:paraId="6A597D0E" w14:textId="2BB67C7F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функц</w:t>
            </w:r>
            <w:r w:rsidR="00150645">
              <w:t>ии для работы с подсистемой MMC</w:t>
            </w:r>
          </w:p>
        </w:tc>
      </w:tr>
      <w:tr w:rsidR="00FD1E02" w14:paraId="597C7234" w14:textId="77777777" w:rsidTr="002C1162">
        <w:tc>
          <w:tcPr>
            <w:tcW w:w="2547" w:type="dxa"/>
            <w:vAlign w:val="center"/>
          </w:tcPr>
          <w:p w14:paraId="7C2F8055" w14:textId="1DE43444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mmcinfo</w:t>
            </w:r>
            <w:proofErr w:type="spellEnd"/>
          </w:p>
        </w:tc>
        <w:tc>
          <w:tcPr>
            <w:tcW w:w="7648" w:type="dxa"/>
            <w:vAlign w:val="center"/>
          </w:tcPr>
          <w:p w14:paraId="455B4540" w14:textId="3F2EB671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отображение информации о MMC</w:t>
            </w:r>
          </w:p>
        </w:tc>
      </w:tr>
      <w:tr w:rsidR="00FD1E02" w14:paraId="731BE034" w14:textId="77777777" w:rsidTr="002C1162">
        <w:tc>
          <w:tcPr>
            <w:tcW w:w="2547" w:type="dxa"/>
            <w:vAlign w:val="center"/>
          </w:tcPr>
          <w:p w14:paraId="6D00530F" w14:textId="40403366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mtest</w:t>
            </w:r>
            <w:proofErr w:type="spellEnd"/>
          </w:p>
        </w:tc>
        <w:tc>
          <w:tcPr>
            <w:tcW w:w="7648" w:type="dxa"/>
            <w:vAlign w:val="center"/>
          </w:tcPr>
          <w:p w14:paraId="407F6A40" w14:textId="44FA70A3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простой тест </w:t>
            </w:r>
            <w:r>
              <w:rPr>
                <w:lang w:val="en-US" w:eastAsia="ru-RU"/>
              </w:rPr>
              <w:t>RAM</w:t>
            </w:r>
            <w:r w:rsidR="00150645">
              <w:rPr>
                <w:lang w:val="ru-RU" w:eastAsia="ru-RU"/>
              </w:rPr>
              <w:t xml:space="preserve"> памяти на чтение/запись</w:t>
            </w:r>
          </w:p>
        </w:tc>
      </w:tr>
      <w:tr w:rsidR="00FD1E02" w14:paraId="4751A948" w14:textId="77777777" w:rsidTr="002C1162">
        <w:tc>
          <w:tcPr>
            <w:tcW w:w="2547" w:type="dxa"/>
            <w:vAlign w:val="center"/>
          </w:tcPr>
          <w:p w14:paraId="1C7EBFB2" w14:textId="471101D8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mw</w:t>
            </w:r>
          </w:p>
        </w:tc>
        <w:tc>
          <w:tcPr>
            <w:tcW w:w="7648" w:type="dxa"/>
            <w:vAlign w:val="center"/>
          </w:tcPr>
          <w:p w14:paraId="458CD845" w14:textId="1AA1465A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заполнение пам</w:t>
            </w:r>
            <w:r w:rsidR="00150645">
              <w:t>яти</w:t>
            </w:r>
          </w:p>
        </w:tc>
      </w:tr>
      <w:tr w:rsidR="00FD1E02" w14:paraId="7BAF0251" w14:textId="77777777" w:rsidTr="002C1162">
        <w:tc>
          <w:tcPr>
            <w:tcW w:w="2547" w:type="dxa"/>
            <w:vAlign w:val="center"/>
          </w:tcPr>
          <w:p w14:paraId="2E705926" w14:textId="70F37556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nfs</w:t>
            </w:r>
            <w:proofErr w:type="spellEnd"/>
          </w:p>
        </w:tc>
        <w:tc>
          <w:tcPr>
            <w:tcW w:w="7648" w:type="dxa"/>
            <w:vAlign w:val="center"/>
          </w:tcPr>
          <w:p w14:paraId="2718C0F3" w14:textId="5B5C188B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образа по сети при помощи </w:t>
            </w:r>
            <w:r>
              <w:rPr>
                <w:lang w:val="en-US" w:eastAsia="ru-RU"/>
              </w:rPr>
              <w:t>NFS</w:t>
            </w:r>
            <w:r w:rsidR="00150645">
              <w:rPr>
                <w:lang w:val="ru-RU" w:eastAsia="ru-RU"/>
              </w:rPr>
              <w:t>-протокола</w:t>
            </w:r>
          </w:p>
        </w:tc>
      </w:tr>
      <w:tr w:rsidR="00FD1E02" w14:paraId="0CD4E740" w14:textId="77777777" w:rsidTr="002C1162">
        <w:tc>
          <w:tcPr>
            <w:tcW w:w="2547" w:type="dxa"/>
            <w:vAlign w:val="center"/>
          </w:tcPr>
          <w:p w14:paraId="7967FB0F" w14:textId="10A84FC5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nm</w:t>
            </w:r>
          </w:p>
        </w:tc>
        <w:tc>
          <w:tcPr>
            <w:tcW w:w="7648" w:type="dxa"/>
            <w:vAlign w:val="center"/>
          </w:tcPr>
          <w:p w14:paraId="25176044" w14:textId="167E8AEF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изме</w:t>
            </w:r>
            <w:r w:rsidR="00150645">
              <w:rPr>
                <w:lang w:val="ru-RU" w:eastAsia="ru-RU"/>
              </w:rPr>
              <w:t>нение памяти (постоянный адрес)</w:t>
            </w:r>
          </w:p>
        </w:tc>
      </w:tr>
      <w:tr w:rsidR="00FD1E02" w14:paraId="5E9DABCE" w14:textId="77777777" w:rsidTr="002C1162">
        <w:tc>
          <w:tcPr>
            <w:tcW w:w="2547" w:type="dxa"/>
            <w:vAlign w:val="center"/>
          </w:tcPr>
          <w:p w14:paraId="31059F65" w14:textId="36FECCE7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lastRenderedPageBreak/>
              <w:t>part</w:t>
            </w:r>
          </w:p>
        </w:tc>
        <w:tc>
          <w:tcPr>
            <w:tcW w:w="7648" w:type="dxa"/>
            <w:vAlign w:val="center"/>
          </w:tcPr>
          <w:p w14:paraId="3FC0B2F1" w14:textId="3E46FEB5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команды для разбиения диска</w:t>
            </w:r>
          </w:p>
        </w:tc>
      </w:tr>
      <w:tr w:rsidR="00FD1E02" w:rsidRPr="00FD1E02" w14:paraId="1D4E2295" w14:textId="77777777" w:rsidTr="002C1162">
        <w:tc>
          <w:tcPr>
            <w:tcW w:w="2547" w:type="dxa"/>
            <w:vAlign w:val="center"/>
          </w:tcPr>
          <w:p w14:paraId="55330EBD" w14:textId="599E49D1" w:rsidR="00FD1E02" w:rsidRPr="002C1162" w:rsidRDefault="00BE66C6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ping</w:t>
            </w:r>
          </w:p>
        </w:tc>
        <w:tc>
          <w:tcPr>
            <w:tcW w:w="7648" w:type="dxa"/>
            <w:vAlign w:val="center"/>
          </w:tcPr>
          <w:p w14:paraId="22C93DA2" w14:textId="3056059C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отправка</w:t>
            </w:r>
            <w:r w:rsidRPr="00FD1E02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запроса</w:t>
            </w:r>
            <w:r w:rsidRPr="00FD1E02">
              <w:rPr>
                <w:lang w:val="ru-RU" w:eastAsia="ru-RU"/>
              </w:rPr>
              <w:t xml:space="preserve"> </w:t>
            </w:r>
            <w:r w:rsidRPr="00150645">
              <w:rPr>
                <w:rFonts w:ascii="Courier New" w:hAnsi="Courier New" w:cs="Courier New"/>
                <w:sz w:val="24"/>
                <w:lang w:val="en-US" w:eastAsia="ru-RU"/>
              </w:rPr>
              <w:t>ICMP</w:t>
            </w:r>
            <w:r w:rsidRPr="00150645">
              <w:rPr>
                <w:rFonts w:ascii="Courier New" w:hAnsi="Courier New" w:cs="Courier New"/>
                <w:sz w:val="24"/>
                <w:lang w:val="ru-RU" w:eastAsia="ru-RU"/>
              </w:rPr>
              <w:t xml:space="preserve"> </w:t>
            </w:r>
            <w:r w:rsidRPr="00150645">
              <w:rPr>
                <w:rFonts w:ascii="Courier New" w:hAnsi="Courier New" w:cs="Courier New"/>
                <w:sz w:val="24"/>
                <w:lang w:val="en-US" w:eastAsia="ru-RU"/>
              </w:rPr>
              <w:t>ECHO</w:t>
            </w:r>
            <w:r w:rsidRPr="00150645">
              <w:rPr>
                <w:rFonts w:ascii="Courier New" w:hAnsi="Courier New" w:cs="Courier New"/>
                <w:sz w:val="24"/>
                <w:lang w:val="ru-RU" w:eastAsia="ru-RU"/>
              </w:rPr>
              <w:t>_</w:t>
            </w:r>
            <w:r w:rsidRPr="00150645">
              <w:rPr>
                <w:rFonts w:ascii="Courier New" w:hAnsi="Courier New" w:cs="Courier New"/>
                <w:sz w:val="24"/>
                <w:lang w:val="en-US" w:eastAsia="ru-RU"/>
              </w:rPr>
              <w:t>REQUEST</w:t>
            </w:r>
            <w:r w:rsidRPr="00150645">
              <w:rPr>
                <w:sz w:val="24"/>
                <w:lang w:val="ru-RU" w:eastAsia="ru-RU"/>
              </w:rPr>
              <w:t xml:space="preserve"> </w:t>
            </w:r>
            <w:r w:rsidR="00150645">
              <w:rPr>
                <w:lang w:val="ru-RU" w:eastAsia="ru-RU"/>
              </w:rPr>
              <w:t>на хост-сервер в сети</w:t>
            </w:r>
          </w:p>
        </w:tc>
      </w:tr>
      <w:tr w:rsidR="00FD1E02" w14:paraId="63BDBCB4" w14:textId="77777777" w:rsidTr="002C1162">
        <w:tc>
          <w:tcPr>
            <w:tcW w:w="2547" w:type="dxa"/>
            <w:vAlign w:val="center"/>
          </w:tcPr>
          <w:p w14:paraId="618E6A36" w14:textId="29B978E7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printenv</w:t>
            </w:r>
            <w:proofErr w:type="spellEnd"/>
          </w:p>
        </w:tc>
        <w:tc>
          <w:tcPr>
            <w:tcW w:w="7648" w:type="dxa"/>
            <w:vAlign w:val="center"/>
          </w:tcPr>
          <w:p w14:paraId="2F8D8896" w14:textId="65605D11" w:rsidR="00FD1E02" w:rsidRPr="00BD14DD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печать переменных окружения</w:t>
            </w:r>
          </w:p>
        </w:tc>
      </w:tr>
      <w:tr w:rsidR="00FD1E02" w14:paraId="0CD04658" w14:textId="77777777" w:rsidTr="002C1162">
        <w:tc>
          <w:tcPr>
            <w:tcW w:w="2547" w:type="dxa"/>
            <w:vAlign w:val="center"/>
          </w:tcPr>
          <w:p w14:paraId="4A90E246" w14:textId="19E91E7D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protect</w:t>
            </w:r>
          </w:p>
        </w:tc>
        <w:tc>
          <w:tcPr>
            <w:tcW w:w="7648" w:type="dxa"/>
            <w:vAlign w:val="center"/>
          </w:tcPr>
          <w:p w14:paraId="33458371" w14:textId="32934F7D" w:rsidR="00FD1E02" w:rsidRPr="00FD1E02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включение</w:t>
            </w:r>
            <w:r w:rsidR="00FD1E02">
              <w:rPr>
                <w:lang w:val="ru-RU" w:eastAsia="ru-RU"/>
              </w:rPr>
              <w:t>/</w:t>
            </w:r>
            <w:r>
              <w:rPr>
                <w:lang w:val="ru-RU" w:eastAsia="ru-RU"/>
              </w:rPr>
              <w:t>отключение</w:t>
            </w:r>
            <w:r w:rsidR="00FD1E02">
              <w:rPr>
                <w:lang w:val="ru-RU" w:eastAsia="ru-RU"/>
              </w:rPr>
              <w:t xml:space="preserve"> защит</w:t>
            </w:r>
            <w:r>
              <w:rPr>
                <w:lang w:val="ru-RU" w:eastAsia="ru-RU"/>
              </w:rPr>
              <w:t>ы</w:t>
            </w:r>
            <w:r w:rsidR="00FD1E02">
              <w:rPr>
                <w:lang w:val="ru-RU" w:eastAsia="ru-RU"/>
              </w:rPr>
              <w:t xml:space="preserve"> от записи для </w:t>
            </w:r>
            <w:r w:rsidR="00FD1E02">
              <w:rPr>
                <w:lang w:val="en-US" w:eastAsia="ru-RU"/>
              </w:rPr>
              <w:t>Flash</w:t>
            </w:r>
            <w:r>
              <w:rPr>
                <w:lang w:val="ru-RU" w:eastAsia="ru-RU"/>
              </w:rPr>
              <w:t>-памяти</w:t>
            </w:r>
          </w:p>
        </w:tc>
      </w:tr>
      <w:tr w:rsidR="00FD1E02" w14:paraId="61710BFC" w14:textId="77777777" w:rsidTr="002C1162">
        <w:tc>
          <w:tcPr>
            <w:tcW w:w="2547" w:type="dxa"/>
            <w:vAlign w:val="center"/>
          </w:tcPr>
          <w:p w14:paraId="356E65E9" w14:textId="634307AA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reginfo</w:t>
            </w:r>
            <w:proofErr w:type="spellEnd"/>
          </w:p>
        </w:tc>
        <w:tc>
          <w:tcPr>
            <w:tcW w:w="7648" w:type="dxa"/>
            <w:vAlign w:val="center"/>
          </w:tcPr>
          <w:p w14:paraId="67487302" w14:textId="22BD8EB1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печать регистрационных данных</w:t>
            </w:r>
          </w:p>
        </w:tc>
      </w:tr>
      <w:tr w:rsidR="00FD1E02" w14:paraId="1D1A7C43" w14:textId="77777777" w:rsidTr="002C1162">
        <w:tc>
          <w:tcPr>
            <w:tcW w:w="2547" w:type="dxa"/>
            <w:vAlign w:val="center"/>
          </w:tcPr>
          <w:p w14:paraId="4C8559C1" w14:textId="507ABDE2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reset</w:t>
            </w:r>
          </w:p>
        </w:tc>
        <w:tc>
          <w:tcPr>
            <w:tcW w:w="7648" w:type="dxa"/>
            <w:vAlign w:val="center"/>
          </w:tcPr>
          <w:p w14:paraId="32D128E4" w14:textId="79A407C2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перезагрузка процессора</w:t>
            </w:r>
          </w:p>
        </w:tc>
      </w:tr>
      <w:tr w:rsidR="00FD1E02" w14:paraId="65FC86CD" w14:textId="77777777" w:rsidTr="002C1162">
        <w:tc>
          <w:tcPr>
            <w:tcW w:w="2547" w:type="dxa"/>
            <w:vAlign w:val="center"/>
          </w:tcPr>
          <w:p w14:paraId="483FF689" w14:textId="0091BA14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run</w:t>
            </w:r>
          </w:p>
        </w:tc>
        <w:tc>
          <w:tcPr>
            <w:tcW w:w="7648" w:type="dxa"/>
            <w:vAlign w:val="center"/>
          </w:tcPr>
          <w:p w14:paraId="58E1B57E" w14:textId="0ACB1CA6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выполнение команд из</w:t>
            </w:r>
            <w:r w:rsidR="00150645">
              <w:t xml:space="preserve"> указанной переменной окружения</w:t>
            </w:r>
          </w:p>
        </w:tc>
      </w:tr>
      <w:tr w:rsidR="00FD1E02" w14:paraId="39A829A1" w14:textId="77777777" w:rsidTr="002C1162">
        <w:tc>
          <w:tcPr>
            <w:tcW w:w="2547" w:type="dxa"/>
            <w:vAlign w:val="center"/>
          </w:tcPr>
          <w:p w14:paraId="6767EE3E" w14:textId="553FDF3E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save</w:t>
            </w:r>
          </w:p>
        </w:tc>
        <w:tc>
          <w:tcPr>
            <w:tcW w:w="7648" w:type="dxa"/>
            <w:vAlign w:val="center"/>
          </w:tcPr>
          <w:p w14:paraId="192BA00F" w14:textId="5F99ACDE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сохр</w:t>
            </w:r>
            <w:r w:rsidR="00150645">
              <w:t>анение файла в файловой системе</w:t>
            </w:r>
          </w:p>
        </w:tc>
      </w:tr>
      <w:tr w:rsidR="00FD1E02" w14:paraId="6A6D2F5C" w14:textId="77777777" w:rsidTr="002C1162">
        <w:tc>
          <w:tcPr>
            <w:tcW w:w="2547" w:type="dxa"/>
            <w:vAlign w:val="center"/>
          </w:tcPr>
          <w:p w14:paraId="61E8AFAB" w14:textId="2315C4EB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saveenv</w:t>
            </w:r>
            <w:proofErr w:type="spellEnd"/>
          </w:p>
        </w:tc>
        <w:tc>
          <w:tcPr>
            <w:tcW w:w="7648" w:type="dxa"/>
            <w:vAlign w:val="center"/>
          </w:tcPr>
          <w:p w14:paraId="36A81CFF" w14:textId="2B1DDD67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сохранение переменных окруже</w:t>
            </w:r>
            <w:r w:rsidR="00150645">
              <w:t>ния</w:t>
            </w:r>
          </w:p>
        </w:tc>
      </w:tr>
      <w:tr w:rsidR="00FD1E02" w14:paraId="1077A11B" w14:textId="77777777" w:rsidTr="002C1162">
        <w:tc>
          <w:tcPr>
            <w:tcW w:w="2547" w:type="dxa"/>
            <w:vAlign w:val="center"/>
          </w:tcPr>
          <w:p w14:paraId="10F1E6A7" w14:textId="76E164B8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setenv</w:t>
            </w:r>
            <w:proofErr w:type="spellEnd"/>
            <w:r w:rsidRPr="002C1162">
              <w:rPr>
                <w:rFonts w:ascii="Courier New" w:hAnsi="Courier New" w:cs="Courier New"/>
                <w:sz w:val="24"/>
                <w:lang w:val="en-US"/>
              </w:rPr>
              <w:t> </w:t>
            </w:r>
          </w:p>
        </w:tc>
        <w:tc>
          <w:tcPr>
            <w:tcW w:w="7648" w:type="dxa"/>
            <w:vAlign w:val="center"/>
          </w:tcPr>
          <w:p w14:paraId="2B2A4A78" w14:textId="6E75FAAD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>установка переменных окружения</w:t>
            </w:r>
          </w:p>
        </w:tc>
      </w:tr>
      <w:tr w:rsidR="00FD1E02" w14:paraId="1C4E68A6" w14:textId="77777777" w:rsidTr="002C1162">
        <w:tc>
          <w:tcPr>
            <w:tcW w:w="2547" w:type="dxa"/>
            <w:vAlign w:val="center"/>
          </w:tcPr>
          <w:p w14:paraId="3D7A2C58" w14:textId="37FA8024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setexpr</w:t>
            </w:r>
            <w:proofErr w:type="spellEnd"/>
          </w:p>
        </w:tc>
        <w:tc>
          <w:tcPr>
            <w:tcW w:w="7648" w:type="dxa"/>
            <w:vAlign w:val="center"/>
          </w:tcPr>
          <w:p w14:paraId="1304055C" w14:textId="165B2C84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t xml:space="preserve">установка переменных окружения </w:t>
            </w:r>
            <w:r>
              <w:rPr>
                <w:lang w:val="ru-RU"/>
              </w:rPr>
              <w:t>как</w:t>
            </w:r>
            <w:r>
              <w:t xml:space="preserve"> результат</w:t>
            </w:r>
            <w:r w:rsidR="00150645">
              <w:rPr>
                <w:lang w:val="ru-RU"/>
              </w:rPr>
              <w:t xml:space="preserve"> оценочного выражения</w:t>
            </w:r>
          </w:p>
        </w:tc>
      </w:tr>
      <w:tr w:rsidR="00FD1E02" w14:paraId="61FE4888" w14:textId="77777777" w:rsidTr="002C1162">
        <w:tc>
          <w:tcPr>
            <w:tcW w:w="2547" w:type="dxa"/>
            <w:vAlign w:val="center"/>
          </w:tcPr>
          <w:p w14:paraId="268E497B" w14:textId="5CF1A6EE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showvar</w:t>
            </w:r>
            <w:proofErr w:type="spellEnd"/>
          </w:p>
        </w:tc>
        <w:tc>
          <w:tcPr>
            <w:tcW w:w="7648" w:type="dxa"/>
            <w:vAlign w:val="center"/>
          </w:tcPr>
          <w:p w14:paraId="3BA5C834" w14:textId="449F1D3C" w:rsidR="00FD1E02" w:rsidRPr="00FD1E02" w:rsidRDefault="00FD1E02" w:rsidP="00FD1E02">
            <w:pPr>
              <w:pStyle w:val="a7"/>
              <w:ind w:firstLine="0"/>
              <w:jc w:val="left"/>
              <w:rPr>
                <w:lang w:val="en-US" w:eastAsia="ru-RU"/>
              </w:rPr>
            </w:pPr>
            <w:r>
              <w:rPr>
                <w:lang w:val="ru-RU" w:eastAsia="ru-RU"/>
              </w:rPr>
              <w:t xml:space="preserve">печать локальных переменных </w:t>
            </w:r>
            <w:proofErr w:type="spellStart"/>
            <w:r w:rsidRPr="00150645">
              <w:rPr>
                <w:rFonts w:ascii="Courier New" w:hAnsi="Courier New" w:cs="Courier New"/>
                <w:sz w:val="24"/>
                <w:lang w:val="en-US" w:eastAsia="ru-RU"/>
              </w:rPr>
              <w:t>hushshell</w:t>
            </w:r>
            <w:proofErr w:type="spellEnd"/>
          </w:p>
        </w:tc>
      </w:tr>
      <w:tr w:rsidR="00FD1E02" w14:paraId="08E8AB78" w14:textId="77777777" w:rsidTr="002C1162">
        <w:tc>
          <w:tcPr>
            <w:tcW w:w="2547" w:type="dxa"/>
            <w:vAlign w:val="center"/>
          </w:tcPr>
          <w:p w14:paraId="42B51020" w14:textId="2A107903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size</w:t>
            </w:r>
          </w:p>
        </w:tc>
        <w:tc>
          <w:tcPr>
            <w:tcW w:w="7648" w:type="dxa"/>
            <w:vAlign w:val="center"/>
          </w:tcPr>
          <w:p w14:paraId="373860DC" w14:textId="7C2C529D" w:rsidR="00FD1E02" w:rsidRDefault="00150645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установка размера файла</w:t>
            </w:r>
          </w:p>
        </w:tc>
      </w:tr>
      <w:tr w:rsidR="00FD1E02" w14:paraId="134FC665" w14:textId="77777777" w:rsidTr="002C1162">
        <w:tc>
          <w:tcPr>
            <w:tcW w:w="2547" w:type="dxa"/>
            <w:vAlign w:val="center"/>
          </w:tcPr>
          <w:p w14:paraId="6047BB60" w14:textId="684178FE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sleep  </w:t>
            </w:r>
          </w:p>
        </w:tc>
        <w:tc>
          <w:tcPr>
            <w:tcW w:w="7648" w:type="dxa"/>
            <w:vAlign w:val="center"/>
          </w:tcPr>
          <w:p w14:paraId="3AEC38E7" w14:textId="2B23A44F" w:rsidR="00FD1E02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отложенное</w:t>
            </w:r>
            <w:r w:rsidR="00FD1E02">
              <w:rPr>
                <w:lang w:val="ru-RU" w:eastAsia="ru-RU"/>
              </w:rPr>
              <w:t xml:space="preserve"> выпол</w:t>
            </w:r>
            <w:r>
              <w:rPr>
                <w:lang w:val="ru-RU" w:eastAsia="ru-RU"/>
              </w:rPr>
              <w:t>нение команды</w:t>
            </w:r>
          </w:p>
        </w:tc>
      </w:tr>
      <w:tr w:rsidR="00FD1E02" w14:paraId="78BF184C" w14:textId="77777777" w:rsidTr="002C1162">
        <w:tc>
          <w:tcPr>
            <w:tcW w:w="2547" w:type="dxa"/>
            <w:vAlign w:val="center"/>
          </w:tcPr>
          <w:p w14:paraId="49AEB10B" w14:textId="59569B11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source </w:t>
            </w:r>
          </w:p>
        </w:tc>
        <w:tc>
          <w:tcPr>
            <w:tcW w:w="7648" w:type="dxa"/>
            <w:vAlign w:val="center"/>
          </w:tcPr>
          <w:p w14:paraId="4DCAD0F5" w14:textId="121E335E" w:rsidR="00FD1E02" w:rsidRDefault="00150645" w:rsidP="00150645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выполнение сценария из памяти</w:t>
            </w:r>
          </w:p>
        </w:tc>
      </w:tr>
      <w:tr w:rsidR="00FD1E02" w14:paraId="365829A3" w14:textId="77777777" w:rsidTr="002C1162">
        <w:tc>
          <w:tcPr>
            <w:tcW w:w="2547" w:type="dxa"/>
            <w:vAlign w:val="center"/>
          </w:tcPr>
          <w:p w14:paraId="44E99C55" w14:textId="6A02F34C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test</w:t>
            </w:r>
          </w:p>
        </w:tc>
        <w:tc>
          <w:tcPr>
            <w:tcW w:w="7648" w:type="dxa"/>
            <w:vAlign w:val="center"/>
          </w:tcPr>
          <w:p w14:paraId="511F3C46" w14:textId="0A98DAFF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выполнение минимального теста</w:t>
            </w:r>
          </w:p>
        </w:tc>
      </w:tr>
      <w:tr w:rsidR="00FD1E02" w14:paraId="4B4252B6" w14:textId="77777777" w:rsidTr="002C1162">
        <w:tc>
          <w:tcPr>
            <w:tcW w:w="2547" w:type="dxa"/>
            <w:vAlign w:val="center"/>
          </w:tcPr>
          <w:p w14:paraId="27A97556" w14:textId="6F637D26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2C1162">
              <w:rPr>
                <w:rFonts w:ascii="Courier New" w:hAnsi="Courier New" w:cs="Courier New"/>
                <w:sz w:val="24"/>
                <w:lang w:val="en-US"/>
              </w:rPr>
              <w:t>tftpboot</w:t>
            </w:r>
            <w:proofErr w:type="spellEnd"/>
          </w:p>
        </w:tc>
        <w:tc>
          <w:tcPr>
            <w:tcW w:w="7648" w:type="dxa"/>
            <w:vAlign w:val="center"/>
          </w:tcPr>
          <w:p w14:paraId="2B071F23" w14:textId="2516209C" w:rsidR="00FD1E02" w:rsidRPr="00405815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образа по сети при помощи протокола </w:t>
            </w:r>
            <w:r>
              <w:rPr>
                <w:lang w:val="en-US" w:eastAsia="ru-RU"/>
              </w:rPr>
              <w:t>TFTP</w:t>
            </w:r>
          </w:p>
        </w:tc>
      </w:tr>
      <w:tr w:rsidR="00FD1E02" w14:paraId="403A1E80" w14:textId="77777777" w:rsidTr="002C1162">
        <w:tc>
          <w:tcPr>
            <w:tcW w:w="2547" w:type="dxa"/>
            <w:vAlign w:val="center"/>
          </w:tcPr>
          <w:p w14:paraId="2F8F4CE2" w14:textId="2DBFA115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true</w:t>
            </w:r>
          </w:p>
        </w:tc>
        <w:tc>
          <w:tcPr>
            <w:tcW w:w="7648" w:type="dxa"/>
            <w:vAlign w:val="center"/>
          </w:tcPr>
          <w:p w14:paraId="27854F26" w14:textId="2A15DA16" w:rsid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>ничего не</w:t>
            </w:r>
            <w:r w:rsidR="00150645">
              <w:rPr>
                <w:lang w:val="ru-RU" w:eastAsia="ru-RU"/>
              </w:rPr>
              <w:t xml:space="preserve"> выполняет, успешное выполнение</w:t>
            </w:r>
          </w:p>
        </w:tc>
      </w:tr>
      <w:tr w:rsidR="00FD1E02" w14:paraId="66A74A6F" w14:textId="77777777" w:rsidTr="002C1162">
        <w:tc>
          <w:tcPr>
            <w:tcW w:w="2547" w:type="dxa"/>
            <w:vAlign w:val="center"/>
          </w:tcPr>
          <w:p w14:paraId="086E8306" w14:textId="12BE8405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lastRenderedPageBreak/>
              <w:t>ums</w:t>
            </w:r>
          </w:p>
        </w:tc>
        <w:tc>
          <w:tcPr>
            <w:tcW w:w="7648" w:type="dxa"/>
            <w:vAlign w:val="center"/>
          </w:tcPr>
          <w:p w14:paraId="12A53322" w14:textId="235C3C56" w:rsidR="00FD1E02" w:rsidRPr="00FD1E02" w:rsidRDefault="00FD1E02" w:rsidP="00FD1E02">
            <w:pPr>
              <w:pStyle w:val="a7"/>
              <w:ind w:firstLine="0"/>
              <w:jc w:val="left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использование </w:t>
            </w:r>
            <w:r>
              <w:rPr>
                <w:lang w:val="en-US" w:eastAsia="ru-RU"/>
              </w:rPr>
              <w:t>UMS</w:t>
            </w:r>
          </w:p>
        </w:tc>
      </w:tr>
      <w:tr w:rsidR="00FD1E02" w14:paraId="3A720DC0" w14:textId="77777777" w:rsidTr="002C1162">
        <w:tc>
          <w:tcPr>
            <w:tcW w:w="2547" w:type="dxa"/>
            <w:vAlign w:val="center"/>
          </w:tcPr>
          <w:p w14:paraId="53806308" w14:textId="733BB268" w:rsidR="00FD1E02" w:rsidRPr="002C1162" w:rsidRDefault="00FD1E02" w:rsidP="00FD1E02">
            <w:pPr>
              <w:pStyle w:val="a7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2C1162">
              <w:rPr>
                <w:rFonts w:ascii="Courier New" w:hAnsi="Courier New" w:cs="Courier New"/>
                <w:sz w:val="24"/>
                <w:lang w:val="en-US"/>
              </w:rPr>
              <w:t>version</w:t>
            </w:r>
          </w:p>
        </w:tc>
        <w:tc>
          <w:tcPr>
            <w:tcW w:w="7648" w:type="dxa"/>
            <w:vAlign w:val="center"/>
          </w:tcPr>
          <w:p w14:paraId="7F640072" w14:textId="24836784" w:rsidR="00FD1E02" w:rsidRPr="00150645" w:rsidRDefault="00FD1E02" w:rsidP="00FD1E02">
            <w:pPr>
              <w:pStyle w:val="a7"/>
              <w:ind w:firstLine="0"/>
              <w:jc w:val="left"/>
              <w:rPr>
                <w:lang w:eastAsia="ru-RU"/>
              </w:rPr>
            </w:pPr>
            <w:r>
              <w:t>печать версий монитора, компилятора и компоновщика</w:t>
            </w:r>
          </w:p>
        </w:tc>
      </w:tr>
    </w:tbl>
    <w:p w14:paraId="26FB5E3C" w14:textId="77777777" w:rsidR="00150645" w:rsidRDefault="00150645" w:rsidP="00150645">
      <w:pPr>
        <w:pStyle w:val="10"/>
        <w:numPr>
          <w:ilvl w:val="0"/>
          <w:numId w:val="0"/>
        </w:numPr>
        <w:ind w:left="340"/>
      </w:pPr>
      <w:bookmarkStart w:id="28" w:name="_Toc233198676"/>
      <w:bookmarkStart w:id="29" w:name="_Toc243709370"/>
      <w:bookmarkStart w:id="30" w:name="_Toc26965716"/>
      <w:r>
        <w:lastRenderedPageBreak/>
        <w:t xml:space="preserve">Перечень принятых </w:t>
      </w:r>
      <w:r w:rsidRPr="009C6890">
        <w:t>сокращений</w:t>
      </w:r>
      <w:bookmarkEnd w:id="28"/>
      <w:bookmarkEnd w:id="29"/>
      <w:bookmarkEnd w:id="30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8239"/>
      </w:tblGrid>
      <w:tr w:rsidR="00150645" w:rsidRPr="00291647" w14:paraId="4FDD1482" w14:textId="77777777" w:rsidTr="00405815">
        <w:trPr>
          <w:cantSplit/>
          <w:jc w:val="center"/>
        </w:trPr>
        <w:tc>
          <w:tcPr>
            <w:tcW w:w="1436" w:type="dxa"/>
          </w:tcPr>
          <w:p w14:paraId="3B4BDC92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ASCII</w:t>
            </w:r>
          </w:p>
        </w:tc>
        <w:tc>
          <w:tcPr>
            <w:tcW w:w="8239" w:type="dxa"/>
            <w:vAlign w:val="center"/>
          </w:tcPr>
          <w:p w14:paraId="68599604" w14:textId="77777777" w:rsidR="00150645" w:rsidRPr="00291647" w:rsidRDefault="00150645" w:rsidP="00405815">
            <w:pPr>
              <w:spacing w:after="60"/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r w:rsidRPr="00291647">
              <w:rPr>
                <w:rStyle w:val="ilfuvd"/>
                <w:lang w:val="en-US"/>
              </w:rPr>
              <w:t>American Standard Code for Information Interchange</w:t>
            </w:r>
            <w:r>
              <w:rPr>
                <w:rStyle w:val="ilfuvd"/>
              </w:rPr>
              <w:t xml:space="preserve"> (Американский стандартный код для обмена информацией)</w:t>
            </w:r>
          </w:p>
        </w:tc>
      </w:tr>
      <w:tr w:rsidR="00150645" w:rsidRPr="005B4AE9" w14:paraId="74ECC970" w14:textId="77777777" w:rsidTr="00405815">
        <w:trPr>
          <w:cantSplit/>
          <w:jc w:val="center"/>
        </w:trPr>
        <w:tc>
          <w:tcPr>
            <w:tcW w:w="1436" w:type="dxa"/>
          </w:tcPr>
          <w:p w14:paraId="6F689F22" w14:textId="77777777" w:rsidR="00150645" w:rsidRPr="005B4AE9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BOOTP</w:t>
            </w:r>
          </w:p>
        </w:tc>
        <w:tc>
          <w:tcPr>
            <w:tcW w:w="8239" w:type="dxa"/>
            <w:vAlign w:val="center"/>
          </w:tcPr>
          <w:p w14:paraId="1BADC860" w14:textId="77777777" w:rsidR="00150645" w:rsidRPr="005B4AE9" w:rsidRDefault="00150645" w:rsidP="00405815">
            <w:pPr>
              <w:spacing w:after="60"/>
            </w:pPr>
            <w:r w:rsidRPr="00DA3964">
              <w:sym w:font="Symbol" w:char="F02D"/>
            </w:r>
            <w:r w:rsidRPr="005B4AE9">
              <w:t xml:space="preserve"> </w:t>
            </w:r>
            <w:r>
              <w:rPr>
                <w:rStyle w:val="ilfuvd"/>
              </w:rPr>
              <w:t>B</w:t>
            </w:r>
            <w:proofErr w:type="spellStart"/>
            <w:r w:rsidRPr="005B4AE9">
              <w:rPr>
                <w:rStyle w:val="ilfuvd"/>
                <w:lang w:val="en-US"/>
              </w:rPr>
              <w:t>ootstrap</w:t>
            </w:r>
            <w:proofErr w:type="spellEnd"/>
            <w:r w:rsidRPr="005B4AE9">
              <w:rPr>
                <w:rStyle w:val="ilfuvd"/>
              </w:rPr>
              <w:t xml:space="preserve"> </w:t>
            </w:r>
            <w:r w:rsidRPr="005B4AE9">
              <w:rPr>
                <w:rStyle w:val="ilfuvd"/>
                <w:lang w:val="en-US"/>
              </w:rPr>
              <w:t>protocol</w:t>
            </w:r>
            <w:r w:rsidRPr="005B4AE9">
              <w:rPr>
                <w:rStyle w:val="ilfuvd"/>
              </w:rPr>
              <w:t xml:space="preserve"> (</w:t>
            </w:r>
            <w:r>
              <w:rPr>
                <w:rStyle w:val="hgkelc"/>
                <w:lang w:val="en-US"/>
              </w:rPr>
              <w:t>C</w:t>
            </w:r>
            <w:proofErr w:type="spellStart"/>
            <w:r>
              <w:rPr>
                <w:rStyle w:val="hgkelc"/>
              </w:rPr>
              <w:t>етевой</w:t>
            </w:r>
            <w:proofErr w:type="spellEnd"/>
            <w:r>
              <w:rPr>
                <w:rStyle w:val="hgkelc"/>
              </w:rPr>
              <w:t xml:space="preserve"> протокол, используемый для автоматического получения клиентом IP-адреса</w:t>
            </w:r>
            <w:r w:rsidRPr="005B4AE9">
              <w:rPr>
                <w:rStyle w:val="hgkelc"/>
              </w:rPr>
              <w:t>)</w:t>
            </w:r>
          </w:p>
        </w:tc>
      </w:tr>
      <w:tr w:rsidR="00150645" w:rsidRPr="00405815" w14:paraId="17D5611D" w14:textId="77777777" w:rsidTr="00405815">
        <w:trPr>
          <w:cantSplit/>
          <w:jc w:val="center"/>
        </w:trPr>
        <w:tc>
          <w:tcPr>
            <w:tcW w:w="1436" w:type="dxa"/>
          </w:tcPr>
          <w:p w14:paraId="3AF8C13A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CRC</w:t>
            </w:r>
          </w:p>
        </w:tc>
        <w:tc>
          <w:tcPr>
            <w:tcW w:w="8239" w:type="dxa"/>
            <w:vAlign w:val="center"/>
          </w:tcPr>
          <w:p w14:paraId="7419AB81" w14:textId="77777777" w:rsidR="00150645" w:rsidRPr="00291647" w:rsidRDefault="00150645" w:rsidP="00405815">
            <w:pPr>
              <w:spacing w:after="60"/>
              <w:rPr>
                <w:lang w:val="en-US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Cyclic </w:t>
            </w:r>
            <w:r>
              <w:rPr>
                <w:lang w:val="en-US"/>
              </w:rPr>
              <w:t>R</w:t>
            </w:r>
            <w:r w:rsidRPr="00291647">
              <w:rPr>
                <w:lang w:val="en-US"/>
              </w:rPr>
              <w:t xml:space="preserve">edundancy </w:t>
            </w:r>
            <w:r>
              <w:rPr>
                <w:lang w:val="en-US"/>
              </w:rPr>
              <w:t>C</w:t>
            </w:r>
            <w:r w:rsidRPr="00291647">
              <w:rPr>
                <w:lang w:val="en-US"/>
              </w:rPr>
              <w:t>heck (</w:t>
            </w:r>
            <w:r>
              <w:rPr>
                <w:rStyle w:val="st"/>
              </w:rPr>
              <w:t>Циклический</w:t>
            </w:r>
            <w:r w:rsidRPr="00291647">
              <w:rPr>
                <w:rStyle w:val="st"/>
                <w:lang w:val="en-US"/>
              </w:rPr>
              <w:t xml:space="preserve"> </w:t>
            </w:r>
            <w:r>
              <w:rPr>
                <w:rStyle w:val="st"/>
              </w:rPr>
              <w:t>избыточный</w:t>
            </w:r>
            <w:r w:rsidRPr="00291647">
              <w:rPr>
                <w:rStyle w:val="st"/>
                <w:lang w:val="en-US"/>
              </w:rPr>
              <w:t xml:space="preserve"> </w:t>
            </w:r>
            <w:r>
              <w:rPr>
                <w:rStyle w:val="st"/>
              </w:rPr>
              <w:t>код</w:t>
            </w:r>
            <w:r w:rsidRPr="00291647">
              <w:rPr>
                <w:lang w:val="en-US"/>
              </w:rPr>
              <w:t>)</w:t>
            </w:r>
          </w:p>
        </w:tc>
      </w:tr>
      <w:tr w:rsidR="00150645" w:rsidRPr="00FF26D3" w14:paraId="202A5891" w14:textId="77777777" w:rsidTr="00405815">
        <w:trPr>
          <w:cantSplit/>
          <w:jc w:val="center"/>
        </w:trPr>
        <w:tc>
          <w:tcPr>
            <w:tcW w:w="1436" w:type="dxa"/>
          </w:tcPr>
          <w:p w14:paraId="6FFB42B7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DDR</w:t>
            </w:r>
          </w:p>
        </w:tc>
        <w:tc>
          <w:tcPr>
            <w:tcW w:w="8239" w:type="dxa"/>
            <w:vAlign w:val="center"/>
          </w:tcPr>
          <w:p w14:paraId="153B54A1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Double</w:t>
            </w:r>
            <w:proofErr w:type="spellEnd"/>
            <w:r w:rsidRPr="00291647">
              <w:rPr>
                <w:lang w:val="ru-RU"/>
              </w:rPr>
              <w:t xml:space="preserve"> </w:t>
            </w:r>
            <w:r>
              <w:rPr>
                <w:lang w:val="en-US"/>
              </w:rPr>
              <w:t>D</w:t>
            </w:r>
            <w:proofErr w:type="spellStart"/>
            <w:r w:rsidRPr="00291647">
              <w:rPr>
                <w:lang w:val="ru-RU"/>
              </w:rPr>
              <w:t>ata</w:t>
            </w:r>
            <w:proofErr w:type="spellEnd"/>
            <w:r w:rsidRPr="00291647">
              <w:rPr>
                <w:lang w:val="ru-RU"/>
              </w:rPr>
              <w:t xml:space="preserve"> </w:t>
            </w:r>
            <w:r>
              <w:rPr>
                <w:lang w:val="en-US"/>
              </w:rPr>
              <w:t>R</w:t>
            </w:r>
            <w:proofErr w:type="spellStart"/>
            <w:r w:rsidRPr="00291647">
              <w:rPr>
                <w:lang w:val="ru-RU"/>
              </w:rPr>
              <w:t>ate</w:t>
            </w:r>
            <w:proofErr w:type="spellEnd"/>
            <w:r>
              <w:rPr>
                <w:lang w:val="ru-RU"/>
              </w:rPr>
              <w:t xml:space="preserve"> (У</w:t>
            </w:r>
            <w:r>
              <w:t>двоенная скорость передачи данны</w:t>
            </w:r>
            <w:r>
              <w:rPr>
                <w:lang w:val="ru-RU"/>
              </w:rPr>
              <w:t>х)</w:t>
            </w:r>
          </w:p>
        </w:tc>
      </w:tr>
      <w:tr w:rsidR="00150645" w:rsidRPr="00405815" w14:paraId="3AB16D0C" w14:textId="77777777" w:rsidTr="00405815">
        <w:trPr>
          <w:cantSplit/>
          <w:jc w:val="center"/>
        </w:trPr>
        <w:tc>
          <w:tcPr>
            <w:tcW w:w="1436" w:type="dxa"/>
          </w:tcPr>
          <w:p w14:paraId="13946F5F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DHCP</w:t>
            </w:r>
          </w:p>
        </w:tc>
        <w:tc>
          <w:tcPr>
            <w:tcW w:w="8239" w:type="dxa"/>
            <w:vAlign w:val="center"/>
          </w:tcPr>
          <w:p w14:paraId="408147EF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proofErr w:type="spellStart"/>
            <w:r>
              <w:rPr>
                <w:rStyle w:val="ilfuvd"/>
              </w:rPr>
              <w:t>Dynamic</w:t>
            </w:r>
            <w:proofErr w:type="spellEnd"/>
            <w:r>
              <w:rPr>
                <w:rStyle w:val="ilfuvd"/>
              </w:rPr>
              <w:t xml:space="preserve"> </w:t>
            </w:r>
            <w:proofErr w:type="spellStart"/>
            <w:r>
              <w:rPr>
                <w:rStyle w:val="ilfuvd"/>
              </w:rPr>
              <w:t>Host</w:t>
            </w:r>
            <w:proofErr w:type="spellEnd"/>
            <w:r>
              <w:rPr>
                <w:rStyle w:val="ilfuvd"/>
              </w:rPr>
              <w:t xml:space="preserve"> </w:t>
            </w:r>
            <w:proofErr w:type="spellStart"/>
            <w:r>
              <w:rPr>
                <w:rStyle w:val="ilfuvd"/>
              </w:rPr>
              <w:t>Configuration</w:t>
            </w:r>
            <w:proofErr w:type="spellEnd"/>
            <w:r>
              <w:rPr>
                <w:rStyle w:val="ilfuvd"/>
              </w:rPr>
              <w:t xml:space="preserve"> </w:t>
            </w:r>
            <w:proofErr w:type="spellStart"/>
            <w:r>
              <w:rPr>
                <w:rStyle w:val="ilfuvd"/>
              </w:rPr>
              <w:t>Protoco</w:t>
            </w:r>
            <w:r>
              <w:rPr>
                <w:rStyle w:val="ilfuvd"/>
                <w:lang w:val="en-US"/>
              </w:rPr>
              <w:t>l</w:t>
            </w:r>
            <w:proofErr w:type="spellEnd"/>
            <w:r>
              <w:rPr>
                <w:rStyle w:val="ilfuvd"/>
                <w:lang w:val="en-US"/>
              </w:rPr>
              <w:t xml:space="preserve"> (</w:t>
            </w:r>
            <w:r>
              <w:rPr>
                <w:rStyle w:val="ilfuvd"/>
                <w:lang w:val="ru-RU"/>
              </w:rPr>
              <w:t>П</w:t>
            </w:r>
            <w:proofErr w:type="spellStart"/>
            <w:r>
              <w:rPr>
                <w:rStyle w:val="ilfuvd"/>
              </w:rPr>
              <w:t>ротокол</w:t>
            </w:r>
            <w:proofErr w:type="spellEnd"/>
            <w:r>
              <w:rPr>
                <w:rStyle w:val="ilfuvd"/>
              </w:rPr>
              <w:t xml:space="preserve"> динамической настройки узла</w:t>
            </w:r>
            <w:r>
              <w:rPr>
                <w:rStyle w:val="ilfuvd"/>
                <w:lang w:val="en-US"/>
              </w:rPr>
              <w:t>)</w:t>
            </w:r>
          </w:p>
        </w:tc>
      </w:tr>
      <w:tr w:rsidR="00150645" w:rsidRPr="00D3420D" w14:paraId="1767509B" w14:textId="77777777" w:rsidTr="00405815">
        <w:trPr>
          <w:cantSplit/>
          <w:jc w:val="center"/>
        </w:trPr>
        <w:tc>
          <w:tcPr>
            <w:tcW w:w="1436" w:type="dxa"/>
          </w:tcPr>
          <w:p w14:paraId="43B13B4D" w14:textId="77777777" w:rsidR="00150645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DOS</w:t>
            </w:r>
          </w:p>
        </w:tc>
        <w:tc>
          <w:tcPr>
            <w:tcW w:w="8239" w:type="dxa"/>
            <w:vAlign w:val="center"/>
          </w:tcPr>
          <w:p w14:paraId="013CDFEE" w14:textId="77777777" w:rsidR="00150645" w:rsidRPr="00DA3964" w:rsidRDefault="00150645" w:rsidP="00405815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3420D">
              <w:rPr>
                <w:lang w:val="ru-RU"/>
              </w:rPr>
              <w:t xml:space="preserve"> </w:t>
            </w:r>
            <w:proofErr w:type="spellStart"/>
            <w:r>
              <w:rPr>
                <w:rStyle w:val="ilfuvd"/>
              </w:rPr>
              <w:t>D</w:t>
            </w:r>
            <w:r>
              <w:rPr>
                <w:rStyle w:val="ilfuvd"/>
                <w:lang w:val="en-US"/>
              </w:rPr>
              <w:t>isk</w:t>
            </w:r>
            <w:proofErr w:type="spellEnd"/>
            <w:r w:rsidRPr="00D3420D">
              <w:rPr>
                <w:rStyle w:val="ilfuvd"/>
                <w:lang w:val="ru-RU"/>
              </w:rPr>
              <w:t xml:space="preserve"> </w:t>
            </w:r>
            <w:r>
              <w:rPr>
                <w:rStyle w:val="ilfuvd"/>
                <w:lang w:val="en-US"/>
              </w:rPr>
              <w:t>Operating</w:t>
            </w:r>
            <w:r w:rsidRPr="00D3420D">
              <w:rPr>
                <w:rStyle w:val="ilfuvd"/>
                <w:lang w:val="ru-RU"/>
              </w:rPr>
              <w:t xml:space="preserve"> </w:t>
            </w:r>
            <w:r>
              <w:rPr>
                <w:rStyle w:val="ilfuvd"/>
                <w:lang w:val="en-US"/>
              </w:rPr>
              <w:t>System</w:t>
            </w:r>
            <w:r w:rsidRPr="00D3420D">
              <w:rPr>
                <w:rStyle w:val="ilfuvd"/>
                <w:lang w:val="ru-RU"/>
              </w:rPr>
              <w:t xml:space="preserve"> (</w:t>
            </w:r>
            <w:r>
              <w:rPr>
                <w:rStyle w:val="ilfuvd"/>
                <w:lang w:val="ru-RU"/>
              </w:rPr>
              <w:t>Дисковая операционная система)</w:t>
            </w:r>
          </w:p>
        </w:tc>
      </w:tr>
      <w:tr w:rsidR="00150645" w:rsidRPr="00405815" w14:paraId="677A9058" w14:textId="77777777" w:rsidTr="00405815">
        <w:trPr>
          <w:cantSplit/>
          <w:jc w:val="center"/>
        </w:trPr>
        <w:tc>
          <w:tcPr>
            <w:tcW w:w="1436" w:type="dxa"/>
          </w:tcPr>
          <w:p w14:paraId="718C050D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EDCL</w:t>
            </w:r>
          </w:p>
        </w:tc>
        <w:tc>
          <w:tcPr>
            <w:tcW w:w="8239" w:type="dxa"/>
            <w:vAlign w:val="center"/>
          </w:tcPr>
          <w:p w14:paraId="23AAB8A6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Ethernet Debug Communication Link</w:t>
            </w:r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Отладочная</w:t>
            </w:r>
            <w:r w:rsidRPr="00291647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коммуникационная</w:t>
            </w:r>
            <w:r w:rsidRPr="00291647">
              <w:rPr>
                <w:lang w:val="en-US"/>
              </w:rPr>
              <w:t xml:space="preserve"> </w:t>
            </w:r>
            <w:r>
              <w:rPr>
                <w:lang w:val="ru-RU"/>
              </w:rPr>
              <w:t>ссылка</w:t>
            </w:r>
            <w:r w:rsidRPr="00291647">
              <w:rPr>
                <w:lang w:val="en-US"/>
              </w:rPr>
              <w:t xml:space="preserve"> Ethernet</w:t>
            </w:r>
            <w:r>
              <w:rPr>
                <w:lang w:val="en-US"/>
              </w:rPr>
              <w:t>)</w:t>
            </w:r>
          </w:p>
        </w:tc>
      </w:tr>
      <w:tr w:rsidR="00150645" w:rsidRPr="00405815" w14:paraId="7F167974" w14:textId="77777777" w:rsidTr="00405815">
        <w:trPr>
          <w:cantSplit/>
          <w:jc w:val="center"/>
        </w:trPr>
        <w:tc>
          <w:tcPr>
            <w:tcW w:w="1436" w:type="dxa"/>
          </w:tcPr>
          <w:p w14:paraId="64006A37" w14:textId="77777777" w:rsidR="00150645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ELF</w:t>
            </w:r>
          </w:p>
        </w:tc>
        <w:tc>
          <w:tcPr>
            <w:tcW w:w="8239" w:type="dxa"/>
            <w:vAlign w:val="center"/>
          </w:tcPr>
          <w:p w14:paraId="7EF7AF8C" w14:textId="77777777" w:rsidR="00150645" w:rsidRPr="00DA3964" w:rsidRDefault="00150645" w:rsidP="00405815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r w:rsidRPr="005B4AE9">
              <w:rPr>
                <w:lang w:val="en-US"/>
              </w:rPr>
              <w:t>Executable and Linkable Format</w:t>
            </w:r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Ф</w:t>
            </w:r>
            <w:proofErr w:type="spellStart"/>
            <w:r>
              <w:t>ормат</w:t>
            </w:r>
            <w:proofErr w:type="spellEnd"/>
            <w:r>
              <w:t xml:space="preserve"> исполнимых и компонуемых файлов</w:t>
            </w:r>
            <w:r>
              <w:rPr>
                <w:lang w:val="en-US"/>
              </w:rPr>
              <w:t>)</w:t>
            </w:r>
          </w:p>
        </w:tc>
      </w:tr>
      <w:tr w:rsidR="00150645" w:rsidRPr="00405815" w14:paraId="3CD33A06" w14:textId="77777777" w:rsidTr="00405815">
        <w:trPr>
          <w:cantSplit/>
          <w:jc w:val="center"/>
        </w:trPr>
        <w:tc>
          <w:tcPr>
            <w:tcW w:w="1436" w:type="dxa"/>
          </w:tcPr>
          <w:p w14:paraId="1C3E510D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EEPROM</w:t>
            </w:r>
          </w:p>
        </w:tc>
        <w:tc>
          <w:tcPr>
            <w:tcW w:w="8239" w:type="dxa"/>
            <w:vAlign w:val="center"/>
          </w:tcPr>
          <w:p w14:paraId="1DB82795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Electrically Erasable Programmable Read-Only Memor</w:t>
            </w:r>
            <w:r>
              <w:rPr>
                <w:lang w:val="en-US"/>
              </w:rPr>
              <w:t>y</w:t>
            </w:r>
            <w:r w:rsidRPr="00291647">
              <w:rPr>
                <w:lang w:val="en-US"/>
              </w:rPr>
              <w:t xml:space="preserve"> (</w:t>
            </w:r>
            <w:r>
              <w:rPr>
                <w:rStyle w:val="ilfuvd"/>
                <w:lang w:val="ru-RU"/>
              </w:rPr>
              <w:t>Э</w:t>
            </w:r>
            <w:proofErr w:type="spellStart"/>
            <w:r>
              <w:rPr>
                <w:rStyle w:val="ilfuvd"/>
              </w:rPr>
              <w:t>лектрически</w:t>
            </w:r>
            <w:proofErr w:type="spellEnd"/>
            <w:r>
              <w:rPr>
                <w:rStyle w:val="ilfuvd"/>
              </w:rPr>
              <w:t xml:space="preserve"> стираемое перепрограммируемое ПЗУ</w:t>
            </w:r>
            <w:r w:rsidRPr="00291647">
              <w:rPr>
                <w:lang w:val="en-US"/>
              </w:rPr>
              <w:t>)</w:t>
            </w:r>
          </w:p>
        </w:tc>
      </w:tr>
      <w:tr w:rsidR="00150645" w:rsidRPr="001D711D" w14:paraId="461A54B4" w14:textId="77777777" w:rsidTr="00405815">
        <w:trPr>
          <w:cantSplit/>
          <w:jc w:val="center"/>
        </w:trPr>
        <w:tc>
          <w:tcPr>
            <w:tcW w:w="1436" w:type="dxa"/>
          </w:tcPr>
          <w:p w14:paraId="0E65C92E" w14:textId="77777777" w:rsidR="00150645" w:rsidRPr="002D74D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EXT</w:t>
            </w:r>
          </w:p>
        </w:tc>
        <w:tc>
          <w:tcPr>
            <w:tcW w:w="8239" w:type="dxa"/>
            <w:vAlign w:val="center"/>
          </w:tcPr>
          <w:p w14:paraId="71E3AABF" w14:textId="77777777" w:rsidR="00150645" w:rsidRPr="001D711D" w:rsidRDefault="00150645" w:rsidP="00405815">
            <w:pPr>
              <w:pStyle w:val="af"/>
              <w:spacing w:after="60" w:line="360" w:lineRule="auto"/>
              <w:rPr>
                <w:lang w:val="ru-RU"/>
              </w:rPr>
            </w:pPr>
            <w:r w:rsidRPr="00DA3964">
              <w:sym w:font="Symbol" w:char="F02D"/>
            </w:r>
            <w:r w:rsidRPr="001D711D">
              <w:rPr>
                <w:lang w:val="ru-RU"/>
              </w:rPr>
              <w:t xml:space="preserve"> </w:t>
            </w:r>
            <w:proofErr w:type="spellStart"/>
            <w:r>
              <w:rPr>
                <w:rStyle w:val="acopre"/>
              </w:rPr>
              <w:t>Extended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File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System</w:t>
            </w:r>
            <w:proofErr w:type="spellEnd"/>
            <w:r w:rsidRPr="001D711D">
              <w:rPr>
                <w:lang w:val="ru-RU"/>
              </w:rPr>
              <w:t xml:space="preserve"> (</w:t>
            </w:r>
            <w:r>
              <w:rPr>
                <w:lang w:val="ru-RU"/>
              </w:rPr>
              <w:t>Р</w:t>
            </w:r>
            <w:r w:rsidRPr="002D74D1">
              <w:rPr>
                <w:lang w:val="ru-RU"/>
              </w:rPr>
              <w:t>асширенная файловая система</w:t>
            </w:r>
            <w:r w:rsidRPr="001D711D">
              <w:rPr>
                <w:lang w:val="ru-RU"/>
              </w:rPr>
              <w:t>)</w:t>
            </w:r>
          </w:p>
        </w:tc>
      </w:tr>
      <w:tr w:rsidR="00150645" w:rsidRPr="00405815" w14:paraId="0B64A2B8" w14:textId="77777777" w:rsidTr="00405815">
        <w:trPr>
          <w:cantSplit/>
          <w:jc w:val="center"/>
        </w:trPr>
        <w:tc>
          <w:tcPr>
            <w:tcW w:w="1436" w:type="dxa"/>
          </w:tcPr>
          <w:p w14:paraId="7B3045D8" w14:textId="77777777" w:rsidR="00150645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FAT</w:t>
            </w:r>
          </w:p>
        </w:tc>
        <w:tc>
          <w:tcPr>
            <w:tcW w:w="8239" w:type="dxa"/>
            <w:vAlign w:val="center"/>
          </w:tcPr>
          <w:p w14:paraId="05F4621D" w14:textId="77777777" w:rsidR="00150645" w:rsidRPr="00DA3964" w:rsidRDefault="00150645" w:rsidP="00405815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proofErr w:type="spellStart"/>
            <w:r w:rsidRPr="00C05C57">
              <w:t>File</w:t>
            </w:r>
            <w:proofErr w:type="spellEnd"/>
            <w:r w:rsidRPr="00C05C57">
              <w:t xml:space="preserve"> </w:t>
            </w:r>
            <w:proofErr w:type="spellStart"/>
            <w:r w:rsidRPr="00C05C57">
              <w:t>Allocation</w:t>
            </w:r>
            <w:proofErr w:type="spellEnd"/>
            <w:r w:rsidRPr="00C05C57">
              <w:t xml:space="preserve"> </w:t>
            </w:r>
            <w:proofErr w:type="spellStart"/>
            <w:r w:rsidRPr="00C05C57">
              <w:t>Table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lang w:val="ru-RU"/>
              </w:rPr>
              <w:t>Т</w:t>
            </w:r>
            <w:proofErr w:type="spellStart"/>
            <w:r>
              <w:t>аблица</w:t>
            </w:r>
            <w:proofErr w:type="spellEnd"/>
            <w:r>
              <w:t xml:space="preserve"> размещения файлов</w:t>
            </w:r>
            <w:r>
              <w:rPr>
                <w:lang w:val="en-US"/>
              </w:rPr>
              <w:t>)</w:t>
            </w:r>
          </w:p>
        </w:tc>
      </w:tr>
      <w:tr w:rsidR="00150645" w:rsidRPr="00D3420D" w14:paraId="183208BD" w14:textId="77777777" w:rsidTr="00405815">
        <w:trPr>
          <w:cantSplit/>
          <w:jc w:val="center"/>
        </w:trPr>
        <w:tc>
          <w:tcPr>
            <w:tcW w:w="1436" w:type="dxa"/>
          </w:tcPr>
          <w:p w14:paraId="2EC31874" w14:textId="77777777" w:rsidR="00150645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FDT</w:t>
            </w:r>
          </w:p>
        </w:tc>
        <w:tc>
          <w:tcPr>
            <w:tcW w:w="8239" w:type="dxa"/>
            <w:vAlign w:val="center"/>
          </w:tcPr>
          <w:p w14:paraId="0D8DE90B" w14:textId="77777777" w:rsidR="00150645" w:rsidRPr="00DA3964" w:rsidRDefault="00150645" w:rsidP="00405815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3420D">
              <w:rPr>
                <w:lang w:val="ru-RU"/>
              </w:rPr>
              <w:t xml:space="preserve"> </w:t>
            </w:r>
            <w:proofErr w:type="spellStart"/>
            <w:r>
              <w:t>Flattened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r w:rsidRPr="00D3420D">
              <w:rPr>
                <w:lang w:val="ru-RU"/>
              </w:rPr>
              <w:t>(</w:t>
            </w:r>
            <w:r>
              <w:rPr>
                <w:lang w:val="ru-RU"/>
              </w:rPr>
              <w:t>Формат файла с упрощенным описание дерева устройств</w:t>
            </w:r>
            <w:r w:rsidRPr="00D3420D">
              <w:rPr>
                <w:lang w:val="ru-RU"/>
              </w:rPr>
              <w:t>)</w:t>
            </w:r>
          </w:p>
        </w:tc>
      </w:tr>
      <w:tr w:rsidR="00150645" w:rsidRPr="00FF26D3" w14:paraId="0B87A7BF" w14:textId="77777777" w:rsidTr="00405815">
        <w:trPr>
          <w:cantSplit/>
          <w:jc w:val="center"/>
        </w:trPr>
        <w:tc>
          <w:tcPr>
            <w:tcW w:w="1436" w:type="dxa"/>
          </w:tcPr>
          <w:p w14:paraId="528607E9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GPIO</w:t>
            </w:r>
          </w:p>
        </w:tc>
        <w:tc>
          <w:tcPr>
            <w:tcW w:w="8239" w:type="dxa"/>
            <w:vAlign w:val="center"/>
          </w:tcPr>
          <w:p w14:paraId="7AEA59E5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r>
              <w:rPr>
                <w:lang w:val="en-US"/>
              </w:rPr>
              <w:t>G</w:t>
            </w:r>
            <w:proofErr w:type="spellStart"/>
            <w:r w:rsidRPr="00291647">
              <w:rPr>
                <w:lang w:val="ru-RU"/>
              </w:rPr>
              <w:t>eneral</w:t>
            </w:r>
            <w:proofErr w:type="spellEnd"/>
            <w:r w:rsidRPr="00291647">
              <w:rPr>
                <w:lang w:val="ru-RU"/>
              </w:rPr>
              <w:t>-</w:t>
            </w:r>
            <w:r>
              <w:rPr>
                <w:lang w:val="en-US"/>
              </w:rPr>
              <w:t>P</w:t>
            </w:r>
            <w:proofErr w:type="spellStart"/>
            <w:r>
              <w:rPr>
                <w:lang w:val="ru-RU"/>
              </w:rPr>
              <w:t>urpose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I</w:t>
            </w:r>
            <w:r w:rsidRPr="00291647">
              <w:rPr>
                <w:lang w:val="ru-RU"/>
              </w:rPr>
              <w:t>nput</w:t>
            </w:r>
            <w:proofErr w:type="spellEnd"/>
            <w:r w:rsidRPr="00291647">
              <w:rPr>
                <w:lang w:val="ru-RU"/>
              </w:rPr>
              <w:t>/</w:t>
            </w:r>
            <w:r>
              <w:rPr>
                <w:lang w:val="en-US"/>
              </w:rPr>
              <w:t>O</w:t>
            </w:r>
            <w:proofErr w:type="spellStart"/>
            <w:r w:rsidRPr="00291647">
              <w:rPr>
                <w:lang w:val="ru-RU"/>
              </w:rPr>
              <w:t>utput</w:t>
            </w:r>
            <w:proofErr w:type="spellEnd"/>
            <w:r>
              <w:rPr>
                <w:lang w:val="ru-RU"/>
              </w:rPr>
              <w:t xml:space="preserve"> (</w:t>
            </w:r>
            <w:r w:rsidRPr="00291647">
              <w:rPr>
                <w:lang w:val="ru-RU"/>
              </w:rPr>
              <w:t>Интерфейс ввода/вывода общего назначения</w:t>
            </w:r>
            <w:r>
              <w:rPr>
                <w:lang w:val="ru-RU"/>
              </w:rPr>
              <w:t>)</w:t>
            </w:r>
          </w:p>
        </w:tc>
      </w:tr>
      <w:tr w:rsidR="00150645" w14:paraId="14B5711E" w14:textId="77777777" w:rsidTr="00405815">
        <w:trPr>
          <w:cantSplit/>
          <w:jc w:val="center"/>
        </w:trPr>
        <w:tc>
          <w:tcPr>
            <w:tcW w:w="1436" w:type="dxa"/>
          </w:tcPr>
          <w:p w14:paraId="6E3B001C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IP</w:t>
            </w:r>
          </w:p>
        </w:tc>
        <w:tc>
          <w:tcPr>
            <w:tcW w:w="8239" w:type="dxa"/>
            <w:vAlign w:val="center"/>
          </w:tcPr>
          <w:p w14:paraId="68801513" w14:textId="77777777" w:rsidR="00150645" w:rsidRPr="00B25BA5" w:rsidRDefault="00150645" w:rsidP="00405815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proofErr w:type="spellStart"/>
            <w:r>
              <w:rPr>
                <w:rStyle w:val="ilfuvd"/>
              </w:rPr>
              <w:t>Internet</w:t>
            </w:r>
            <w:proofErr w:type="spellEnd"/>
            <w:r>
              <w:rPr>
                <w:rStyle w:val="ilfuvd"/>
              </w:rPr>
              <w:t xml:space="preserve"> </w:t>
            </w:r>
            <w:proofErr w:type="spellStart"/>
            <w:r>
              <w:rPr>
                <w:rStyle w:val="ilfuvd"/>
              </w:rPr>
              <w:t>Protocol</w:t>
            </w:r>
            <w:proofErr w:type="spellEnd"/>
            <w:r>
              <w:rPr>
                <w:rStyle w:val="ilfuvd"/>
              </w:rPr>
              <w:t xml:space="preserve"> (Межсетевой протокол)</w:t>
            </w:r>
          </w:p>
        </w:tc>
      </w:tr>
      <w:tr w:rsidR="00150645" w:rsidRPr="00FF26D3" w14:paraId="61991DCB" w14:textId="77777777" w:rsidTr="00405815">
        <w:trPr>
          <w:cantSplit/>
          <w:jc w:val="center"/>
        </w:trPr>
        <w:tc>
          <w:tcPr>
            <w:tcW w:w="1436" w:type="dxa"/>
          </w:tcPr>
          <w:p w14:paraId="0FC13F01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MMC</w:t>
            </w:r>
          </w:p>
        </w:tc>
        <w:tc>
          <w:tcPr>
            <w:tcW w:w="8239" w:type="dxa"/>
            <w:vAlign w:val="center"/>
          </w:tcPr>
          <w:p w14:paraId="039AB833" w14:textId="77777777" w:rsidR="00150645" w:rsidRPr="00B25BA5" w:rsidRDefault="00150645" w:rsidP="00405815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proofErr w:type="spellStart"/>
            <w:r>
              <w:rPr>
                <w:rStyle w:val="st"/>
              </w:rPr>
              <w:t>MultiMedia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Card</w:t>
            </w:r>
            <w:proofErr w:type="spellEnd"/>
            <w:r>
              <w:t xml:space="preserve"> (П</w:t>
            </w:r>
            <w:r w:rsidRPr="00291647">
              <w:t xml:space="preserve">ортативная </w:t>
            </w:r>
            <w:proofErr w:type="spellStart"/>
            <w:r w:rsidRPr="00291647">
              <w:t>флеш</w:t>
            </w:r>
            <w:proofErr w:type="spellEnd"/>
            <w:r w:rsidRPr="00291647">
              <w:t>-карта памяти, использующаяся для многократной записи и хранения информации в портативных электронных устройствах</w:t>
            </w:r>
            <w:r>
              <w:t>)</w:t>
            </w:r>
          </w:p>
        </w:tc>
      </w:tr>
      <w:tr w:rsidR="00150645" w:rsidRPr="00FF26D3" w14:paraId="670ED258" w14:textId="77777777" w:rsidTr="00405815">
        <w:trPr>
          <w:cantSplit/>
          <w:jc w:val="center"/>
        </w:trPr>
        <w:tc>
          <w:tcPr>
            <w:tcW w:w="1436" w:type="dxa"/>
          </w:tcPr>
          <w:p w14:paraId="4A18E776" w14:textId="77777777" w:rsidR="00150645" w:rsidRPr="005B4AE9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NFS</w:t>
            </w:r>
          </w:p>
        </w:tc>
        <w:tc>
          <w:tcPr>
            <w:tcW w:w="8239" w:type="dxa"/>
            <w:vAlign w:val="center"/>
          </w:tcPr>
          <w:p w14:paraId="3874773B" w14:textId="77777777" w:rsidR="00150645" w:rsidRPr="005B4AE9" w:rsidRDefault="00150645" w:rsidP="00405815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proofErr w:type="spellStart"/>
            <w:r>
              <w:rPr>
                <w:rStyle w:val="acopre"/>
              </w:rPr>
              <w:t>Network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File</w:t>
            </w:r>
            <w:proofErr w:type="spellEnd"/>
            <w:r>
              <w:rPr>
                <w:rStyle w:val="acopre"/>
              </w:rPr>
              <w:t xml:space="preserve"> </w:t>
            </w:r>
            <w:proofErr w:type="spellStart"/>
            <w:r>
              <w:rPr>
                <w:rStyle w:val="acopre"/>
              </w:rPr>
              <w:t>System</w:t>
            </w:r>
            <w:proofErr w:type="spellEnd"/>
            <w:r>
              <w:t xml:space="preserve"> (</w:t>
            </w:r>
            <w:r>
              <w:rPr>
                <w:rStyle w:val="acopre"/>
              </w:rPr>
              <w:t>П</w:t>
            </w:r>
            <w:r>
              <w:rPr>
                <w:rStyle w:val="acopre"/>
                <w:lang w:val="en-US"/>
              </w:rPr>
              <w:t>U</w:t>
            </w:r>
            <w:proofErr w:type="spellStart"/>
            <w:r>
              <w:rPr>
                <w:rStyle w:val="acopre"/>
              </w:rPr>
              <w:t>ротокол</w:t>
            </w:r>
            <w:proofErr w:type="spellEnd"/>
            <w:r>
              <w:rPr>
                <w:rStyle w:val="acopre"/>
              </w:rPr>
              <w:t xml:space="preserve"> сетевого доступа к файловым системам</w:t>
            </w:r>
            <w:r w:rsidRPr="005B4AE9">
              <w:rPr>
                <w:rStyle w:val="acopre"/>
              </w:rPr>
              <w:t>)</w:t>
            </w:r>
          </w:p>
        </w:tc>
      </w:tr>
      <w:tr w:rsidR="00150645" w14:paraId="129C22D0" w14:textId="77777777" w:rsidTr="00405815">
        <w:trPr>
          <w:cantSplit/>
          <w:jc w:val="center"/>
        </w:trPr>
        <w:tc>
          <w:tcPr>
            <w:tcW w:w="1436" w:type="dxa"/>
          </w:tcPr>
          <w:p w14:paraId="3EA877D9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RAM</w:t>
            </w:r>
          </w:p>
        </w:tc>
        <w:tc>
          <w:tcPr>
            <w:tcW w:w="8239" w:type="dxa"/>
            <w:vAlign w:val="center"/>
          </w:tcPr>
          <w:p w14:paraId="600A9FAA" w14:textId="77777777" w:rsidR="00150645" w:rsidRDefault="00150645" w:rsidP="00405815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proofErr w:type="spellStart"/>
            <w:r>
              <w:rPr>
                <w:rStyle w:val="st"/>
              </w:rPr>
              <w:t>Random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Access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Memory</w:t>
            </w:r>
            <w:proofErr w:type="spellEnd"/>
            <w:r>
              <w:rPr>
                <w:rStyle w:val="st"/>
              </w:rPr>
              <w:t xml:space="preserve"> (Память с произвольной выборкой)</w:t>
            </w:r>
          </w:p>
        </w:tc>
      </w:tr>
      <w:tr w:rsidR="00150645" w14:paraId="0A9345A5" w14:textId="77777777" w:rsidTr="00405815">
        <w:trPr>
          <w:cantSplit/>
          <w:jc w:val="center"/>
        </w:trPr>
        <w:tc>
          <w:tcPr>
            <w:tcW w:w="1436" w:type="dxa"/>
          </w:tcPr>
          <w:p w14:paraId="0AF0482D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SD</w:t>
            </w:r>
          </w:p>
        </w:tc>
        <w:tc>
          <w:tcPr>
            <w:tcW w:w="8239" w:type="dxa"/>
            <w:vAlign w:val="center"/>
          </w:tcPr>
          <w:p w14:paraId="3F0DAC2E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Secure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Digital</w:t>
            </w:r>
            <w:proofErr w:type="spellEnd"/>
            <w:r>
              <w:rPr>
                <w:lang w:val="ru-RU"/>
              </w:rPr>
              <w:t xml:space="preserve"> (Ф</w:t>
            </w:r>
            <w:r w:rsidRPr="00291647">
              <w:rPr>
                <w:lang w:val="ru-RU"/>
              </w:rPr>
              <w:t>ормат карт памяти</w:t>
            </w:r>
            <w:r>
              <w:rPr>
                <w:lang w:val="ru-RU"/>
              </w:rPr>
              <w:t xml:space="preserve"> </w:t>
            </w:r>
            <w:r>
              <w:t>для использования в портативных устройствах</w:t>
            </w:r>
            <w:r>
              <w:rPr>
                <w:lang w:val="ru-RU"/>
              </w:rPr>
              <w:t>)</w:t>
            </w:r>
          </w:p>
        </w:tc>
      </w:tr>
      <w:tr w:rsidR="00150645" w:rsidRPr="00FF26D3" w14:paraId="5720E65D" w14:textId="77777777" w:rsidTr="00405815">
        <w:trPr>
          <w:cantSplit/>
          <w:jc w:val="center"/>
        </w:trPr>
        <w:tc>
          <w:tcPr>
            <w:tcW w:w="1436" w:type="dxa"/>
          </w:tcPr>
          <w:p w14:paraId="4EE371C1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SDIO</w:t>
            </w:r>
          </w:p>
        </w:tc>
        <w:tc>
          <w:tcPr>
            <w:tcW w:w="8239" w:type="dxa"/>
            <w:vAlign w:val="center"/>
          </w:tcPr>
          <w:p w14:paraId="068FD667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Digital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rPr>
                <w:lang w:val="ru-RU"/>
              </w:rPr>
              <w:t xml:space="preserve"> (С</w:t>
            </w:r>
            <w:r w:rsidRPr="00291647">
              <w:rPr>
                <w:lang w:val="ru-RU"/>
              </w:rPr>
              <w:t>тандарт, поддержка которого позволяет использовать со слотом расширения формата SD/MMS соответствующую периферию</w:t>
            </w:r>
            <w:r>
              <w:rPr>
                <w:lang w:val="ru-RU"/>
              </w:rPr>
              <w:t>)</w:t>
            </w:r>
          </w:p>
        </w:tc>
      </w:tr>
      <w:tr w:rsidR="00150645" w:rsidRPr="00FF26D3" w14:paraId="430666E0" w14:textId="77777777" w:rsidTr="00405815">
        <w:trPr>
          <w:cantSplit/>
          <w:jc w:val="center"/>
        </w:trPr>
        <w:tc>
          <w:tcPr>
            <w:tcW w:w="1436" w:type="dxa"/>
          </w:tcPr>
          <w:p w14:paraId="2432596D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SPI </w:t>
            </w:r>
          </w:p>
        </w:tc>
        <w:tc>
          <w:tcPr>
            <w:tcW w:w="8239" w:type="dxa"/>
            <w:vAlign w:val="center"/>
          </w:tcPr>
          <w:p w14:paraId="3A9D63B2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Serial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Peripheral</w:t>
            </w:r>
            <w:proofErr w:type="spellEnd"/>
            <w:r w:rsidRPr="00291647">
              <w:rPr>
                <w:lang w:val="ru-RU"/>
              </w:rPr>
              <w:t xml:space="preserve"> </w:t>
            </w:r>
            <w:proofErr w:type="spellStart"/>
            <w:r w:rsidRPr="00291647">
              <w:rPr>
                <w:lang w:val="ru-RU"/>
              </w:rPr>
              <w:t>Interface</w:t>
            </w:r>
            <w:proofErr w:type="spellEnd"/>
            <w:r>
              <w:rPr>
                <w:lang w:val="ru-RU"/>
              </w:rPr>
              <w:t xml:space="preserve"> (</w:t>
            </w:r>
            <w:r>
              <w:rPr>
                <w:rStyle w:val="st"/>
                <w:lang w:val="ru-RU"/>
              </w:rPr>
              <w:t>П</w:t>
            </w:r>
            <w:proofErr w:type="spellStart"/>
            <w:r>
              <w:rPr>
                <w:rStyle w:val="st"/>
              </w:rPr>
              <w:t>оследовательный</w:t>
            </w:r>
            <w:proofErr w:type="spellEnd"/>
            <w:r>
              <w:rPr>
                <w:rStyle w:val="st"/>
              </w:rPr>
              <w:t xml:space="preserve"> периферийный интерфейс</w:t>
            </w:r>
            <w:r>
              <w:rPr>
                <w:lang w:val="ru-RU"/>
              </w:rPr>
              <w:t>)</w:t>
            </w:r>
          </w:p>
        </w:tc>
      </w:tr>
      <w:tr w:rsidR="00150645" w:rsidRPr="00FF26D3" w14:paraId="50A6D9E2" w14:textId="77777777" w:rsidTr="00405815">
        <w:trPr>
          <w:cantSplit/>
          <w:jc w:val="center"/>
        </w:trPr>
        <w:tc>
          <w:tcPr>
            <w:tcW w:w="1436" w:type="dxa"/>
          </w:tcPr>
          <w:p w14:paraId="67A57697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TFTP</w:t>
            </w:r>
          </w:p>
        </w:tc>
        <w:tc>
          <w:tcPr>
            <w:tcW w:w="8239" w:type="dxa"/>
            <w:vAlign w:val="center"/>
          </w:tcPr>
          <w:p w14:paraId="51C3692E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Trivial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File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Transfer</w:t>
            </w:r>
            <w:proofErr w:type="spellEnd"/>
            <w:r w:rsidRPr="00407151">
              <w:rPr>
                <w:lang w:val="ru-RU"/>
              </w:rPr>
              <w:t xml:space="preserve"> </w:t>
            </w:r>
            <w:proofErr w:type="spellStart"/>
            <w:r w:rsidRPr="00407151">
              <w:rPr>
                <w:lang w:val="ru-RU"/>
              </w:rPr>
              <w:t>Protocol</w:t>
            </w:r>
            <w:proofErr w:type="spellEnd"/>
            <w:r w:rsidRPr="00407151">
              <w:rPr>
                <w:lang w:val="ru-RU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ru-RU"/>
              </w:rPr>
              <w:t>П</w:t>
            </w:r>
            <w:r w:rsidRPr="00407151">
              <w:rPr>
                <w:lang w:val="ru-RU"/>
              </w:rPr>
              <w:t>ростой протокол передачи файлов</w:t>
            </w:r>
            <w:r>
              <w:rPr>
                <w:lang w:val="en-US"/>
              </w:rPr>
              <w:t>)</w:t>
            </w:r>
          </w:p>
        </w:tc>
      </w:tr>
      <w:tr w:rsidR="00150645" w:rsidRPr="00405815" w14:paraId="4AF86B32" w14:textId="77777777" w:rsidTr="00405815">
        <w:trPr>
          <w:cantSplit/>
          <w:jc w:val="center"/>
        </w:trPr>
        <w:tc>
          <w:tcPr>
            <w:tcW w:w="1436" w:type="dxa"/>
          </w:tcPr>
          <w:p w14:paraId="2C019A94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UART</w:t>
            </w:r>
          </w:p>
        </w:tc>
        <w:tc>
          <w:tcPr>
            <w:tcW w:w="8239" w:type="dxa"/>
            <w:vAlign w:val="center"/>
          </w:tcPr>
          <w:p w14:paraId="5493F3AF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proofErr w:type="spellStart"/>
            <w:r>
              <w:rPr>
                <w:rStyle w:val="st"/>
              </w:rPr>
              <w:t>Universal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Asynchronous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Receiver-Transmitter</w:t>
            </w:r>
            <w:proofErr w:type="spellEnd"/>
            <w:r w:rsidRPr="00291647">
              <w:rPr>
                <w:rStyle w:val="st"/>
                <w:lang w:val="en-US"/>
              </w:rPr>
              <w:t xml:space="preserve"> (</w:t>
            </w:r>
            <w:r>
              <w:rPr>
                <w:rStyle w:val="st"/>
              </w:rPr>
              <w:t>Универсальный асинхронный приёмопередатчик</w:t>
            </w:r>
            <w:r w:rsidRPr="00291647">
              <w:rPr>
                <w:rStyle w:val="st"/>
                <w:lang w:val="en-US"/>
              </w:rPr>
              <w:t>)</w:t>
            </w:r>
          </w:p>
        </w:tc>
      </w:tr>
      <w:tr w:rsidR="00150645" w:rsidRPr="00FF26D3" w14:paraId="33CDFD17" w14:textId="77777777" w:rsidTr="00405815">
        <w:trPr>
          <w:cantSplit/>
          <w:jc w:val="center"/>
        </w:trPr>
        <w:tc>
          <w:tcPr>
            <w:tcW w:w="1436" w:type="dxa"/>
          </w:tcPr>
          <w:p w14:paraId="37354936" w14:textId="77777777" w:rsidR="00150645" w:rsidRPr="00407151" w:rsidRDefault="00150645" w:rsidP="00405815">
            <w:pPr>
              <w:pStyle w:val="af"/>
              <w:spacing w:after="60"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USB</w:t>
            </w:r>
          </w:p>
        </w:tc>
        <w:tc>
          <w:tcPr>
            <w:tcW w:w="8239" w:type="dxa"/>
            <w:vAlign w:val="center"/>
          </w:tcPr>
          <w:p w14:paraId="1246739D" w14:textId="77777777" w:rsidR="00150645" w:rsidRPr="00291647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proofErr w:type="spellStart"/>
            <w:r>
              <w:rPr>
                <w:rStyle w:val="st"/>
              </w:rPr>
              <w:t>Universal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Serial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Bus</w:t>
            </w:r>
            <w:proofErr w:type="spellEnd"/>
            <w:r>
              <w:rPr>
                <w:rStyle w:val="st"/>
                <w:lang w:val="ru-RU"/>
              </w:rPr>
              <w:t xml:space="preserve"> (У</w:t>
            </w:r>
            <w:proofErr w:type="spellStart"/>
            <w:r>
              <w:rPr>
                <w:rStyle w:val="st"/>
              </w:rPr>
              <w:t>ниверсальная</w:t>
            </w:r>
            <w:proofErr w:type="spellEnd"/>
            <w:r>
              <w:rPr>
                <w:rStyle w:val="st"/>
              </w:rPr>
              <w:t xml:space="preserve"> последовательная шина</w:t>
            </w:r>
            <w:r>
              <w:rPr>
                <w:rStyle w:val="st"/>
                <w:lang w:val="ru-RU"/>
              </w:rPr>
              <w:t>)</w:t>
            </w:r>
          </w:p>
        </w:tc>
      </w:tr>
      <w:tr w:rsidR="00150645" w:rsidRPr="00FF26D3" w14:paraId="6AC41F32" w14:textId="77777777" w:rsidTr="00405815">
        <w:trPr>
          <w:cantSplit/>
          <w:jc w:val="center"/>
        </w:trPr>
        <w:tc>
          <w:tcPr>
            <w:tcW w:w="1436" w:type="dxa"/>
          </w:tcPr>
          <w:p w14:paraId="007337E5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НТЦ</w:t>
            </w:r>
          </w:p>
        </w:tc>
        <w:tc>
          <w:tcPr>
            <w:tcW w:w="8239" w:type="dxa"/>
            <w:vAlign w:val="center"/>
          </w:tcPr>
          <w:p w14:paraId="5F340C2E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 w:rsidRPr="00DA3964">
              <w:sym w:font="Symbol" w:char="F02D"/>
            </w:r>
            <w:r w:rsidRPr="00DA39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научно-технический центр</w:t>
            </w:r>
          </w:p>
        </w:tc>
      </w:tr>
      <w:tr w:rsidR="00150645" w:rsidRPr="00FF26D3" w14:paraId="538A7E11" w14:textId="77777777" w:rsidTr="00405815">
        <w:trPr>
          <w:cantSplit/>
          <w:jc w:val="center"/>
        </w:trPr>
        <w:tc>
          <w:tcPr>
            <w:tcW w:w="1436" w:type="dxa"/>
          </w:tcPr>
          <w:p w14:paraId="00EDA858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ППО</w:t>
            </w:r>
          </w:p>
        </w:tc>
        <w:tc>
          <w:tcPr>
            <w:tcW w:w="8239" w:type="dxa"/>
            <w:vAlign w:val="center"/>
          </w:tcPr>
          <w:p w14:paraId="385FF017" w14:textId="77777777" w:rsidR="00150645" w:rsidRPr="00784669" w:rsidRDefault="00150645" w:rsidP="00405815">
            <w:pPr>
              <w:pStyle w:val="af"/>
              <w:spacing w:after="60" w:line="360" w:lineRule="auto"/>
              <w:rPr>
                <w:lang w:val="ru-RU" w:eastAsia="ru-RU"/>
              </w:rPr>
            </w:pPr>
            <w:r>
              <w:sym w:font="Symbol" w:char="F02D"/>
            </w:r>
            <w:r>
              <w:rPr>
                <w:lang w:val="ru-RU"/>
              </w:rPr>
              <w:t xml:space="preserve"> </w:t>
            </w:r>
            <w:r>
              <w:t>пакет</w:t>
            </w:r>
            <w:r w:rsidRPr="00A00AF9">
              <w:t xml:space="preserve"> программного обеспечения</w:t>
            </w:r>
          </w:p>
        </w:tc>
      </w:tr>
    </w:tbl>
    <w:p w14:paraId="74E17654" w14:textId="77777777" w:rsidR="008F2C15" w:rsidRPr="008F2C15" w:rsidRDefault="008F2C15" w:rsidP="008F2C15">
      <w:pPr>
        <w:pStyle w:val="a7"/>
        <w:rPr>
          <w:lang w:val="ru-RU" w:eastAsia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"/>
        <w:gridCol w:w="1031"/>
        <w:gridCol w:w="1031"/>
        <w:gridCol w:w="1031"/>
        <w:gridCol w:w="1031"/>
        <w:gridCol w:w="1105"/>
        <w:gridCol w:w="1134"/>
        <w:gridCol w:w="1351"/>
        <w:gridCol w:w="1089"/>
        <w:gridCol w:w="1104"/>
      </w:tblGrid>
      <w:tr w:rsidR="001B1AD8" w:rsidRPr="00634CC5" w14:paraId="702B47DC" w14:textId="77777777" w:rsidTr="00583439">
        <w:trPr>
          <w:cantSplit/>
          <w:trHeight w:val="567"/>
        </w:trPr>
        <w:tc>
          <w:tcPr>
            <w:tcW w:w="10456" w:type="dxa"/>
            <w:gridSpan w:val="10"/>
            <w:vAlign w:val="center"/>
          </w:tcPr>
          <w:p w14:paraId="3D4DE3DC" w14:textId="77777777" w:rsidR="001B1AD8" w:rsidRPr="00D02472" w:rsidRDefault="001B1AD8" w:rsidP="00583439">
            <w:pPr>
              <w:pStyle w:val="afffd"/>
              <w:pageBreakBefore/>
              <w:ind w:left="-85" w:right="-74"/>
              <w:rPr>
                <w:b/>
              </w:rPr>
            </w:pPr>
            <w:r w:rsidRPr="00D02472">
              <w:rPr>
                <w:rStyle w:val="af5"/>
              </w:rPr>
              <w:lastRenderedPageBreak/>
              <w:br w:type="page"/>
              <w:t>Лист регистрации изменений</w:t>
            </w:r>
          </w:p>
        </w:tc>
      </w:tr>
      <w:tr w:rsidR="001B1AD8" w:rsidRPr="00E53EFC" w14:paraId="1181BD24" w14:textId="77777777" w:rsidTr="00583439">
        <w:trPr>
          <w:cantSplit/>
        </w:trPr>
        <w:tc>
          <w:tcPr>
            <w:tcW w:w="4673" w:type="dxa"/>
            <w:gridSpan w:val="5"/>
            <w:vAlign w:val="center"/>
          </w:tcPr>
          <w:p w14:paraId="4770B410" w14:textId="77777777" w:rsidR="001B1AD8" w:rsidRPr="00E53EFC" w:rsidRDefault="001B1AD8" w:rsidP="00583439">
            <w:pPr>
              <w:pStyle w:val="afffd"/>
            </w:pPr>
            <w:r w:rsidRPr="00E53EFC">
              <w:t>Номера листов (страниц)</w:t>
            </w:r>
          </w:p>
        </w:tc>
        <w:tc>
          <w:tcPr>
            <w:tcW w:w="1105" w:type="dxa"/>
            <w:vMerge w:val="restart"/>
            <w:vAlign w:val="center"/>
          </w:tcPr>
          <w:p w14:paraId="49B8AE71" w14:textId="77777777" w:rsidR="001B1AD8" w:rsidRPr="00E53EFC" w:rsidRDefault="001B1AD8" w:rsidP="00583439">
            <w:pPr>
              <w:pStyle w:val="afffd"/>
            </w:pPr>
            <w:r w:rsidRPr="00E53EFC">
              <w:t>Всего листов (страниц) в докум.</w:t>
            </w:r>
          </w:p>
        </w:tc>
        <w:tc>
          <w:tcPr>
            <w:tcW w:w="1134" w:type="dxa"/>
            <w:vMerge w:val="restart"/>
            <w:vAlign w:val="center"/>
          </w:tcPr>
          <w:p w14:paraId="4D08FCB7" w14:textId="77777777" w:rsidR="001B1AD8" w:rsidRPr="00E53EFC" w:rsidRDefault="00100DF5" w:rsidP="00583439">
            <w:pPr>
              <w:pStyle w:val="afffd"/>
            </w:pPr>
            <w:r>
              <w:t xml:space="preserve">№ </w:t>
            </w:r>
            <w:r>
              <w:br/>
              <w:t>докумен</w:t>
            </w:r>
            <w:r w:rsidR="001B1AD8" w:rsidRPr="00E53EFC">
              <w:t>та</w:t>
            </w:r>
          </w:p>
        </w:tc>
        <w:tc>
          <w:tcPr>
            <w:tcW w:w="1351" w:type="dxa"/>
            <w:vMerge w:val="restart"/>
            <w:vAlign w:val="center"/>
          </w:tcPr>
          <w:p w14:paraId="6CD3E63F" w14:textId="77777777" w:rsidR="001B1AD8" w:rsidRPr="00E53EFC" w:rsidRDefault="001B1AD8" w:rsidP="00583439">
            <w:pPr>
              <w:pStyle w:val="afffd"/>
            </w:pPr>
            <w:r w:rsidRPr="00E53EFC">
              <w:t xml:space="preserve">Входящий № </w:t>
            </w:r>
            <w:proofErr w:type="spellStart"/>
            <w:r w:rsidRPr="00E53EFC">
              <w:t>сопрово-дительно</w:t>
            </w:r>
            <w:proofErr w:type="spellEnd"/>
            <w:r w:rsidRPr="00E53EFC">
              <w:t>-</w:t>
            </w:r>
            <w:r w:rsidRPr="00E53EFC">
              <w:br/>
            </w:r>
            <w:proofErr w:type="spellStart"/>
            <w:r w:rsidRPr="00E53EFC">
              <w:t>го</w:t>
            </w:r>
            <w:proofErr w:type="spellEnd"/>
            <w:r w:rsidRPr="00E53EFC">
              <w:t xml:space="preserve"> докум. и дата</w:t>
            </w:r>
          </w:p>
        </w:tc>
        <w:tc>
          <w:tcPr>
            <w:tcW w:w="1089" w:type="dxa"/>
            <w:vMerge w:val="restart"/>
            <w:vAlign w:val="center"/>
          </w:tcPr>
          <w:p w14:paraId="18350310" w14:textId="77777777" w:rsidR="001B1AD8" w:rsidRPr="00E53EFC" w:rsidRDefault="001B1AD8" w:rsidP="00583439">
            <w:pPr>
              <w:pStyle w:val="afffd"/>
            </w:pPr>
            <w:r w:rsidRPr="00E53EFC">
              <w:t>Подп.</w:t>
            </w:r>
          </w:p>
        </w:tc>
        <w:tc>
          <w:tcPr>
            <w:tcW w:w="1104" w:type="dxa"/>
            <w:vMerge w:val="restart"/>
            <w:vAlign w:val="center"/>
          </w:tcPr>
          <w:p w14:paraId="44C3402C" w14:textId="77777777" w:rsidR="001B1AD8" w:rsidRPr="00E53EFC" w:rsidRDefault="001B1AD8" w:rsidP="00583439">
            <w:pPr>
              <w:pStyle w:val="afffd"/>
            </w:pPr>
            <w:r w:rsidRPr="00E53EFC">
              <w:t>Дата</w:t>
            </w:r>
          </w:p>
        </w:tc>
      </w:tr>
      <w:tr w:rsidR="001B1AD8" w:rsidRPr="00E53EFC" w14:paraId="58BCD107" w14:textId="77777777" w:rsidTr="00583439">
        <w:trPr>
          <w:cantSplit/>
          <w:trHeight w:val="907"/>
        </w:trPr>
        <w:tc>
          <w:tcPr>
            <w:tcW w:w="549" w:type="dxa"/>
            <w:vAlign w:val="center"/>
          </w:tcPr>
          <w:p w14:paraId="3941C9CC" w14:textId="77777777" w:rsidR="001B1AD8" w:rsidRPr="00E53EFC" w:rsidRDefault="001B1AD8" w:rsidP="00583439">
            <w:pPr>
              <w:pStyle w:val="afffd"/>
            </w:pPr>
            <w:r w:rsidRPr="00E53EFC">
              <w:t>Изм.</w:t>
            </w:r>
          </w:p>
        </w:tc>
        <w:tc>
          <w:tcPr>
            <w:tcW w:w="1031" w:type="dxa"/>
          </w:tcPr>
          <w:p w14:paraId="2BE76809" w14:textId="77777777" w:rsidR="001B1AD8" w:rsidRPr="00E53EFC" w:rsidRDefault="001B1AD8" w:rsidP="00583439">
            <w:pPr>
              <w:pStyle w:val="afffd"/>
            </w:pPr>
            <w:r w:rsidRPr="00E53EFC">
              <w:t>изменен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14:paraId="678EDB56" w14:textId="77777777" w:rsidR="001B1AD8" w:rsidRPr="00E53EFC" w:rsidRDefault="001B1AD8" w:rsidP="00583439">
            <w:pPr>
              <w:pStyle w:val="afffd"/>
            </w:pPr>
            <w:r w:rsidRPr="00E53EFC">
              <w:t>заменен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14:paraId="6E8169AD" w14:textId="77777777" w:rsidR="001B1AD8" w:rsidRPr="00E53EFC" w:rsidRDefault="001B1AD8" w:rsidP="00583439">
            <w:pPr>
              <w:pStyle w:val="afffd"/>
            </w:pPr>
            <w:r w:rsidRPr="00E53EFC">
              <w:t>новых</w:t>
            </w:r>
          </w:p>
        </w:tc>
        <w:tc>
          <w:tcPr>
            <w:tcW w:w="1031" w:type="dxa"/>
          </w:tcPr>
          <w:p w14:paraId="75C00037" w14:textId="77777777" w:rsidR="001B1AD8" w:rsidRPr="00E53EFC" w:rsidRDefault="001B1AD8" w:rsidP="00583439">
            <w:pPr>
              <w:pStyle w:val="afffd"/>
            </w:pPr>
            <w:r w:rsidRPr="00E53EFC">
              <w:t>аннули</w:t>
            </w:r>
            <w:r w:rsidRPr="00E53EFC">
              <w:softHyphen/>
              <w:t>рован-</w:t>
            </w:r>
            <w:proofErr w:type="spellStart"/>
            <w:r w:rsidRPr="00E53EFC">
              <w:t>ных</w:t>
            </w:r>
            <w:proofErr w:type="spellEnd"/>
          </w:p>
        </w:tc>
        <w:tc>
          <w:tcPr>
            <w:tcW w:w="1105" w:type="dxa"/>
            <w:vMerge/>
            <w:vAlign w:val="center"/>
          </w:tcPr>
          <w:p w14:paraId="61D52D3F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A35C00C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  <w:vAlign w:val="center"/>
          </w:tcPr>
          <w:p w14:paraId="0B15775C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vMerge/>
            <w:vAlign w:val="center"/>
          </w:tcPr>
          <w:p w14:paraId="5190C695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04" w:type="dxa"/>
            <w:vMerge/>
            <w:vAlign w:val="center"/>
          </w:tcPr>
          <w:p w14:paraId="3A1F2AE1" w14:textId="77777777"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</w:tr>
      <w:tr w:rsidR="001B1AD8" w:rsidRPr="00433EFD" w14:paraId="43CF971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5EABEAD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45CDFC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A02569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6C0FBF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48FA24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5514C5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AE9A70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0BA7F9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DBD332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E5FFF3C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5A0D3AD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DE4DFD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06B3C2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CF06FB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EFB033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EB659B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49CEFC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3A6F8B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7A0351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582248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647A565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3858B607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5E598B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1FC0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126E9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CCC1E5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DB3E16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8DA9C9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5B6D9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2D5F6D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456C2CF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206C24C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B1C401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E4BEAE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17FA14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859B4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815C9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1C952C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13785BB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B63CF7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F1A69A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3544E0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442A0B6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1FBB03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25D4426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B04F15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7AA803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305F5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6AFE2E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4A113C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27FD0C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C78E07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44934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763FD5D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BDE401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7FA479E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3E6AFF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3FAB25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397776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CBE00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C5DC52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4606E5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276A46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2C8EBDB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B11FB2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124A869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84EBD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FC6DD0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B1A909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528CC8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93B970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E1D0F8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BE8915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41DA45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60361AE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6B321C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D7F470A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265DB66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42BB42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BAA5BF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196BD8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EF13FE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382E522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64132B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E6CBC0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7678D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2805B1B5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3953738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6D5461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EEFAD9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BE23DC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169250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9BD812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610EE0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287ED6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3ABCCC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0DCD7C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234D9D38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0C138E0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E74634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21209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8F57C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CAA8D5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5FE04A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D05224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901E78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91CBE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EB98A4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EFAF19A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3FC7CDC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653D017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06DA7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9C32DA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FBAA1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5DA47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2205A77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DF6305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8A91E3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AFA29E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3A268D03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1CAED34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84EFCC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9445E0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ED8C09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61063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1396AD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2C5812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2DF9233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49C8D19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81D7B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E0B47B6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4705C8D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0FAC6C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FA950F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D93A0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37FF0F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E4AFCC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3DCF629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805F29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7738DD2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5B8A026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88A26F7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0CC0BB8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43F7BF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26CC7C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23824B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EE6102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B0733B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2E58A5B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9DA1EF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FE2E07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DCB17C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35C8E4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65E093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EEA735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3571D0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0027D2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A8702B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87F713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C26D2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8654C1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124E9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02EB4D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ADD499E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58560C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095570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37A62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DED98A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F073C4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3A04D6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67C5570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18A9A59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F42E5E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47AAA6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0E8294D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75A376AE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38DEFBE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D73851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3C4D27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0C9F6C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F0D96F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476698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46043E2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BD1BB3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2807B3F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4A8F46F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0381294D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1B0CED7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9FDE82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C12EA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A26FBB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493162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9C600B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C15E31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EB6B4C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24185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16BA48A2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1ABDE034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D1A162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D0FCA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879AA1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E7F5E9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75CBB1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6B8170D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5FD1BC2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C2BB68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4061FC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9FDDAC0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9803FB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14EE67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AEBFFD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AC336D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E1CE4C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582538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3CA5D3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5661F2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29C5186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09469C2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74E0A754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6F7B35E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7818650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AE7D34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0AA1CED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8A06B1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62FB1A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EBF4F8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C5AAB3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D660C4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1EF2EB3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835B55A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54FE10B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64CEE01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6F76B23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7A07B4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2A5C70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CD143E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13264E5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F97D7D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3F3F249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746BD9D8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6891329F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4C0E60F1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479305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83FA50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7CAA3B2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9AC49EB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519C94D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7F07A99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6402E93D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5EBAB71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0E660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0F6C6293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3A58FED2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5EA9D89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4E6E6E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9361CA5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BF593C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2733D93F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0B21FB17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31AA537C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6E518360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4829F714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0CF8A830" w14:textId="77777777" w:rsidR="001B1AD8" w:rsidRPr="00D02472" w:rsidRDefault="001B1AD8" w:rsidP="00583439">
            <w:pPr>
              <w:pStyle w:val="-11"/>
            </w:pPr>
          </w:p>
        </w:tc>
      </w:tr>
      <w:tr w:rsidR="001B1AD8" w:rsidRPr="00433EFD" w14:paraId="2676D965" w14:textId="77777777" w:rsidTr="00583439">
        <w:trPr>
          <w:cantSplit/>
          <w:trHeight w:hRule="exact" w:val="454"/>
        </w:trPr>
        <w:tc>
          <w:tcPr>
            <w:tcW w:w="549" w:type="dxa"/>
          </w:tcPr>
          <w:p w14:paraId="03349FC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14E22E79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441D8CA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CA907E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14:paraId="3BA21093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14:paraId="5362AC72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14:paraId="0B7E717A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14:paraId="0CD4038E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14:paraId="3C9914D6" w14:textId="77777777"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</w:tcPr>
          <w:p w14:paraId="57C11CB3" w14:textId="77777777" w:rsidR="001B1AD8" w:rsidRPr="00D02472" w:rsidRDefault="001B1AD8" w:rsidP="00583439">
            <w:pPr>
              <w:pStyle w:val="-11"/>
            </w:pPr>
          </w:p>
        </w:tc>
      </w:tr>
    </w:tbl>
    <w:p w14:paraId="387EAD6A" w14:textId="1399B34D" w:rsidR="00871434" w:rsidRPr="00871434" w:rsidRDefault="00871434" w:rsidP="001B1AD8">
      <w:pPr>
        <w:pStyle w:val="a7"/>
        <w:jc w:val="center"/>
      </w:pPr>
    </w:p>
    <w:sectPr w:rsidR="00871434" w:rsidRPr="00871434" w:rsidSect="00BF5E76">
      <w:headerReference w:type="default" r:id="rId16"/>
      <w:footerReference w:type="default" r:id="rId17"/>
      <w:pgSz w:w="11906" w:h="16838" w:code="9"/>
      <w:pgMar w:top="851" w:right="567" w:bottom="851" w:left="1134" w:header="567" w:footer="284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4482F" w16cid:durableId="204E1736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E4219" w14:textId="77777777" w:rsidR="006F6B37" w:rsidRDefault="006F6B37" w:rsidP="00332470">
      <w:r>
        <w:separator/>
      </w:r>
    </w:p>
  </w:endnote>
  <w:endnote w:type="continuationSeparator" w:id="0">
    <w:p w14:paraId="72F4EEDB" w14:textId="77777777" w:rsidR="006F6B37" w:rsidRDefault="006F6B37" w:rsidP="0033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1" w:type="dxa"/>
      <w:tblInd w:w="649" w:type="dxa"/>
      <w:tblLook w:val="01E0" w:firstRow="1" w:lastRow="1" w:firstColumn="1" w:lastColumn="1" w:noHBand="0" w:noVBand="0"/>
    </w:tblPr>
    <w:tblGrid>
      <w:gridCol w:w="4029"/>
      <w:gridCol w:w="889"/>
      <w:gridCol w:w="4373"/>
    </w:tblGrid>
    <w:tr w:rsidR="00405815" w14:paraId="4557CB07" w14:textId="77777777" w:rsidTr="001F4F76">
      <w:trPr>
        <w:cantSplit/>
      </w:trPr>
      <w:tc>
        <w:tcPr>
          <w:tcW w:w="4029" w:type="dxa"/>
        </w:tcPr>
        <w:p w14:paraId="5FDC3544" w14:textId="77777777" w:rsidR="00405815" w:rsidRPr="00784669" w:rsidRDefault="00405815" w:rsidP="00FA3357">
          <w:pPr>
            <w:pStyle w:val="af"/>
            <w:spacing w:after="60"/>
            <w:rPr>
              <w:lang w:val="ru-RU" w:eastAsia="ru-RU"/>
            </w:rPr>
          </w:pPr>
        </w:p>
      </w:tc>
      <w:tc>
        <w:tcPr>
          <w:tcW w:w="889" w:type="dxa"/>
        </w:tcPr>
        <w:p w14:paraId="1DF46D1D" w14:textId="6BA0340B" w:rsidR="00405815" w:rsidRPr="0047727B" w:rsidRDefault="00405815" w:rsidP="00940CF8">
          <w:pPr>
            <w:pStyle w:val="ab"/>
            <w:spacing w:after="60"/>
            <w:rPr>
              <w:lang w:val="en-US"/>
            </w:rPr>
          </w:pPr>
          <w:r>
            <w:t>2021</w:t>
          </w:r>
        </w:p>
      </w:tc>
      <w:tc>
        <w:tcPr>
          <w:tcW w:w="4373" w:type="dxa"/>
        </w:tcPr>
        <w:p w14:paraId="450AAB3B" w14:textId="77777777" w:rsidR="00405815" w:rsidRPr="00FA3357" w:rsidRDefault="00405815" w:rsidP="008D01E7">
          <w:pPr>
            <w:pStyle w:val="ad"/>
            <w:rPr>
              <w:lang w:val="en-US" w:eastAsia="ru-RU"/>
            </w:rPr>
          </w:pPr>
        </w:p>
      </w:tc>
    </w:tr>
  </w:tbl>
  <w:p w14:paraId="5414A827" w14:textId="77777777" w:rsidR="00405815" w:rsidRDefault="0040581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62D60" w14:textId="228BFE99" w:rsidR="00405815" w:rsidRDefault="00405815" w:rsidP="008406BA">
    <w:pPr>
      <w:pStyle w:val="af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F7426D" wp14:editId="6349D562">
              <wp:simplePos x="0" y="0"/>
              <wp:positionH relativeFrom="column">
                <wp:posOffset>4330065</wp:posOffset>
              </wp:positionH>
              <wp:positionV relativeFrom="paragraph">
                <wp:posOffset>-451485</wp:posOffset>
              </wp:positionV>
              <wp:extent cx="160655" cy="180340"/>
              <wp:effectExtent l="0" t="0" r="0" b="4445"/>
              <wp:wrapNone/>
              <wp:docPr id="16" name="Rectangle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24E00" w14:textId="77777777" w:rsidR="00405815" w:rsidRPr="009704FB" w:rsidRDefault="00405815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F7426D" id="Rectangle 639" o:spid="_x0000_s1091" style="position:absolute;left:0;text-align:left;margin-left:340.95pt;margin-top:-35.55pt;width:12.65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1y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" filled="f" stroked="f" strokeweight=".25pt">
              <v:textbox inset="1pt,1pt,1pt,1pt">
                <w:txbxContent>
                  <w:p w14:paraId="55824E00" w14:textId="77777777" w:rsidR="00405815" w:rsidRPr="009704FB" w:rsidRDefault="00405815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F8F048" wp14:editId="2871C494">
              <wp:simplePos x="0" y="0"/>
              <wp:positionH relativeFrom="column">
                <wp:posOffset>4505325</wp:posOffset>
              </wp:positionH>
              <wp:positionV relativeFrom="paragraph">
                <wp:posOffset>-453390</wp:posOffset>
              </wp:positionV>
              <wp:extent cx="160655" cy="180340"/>
              <wp:effectExtent l="0" t="3810" r="1270" b="0"/>
              <wp:wrapNone/>
              <wp:docPr id="15" name="Rectangle 6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4FA08" w14:textId="77777777" w:rsidR="00405815" w:rsidRPr="009704FB" w:rsidRDefault="00405815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F8F048" id="Rectangle 637" o:spid="_x0000_s1092" style="position:absolute;left:0;text-align:left;margin-left:354.75pt;margin-top:-35.7pt;width:12.65pt;height:14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YC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" filled="f" stroked="f" strokeweight=".25pt">
              <v:textbox inset="1pt,1pt,1pt,1pt">
                <w:txbxContent>
                  <w:p w14:paraId="7E04FA08" w14:textId="77777777" w:rsidR="00405815" w:rsidRPr="009704FB" w:rsidRDefault="00405815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426F4E" wp14:editId="5B720D7D">
              <wp:simplePos x="0" y="0"/>
              <wp:positionH relativeFrom="column">
                <wp:posOffset>4682490</wp:posOffset>
              </wp:positionH>
              <wp:positionV relativeFrom="paragraph">
                <wp:posOffset>-451485</wp:posOffset>
              </wp:positionV>
              <wp:extent cx="160655" cy="180340"/>
              <wp:effectExtent l="0" t="0" r="0" b="4445"/>
              <wp:wrapNone/>
              <wp:docPr id="14" name="Rectangle 6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22E2F" w14:textId="77777777" w:rsidR="00405815" w:rsidRPr="009704FB" w:rsidRDefault="00405815" w:rsidP="00D20929">
                          <w:pPr>
                            <w:pStyle w:val="9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426F4E" id="Rectangle 636" o:spid="_x0000_s1093" style="position:absolute;left:0;text-align:left;margin-left:368.7pt;margin-top:-35.55pt;width:12.6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" filled="f" stroked="f" strokeweight=".25pt">
              <v:textbox inset="1pt,1pt,1pt,1pt">
                <w:txbxContent>
                  <w:p w14:paraId="0DD22E2F" w14:textId="77777777" w:rsidR="00405815" w:rsidRPr="009704FB" w:rsidRDefault="00405815" w:rsidP="00D20929">
                    <w:pPr>
                      <w:pStyle w:val="91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00343C" wp14:editId="7D55A0CE">
              <wp:simplePos x="0" y="0"/>
              <wp:positionH relativeFrom="column">
                <wp:posOffset>-760095</wp:posOffset>
              </wp:positionH>
              <wp:positionV relativeFrom="paragraph">
                <wp:posOffset>-2929890</wp:posOffset>
              </wp:positionV>
              <wp:extent cx="381000" cy="0"/>
              <wp:effectExtent l="20955" t="13335" r="17145" b="15240"/>
              <wp:wrapNone/>
              <wp:docPr id="13" name="Lin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3B2A436A" id="Line 3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230.7pt" to="-29.85pt,-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ciEw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9F4CFC" wp14:editId="78CC0A6F">
              <wp:simplePos x="0" y="0"/>
              <wp:positionH relativeFrom="column">
                <wp:posOffset>-760095</wp:posOffset>
              </wp:positionH>
              <wp:positionV relativeFrom="paragraph">
                <wp:posOffset>-3844290</wp:posOffset>
              </wp:positionV>
              <wp:extent cx="381000" cy="0"/>
              <wp:effectExtent l="20955" t="13335" r="17145" b="15240"/>
              <wp:wrapNone/>
              <wp:docPr id="12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D41328E" id="Line 3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302.7pt" to="-29.85pt,-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Fm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D976F35" wp14:editId="3A724800">
              <wp:simplePos x="0" y="0"/>
              <wp:positionH relativeFrom="column">
                <wp:posOffset>-760095</wp:posOffset>
              </wp:positionH>
              <wp:positionV relativeFrom="paragraph">
                <wp:posOffset>-579120</wp:posOffset>
              </wp:positionV>
              <wp:extent cx="381000" cy="0"/>
              <wp:effectExtent l="20955" t="20955" r="17145" b="17145"/>
              <wp:wrapNone/>
              <wp:docPr id="1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7B895D5B" id="Line 33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5.6pt" to="-29.85pt,-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uqEgIAACs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CE131F" wp14:editId="6337961F">
              <wp:simplePos x="0" y="0"/>
              <wp:positionH relativeFrom="column">
                <wp:posOffset>-760095</wp:posOffset>
              </wp:positionH>
              <wp:positionV relativeFrom="paragraph">
                <wp:posOffset>-1901190</wp:posOffset>
              </wp:positionV>
              <wp:extent cx="381000" cy="0"/>
              <wp:effectExtent l="20955" t="13335" r="17145" b="15240"/>
              <wp:wrapNone/>
              <wp:docPr id="1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6BDAFCB" id="Line 33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149.7pt" to="-29.85pt,-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3u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180E971" wp14:editId="4BBC9760">
              <wp:simplePos x="0" y="0"/>
              <wp:positionH relativeFrom="column">
                <wp:posOffset>-760095</wp:posOffset>
              </wp:positionH>
              <wp:positionV relativeFrom="paragraph">
                <wp:posOffset>-5101590</wp:posOffset>
              </wp:positionV>
              <wp:extent cx="381000" cy="0"/>
              <wp:effectExtent l="20955" t="13335" r="17145" b="15240"/>
              <wp:wrapNone/>
              <wp:docPr id="9" name="Line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4446895" id="Line 33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01.7pt" to="-29.85pt,-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EgEgIAACo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EC957F" wp14:editId="084C7140">
              <wp:simplePos x="0" y="0"/>
              <wp:positionH relativeFrom="column">
                <wp:posOffset>-760095</wp:posOffset>
              </wp:positionH>
              <wp:positionV relativeFrom="paragraph">
                <wp:posOffset>-5101590</wp:posOffset>
              </wp:positionV>
              <wp:extent cx="0" cy="5372100"/>
              <wp:effectExtent l="20955" t="13335" r="17145" b="15240"/>
              <wp:wrapNone/>
              <wp:docPr id="8" name="Lin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72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8BDFA33" id="Line 33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-401.7pt" to="-59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9D8120" wp14:editId="4D988C00">
              <wp:simplePos x="0" y="0"/>
              <wp:positionH relativeFrom="column">
                <wp:posOffset>-760095</wp:posOffset>
              </wp:positionH>
              <wp:positionV relativeFrom="paragraph">
                <wp:posOffset>270510</wp:posOffset>
              </wp:positionV>
              <wp:extent cx="381000" cy="1905"/>
              <wp:effectExtent l="20955" t="13335" r="17145" b="13335"/>
              <wp:wrapNone/>
              <wp:docPr id="7" name="Line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81000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5136F35" id="Line 33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21.3pt" to="-29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80ED9D" wp14:editId="7961E1EF">
              <wp:simplePos x="0" y="0"/>
              <wp:positionH relativeFrom="column">
                <wp:posOffset>-746760</wp:posOffset>
              </wp:positionH>
              <wp:positionV relativeFrom="paragraph">
                <wp:posOffset>-5036820</wp:posOffset>
              </wp:positionV>
              <wp:extent cx="152400" cy="1143000"/>
              <wp:effectExtent l="0" t="1905" r="3810" b="0"/>
              <wp:wrapNone/>
              <wp:docPr id="6" name="Rectangl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E4459" w14:textId="77777777" w:rsidR="00405815" w:rsidRPr="004C1471" w:rsidRDefault="00405815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>Подп.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0ED9D" id="Rectangle 375" o:spid="_x0000_s1094" style="position:absolute;left:0;text-align:left;margin-left:-58.8pt;margin-top:-396.6pt;width:12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" filled="f" stroked="f" strokeweight=".25pt">
              <v:textbox style="layout-flow:vertical;mso-layout-flow-alt:bottom-to-top" inset="1pt,1pt,1pt,1pt">
                <w:txbxContent>
                  <w:p w14:paraId="58AE4459" w14:textId="77777777" w:rsidR="00405815" w:rsidRPr="004C1471" w:rsidRDefault="00405815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>Подп.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822FB1" wp14:editId="2AD78C04">
              <wp:simplePos x="0" y="0"/>
              <wp:positionH relativeFrom="column">
                <wp:posOffset>-746760</wp:posOffset>
              </wp:positionH>
              <wp:positionV relativeFrom="paragraph">
                <wp:posOffset>-3779520</wp:posOffset>
              </wp:positionV>
              <wp:extent cx="152400" cy="800100"/>
              <wp:effectExtent l="0" t="1905" r="3810" b="0"/>
              <wp:wrapNone/>
              <wp:docPr id="5" name="Rectangl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64B44" w14:textId="77777777" w:rsidR="00405815" w:rsidRPr="004C1471" w:rsidRDefault="00405815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22FB1" id="Rectangle 374" o:spid="_x0000_s1095" style="position:absolute;left:0;text-align:left;margin-left:-58.8pt;margin-top:-297.6pt;width:12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" filled="f" stroked="f" strokeweight=".25pt">
              <v:textbox style="layout-flow:vertical;mso-layout-flow-alt:bottom-to-top" inset="1pt,1pt,1pt,1pt">
                <w:txbxContent>
                  <w:p w14:paraId="14064B44" w14:textId="77777777" w:rsidR="00405815" w:rsidRPr="004C1471" w:rsidRDefault="00405815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 xml:space="preserve">Инв. № </w:t>
                    </w:r>
                    <w:proofErr w:type="spellStart"/>
                    <w:r>
                      <w:t>дубл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A5F3F7" wp14:editId="6EFBA54A">
              <wp:simplePos x="0" y="0"/>
              <wp:positionH relativeFrom="column">
                <wp:posOffset>-746760</wp:posOffset>
              </wp:positionH>
              <wp:positionV relativeFrom="paragraph">
                <wp:posOffset>-2865120</wp:posOffset>
              </wp:positionV>
              <wp:extent cx="152400" cy="914400"/>
              <wp:effectExtent l="0" t="1905" r="3810" b="0"/>
              <wp:wrapNone/>
              <wp:docPr id="4" name="Rectangl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707E0" w14:textId="77777777" w:rsidR="00405815" w:rsidRPr="004C1471" w:rsidRDefault="00405815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5F3F7" id="Rectangle 373" o:spid="_x0000_s1096" style="position:absolute;left:0;text-align:left;margin-left:-58.8pt;margin-top:-225.6pt;width:1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" filled="f" stroked="f" strokeweight=".25pt">
              <v:textbox style="layout-flow:vertical;mso-layout-flow-alt:bottom-to-top" inset="1pt,1pt,1pt,1pt">
                <w:txbxContent>
                  <w:p w14:paraId="566707E0" w14:textId="77777777" w:rsidR="00405815" w:rsidRPr="004C1471" w:rsidRDefault="00405815" w:rsidP="00BC542A">
                    <w:pPr>
                      <w:pStyle w:val="82"/>
                      <w:rPr>
                        <w:lang w:val="en-US"/>
                      </w:rPr>
                    </w:pPr>
                    <w:proofErr w:type="spellStart"/>
                    <w:r>
                      <w:t>Взам</w:t>
                    </w:r>
                    <w:proofErr w:type="spellEnd"/>
                    <w:r>
                      <w:t>. инв.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7DDC9F" wp14:editId="2A0F36B2">
              <wp:simplePos x="0" y="0"/>
              <wp:positionH relativeFrom="column">
                <wp:posOffset>-746760</wp:posOffset>
              </wp:positionH>
              <wp:positionV relativeFrom="paragraph">
                <wp:posOffset>-1836420</wp:posOffset>
              </wp:positionV>
              <wp:extent cx="152400" cy="1143000"/>
              <wp:effectExtent l="0" t="1905" r="3810" b="0"/>
              <wp:wrapNone/>
              <wp:docPr id="3" name="Rectangl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C1567" w14:textId="77777777" w:rsidR="00405815" w:rsidRPr="004C1471" w:rsidRDefault="00405815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>
                            <w:t>Подп.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7DDC9F" id="Rectangle 372" o:spid="_x0000_s1097" style="position:absolute;left:0;text-align:left;margin-left:-58.8pt;margin-top:-144.6pt;width:1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" filled="f" stroked="f" strokeweight=".25pt">
              <v:textbox style="layout-flow:vertical;mso-layout-flow-alt:bottom-to-top" inset="1pt,1pt,1pt,1pt">
                <w:txbxContent>
                  <w:p w14:paraId="4A6C1567" w14:textId="77777777" w:rsidR="00405815" w:rsidRPr="004C1471" w:rsidRDefault="00405815" w:rsidP="00BC542A">
                    <w:pPr>
                      <w:pStyle w:val="82"/>
                      <w:rPr>
                        <w:lang w:val="en-US"/>
                      </w:rPr>
                    </w:pPr>
                    <w:r>
                      <w:t>Подп.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EBB35" wp14:editId="513A088D">
              <wp:simplePos x="0" y="0"/>
              <wp:positionH relativeFrom="column">
                <wp:posOffset>-746760</wp:posOffset>
              </wp:positionH>
              <wp:positionV relativeFrom="paragraph">
                <wp:posOffset>-579120</wp:posOffset>
              </wp:positionV>
              <wp:extent cx="152400" cy="800100"/>
              <wp:effectExtent l="0" t="1905" r="3810" b="0"/>
              <wp:wrapNone/>
              <wp:docPr id="2" name="Rectangl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7FF6C" w14:textId="77777777" w:rsidR="00405815" w:rsidRPr="004C1471" w:rsidRDefault="00405815" w:rsidP="00BC542A">
                          <w:pPr>
                            <w:pStyle w:val="82"/>
                            <w:rPr>
                              <w:lang w:val="en-US"/>
                            </w:rPr>
                          </w:pPr>
                          <w:r w:rsidRPr="004C1471">
                            <w:t>Инв. № подл</w:t>
                          </w:r>
                          <w:r w:rsidRPr="004C1471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EBB35" id="Rectangle 371" o:spid="_x0000_s1098" style="position:absolute;left:0;text-align:left;margin-left:-58.8pt;margin-top:-45.6pt;width:1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" filled="f" stroked="f" strokeweight=".25pt">
              <v:textbox style="layout-flow:vertical;mso-layout-flow-alt:bottom-to-top" inset="1pt,1pt,1pt,1pt">
                <w:txbxContent>
                  <w:p w14:paraId="7247FF6C" w14:textId="77777777" w:rsidR="00405815" w:rsidRPr="004C1471" w:rsidRDefault="00405815" w:rsidP="00BC542A">
                    <w:pPr>
                      <w:pStyle w:val="82"/>
                      <w:rPr>
                        <w:lang w:val="en-US"/>
                      </w:rPr>
                    </w:pPr>
                    <w:r w:rsidRPr="004C1471">
                      <w:t>Инв. № подл</w:t>
                    </w:r>
                    <w:r w:rsidRPr="004C1471">
                      <w:rPr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31C93" wp14:editId="7AFA4D0E">
              <wp:simplePos x="0" y="0"/>
              <wp:positionH relativeFrom="column">
                <wp:posOffset>-560070</wp:posOffset>
              </wp:positionH>
              <wp:positionV relativeFrom="paragraph">
                <wp:posOffset>-5104765</wp:posOffset>
              </wp:positionV>
              <wp:extent cx="0" cy="5372100"/>
              <wp:effectExtent l="11430" t="10160" r="7620" b="8890"/>
              <wp:wrapNone/>
              <wp:docPr id="1" name="Lin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721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0CCF381" id="Line 37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1pt,-401.95pt" to="-44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68449" w14:textId="77777777" w:rsidR="00405815" w:rsidRDefault="0040581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74018" w14:textId="77777777" w:rsidR="006F6B37" w:rsidRDefault="006F6B37" w:rsidP="00332470">
      <w:r>
        <w:separator/>
      </w:r>
    </w:p>
  </w:footnote>
  <w:footnote w:type="continuationSeparator" w:id="0">
    <w:p w14:paraId="5EE8A77B" w14:textId="77777777" w:rsidR="006F6B37" w:rsidRDefault="006F6B37" w:rsidP="00332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5F4A4" w14:textId="07020094" w:rsidR="00405815" w:rsidRPr="003039DF" w:rsidRDefault="00405815" w:rsidP="003039DF">
    <w:pPr>
      <w:pStyle w:val="afb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A4F37A" wp14:editId="546021EA">
              <wp:simplePos x="0" y="0"/>
              <wp:positionH relativeFrom="column">
                <wp:posOffset>-51435</wp:posOffset>
              </wp:positionH>
              <wp:positionV relativeFrom="paragraph">
                <wp:posOffset>4450715</wp:posOffset>
              </wp:positionV>
              <wp:extent cx="381000" cy="5377180"/>
              <wp:effectExtent l="5715" t="12065" r="13335" b="11430"/>
              <wp:wrapNone/>
              <wp:docPr id="67" name="Group 7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1000" cy="5377180"/>
                        <a:chOff x="501" y="8043"/>
                        <a:chExt cx="600" cy="8468"/>
                      </a:xfrm>
                    </wpg:grpSpPr>
                    <wps:wsp>
                      <wps:cNvPr id="68" name="Line 753"/>
                      <wps:cNvCnPr>
                        <a:cxnSpLocks noChangeShapeType="1"/>
                      </wps:cNvCnPr>
                      <wps:spPr bwMode="auto">
                        <a:xfrm flipV="1">
                          <a:off x="501" y="16508"/>
                          <a:ext cx="600" cy="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54"/>
                      <wps:cNvCnPr>
                        <a:cxnSpLocks noChangeShapeType="1"/>
                      </wps:cNvCnPr>
                      <wps:spPr bwMode="auto">
                        <a:xfrm flipV="1">
                          <a:off x="501" y="8048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755"/>
                      <wps:cNvCnPr>
                        <a:cxnSpLocks noChangeShapeType="1"/>
                      </wps:cNvCnPr>
                      <wps:spPr bwMode="auto">
                        <a:xfrm>
                          <a:off x="501" y="804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56"/>
                      <wps:cNvCnPr>
                        <a:cxnSpLocks noChangeShapeType="1"/>
                      </wps:cNvCnPr>
                      <wps:spPr bwMode="auto">
                        <a:xfrm>
                          <a:off x="501" y="1308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57"/>
                      <wps:cNvCnPr>
                        <a:cxnSpLocks noChangeShapeType="1"/>
                      </wps:cNvCnPr>
                      <wps:spPr bwMode="auto">
                        <a:xfrm>
                          <a:off x="501" y="15170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8"/>
                      <wps:cNvCnPr>
                        <a:cxnSpLocks noChangeShapeType="1"/>
                      </wps:cNvCnPr>
                      <wps:spPr bwMode="auto">
                        <a:xfrm>
                          <a:off x="501" y="1002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59"/>
                      <wps:cNvCnPr>
                        <a:cxnSpLocks noChangeShapeType="1"/>
                      </wps:cNvCnPr>
                      <wps:spPr bwMode="auto">
                        <a:xfrm>
                          <a:off x="501" y="11468"/>
                          <a:ext cx="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60"/>
                      <wps:cNvCnPr>
                        <a:cxnSpLocks noChangeShapeType="1"/>
                      </wps:cNvCnPr>
                      <wps:spPr bwMode="auto">
                        <a:xfrm flipV="1">
                          <a:off x="816" y="8043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61"/>
                      <wps:cNvSpPr>
                        <a:spLocks noChangeArrowheads="1"/>
                      </wps:cNvSpPr>
                      <wps:spPr bwMode="auto">
                        <a:xfrm>
                          <a:off x="522" y="15170"/>
                          <a:ext cx="240" cy="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82CE" w14:textId="77777777" w:rsidR="00405815" w:rsidRPr="004C1471" w:rsidRDefault="00405815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 w:rsidRPr="004C1471">
                              <w:t>Инв. № подл</w:t>
                            </w:r>
                            <w:r w:rsidRPr="004C147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762"/>
                      <wps:cNvSpPr>
                        <a:spLocks noChangeArrowheads="1"/>
                      </wps:cNvSpPr>
                      <wps:spPr bwMode="auto">
                        <a:xfrm>
                          <a:off x="522" y="13190"/>
                          <a:ext cx="240" cy="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2DC11" w14:textId="77777777" w:rsidR="00405815" w:rsidRPr="004C1471" w:rsidRDefault="00405815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763"/>
                      <wps:cNvSpPr>
                        <a:spLocks noChangeArrowheads="1"/>
                      </wps:cNvSpPr>
                      <wps:spPr bwMode="auto">
                        <a:xfrm>
                          <a:off x="522" y="11570"/>
                          <a:ext cx="240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5E71E" w14:textId="77777777" w:rsidR="00405815" w:rsidRPr="004C1471" w:rsidRDefault="00405815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764"/>
                      <wps:cNvSpPr>
                        <a:spLocks noChangeArrowheads="1"/>
                      </wps:cNvSpPr>
                      <wps:spPr bwMode="auto">
                        <a:xfrm>
                          <a:off x="522" y="10130"/>
                          <a:ext cx="240" cy="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F3B1F" w14:textId="77777777" w:rsidR="00405815" w:rsidRPr="004C1471" w:rsidRDefault="00405815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 xml:space="preserve">Инв.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765"/>
                      <wps:cNvSpPr>
                        <a:spLocks noChangeArrowheads="1"/>
                      </wps:cNvSpPr>
                      <wps:spPr bwMode="auto">
                        <a:xfrm>
                          <a:off x="522" y="8150"/>
                          <a:ext cx="240" cy="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8B49" w14:textId="77777777" w:rsidR="00405815" w:rsidRPr="004C1471" w:rsidRDefault="00405815" w:rsidP="003039DF">
                            <w:pPr>
                              <w:pStyle w:val="82"/>
                              <w:rPr>
                                <w:lang w:val="en-US"/>
                              </w:rPr>
                            </w:pPr>
                            <w: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766"/>
                      <wps:cNvCnPr>
                        <a:cxnSpLocks noChangeShapeType="1"/>
                      </wps:cNvCnPr>
                      <wps:spPr bwMode="auto">
                        <a:xfrm flipV="1">
                          <a:off x="1101" y="8051"/>
                          <a:ext cx="0" cy="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A4F37A" id="Group 752" o:spid="_x0000_s1026" style="position:absolute;left:0;text-align:left;margin-left:-4.05pt;margin-top:350.45pt;width:30pt;height:423.4pt;z-index:251666432" coordorigin="501,8043" coordsize="600,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">
              <v:line id="Line 753" o:spid="_x0000_s1027" style="position:absolute;flip:y;visibility:visible;mso-wrap-style:square" from="501,16508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<v:line id="Line 754" o:spid="_x0000_s1028" style="position:absolute;flip:y;visibility:visible;mso-wrap-style:square" from="501,8048" to="501,1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<v:line id="Line 755" o:spid="_x0000_s1029" style="position:absolute;visibility:visible;mso-wrap-style:square" from="501,8048" to="1101,8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<v:line id="Line 756" o:spid="_x0000_s1030" style="position:absolute;visibility:visible;mso-wrap-style:square" from="501,13088" to="1101,1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<v:line id="Line 757" o:spid="_x0000_s1031" style="position:absolute;visibility:visible;mso-wrap-style:square" from="501,15170" to="1101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<v:line id="Line 758" o:spid="_x0000_s1032" style="position:absolute;visibility:visible;mso-wrap-style:square" from="501,10028" to="1101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<v:line id="Line 759" o:spid="_x0000_s1033" style="position:absolute;visibility:visible;mso-wrap-style:square" from="501,11468" to="1101,1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<v:line id="Line 760" o:spid="_x0000_s1034" style="position:absolute;flip:y;visibility:visible;mso-wrap-style:square" from="816,8043" to="81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<v:rect id="Rectangle 761" o:spid="_x0000_s1035" style="position:absolute;left:522;top:15170;width:2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EOcUA&#10;AADbAAAADwAAAGRycy9kb3ducmV2LnhtbESPzWrDMBCE74G8g9hALqGR4xI3uJFDaDHkVvJz6HGx&#10;NraxtTKWHDtvXxUKPQ4z8w2zP0ymFQ/qXW1ZwWYdgSAurK65VHC75i87EM4ja2wtk4InOThk89ke&#10;U21HPtPj4ksRIOxSVFB536VSuqIig25tO+Lg3W1v0AfZl1L3OAa4aWUcRYk0WHNYqLCjj4qK5jIY&#10;Bcd42H1t803ymd/uzan8HurXfKXUcjEd30F4mvx/+K990greEv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UQ5xQAAANsAAAAPAAAAAAAAAAAAAAAAAJgCAABkcnMv&#10;ZG93bnJldi54bWxQSwUGAAAAAAQABAD1AAAAigMAAAAA&#10;" filled="f" stroked="f">
                <v:textbox style="layout-flow:vertical;mso-layout-flow-alt:bottom-to-top" inset="1pt,1pt,1pt,1pt">
                  <w:txbxContent>
                    <w:p w14:paraId="008782CE" w14:textId="77777777" w:rsidR="00405815" w:rsidRPr="004C1471" w:rsidRDefault="00405815" w:rsidP="003039DF">
                      <w:pPr>
                        <w:pStyle w:val="82"/>
                        <w:rPr>
                          <w:lang w:val="en-US"/>
                        </w:rPr>
                      </w:pPr>
                      <w:r w:rsidRPr="004C1471">
                        <w:t>Инв. № подл</w:t>
                      </w:r>
                      <w:r w:rsidRPr="004C147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762" o:spid="_x0000_s1036" style="position:absolute;left:522;top:13190;width:2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hosQA&#10;AADbAAAADwAAAGRycy9kb3ducmV2LnhtbESPS4vCQBCE74L/YWhhL7KZ6OKDrKPILgFvYvTgscl0&#10;HpjpCZmJZv/9jiB4LKrqK2qzG0wj7tS52rKCWRSDIM6trrlUcDmnn2sQziNrbCyTgj9ysNuORxtM&#10;tH3wie6ZL0WAsEtQQeV9m0jp8ooMusi2xMErbGfQB9mVUnf4CHDTyHkcL6XBmsNChS39VJTfst4o&#10;2M/79XGRzpa/6aW4HcprX3+lU6U+JsP+G4Snwb/Dr/ZBK1it4Pk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J4aLEAAAA2wAAAA8AAAAAAAAAAAAAAAAAmAIAAGRycy9k&#10;b3ducmV2LnhtbFBLBQYAAAAABAAEAPUAAACJAwAAAAA=&#10;" filled="f" stroked="f">
                <v:textbox style="layout-flow:vertical;mso-layout-flow-alt:bottom-to-top" inset="1pt,1pt,1pt,1pt">
                  <w:txbxContent>
                    <w:p w14:paraId="62C2DC11" w14:textId="77777777" w:rsidR="00405815" w:rsidRPr="004C1471" w:rsidRDefault="00405815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>Подп. и дата</w:t>
                      </w:r>
                    </w:p>
                  </w:txbxContent>
                </v:textbox>
              </v:rect>
              <v:rect id="Rectangle 763" o:spid="_x0000_s1037" style="position:absolute;left:522;top:1157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0L4A&#10;AADbAAAADwAAAGRycy9kb3ducmV2LnhtbERPyQrCMBC9C/5DGMGLaKriQjWKKAVv4nLwODRjW2wm&#10;pUm1/r05CB4fb19vW1OKF9WusKxgPIpAEKdWF5wpuF2T4RKE88gaS8uk4EMOtptuZ42xtm8+0+vi&#10;MxFC2MWoIPe+iqV0aU4G3chWxIF72NqgD7DOpK7xHcJNKSdRNJcGCw4NOVa0zyl9XhqjYDdplqdZ&#10;Mp4fktvjeczuTTFNBkr1e+1uBcJT6//in/uoFSzC2PAl/AC5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WddC+AAAA2wAAAA8AAAAAAAAAAAAAAAAAmAIAAGRycy9kb3ducmV2&#10;LnhtbFBLBQYAAAAABAAEAPUAAACDAwAAAAA=&#10;" filled="f" stroked="f">
                <v:textbox style="layout-flow:vertical;mso-layout-flow-alt:bottom-to-top" inset="1pt,1pt,1pt,1pt">
                  <w:txbxContent>
                    <w:p w14:paraId="4DB5E71E" w14:textId="77777777" w:rsidR="00405815" w:rsidRPr="004C1471" w:rsidRDefault="00405815" w:rsidP="003039DF">
                      <w:pPr>
                        <w:pStyle w:val="82"/>
                        <w:rPr>
                          <w:lang w:val="en-US"/>
                        </w:rPr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 инв. №</w:t>
                      </w:r>
                    </w:p>
                  </w:txbxContent>
                </v:textbox>
              </v:rect>
              <v:rect id="Rectangle 764" o:spid="_x0000_s1038" style="position:absolute;left:522;top:10130;width:2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QS8UA&#10;AADbAAAADwAAAGRycy9kb3ducmV2LnhtbESPQWvCQBSE7wX/w/KEXopuTKnG6CpiCXgrtTl4fGSf&#10;STD7NmQ3Mf57t1DocZiZb5jtfjSNGKhztWUFi3kEgriwuuZSQf6TzRIQziNrbCyTggc52O8mL1tM&#10;tb3zNw1nX4oAYZeigsr7NpXSFRUZdHPbEgfvajuDPsiulLrDe4CbRsZRtJQGaw4LFbZ0rKi4nXuj&#10;4BD3yddHtlh+Zvn1diovff2evSn1Oh0PGxCeRv8f/muftILVGn6/hB8gd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tBLxQAAANsAAAAPAAAAAAAAAAAAAAAAAJgCAABkcnMv&#10;ZG93bnJldi54bWxQSwUGAAAAAAQABAD1AAAAigMAAAAA&#10;" filled="f" stroked="f">
                <v:textbox style="layout-flow:vertical;mso-layout-flow-alt:bottom-to-top" inset="1pt,1pt,1pt,1pt">
                  <w:txbxContent>
                    <w:p w14:paraId="321F3B1F" w14:textId="77777777" w:rsidR="00405815" w:rsidRPr="004C1471" w:rsidRDefault="00405815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 xml:space="preserve">Инв. 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765" o:spid="_x0000_s1039" style="position:absolute;left:522;top:8150;width:2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J8b4A&#10;AADbAAAADwAAAGRycy9kb3ducmV2LnhtbERPuwrCMBTdBf8hXMFFNFVRSjWKKAU38TE4XpprW2xu&#10;SpNq/XszCI6H815vO1OJFzWutKxgOolAEGdWl5wruF3TcQzCeWSNlWVS8CEH202/t8ZE2zef6XXx&#10;uQgh7BJUUHhfJ1K6rCCDbmJr4sA9bGPQB9jkUjf4DuGmkrMoWkqDJYeGAmvaF5Q9L61RsJu18WmR&#10;TpeH9PZ4HvN7W87TkVLDQbdbgfDU+b/45z5qBXFYH76EH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1CfG+AAAA2wAAAA8AAAAAAAAAAAAAAAAAmAIAAGRycy9kb3ducmV2&#10;LnhtbFBLBQYAAAAABAAEAPUAAACDAwAAAAA=&#10;" filled="f" stroked="f">
                <v:textbox style="layout-flow:vertical;mso-layout-flow-alt:bottom-to-top" inset="1pt,1pt,1pt,1pt">
                  <w:txbxContent>
                    <w:p w14:paraId="6F588B49" w14:textId="77777777" w:rsidR="00405815" w:rsidRPr="004C1471" w:rsidRDefault="00405815" w:rsidP="003039DF">
                      <w:pPr>
                        <w:pStyle w:val="82"/>
                        <w:rPr>
                          <w:lang w:val="en-US"/>
                        </w:rPr>
                      </w:pPr>
                      <w:r>
                        <w:t>Подп. и дата</w:t>
                      </w:r>
                    </w:p>
                  </w:txbxContent>
                </v:textbox>
              </v:rect>
              <v:line id="Line 766" o:spid="_x0000_s1040" style="position:absolute;flip:y;visibility:visible;mso-wrap-style:square" from="1101,8051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F0EC6" w14:textId="12DE1D3C" w:rsidR="00405815" w:rsidRDefault="00405815" w:rsidP="008406BA">
    <w:pPr>
      <w:pStyle w:val="afb"/>
    </w:pPr>
    <w:r>
      <w:rPr>
        <w:noProof/>
      </w:rPr>
      <mc:AlternateContent>
        <mc:Choice Requires="wpg">
          <w:drawing>
            <wp:anchor distT="0" distB="0" distL="114300" distR="114300" simplePos="0" relativeHeight="251650048" behindDoc="0" locked="1" layoutInCell="1" allowOverlap="1" wp14:anchorId="0EBB6297" wp14:editId="358A39F4">
              <wp:simplePos x="0" y="0"/>
              <wp:positionH relativeFrom="page">
                <wp:posOffset>712470</wp:posOffset>
              </wp:positionH>
              <wp:positionV relativeFrom="page">
                <wp:posOffset>266700</wp:posOffset>
              </wp:positionV>
              <wp:extent cx="6588760" cy="10189210"/>
              <wp:effectExtent l="17145" t="19050" r="13970" b="21590"/>
              <wp:wrapNone/>
              <wp:docPr id="17" name="Group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" name="Rectangle 2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2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06C5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6590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7902D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784D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0E42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2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82FF" w14:textId="77777777" w:rsidR="00405815" w:rsidRDefault="00405815" w:rsidP="00D20929">
                            <w:pPr>
                              <w:pStyle w:val="91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2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12A15" w14:textId="77777777" w:rsidR="00405815" w:rsidRPr="00D20929" w:rsidRDefault="00405815" w:rsidP="00D20929">
                            <w:pPr>
                              <w:pStyle w:val="91"/>
                              <w:rPr>
                                <w:rStyle w:val="af3"/>
                              </w:rPr>
                            </w:pPr>
                            <w:r w:rsidRPr="00D20929">
                              <w:rPr>
                                <w:rStyle w:val="af3"/>
                              </w:rPr>
                              <w:fldChar w:fldCharType="begin"/>
                            </w:r>
                            <w:r w:rsidRPr="00D20929">
                              <w:rPr>
                                <w:rStyle w:val="af3"/>
                              </w:rPr>
                              <w:instrText xml:space="preserve"> PAGE  \* LOWER </w:instrText>
                            </w:r>
                            <w:r w:rsidRPr="00D20929">
                              <w:rPr>
                                <w:rStyle w:val="af3"/>
                              </w:rPr>
                              <w:fldChar w:fldCharType="separate"/>
                            </w:r>
                            <w:r>
                              <w:rPr>
                                <w:rStyle w:val="af3"/>
                                <w:noProof/>
                              </w:rPr>
                              <w:t>32</w:t>
                            </w:r>
                            <w:r w:rsidRPr="00D20929">
                              <w:rPr>
                                <w:rStyle w:val="af3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BFBB8" w14:textId="77777777" w:rsidR="00405815" w:rsidRDefault="00405815" w:rsidP="00D20929">
                            <w:pPr>
                              <w:pStyle w:val="afff7"/>
                              <w:rPr>
                                <w:rFonts w:ascii="Journal" w:hAnsi="Journal"/>
                              </w:rPr>
                            </w:pPr>
                            <w:r>
                              <w:t>00000.0000</w:t>
                            </w:r>
                            <w:r w:rsidRPr="00D20929">
                              <w:t>0</w:t>
                            </w:r>
                            <w:r>
                              <w:t>.А-000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3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30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D88B" w14:textId="77777777" w:rsidR="00405815" w:rsidRDefault="00405815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4B36" w14:textId="77777777" w:rsidR="00405815" w:rsidRPr="00D20929" w:rsidRDefault="00405815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3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0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4898B" w14:textId="77777777" w:rsidR="00405815" w:rsidRDefault="00405815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Провер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883C4" w14:textId="77777777" w:rsidR="00405815" w:rsidRPr="00D20929" w:rsidRDefault="00405815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3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92A28" w14:textId="77777777" w:rsidR="00405815" w:rsidRDefault="00405815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Реценз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B630C" w14:textId="77777777" w:rsidR="00405815" w:rsidRPr="00D20929" w:rsidRDefault="00405815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3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F5843" w14:textId="77777777" w:rsidR="00405815" w:rsidRDefault="00405815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9232A" w14:textId="77777777" w:rsidR="00405815" w:rsidRPr="00D20929" w:rsidRDefault="00405815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3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F5CD6" w14:textId="77777777" w:rsidR="00405815" w:rsidRDefault="00405815" w:rsidP="00D20929">
                              <w:pPr>
                                <w:pStyle w:val="91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Утверд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E3EA7" w14:textId="77777777" w:rsidR="00405815" w:rsidRPr="00D20929" w:rsidRDefault="00405815" w:rsidP="00911BEC">
                              <w:pPr>
                                <w:pStyle w:val="91"/>
                                <w:ind w:left="-42" w:right="-75"/>
                                <w:jc w:val="left"/>
                                <w:rPr>
                                  <w:rStyle w:val="af3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3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3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875AC" w14:textId="77777777" w:rsidR="00405815" w:rsidRDefault="00405815" w:rsidP="008406BA">
                            <w:pPr>
                              <w:pStyle w:val="afff7"/>
                              <w:rPr>
                                <w:sz w:val="18"/>
                              </w:rPr>
                            </w:pPr>
                          </w:p>
                          <w:p w14:paraId="66570C1E" w14:textId="77777777" w:rsidR="00405815" w:rsidRPr="001F0088" w:rsidRDefault="00405815" w:rsidP="00D20929">
                            <w:pPr>
                              <w:pStyle w:val="91"/>
                            </w:pPr>
                            <w:r>
                              <w:t>Название работы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3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3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A5CFB" w14:textId="77777777" w:rsidR="00405815" w:rsidRDefault="00405815" w:rsidP="00D20929">
                            <w:pPr>
                              <w:pStyle w:val="91"/>
                            </w:pPr>
                            <w: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D0F90" w14:textId="77777777" w:rsidR="00405815" w:rsidRDefault="00405815" w:rsidP="00D20929">
                            <w:pPr>
                              <w:pStyle w:val="91"/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BA179" w14:textId="77777777" w:rsidR="00405815" w:rsidRPr="00C4499C" w:rsidRDefault="00405815" w:rsidP="00D20929">
                            <w:pPr>
                              <w:pStyle w:val="91"/>
                              <w:rPr>
                                <w:rStyle w:val="af3"/>
                              </w:rPr>
                            </w:pPr>
                            <w:r>
                              <w:rPr>
                                <w:rStyle w:val="af3"/>
                              </w:rPr>
                              <w:fldChar w:fldCharType="begin"/>
                            </w:r>
                            <w:r>
                              <w:rPr>
                                <w:rStyle w:val="af3"/>
                              </w:rPr>
                              <w:instrText xml:space="preserve"> NUMPAGES  </w:instrText>
                            </w:r>
                            <w:r>
                              <w:rPr>
                                <w:rStyle w:val="af3"/>
                              </w:rPr>
                              <w:fldChar w:fldCharType="separate"/>
                            </w:r>
                            <w:r>
                              <w:rPr>
                                <w:rStyle w:val="af3"/>
                                <w:noProof/>
                              </w:rPr>
                              <w:t>38</w:t>
                            </w:r>
                            <w:r>
                              <w:rPr>
                                <w:rStyle w:val="af3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3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3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3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96E05" w14:textId="77777777" w:rsidR="00405815" w:rsidRPr="00584131" w:rsidRDefault="00405815" w:rsidP="00D20929">
                            <w:pPr>
                              <w:pStyle w:val="afff7"/>
                              <w:rPr>
                                <w:rFonts w:ascii="Journal" w:hAnsi="Journal"/>
                              </w:rPr>
                            </w:pPr>
                            <w:r>
                              <w:t>ЗАО «</w:t>
                            </w:r>
                            <w:r w:rsidRPr="00584131">
                              <w:rPr>
                                <w:szCs w:val="28"/>
                              </w:rPr>
                              <w:t>Си</w:t>
                            </w:r>
                            <w:r w:rsidRPr="00584131">
                              <w:t xml:space="preserve"> </w:t>
                            </w:r>
                            <w:r w:rsidRPr="00D20929">
                              <w:t>Проект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BB6297" id="Group 281" o:spid="_x0000_s1041" style="position:absolute;left:0;text-align:left;margin-left:56.1pt;margin-top:21pt;width:518.8pt;height:802.3pt;z-index: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">
              <v:rect id="Rectangle 282" o:spid="_x0000_s104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    <v:line id="Line 283" o:spid="_x0000_s1043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284" o:spid="_x0000_s104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85" o:spid="_x0000_s1045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86" o:spid="_x0000_s1046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287" o:spid="_x0000_s1047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88" o:spid="_x0000_s1048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89" o:spid="_x0000_s104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290" o:spid="_x0000_s105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291" o:spid="_x0000_s105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rect id="Rectangle 292" o:spid="_x0000_s1052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40C706C5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93" o:spid="_x0000_s1053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14:paraId="2A646590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4" o:spid="_x0000_s105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14:paraId="0FD7902D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95" o:spid="_x0000_s1055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2DDB784D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96" o:spid="_x0000_s1056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F8E0E42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97" o:spid="_x0000_s1057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375182FF" w14:textId="77777777" w:rsidR="00405815" w:rsidRDefault="00405815" w:rsidP="00D20929">
                      <w:pPr>
                        <w:pStyle w:val="91"/>
                      </w:pPr>
                      <w:r>
                        <w:t>Лист</w:t>
                      </w:r>
                    </w:p>
                  </w:txbxContent>
                </v:textbox>
              </v:rect>
              <v:rect id="Rectangle 298" o:spid="_x0000_s1058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0412A15" w14:textId="77777777" w:rsidR="00405815" w:rsidRPr="00D20929" w:rsidRDefault="00405815" w:rsidP="00D20929">
                      <w:pPr>
                        <w:pStyle w:val="91"/>
                        <w:rPr>
                          <w:rStyle w:val="af3"/>
                        </w:rPr>
                      </w:pPr>
                      <w:r w:rsidRPr="00D20929">
                        <w:rPr>
                          <w:rStyle w:val="af3"/>
                        </w:rPr>
                        <w:fldChar w:fldCharType="begin"/>
                      </w:r>
                      <w:r w:rsidRPr="00D20929">
                        <w:rPr>
                          <w:rStyle w:val="af3"/>
                        </w:rPr>
                        <w:instrText xml:space="preserve"> PAGE  \* LOWER </w:instrText>
                      </w:r>
                      <w:r w:rsidRPr="00D20929">
                        <w:rPr>
                          <w:rStyle w:val="af3"/>
                        </w:rPr>
                        <w:fldChar w:fldCharType="separate"/>
                      </w:r>
                      <w:r>
                        <w:rPr>
                          <w:rStyle w:val="af3"/>
                          <w:noProof/>
                        </w:rPr>
                        <w:t>32</w:t>
                      </w:r>
                      <w:r w:rsidRPr="00D20929">
                        <w:rPr>
                          <w:rStyle w:val="af3"/>
                        </w:rPr>
                        <w:fldChar w:fldCharType="end"/>
                      </w:r>
                    </w:p>
                  </w:txbxContent>
                </v:textbox>
              </v:rect>
              <v:rect id="Rectangle 299" o:spid="_x0000_s1059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358BFBB8" w14:textId="77777777" w:rsidR="00405815" w:rsidRDefault="00405815" w:rsidP="00D20929">
                      <w:pPr>
                        <w:pStyle w:val="afff7"/>
                        <w:rPr>
                          <w:rFonts w:ascii="Journal" w:hAnsi="Journal"/>
                        </w:rPr>
                      </w:pPr>
                      <w:r>
                        <w:t>00000.0000</w:t>
                      </w:r>
                      <w:r w:rsidRPr="00D20929">
                        <w:t>0</w:t>
                      </w:r>
                      <w:r>
                        <w:t>.А-000</w:t>
                      </w:r>
                    </w:p>
                  </w:txbxContent>
                </v:textbox>
              </v:rect>
              <v:line id="Line 300" o:spid="_x0000_s1060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01" o:spid="_x0000_s1061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02" o:spid="_x0000_s1062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<v:line id="Line 303" o:spid="_x0000_s1063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04" o:spid="_x0000_s106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group id="Group 305" o:spid="_x0000_s106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306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52DFD88B" w14:textId="77777777" w:rsidR="00405815" w:rsidRDefault="00405815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07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B084B36" w14:textId="77777777" w:rsidR="00405815" w:rsidRPr="00D20929" w:rsidRDefault="00405815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3"/>
                          </w:rPr>
                        </w:pPr>
                      </w:p>
                    </w:txbxContent>
                  </v:textbox>
                </v:rect>
              </v:group>
              <v:group id="Group 308" o:spid="_x0000_s106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309" o:spid="_x0000_s106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594898B" w14:textId="77777777" w:rsidR="00405815" w:rsidRDefault="00405815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0" o:spid="_x0000_s107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DC883C4" w14:textId="77777777" w:rsidR="00405815" w:rsidRPr="00D20929" w:rsidRDefault="00405815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3"/>
                          </w:rPr>
                        </w:pPr>
                      </w:p>
                    </w:txbxContent>
                  </v:textbox>
                </v:rect>
              </v:group>
              <v:group id="Group 311" o:spid="_x0000_s1071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312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0DD92A28" w14:textId="77777777" w:rsidR="00405815" w:rsidRDefault="00405815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3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656B630C" w14:textId="77777777" w:rsidR="00405815" w:rsidRPr="00D20929" w:rsidRDefault="00405815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3"/>
                          </w:rPr>
                        </w:pPr>
                      </w:p>
                    </w:txbxContent>
                  </v:textbox>
                </v:rect>
              </v:group>
              <v:group id="Group 314" o:spid="_x0000_s107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315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27F5843" w14:textId="77777777" w:rsidR="00405815" w:rsidRDefault="00405815" w:rsidP="00D20929">
                        <w:pPr>
                          <w:pStyle w:val="91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Rectangle 316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02A9232A" w14:textId="77777777" w:rsidR="00405815" w:rsidRPr="00D20929" w:rsidRDefault="00405815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3"/>
                          </w:rPr>
                        </w:pPr>
                      </w:p>
                    </w:txbxContent>
                  </v:textbox>
                </v:rect>
              </v:group>
              <v:group id="Group 317" o:spid="_x0000_s107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18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0D0F5CD6" w14:textId="77777777" w:rsidR="00405815" w:rsidRDefault="00405815" w:rsidP="00D20929">
                        <w:pPr>
                          <w:pStyle w:val="91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>
                          <w:t>Утверд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319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B5E3EA7" w14:textId="77777777" w:rsidR="00405815" w:rsidRPr="00D20929" w:rsidRDefault="00405815" w:rsidP="00911BEC">
                        <w:pPr>
                          <w:pStyle w:val="91"/>
                          <w:ind w:left="-42" w:right="-75"/>
                          <w:jc w:val="left"/>
                          <w:rPr>
                            <w:rStyle w:val="af3"/>
                          </w:rPr>
                        </w:pPr>
                      </w:p>
                    </w:txbxContent>
                  </v:textbox>
                </v:rect>
              </v:group>
              <v:line id="Line 320" o:spid="_x0000_s1080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rect id="Rectangle 321" o:spid="_x0000_s1081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35C875AC" w14:textId="77777777" w:rsidR="00405815" w:rsidRDefault="00405815" w:rsidP="008406BA">
                      <w:pPr>
                        <w:pStyle w:val="afff7"/>
                        <w:rPr>
                          <w:sz w:val="18"/>
                        </w:rPr>
                      </w:pPr>
                    </w:p>
                    <w:p w14:paraId="66570C1E" w14:textId="77777777" w:rsidR="00405815" w:rsidRPr="001F0088" w:rsidRDefault="00405815" w:rsidP="00D20929">
                      <w:pPr>
                        <w:pStyle w:val="91"/>
                      </w:pPr>
                      <w:r>
                        <w:t>Название работы</w:t>
                      </w:r>
                    </w:p>
                  </w:txbxContent>
                </v:textbox>
              </v:rect>
              <v:line id="Line 322" o:spid="_x0000_s1082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23" o:spid="_x0000_s1083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24" o:spid="_x0000_s108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325" o:spid="_x0000_s1085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C8A5CFB" w14:textId="77777777" w:rsidR="00405815" w:rsidRDefault="00405815" w:rsidP="00D20929">
                      <w:pPr>
                        <w:pStyle w:val="91"/>
                      </w:pPr>
                      <w:r>
                        <w:t>Лит.</w:t>
                      </w:r>
                    </w:p>
                  </w:txbxContent>
                </v:textbox>
              </v:rect>
              <v:rect id="Rectangle 326" o:spid="_x0000_s1086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643D0F90" w14:textId="77777777" w:rsidR="00405815" w:rsidRDefault="00405815" w:rsidP="00D20929">
                      <w:pPr>
                        <w:pStyle w:val="91"/>
                      </w:pPr>
                      <w:r>
                        <w:t>Листов</w:t>
                      </w:r>
                    </w:p>
                  </w:txbxContent>
                </v:textbox>
              </v:rect>
              <v:rect id="Rectangle 327" o:spid="_x0000_s1087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CDBA179" w14:textId="77777777" w:rsidR="00405815" w:rsidRPr="00C4499C" w:rsidRDefault="00405815" w:rsidP="00D20929">
                      <w:pPr>
                        <w:pStyle w:val="91"/>
                        <w:rPr>
                          <w:rStyle w:val="af3"/>
                        </w:rPr>
                      </w:pPr>
                      <w:r>
                        <w:rPr>
                          <w:rStyle w:val="af3"/>
                        </w:rPr>
                        <w:fldChar w:fldCharType="begin"/>
                      </w:r>
                      <w:r>
                        <w:rPr>
                          <w:rStyle w:val="af3"/>
                        </w:rPr>
                        <w:instrText xml:space="preserve"> NUMPAGES  </w:instrText>
                      </w:r>
                      <w:r>
                        <w:rPr>
                          <w:rStyle w:val="af3"/>
                        </w:rPr>
                        <w:fldChar w:fldCharType="separate"/>
                      </w:r>
                      <w:r>
                        <w:rPr>
                          <w:rStyle w:val="af3"/>
                          <w:noProof/>
                        </w:rPr>
                        <w:t>38</w:t>
                      </w:r>
                      <w:r>
                        <w:rPr>
                          <w:rStyle w:val="af3"/>
                        </w:rPr>
                        <w:fldChar w:fldCharType="end"/>
                      </w:r>
                    </w:p>
                  </w:txbxContent>
                </v:textbox>
              </v:rect>
              <v:line id="Line 328" o:spid="_x0000_s1088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329" o:spid="_x0000_s108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rect id="Rectangle 330" o:spid="_x0000_s1090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1B196E05" w14:textId="77777777" w:rsidR="00405815" w:rsidRPr="00584131" w:rsidRDefault="00405815" w:rsidP="00D20929">
                      <w:pPr>
                        <w:pStyle w:val="afff7"/>
                        <w:rPr>
                          <w:rFonts w:ascii="Journal" w:hAnsi="Journal"/>
                        </w:rPr>
                      </w:pPr>
                      <w:r>
                        <w:t>ЗАО «</w:t>
                      </w:r>
                      <w:r w:rsidRPr="00584131">
                        <w:rPr>
                          <w:szCs w:val="28"/>
                        </w:rPr>
                        <w:t>Си</w:t>
                      </w:r>
                      <w:r w:rsidRPr="00584131">
                        <w:t xml:space="preserve"> </w:t>
                      </w:r>
                      <w:r w:rsidRPr="00D20929">
                        <w:t>Проект</w:t>
                      </w:r>
                      <w:r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195B" w14:textId="1EFA9463" w:rsidR="00405815" w:rsidRPr="00E1308C" w:rsidRDefault="00405815" w:rsidP="00BF5E76">
    <w:pPr>
      <w:pStyle w:val="afb"/>
      <w:rPr>
        <w:sz w:val="28"/>
        <w:szCs w:val="28"/>
      </w:rPr>
    </w:pPr>
    <w:r w:rsidRPr="00E1308C">
      <w:rPr>
        <w:rStyle w:val="afc"/>
        <w:sz w:val="28"/>
        <w:szCs w:val="28"/>
      </w:rPr>
      <w:fldChar w:fldCharType="begin"/>
    </w:r>
    <w:r w:rsidRPr="00E1308C">
      <w:rPr>
        <w:rStyle w:val="afc"/>
        <w:sz w:val="28"/>
        <w:szCs w:val="28"/>
      </w:rPr>
      <w:instrText xml:space="preserve"> PAGE </w:instrText>
    </w:r>
    <w:r w:rsidRPr="00E1308C">
      <w:rPr>
        <w:rStyle w:val="afc"/>
        <w:sz w:val="28"/>
        <w:szCs w:val="28"/>
      </w:rPr>
      <w:fldChar w:fldCharType="separate"/>
    </w:r>
    <w:r w:rsidR="006D2074">
      <w:rPr>
        <w:rStyle w:val="afc"/>
        <w:noProof/>
        <w:sz w:val="28"/>
        <w:szCs w:val="28"/>
      </w:rPr>
      <w:t>22</w:t>
    </w:r>
    <w:r w:rsidRPr="00E1308C">
      <w:rPr>
        <w:rStyle w:val="afc"/>
        <w:sz w:val="28"/>
        <w:szCs w:val="28"/>
      </w:rPr>
      <w:fldChar w:fldCharType="end"/>
    </w:r>
  </w:p>
  <w:p w14:paraId="05BC1B06" w14:textId="630F45EA" w:rsidR="00405815" w:rsidRPr="009C6A41" w:rsidRDefault="00405815" w:rsidP="009C6A41">
    <w:pPr>
      <w:pStyle w:val="afb"/>
      <w:rPr>
        <w:sz w:val="18"/>
        <w:szCs w:val="28"/>
      </w:rPr>
    </w:pPr>
    <w:r w:rsidRPr="00405815">
      <w:rPr>
        <w:sz w:val="28"/>
        <w:szCs w:val="28"/>
      </w:rPr>
      <w:t>ЮФКВ.30174-01</w:t>
    </w:r>
    <w:r w:rsidRPr="006545A6">
      <w:rPr>
        <w:sz w:val="28"/>
        <w:szCs w:val="28"/>
      </w:rPr>
      <w:t>34 01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3E021CD2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2E4753C"/>
    <w:multiLevelType w:val="hybridMultilevel"/>
    <w:tmpl w:val="95D20E3E"/>
    <w:lvl w:ilvl="0" w:tplc="FFFFFFFF">
      <w:start w:val="1"/>
      <w:numFmt w:val="decimal"/>
      <w:pStyle w:val="9"/>
      <w:lvlText w:val="%1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D26F9"/>
    <w:multiLevelType w:val="hybridMultilevel"/>
    <w:tmpl w:val="0B52A5E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decimal"/>
      <w:pStyle w:val="a1"/>
      <w:lvlText w:val="%2)"/>
      <w:lvlJc w:val="left"/>
      <w:pPr>
        <w:tabs>
          <w:tab w:val="num" w:pos="1913"/>
        </w:tabs>
        <w:ind w:left="164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45156E"/>
    <w:multiLevelType w:val="hybridMultilevel"/>
    <w:tmpl w:val="3878CD44"/>
    <w:lvl w:ilvl="0" w:tplc="D0B8BD12">
      <w:start w:val="1"/>
      <w:numFmt w:val="russianLower"/>
      <w:pStyle w:val="20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F6219"/>
    <w:multiLevelType w:val="hybridMultilevel"/>
    <w:tmpl w:val="324E2AD6"/>
    <w:lvl w:ilvl="0" w:tplc="E6840DC4">
      <w:start w:val="1"/>
      <w:numFmt w:val="decimal"/>
      <w:pStyle w:val="a2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0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5D82702"/>
    <w:multiLevelType w:val="hybridMultilevel"/>
    <w:tmpl w:val="2736867A"/>
    <w:lvl w:ilvl="0" w:tplc="FFFFFFFF">
      <w:start w:val="1"/>
      <w:numFmt w:val="bullet"/>
      <w:pStyle w:val="2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4F70"/>
    <w:multiLevelType w:val="hybridMultilevel"/>
    <w:tmpl w:val="4F8C2058"/>
    <w:lvl w:ilvl="0" w:tplc="A58EE93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4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40249"/>
    <w:multiLevelType w:val="hybridMultilevel"/>
    <w:tmpl w:val="A0FC8844"/>
    <w:lvl w:ilvl="0" w:tplc="8506AFE6">
      <w:start w:val="1"/>
      <w:numFmt w:val="bullet"/>
      <w:pStyle w:val="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147D4"/>
    <w:multiLevelType w:val="hybridMultilevel"/>
    <w:tmpl w:val="223CCCE4"/>
    <w:lvl w:ilvl="0" w:tplc="6D667FCC">
      <w:start w:val="1"/>
      <w:numFmt w:val="russianUpper"/>
      <w:pStyle w:val="a5"/>
      <w:lvlText w:val="Приложение %1"/>
      <w:lvlJc w:val="right"/>
      <w:pPr>
        <w:tabs>
          <w:tab w:val="num" w:pos="2517"/>
        </w:tabs>
        <w:ind w:left="0" w:firstLine="209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D1114"/>
    <w:multiLevelType w:val="multilevel"/>
    <w:tmpl w:val="AAEC8E4E"/>
    <w:lvl w:ilvl="0">
      <w:start w:val="1"/>
      <w:numFmt w:val="decimal"/>
      <w:pStyle w:val="10"/>
      <w:suff w:val="space"/>
      <w:lvlText w:val="%1.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pStyle w:val="23"/>
      <w:suff w:val="space"/>
      <w:lvlText w:val="%1.%2."/>
      <w:lvlJc w:val="left"/>
      <w:pPr>
        <w:ind w:left="3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2"/>
      <w:suff w:val="space"/>
      <w:lvlText w:val="%1.%2.%3.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2"/>
      <w:suff w:val="space"/>
      <w:lvlText w:val="%1.%2.%3.%4."/>
      <w:lvlJc w:val="left"/>
      <w:pPr>
        <w:ind w:left="7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7CB335CB"/>
    <w:multiLevelType w:val="hybridMultilevel"/>
    <w:tmpl w:val="E32CCAD6"/>
    <w:lvl w:ilvl="0" w:tplc="C7B4C28A">
      <w:start w:val="1"/>
      <w:numFmt w:val="bullet"/>
      <w:suff w:val="space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DDD6E13"/>
    <w:multiLevelType w:val="multilevel"/>
    <w:tmpl w:val="C06A44D4"/>
    <w:lvl w:ilvl="0">
      <w:start w:val="1"/>
      <w:numFmt w:val="russianUpper"/>
      <w:pStyle w:val="24"/>
      <w:lvlText w:val="%1."/>
      <w:lvlJc w:val="left"/>
      <w:pPr>
        <w:tabs>
          <w:tab w:val="num" w:pos="354"/>
        </w:tabs>
        <w:ind w:left="354" w:hanging="357"/>
      </w:pPr>
      <w:rPr>
        <w:rFonts w:hint="default"/>
      </w:rPr>
    </w:lvl>
    <w:lvl w:ilvl="1">
      <w:start w:val="1"/>
      <w:numFmt w:val="decimal"/>
      <w:pStyle w:val="24"/>
      <w:lvlText w:val="%1.%2."/>
      <w:lvlJc w:val="left"/>
      <w:pPr>
        <w:tabs>
          <w:tab w:val="num" w:pos="547"/>
        </w:tabs>
        <w:ind w:left="547" w:hanging="54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lvlText w:val="%1.%2.%3."/>
      <w:lvlJc w:val="left"/>
      <w:pPr>
        <w:tabs>
          <w:tab w:val="num" w:pos="871"/>
        </w:tabs>
        <w:ind w:left="871" w:hanging="8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3"/>
      <w:lvlText w:val="%1.%2.%3.%4."/>
      <w:lvlJc w:val="left"/>
      <w:pPr>
        <w:tabs>
          <w:tab w:val="num" w:pos="1154"/>
        </w:tabs>
        <w:ind w:left="1154" w:hanging="11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5"/>
  </w:num>
  <w:num w:numId="5">
    <w:abstractNumId w:val="1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5"/>
  </w:num>
  <w:num w:numId="12">
    <w:abstractNumId w:val="7"/>
  </w:num>
  <w:num w:numId="13">
    <w:abstractNumId w:val="19"/>
  </w:num>
  <w:num w:numId="14">
    <w:abstractNumId w:val="13"/>
  </w:num>
  <w:num w:numId="15">
    <w:abstractNumId w:val="16"/>
  </w:num>
  <w:num w:numId="16">
    <w:abstractNumId w:val="11"/>
  </w:num>
  <w:num w:numId="17">
    <w:abstractNumId w:val="10"/>
    <w:lvlOverride w:ilvl="0">
      <w:startOverride w:val="1"/>
    </w:lvlOverride>
  </w:num>
  <w:num w:numId="18">
    <w:abstractNumId w:val="20"/>
  </w:num>
  <w:num w:numId="19">
    <w:abstractNumId w:val="22"/>
  </w:num>
  <w:num w:numId="20">
    <w:abstractNumId w:val="9"/>
  </w:num>
  <w:num w:numId="21">
    <w:abstractNumId w:val="8"/>
  </w:num>
  <w:num w:numId="22">
    <w:abstractNumId w:val="14"/>
  </w:num>
  <w:num w:numId="23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f6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D2"/>
    <w:rsid w:val="00000371"/>
    <w:rsid w:val="000004A5"/>
    <w:rsid w:val="00001CB5"/>
    <w:rsid w:val="00001F1E"/>
    <w:rsid w:val="00002CB7"/>
    <w:rsid w:val="00005046"/>
    <w:rsid w:val="00005583"/>
    <w:rsid w:val="000072EF"/>
    <w:rsid w:val="0001000B"/>
    <w:rsid w:val="0001064E"/>
    <w:rsid w:val="00011E2D"/>
    <w:rsid w:val="00012953"/>
    <w:rsid w:val="0001519E"/>
    <w:rsid w:val="00015F02"/>
    <w:rsid w:val="00016155"/>
    <w:rsid w:val="00016478"/>
    <w:rsid w:val="000203EC"/>
    <w:rsid w:val="00021182"/>
    <w:rsid w:val="00021BE2"/>
    <w:rsid w:val="00021CE6"/>
    <w:rsid w:val="000221B5"/>
    <w:rsid w:val="00023E36"/>
    <w:rsid w:val="0002411C"/>
    <w:rsid w:val="000247FD"/>
    <w:rsid w:val="0002585F"/>
    <w:rsid w:val="00026AE5"/>
    <w:rsid w:val="000279F8"/>
    <w:rsid w:val="00030147"/>
    <w:rsid w:val="00031725"/>
    <w:rsid w:val="00035F1B"/>
    <w:rsid w:val="00035FD5"/>
    <w:rsid w:val="000370D4"/>
    <w:rsid w:val="000503B5"/>
    <w:rsid w:val="00050E4E"/>
    <w:rsid w:val="000521CB"/>
    <w:rsid w:val="00052E41"/>
    <w:rsid w:val="00057340"/>
    <w:rsid w:val="000611FC"/>
    <w:rsid w:val="000637C9"/>
    <w:rsid w:val="0006529A"/>
    <w:rsid w:val="0006644C"/>
    <w:rsid w:val="000670BE"/>
    <w:rsid w:val="000672F2"/>
    <w:rsid w:val="000674CB"/>
    <w:rsid w:val="00067DE1"/>
    <w:rsid w:val="00070504"/>
    <w:rsid w:val="00070EBF"/>
    <w:rsid w:val="0007165F"/>
    <w:rsid w:val="00071B50"/>
    <w:rsid w:val="00071B63"/>
    <w:rsid w:val="000734B7"/>
    <w:rsid w:val="00073775"/>
    <w:rsid w:val="00073FC6"/>
    <w:rsid w:val="000743D5"/>
    <w:rsid w:val="00074AFB"/>
    <w:rsid w:val="0007580E"/>
    <w:rsid w:val="00076E7E"/>
    <w:rsid w:val="00081819"/>
    <w:rsid w:val="000829B8"/>
    <w:rsid w:val="000838E9"/>
    <w:rsid w:val="00083E31"/>
    <w:rsid w:val="00086F1F"/>
    <w:rsid w:val="00092FFD"/>
    <w:rsid w:val="00095487"/>
    <w:rsid w:val="00095984"/>
    <w:rsid w:val="00096B32"/>
    <w:rsid w:val="00096C47"/>
    <w:rsid w:val="000A141D"/>
    <w:rsid w:val="000A1A64"/>
    <w:rsid w:val="000A386F"/>
    <w:rsid w:val="000A41F0"/>
    <w:rsid w:val="000A463A"/>
    <w:rsid w:val="000A59AB"/>
    <w:rsid w:val="000A704A"/>
    <w:rsid w:val="000A71FB"/>
    <w:rsid w:val="000A7ABC"/>
    <w:rsid w:val="000B1CB3"/>
    <w:rsid w:val="000B24A8"/>
    <w:rsid w:val="000B4252"/>
    <w:rsid w:val="000B4E98"/>
    <w:rsid w:val="000B5519"/>
    <w:rsid w:val="000B5F10"/>
    <w:rsid w:val="000B635B"/>
    <w:rsid w:val="000C06EA"/>
    <w:rsid w:val="000C118F"/>
    <w:rsid w:val="000C129D"/>
    <w:rsid w:val="000C2776"/>
    <w:rsid w:val="000C3A25"/>
    <w:rsid w:val="000C3C9E"/>
    <w:rsid w:val="000C489A"/>
    <w:rsid w:val="000C5FD8"/>
    <w:rsid w:val="000C65C7"/>
    <w:rsid w:val="000C694D"/>
    <w:rsid w:val="000C6F71"/>
    <w:rsid w:val="000C7F69"/>
    <w:rsid w:val="000D001C"/>
    <w:rsid w:val="000D0A77"/>
    <w:rsid w:val="000D27BB"/>
    <w:rsid w:val="000D4953"/>
    <w:rsid w:val="000D4BAD"/>
    <w:rsid w:val="000D4EB5"/>
    <w:rsid w:val="000D5A51"/>
    <w:rsid w:val="000E1F7A"/>
    <w:rsid w:val="000E24CE"/>
    <w:rsid w:val="000F1CA9"/>
    <w:rsid w:val="000F2218"/>
    <w:rsid w:val="000F35BD"/>
    <w:rsid w:val="000F54E3"/>
    <w:rsid w:val="000F5619"/>
    <w:rsid w:val="000F622B"/>
    <w:rsid w:val="001007F3"/>
    <w:rsid w:val="00100840"/>
    <w:rsid w:val="00100DF5"/>
    <w:rsid w:val="0010113E"/>
    <w:rsid w:val="00101D11"/>
    <w:rsid w:val="00102286"/>
    <w:rsid w:val="001027D6"/>
    <w:rsid w:val="001033AE"/>
    <w:rsid w:val="00104191"/>
    <w:rsid w:val="001043BA"/>
    <w:rsid w:val="00104CC9"/>
    <w:rsid w:val="00104ED4"/>
    <w:rsid w:val="00105B0E"/>
    <w:rsid w:val="0010609C"/>
    <w:rsid w:val="001069FF"/>
    <w:rsid w:val="001074A7"/>
    <w:rsid w:val="00110E5B"/>
    <w:rsid w:val="00112DFE"/>
    <w:rsid w:val="00113D56"/>
    <w:rsid w:val="001237D3"/>
    <w:rsid w:val="0012495E"/>
    <w:rsid w:val="00124C72"/>
    <w:rsid w:val="00125CD2"/>
    <w:rsid w:val="00126758"/>
    <w:rsid w:val="001271FF"/>
    <w:rsid w:val="00132F44"/>
    <w:rsid w:val="0013641F"/>
    <w:rsid w:val="0014119A"/>
    <w:rsid w:val="00142AE8"/>
    <w:rsid w:val="001435FC"/>
    <w:rsid w:val="00143920"/>
    <w:rsid w:val="001448DB"/>
    <w:rsid w:val="001457D4"/>
    <w:rsid w:val="00150645"/>
    <w:rsid w:val="0015279A"/>
    <w:rsid w:val="00152A7D"/>
    <w:rsid w:val="00152C6E"/>
    <w:rsid w:val="0015357B"/>
    <w:rsid w:val="00155F4B"/>
    <w:rsid w:val="001569FC"/>
    <w:rsid w:val="001578B4"/>
    <w:rsid w:val="00157D64"/>
    <w:rsid w:val="00161FD1"/>
    <w:rsid w:val="00165F19"/>
    <w:rsid w:val="00166C02"/>
    <w:rsid w:val="00166E4C"/>
    <w:rsid w:val="00167EFB"/>
    <w:rsid w:val="00170223"/>
    <w:rsid w:val="001716B9"/>
    <w:rsid w:val="00172210"/>
    <w:rsid w:val="0017224B"/>
    <w:rsid w:val="0017233B"/>
    <w:rsid w:val="001733E2"/>
    <w:rsid w:val="001750E5"/>
    <w:rsid w:val="00177579"/>
    <w:rsid w:val="00182AC1"/>
    <w:rsid w:val="00184D2B"/>
    <w:rsid w:val="001858F8"/>
    <w:rsid w:val="00185A40"/>
    <w:rsid w:val="0018703C"/>
    <w:rsid w:val="00187F9C"/>
    <w:rsid w:val="001902C8"/>
    <w:rsid w:val="0019069E"/>
    <w:rsid w:val="0019094B"/>
    <w:rsid w:val="00190A84"/>
    <w:rsid w:val="00192147"/>
    <w:rsid w:val="001926E1"/>
    <w:rsid w:val="0019314C"/>
    <w:rsid w:val="001943E4"/>
    <w:rsid w:val="00194DC5"/>
    <w:rsid w:val="00195B33"/>
    <w:rsid w:val="00197927"/>
    <w:rsid w:val="00197A03"/>
    <w:rsid w:val="001A0CD5"/>
    <w:rsid w:val="001A1DCD"/>
    <w:rsid w:val="001A30CF"/>
    <w:rsid w:val="001A404E"/>
    <w:rsid w:val="001A40C0"/>
    <w:rsid w:val="001B0AFA"/>
    <w:rsid w:val="001B1AD8"/>
    <w:rsid w:val="001B24BF"/>
    <w:rsid w:val="001B4259"/>
    <w:rsid w:val="001B4551"/>
    <w:rsid w:val="001B6385"/>
    <w:rsid w:val="001C2491"/>
    <w:rsid w:val="001C3D93"/>
    <w:rsid w:val="001C4D86"/>
    <w:rsid w:val="001C4E75"/>
    <w:rsid w:val="001C6FD8"/>
    <w:rsid w:val="001C7812"/>
    <w:rsid w:val="001C7B81"/>
    <w:rsid w:val="001D0A48"/>
    <w:rsid w:val="001D1B35"/>
    <w:rsid w:val="001D2E59"/>
    <w:rsid w:val="001D4B4E"/>
    <w:rsid w:val="001D5B5A"/>
    <w:rsid w:val="001D65B2"/>
    <w:rsid w:val="001D686E"/>
    <w:rsid w:val="001D73FC"/>
    <w:rsid w:val="001D759E"/>
    <w:rsid w:val="001D7722"/>
    <w:rsid w:val="001E1066"/>
    <w:rsid w:val="001E13C6"/>
    <w:rsid w:val="001E5320"/>
    <w:rsid w:val="001E59D3"/>
    <w:rsid w:val="001E6509"/>
    <w:rsid w:val="001E6F6B"/>
    <w:rsid w:val="001E7228"/>
    <w:rsid w:val="001E7CB9"/>
    <w:rsid w:val="001F0088"/>
    <w:rsid w:val="001F046C"/>
    <w:rsid w:val="001F0557"/>
    <w:rsid w:val="001F1502"/>
    <w:rsid w:val="001F183C"/>
    <w:rsid w:val="001F1AAD"/>
    <w:rsid w:val="001F2764"/>
    <w:rsid w:val="001F2878"/>
    <w:rsid w:val="001F2985"/>
    <w:rsid w:val="001F2E7F"/>
    <w:rsid w:val="001F4105"/>
    <w:rsid w:val="001F4BFE"/>
    <w:rsid w:val="001F4F76"/>
    <w:rsid w:val="001F6448"/>
    <w:rsid w:val="001F6764"/>
    <w:rsid w:val="001F7573"/>
    <w:rsid w:val="001F7B01"/>
    <w:rsid w:val="00201A98"/>
    <w:rsid w:val="0020440C"/>
    <w:rsid w:val="0020695E"/>
    <w:rsid w:val="00206C39"/>
    <w:rsid w:val="00207DBB"/>
    <w:rsid w:val="00212AC1"/>
    <w:rsid w:val="00212C97"/>
    <w:rsid w:val="00213016"/>
    <w:rsid w:val="00213B8F"/>
    <w:rsid w:val="00214AED"/>
    <w:rsid w:val="00215F47"/>
    <w:rsid w:val="00216EF8"/>
    <w:rsid w:val="00217940"/>
    <w:rsid w:val="00220C62"/>
    <w:rsid w:val="00224225"/>
    <w:rsid w:val="00224AA4"/>
    <w:rsid w:val="0022613F"/>
    <w:rsid w:val="00226524"/>
    <w:rsid w:val="00226CD1"/>
    <w:rsid w:val="00226E79"/>
    <w:rsid w:val="002307F1"/>
    <w:rsid w:val="00231F52"/>
    <w:rsid w:val="00231FBA"/>
    <w:rsid w:val="0023243B"/>
    <w:rsid w:val="00232E3D"/>
    <w:rsid w:val="00233CD1"/>
    <w:rsid w:val="00235476"/>
    <w:rsid w:val="00235583"/>
    <w:rsid w:val="00235E97"/>
    <w:rsid w:val="002419D2"/>
    <w:rsid w:val="00242069"/>
    <w:rsid w:val="002427BC"/>
    <w:rsid w:val="00244D69"/>
    <w:rsid w:val="00244E6D"/>
    <w:rsid w:val="00246608"/>
    <w:rsid w:val="00247282"/>
    <w:rsid w:val="00247C50"/>
    <w:rsid w:val="00250A93"/>
    <w:rsid w:val="00252F52"/>
    <w:rsid w:val="002544B9"/>
    <w:rsid w:val="00254998"/>
    <w:rsid w:val="00254999"/>
    <w:rsid w:val="00254AF6"/>
    <w:rsid w:val="002561AC"/>
    <w:rsid w:val="00256D41"/>
    <w:rsid w:val="00257573"/>
    <w:rsid w:val="00257AEF"/>
    <w:rsid w:val="00261031"/>
    <w:rsid w:val="00261BCD"/>
    <w:rsid w:val="0026291F"/>
    <w:rsid w:val="00262B01"/>
    <w:rsid w:val="002652D8"/>
    <w:rsid w:val="00267395"/>
    <w:rsid w:val="002704DD"/>
    <w:rsid w:val="0027076F"/>
    <w:rsid w:val="002717D3"/>
    <w:rsid w:val="00272735"/>
    <w:rsid w:val="00274504"/>
    <w:rsid w:val="0027556A"/>
    <w:rsid w:val="00276BA6"/>
    <w:rsid w:val="00277801"/>
    <w:rsid w:val="0028051F"/>
    <w:rsid w:val="00280657"/>
    <w:rsid w:val="00280FA7"/>
    <w:rsid w:val="00282622"/>
    <w:rsid w:val="0028359F"/>
    <w:rsid w:val="00283B7D"/>
    <w:rsid w:val="00285B14"/>
    <w:rsid w:val="00286001"/>
    <w:rsid w:val="00290988"/>
    <w:rsid w:val="0029158A"/>
    <w:rsid w:val="00291647"/>
    <w:rsid w:val="00291CED"/>
    <w:rsid w:val="002923B8"/>
    <w:rsid w:val="00295096"/>
    <w:rsid w:val="00295749"/>
    <w:rsid w:val="002971C0"/>
    <w:rsid w:val="002A0449"/>
    <w:rsid w:val="002A2264"/>
    <w:rsid w:val="002A333B"/>
    <w:rsid w:val="002A363C"/>
    <w:rsid w:val="002A3C75"/>
    <w:rsid w:val="002A45B3"/>
    <w:rsid w:val="002A46EC"/>
    <w:rsid w:val="002A52D2"/>
    <w:rsid w:val="002B1249"/>
    <w:rsid w:val="002B2474"/>
    <w:rsid w:val="002B30A9"/>
    <w:rsid w:val="002B3E78"/>
    <w:rsid w:val="002B40E4"/>
    <w:rsid w:val="002B49B4"/>
    <w:rsid w:val="002B4C17"/>
    <w:rsid w:val="002B52A2"/>
    <w:rsid w:val="002B653A"/>
    <w:rsid w:val="002C1162"/>
    <w:rsid w:val="002C2244"/>
    <w:rsid w:val="002C2EE6"/>
    <w:rsid w:val="002C30F1"/>
    <w:rsid w:val="002C3245"/>
    <w:rsid w:val="002C371B"/>
    <w:rsid w:val="002C4371"/>
    <w:rsid w:val="002C4E04"/>
    <w:rsid w:val="002C55A9"/>
    <w:rsid w:val="002C6D89"/>
    <w:rsid w:val="002D2A9B"/>
    <w:rsid w:val="002D38E5"/>
    <w:rsid w:val="002D3E53"/>
    <w:rsid w:val="002D4B98"/>
    <w:rsid w:val="002D4E07"/>
    <w:rsid w:val="002D721B"/>
    <w:rsid w:val="002E1904"/>
    <w:rsid w:val="002E69BC"/>
    <w:rsid w:val="002F1A51"/>
    <w:rsid w:val="002F1DCE"/>
    <w:rsid w:val="002F3129"/>
    <w:rsid w:val="002F34A1"/>
    <w:rsid w:val="002F34EB"/>
    <w:rsid w:val="002F3CF3"/>
    <w:rsid w:val="002F576C"/>
    <w:rsid w:val="002F5978"/>
    <w:rsid w:val="003004F5"/>
    <w:rsid w:val="003024EE"/>
    <w:rsid w:val="003039DF"/>
    <w:rsid w:val="00303A86"/>
    <w:rsid w:val="003063A6"/>
    <w:rsid w:val="00307BCA"/>
    <w:rsid w:val="0031102A"/>
    <w:rsid w:val="0031123F"/>
    <w:rsid w:val="00313F25"/>
    <w:rsid w:val="00314566"/>
    <w:rsid w:val="003243F2"/>
    <w:rsid w:val="00324897"/>
    <w:rsid w:val="00324B95"/>
    <w:rsid w:val="00326D27"/>
    <w:rsid w:val="00327D53"/>
    <w:rsid w:val="00330905"/>
    <w:rsid w:val="00330AB3"/>
    <w:rsid w:val="00330DAF"/>
    <w:rsid w:val="00330FDD"/>
    <w:rsid w:val="00331969"/>
    <w:rsid w:val="00331A59"/>
    <w:rsid w:val="00332470"/>
    <w:rsid w:val="00332C6A"/>
    <w:rsid w:val="00333225"/>
    <w:rsid w:val="00333E43"/>
    <w:rsid w:val="00335568"/>
    <w:rsid w:val="00336251"/>
    <w:rsid w:val="00336A0E"/>
    <w:rsid w:val="00337E02"/>
    <w:rsid w:val="00340A71"/>
    <w:rsid w:val="00343038"/>
    <w:rsid w:val="00344469"/>
    <w:rsid w:val="00345E73"/>
    <w:rsid w:val="00350552"/>
    <w:rsid w:val="00350F67"/>
    <w:rsid w:val="00351D1C"/>
    <w:rsid w:val="0035316A"/>
    <w:rsid w:val="00353631"/>
    <w:rsid w:val="00354063"/>
    <w:rsid w:val="00355317"/>
    <w:rsid w:val="00355A98"/>
    <w:rsid w:val="00356FB2"/>
    <w:rsid w:val="003574B5"/>
    <w:rsid w:val="0036039E"/>
    <w:rsid w:val="00362AAF"/>
    <w:rsid w:val="00362D8C"/>
    <w:rsid w:val="0036328F"/>
    <w:rsid w:val="003635FD"/>
    <w:rsid w:val="00363AE6"/>
    <w:rsid w:val="00363AFF"/>
    <w:rsid w:val="0036516B"/>
    <w:rsid w:val="00365F83"/>
    <w:rsid w:val="00366F33"/>
    <w:rsid w:val="003700D2"/>
    <w:rsid w:val="003715B7"/>
    <w:rsid w:val="00372FC7"/>
    <w:rsid w:val="0037553B"/>
    <w:rsid w:val="00375B2B"/>
    <w:rsid w:val="00375B4F"/>
    <w:rsid w:val="00376148"/>
    <w:rsid w:val="003777E7"/>
    <w:rsid w:val="00377C9A"/>
    <w:rsid w:val="00380698"/>
    <w:rsid w:val="00380737"/>
    <w:rsid w:val="00380F8A"/>
    <w:rsid w:val="00381741"/>
    <w:rsid w:val="003823C0"/>
    <w:rsid w:val="003840B0"/>
    <w:rsid w:val="00384CBF"/>
    <w:rsid w:val="0038636B"/>
    <w:rsid w:val="00391751"/>
    <w:rsid w:val="00393E7F"/>
    <w:rsid w:val="003A2A13"/>
    <w:rsid w:val="003A3B5F"/>
    <w:rsid w:val="003A4519"/>
    <w:rsid w:val="003A51E0"/>
    <w:rsid w:val="003A789D"/>
    <w:rsid w:val="003B040B"/>
    <w:rsid w:val="003B06AA"/>
    <w:rsid w:val="003B101B"/>
    <w:rsid w:val="003B1394"/>
    <w:rsid w:val="003B1F83"/>
    <w:rsid w:val="003B25F1"/>
    <w:rsid w:val="003B30E5"/>
    <w:rsid w:val="003B344B"/>
    <w:rsid w:val="003B649F"/>
    <w:rsid w:val="003B714A"/>
    <w:rsid w:val="003C0457"/>
    <w:rsid w:val="003C0DB0"/>
    <w:rsid w:val="003C1C9C"/>
    <w:rsid w:val="003C2D8B"/>
    <w:rsid w:val="003C2EA2"/>
    <w:rsid w:val="003C3641"/>
    <w:rsid w:val="003C427C"/>
    <w:rsid w:val="003C5FE1"/>
    <w:rsid w:val="003C65CD"/>
    <w:rsid w:val="003C7ED8"/>
    <w:rsid w:val="003D0379"/>
    <w:rsid w:val="003D1DB8"/>
    <w:rsid w:val="003D3911"/>
    <w:rsid w:val="003D3A3A"/>
    <w:rsid w:val="003D6CE7"/>
    <w:rsid w:val="003D6E2C"/>
    <w:rsid w:val="003E0650"/>
    <w:rsid w:val="003E24A1"/>
    <w:rsid w:val="003E3B53"/>
    <w:rsid w:val="003E3B8B"/>
    <w:rsid w:val="003E3DF4"/>
    <w:rsid w:val="003E4065"/>
    <w:rsid w:val="003E4971"/>
    <w:rsid w:val="003E5C44"/>
    <w:rsid w:val="003E6AD0"/>
    <w:rsid w:val="003E6D3D"/>
    <w:rsid w:val="003F025A"/>
    <w:rsid w:val="003F0C75"/>
    <w:rsid w:val="003F387C"/>
    <w:rsid w:val="003F412A"/>
    <w:rsid w:val="003F72ED"/>
    <w:rsid w:val="00400721"/>
    <w:rsid w:val="0040287E"/>
    <w:rsid w:val="00403469"/>
    <w:rsid w:val="00404255"/>
    <w:rsid w:val="0040569D"/>
    <w:rsid w:val="00405815"/>
    <w:rsid w:val="00405D19"/>
    <w:rsid w:val="00406216"/>
    <w:rsid w:val="004067CF"/>
    <w:rsid w:val="004068DA"/>
    <w:rsid w:val="004069C7"/>
    <w:rsid w:val="00407151"/>
    <w:rsid w:val="0040728F"/>
    <w:rsid w:val="0041010E"/>
    <w:rsid w:val="0041073B"/>
    <w:rsid w:val="0041259A"/>
    <w:rsid w:val="00412E32"/>
    <w:rsid w:val="0041414C"/>
    <w:rsid w:val="00414D77"/>
    <w:rsid w:val="0042035F"/>
    <w:rsid w:val="0042292B"/>
    <w:rsid w:val="004229BA"/>
    <w:rsid w:val="00423DED"/>
    <w:rsid w:val="0042417C"/>
    <w:rsid w:val="00425474"/>
    <w:rsid w:val="00425882"/>
    <w:rsid w:val="004261C3"/>
    <w:rsid w:val="004311E2"/>
    <w:rsid w:val="00431666"/>
    <w:rsid w:val="00433753"/>
    <w:rsid w:val="00434796"/>
    <w:rsid w:val="0043626F"/>
    <w:rsid w:val="00440051"/>
    <w:rsid w:val="00440261"/>
    <w:rsid w:val="00441855"/>
    <w:rsid w:val="00443E40"/>
    <w:rsid w:val="004450A6"/>
    <w:rsid w:val="00445A0C"/>
    <w:rsid w:val="004470AE"/>
    <w:rsid w:val="00447AF8"/>
    <w:rsid w:val="004530D2"/>
    <w:rsid w:val="00453394"/>
    <w:rsid w:val="004534A2"/>
    <w:rsid w:val="00453768"/>
    <w:rsid w:val="00455304"/>
    <w:rsid w:val="00456D83"/>
    <w:rsid w:val="004609DB"/>
    <w:rsid w:val="00461C5E"/>
    <w:rsid w:val="00462A64"/>
    <w:rsid w:val="00463E87"/>
    <w:rsid w:val="00464DEC"/>
    <w:rsid w:val="00465896"/>
    <w:rsid w:val="004675D3"/>
    <w:rsid w:val="00467E26"/>
    <w:rsid w:val="0047032C"/>
    <w:rsid w:val="004720FE"/>
    <w:rsid w:val="00472DB7"/>
    <w:rsid w:val="00473A2B"/>
    <w:rsid w:val="004747D8"/>
    <w:rsid w:val="00475539"/>
    <w:rsid w:val="0047727B"/>
    <w:rsid w:val="0048158F"/>
    <w:rsid w:val="0048366B"/>
    <w:rsid w:val="0048479E"/>
    <w:rsid w:val="004852D7"/>
    <w:rsid w:val="00485917"/>
    <w:rsid w:val="00485A7F"/>
    <w:rsid w:val="00486185"/>
    <w:rsid w:val="00487F31"/>
    <w:rsid w:val="004906DB"/>
    <w:rsid w:val="004908A1"/>
    <w:rsid w:val="004916EB"/>
    <w:rsid w:val="00493D8A"/>
    <w:rsid w:val="00496A6C"/>
    <w:rsid w:val="00496BB4"/>
    <w:rsid w:val="004A12A3"/>
    <w:rsid w:val="004A239D"/>
    <w:rsid w:val="004A3491"/>
    <w:rsid w:val="004A3732"/>
    <w:rsid w:val="004A3B6B"/>
    <w:rsid w:val="004A48F9"/>
    <w:rsid w:val="004A4FE2"/>
    <w:rsid w:val="004A5979"/>
    <w:rsid w:val="004A59A0"/>
    <w:rsid w:val="004A6114"/>
    <w:rsid w:val="004B1307"/>
    <w:rsid w:val="004B3DA8"/>
    <w:rsid w:val="004B3E92"/>
    <w:rsid w:val="004B44B2"/>
    <w:rsid w:val="004B4A17"/>
    <w:rsid w:val="004B642D"/>
    <w:rsid w:val="004B678D"/>
    <w:rsid w:val="004C086B"/>
    <w:rsid w:val="004C260E"/>
    <w:rsid w:val="004C4CAA"/>
    <w:rsid w:val="004C5B0F"/>
    <w:rsid w:val="004D0449"/>
    <w:rsid w:val="004D0D09"/>
    <w:rsid w:val="004D1452"/>
    <w:rsid w:val="004D2A81"/>
    <w:rsid w:val="004D2BDA"/>
    <w:rsid w:val="004D5085"/>
    <w:rsid w:val="004D59A2"/>
    <w:rsid w:val="004D6336"/>
    <w:rsid w:val="004D660D"/>
    <w:rsid w:val="004D6C55"/>
    <w:rsid w:val="004D73F3"/>
    <w:rsid w:val="004E0079"/>
    <w:rsid w:val="004E046E"/>
    <w:rsid w:val="004E06D0"/>
    <w:rsid w:val="004E1030"/>
    <w:rsid w:val="004E5726"/>
    <w:rsid w:val="004E7275"/>
    <w:rsid w:val="004E7851"/>
    <w:rsid w:val="004E79BB"/>
    <w:rsid w:val="004F01FB"/>
    <w:rsid w:val="004F0894"/>
    <w:rsid w:val="004F0B9E"/>
    <w:rsid w:val="004F39F3"/>
    <w:rsid w:val="004F41B0"/>
    <w:rsid w:val="004F4277"/>
    <w:rsid w:val="004F538F"/>
    <w:rsid w:val="004F54F1"/>
    <w:rsid w:val="004F5667"/>
    <w:rsid w:val="004F6978"/>
    <w:rsid w:val="004F6A36"/>
    <w:rsid w:val="004F77ED"/>
    <w:rsid w:val="004F78A1"/>
    <w:rsid w:val="004F7C86"/>
    <w:rsid w:val="005010EA"/>
    <w:rsid w:val="005042EA"/>
    <w:rsid w:val="00505C41"/>
    <w:rsid w:val="00510C51"/>
    <w:rsid w:val="00510CF1"/>
    <w:rsid w:val="00511222"/>
    <w:rsid w:val="00511BA6"/>
    <w:rsid w:val="00512BE2"/>
    <w:rsid w:val="00513889"/>
    <w:rsid w:val="005146AE"/>
    <w:rsid w:val="00515559"/>
    <w:rsid w:val="0051764C"/>
    <w:rsid w:val="0052087E"/>
    <w:rsid w:val="0052137D"/>
    <w:rsid w:val="00521B85"/>
    <w:rsid w:val="00522023"/>
    <w:rsid w:val="005220CB"/>
    <w:rsid w:val="00522B54"/>
    <w:rsid w:val="005234E6"/>
    <w:rsid w:val="0052486F"/>
    <w:rsid w:val="00524933"/>
    <w:rsid w:val="00526B9E"/>
    <w:rsid w:val="0053384D"/>
    <w:rsid w:val="00533CA3"/>
    <w:rsid w:val="005351EA"/>
    <w:rsid w:val="005373D3"/>
    <w:rsid w:val="00540CCF"/>
    <w:rsid w:val="00540DB8"/>
    <w:rsid w:val="00541E8B"/>
    <w:rsid w:val="005423E8"/>
    <w:rsid w:val="00542933"/>
    <w:rsid w:val="00544328"/>
    <w:rsid w:val="00544E17"/>
    <w:rsid w:val="00546AF7"/>
    <w:rsid w:val="00547C62"/>
    <w:rsid w:val="005503D4"/>
    <w:rsid w:val="00550CDC"/>
    <w:rsid w:val="0055222B"/>
    <w:rsid w:val="005525BE"/>
    <w:rsid w:val="0055290A"/>
    <w:rsid w:val="005535B1"/>
    <w:rsid w:val="00553A7A"/>
    <w:rsid w:val="0055561E"/>
    <w:rsid w:val="005561AE"/>
    <w:rsid w:val="00560C92"/>
    <w:rsid w:val="0056188D"/>
    <w:rsid w:val="00561BA0"/>
    <w:rsid w:val="00561E1C"/>
    <w:rsid w:val="00564ADF"/>
    <w:rsid w:val="00572065"/>
    <w:rsid w:val="0057281B"/>
    <w:rsid w:val="005733A3"/>
    <w:rsid w:val="005752C6"/>
    <w:rsid w:val="005763B1"/>
    <w:rsid w:val="00577510"/>
    <w:rsid w:val="0058144D"/>
    <w:rsid w:val="005816CF"/>
    <w:rsid w:val="00581EDF"/>
    <w:rsid w:val="00582596"/>
    <w:rsid w:val="00583439"/>
    <w:rsid w:val="00584EE6"/>
    <w:rsid w:val="00585479"/>
    <w:rsid w:val="00587DE9"/>
    <w:rsid w:val="005918EE"/>
    <w:rsid w:val="005927BA"/>
    <w:rsid w:val="00592B23"/>
    <w:rsid w:val="005937B0"/>
    <w:rsid w:val="00593DAC"/>
    <w:rsid w:val="00594A2C"/>
    <w:rsid w:val="0059678C"/>
    <w:rsid w:val="005A32D9"/>
    <w:rsid w:val="005A3E6F"/>
    <w:rsid w:val="005A5D17"/>
    <w:rsid w:val="005A5DCA"/>
    <w:rsid w:val="005A5F9A"/>
    <w:rsid w:val="005A6FC7"/>
    <w:rsid w:val="005A7C2F"/>
    <w:rsid w:val="005B22B2"/>
    <w:rsid w:val="005B28D2"/>
    <w:rsid w:val="005B4593"/>
    <w:rsid w:val="005B54BA"/>
    <w:rsid w:val="005B5561"/>
    <w:rsid w:val="005B6FAD"/>
    <w:rsid w:val="005B7AD6"/>
    <w:rsid w:val="005C38DE"/>
    <w:rsid w:val="005C4E67"/>
    <w:rsid w:val="005C4FC5"/>
    <w:rsid w:val="005C61DE"/>
    <w:rsid w:val="005C7364"/>
    <w:rsid w:val="005C7612"/>
    <w:rsid w:val="005C78AC"/>
    <w:rsid w:val="005D2F01"/>
    <w:rsid w:val="005D3A11"/>
    <w:rsid w:val="005D42A2"/>
    <w:rsid w:val="005D49AF"/>
    <w:rsid w:val="005D7807"/>
    <w:rsid w:val="005D7910"/>
    <w:rsid w:val="005D7C36"/>
    <w:rsid w:val="005E055D"/>
    <w:rsid w:val="005E08C6"/>
    <w:rsid w:val="005E09D1"/>
    <w:rsid w:val="005E1202"/>
    <w:rsid w:val="005E1C59"/>
    <w:rsid w:val="005E2296"/>
    <w:rsid w:val="005E24A0"/>
    <w:rsid w:val="005E31AF"/>
    <w:rsid w:val="005E4F32"/>
    <w:rsid w:val="005E524C"/>
    <w:rsid w:val="005E5A5E"/>
    <w:rsid w:val="005F0A51"/>
    <w:rsid w:val="005F0DBB"/>
    <w:rsid w:val="005F123F"/>
    <w:rsid w:val="005F1794"/>
    <w:rsid w:val="005F3895"/>
    <w:rsid w:val="005F3C9E"/>
    <w:rsid w:val="005F3DE1"/>
    <w:rsid w:val="005F406E"/>
    <w:rsid w:val="005F42C5"/>
    <w:rsid w:val="005F51D5"/>
    <w:rsid w:val="005F5F00"/>
    <w:rsid w:val="005F6649"/>
    <w:rsid w:val="005F79C7"/>
    <w:rsid w:val="005F7D6C"/>
    <w:rsid w:val="00601CB2"/>
    <w:rsid w:val="00602240"/>
    <w:rsid w:val="006022A7"/>
    <w:rsid w:val="006039A7"/>
    <w:rsid w:val="006045B8"/>
    <w:rsid w:val="00604673"/>
    <w:rsid w:val="00605286"/>
    <w:rsid w:val="0061031D"/>
    <w:rsid w:val="00610F48"/>
    <w:rsid w:val="006131EB"/>
    <w:rsid w:val="006132A7"/>
    <w:rsid w:val="00613FC7"/>
    <w:rsid w:val="00625010"/>
    <w:rsid w:val="00633D2E"/>
    <w:rsid w:val="00633E56"/>
    <w:rsid w:val="00635003"/>
    <w:rsid w:val="00635892"/>
    <w:rsid w:val="00636FF2"/>
    <w:rsid w:val="006375C1"/>
    <w:rsid w:val="00637BCC"/>
    <w:rsid w:val="0064072D"/>
    <w:rsid w:val="006412DF"/>
    <w:rsid w:val="00641941"/>
    <w:rsid w:val="00641F81"/>
    <w:rsid w:val="00643941"/>
    <w:rsid w:val="006442A0"/>
    <w:rsid w:val="00644896"/>
    <w:rsid w:val="00645247"/>
    <w:rsid w:val="0064555D"/>
    <w:rsid w:val="006468F2"/>
    <w:rsid w:val="0064764D"/>
    <w:rsid w:val="00650374"/>
    <w:rsid w:val="00650598"/>
    <w:rsid w:val="00650BD9"/>
    <w:rsid w:val="00652563"/>
    <w:rsid w:val="0065409C"/>
    <w:rsid w:val="00654339"/>
    <w:rsid w:val="00654415"/>
    <w:rsid w:val="006545A6"/>
    <w:rsid w:val="006554CF"/>
    <w:rsid w:val="006557B7"/>
    <w:rsid w:val="00660E87"/>
    <w:rsid w:val="00661ABC"/>
    <w:rsid w:val="006622EC"/>
    <w:rsid w:val="00662693"/>
    <w:rsid w:val="006638EC"/>
    <w:rsid w:val="00663EF5"/>
    <w:rsid w:val="00664049"/>
    <w:rsid w:val="00664182"/>
    <w:rsid w:val="00664DBD"/>
    <w:rsid w:val="00664F18"/>
    <w:rsid w:val="00665531"/>
    <w:rsid w:val="00665751"/>
    <w:rsid w:val="00665DA0"/>
    <w:rsid w:val="0066730B"/>
    <w:rsid w:val="006677A6"/>
    <w:rsid w:val="006730C1"/>
    <w:rsid w:val="00674F11"/>
    <w:rsid w:val="00675B1C"/>
    <w:rsid w:val="0067743C"/>
    <w:rsid w:val="006805BE"/>
    <w:rsid w:val="0068106C"/>
    <w:rsid w:val="00681E7F"/>
    <w:rsid w:val="006825E0"/>
    <w:rsid w:val="00682701"/>
    <w:rsid w:val="00683162"/>
    <w:rsid w:val="006839E0"/>
    <w:rsid w:val="00683E18"/>
    <w:rsid w:val="0068570D"/>
    <w:rsid w:val="00691E16"/>
    <w:rsid w:val="00691F3B"/>
    <w:rsid w:val="0069245F"/>
    <w:rsid w:val="006928F4"/>
    <w:rsid w:val="00693249"/>
    <w:rsid w:val="006977B3"/>
    <w:rsid w:val="006A1018"/>
    <w:rsid w:val="006A138A"/>
    <w:rsid w:val="006A13AA"/>
    <w:rsid w:val="006A1664"/>
    <w:rsid w:val="006A3F31"/>
    <w:rsid w:val="006A3FD3"/>
    <w:rsid w:val="006A43D5"/>
    <w:rsid w:val="006A46D4"/>
    <w:rsid w:val="006A5804"/>
    <w:rsid w:val="006A5868"/>
    <w:rsid w:val="006A5A6A"/>
    <w:rsid w:val="006A7702"/>
    <w:rsid w:val="006B03D0"/>
    <w:rsid w:val="006B065F"/>
    <w:rsid w:val="006B11AC"/>
    <w:rsid w:val="006B1327"/>
    <w:rsid w:val="006B17B4"/>
    <w:rsid w:val="006B23A6"/>
    <w:rsid w:val="006B2C0D"/>
    <w:rsid w:val="006B4F6D"/>
    <w:rsid w:val="006B6222"/>
    <w:rsid w:val="006B6F74"/>
    <w:rsid w:val="006B77C7"/>
    <w:rsid w:val="006C04B3"/>
    <w:rsid w:val="006C333E"/>
    <w:rsid w:val="006C3A0C"/>
    <w:rsid w:val="006C4079"/>
    <w:rsid w:val="006C5786"/>
    <w:rsid w:val="006C5C90"/>
    <w:rsid w:val="006C5EDE"/>
    <w:rsid w:val="006C7397"/>
    <w:rsid w:val="006C78AB"/>
    <w:rsid w:val="006C7B89"/>
    <w:rsid w:val="006D1FE2"/>
    <w:rsid w:val="006D2074"/>
    <w:rsid w:val="006D2D5F"/>
    <w:rsid w:val="006D3514"/>
    <w:rsid w:val="006D402D"/>
    <w:rsid w:val="006D5297"/>
    <w:rsid w:val="006D6A9D"/>
    <w:rsid w:val="006D76D1"/>
    <w:rsid w:val="006E0406"/>
    <w:rsid w:val="006E1655"/>
    <w:rsid w:val="006E3075"/>
    <w:rsid w:val="006E326E"/>
    <w:rsid w:val="006E4C94"/>
    <w:rsid w:val="006E61A7"/>
    <w:rsid w:val="006E6616"/>
    <w:rsid w:val="006E6BC8"/>
    <w:rsid w:val="006E7540"/>
    <w:rsid w:val="006F0518"/>
    <w:rsid w:val="006F10FB"/>
    <w:rsid w:val="006F1D80"/>
    <w:rsid w:val="006F3F1A"/>
    <w:rsid w:val="006F4F7A"/>
    <w:rsid w:val="006F5BA3"/>
    <w:rsid w:val="006F64E9"/>
    <w:rsid w:val="006F6B37"/>
    <w:rsid w:val="006F6FAF"/>
    <w:rsid w:val="00700564"/>
    <w:rsid w:val="00700DD7"/>
    <w:rsid w:val="0070162B"/>
    <w:rsid w:val="00702873"/>
    <w:rsid w:val="00702FE5"/>
    <w:rsid w:val="007038CB"/>
    <w:rsid w:val="00704BFA"/>
    <w:rsid w:val="00705986"/>
    <w:rsid w:val="00706E29"/>
    <w:rsid w:val="00710866"/>
    <w:rsid w:val="0071160E"/>
    <w:rsid w:val="007124FC"/>
    <w:rsid w:val="007149C1"/>
    <w:rsid w:val="00714D8A"/>
    <w:rsid w:val="00714EFC"/>
    <w:rsid w:val="00716205"/>
    <w:rsid w:val="0071653C"/>
    <w:rsid w:val="007170F0"/>
    <w:rsid w:val="007179EC"/>
    <w:rsid w:val="00720359"/>
    <w:rsid w:val="007209FD"/>
    <w:rsid w:val="00720C6F"/>
    <w:rsid w:val="0072384E"/>
    <w:rsid w:val="00724F4E"/>
    <w:rsid w:val="00725497"/>
    <w:rsid w:val="007260E4"/>
    <w:rsid w:val="007300BA"/>
    <w:rsid w:val="00730ADF"/>
    <w:rsid w:val="00730E8A"/>
    <w:rsid w:val="007333BF"/>
    <w:rsid w:val="00736748"/>
    <w:rsid w:val="007403DB"/>
    <w:rsid w:val="00740424"/>
    <w:rsid w:val="007419AB"/>
    <w:rsid w:val="00741CC4"/>
    <w:rsid w:val="00742AA1"/>
    <w:rsid w:val="00745097"/>
    <w:rsid w:val="007452EF"/>
    <w:rsid w:val="00745D02"/>
    <w:rsid w:val="00746D5C"/>
    <w:rsid w:val="00751F67"/>
    <w:rsid w:val="007525D7"/>
    <w:rsid w:val="00756D85"/>
    <w:rsid w:val="007575D5"/>
    <w:rsid w:val="00762D94"/>
    <w:rsid w:val="00766251"/>
    <w:rsid w:val="0076653D"/>
    <w:rsid w:val="00767CC6"/>
    <w:rsid w:val="00770ACE"/>
    <w:rsid w:val="0077322B"/>
    <w:rsid w:val="00775C23"/>
    <w:rsid w:val="0077622A"/>
    <w:rsid w:val="00776AA8"/>
    <w:rsid w:val="00777FB4"/>
    <w:rsid w:val="007812F3"/>
    <w:rsid w:val="00781F1E"/>
    <w:rsid w:val="00784669"/>
    <w:rsid w:val="0078493D"/>
    <w:rsid w:val="00786986"/>
    <w:rsid w:val="00787964"/>
    <w:rsid w:val="00790900"/>
    <w:rsid w:val="00790B18"/>
    <w:rsid w:val="0079106C"/>
    <w:rsid w:val="00793B0E"/>
    <w:rsid w:val="00793DF4"/>
    <w:rsid w:val="00797E25"/>
    <w:rsid w:val="007A298E"/>
    <w:rsid w:val="007A3772"/>
    <w:rsid w:val="007A5D76"/>
    <w:rsid w:val="007A6E2B"/>
    <w:rsid w:val="007A7796"/>
    <w:rsid w:val="007B015C"/>
    <w:rsid w:val="007B0649"/>
    <w:rsid w:val="007B0B0C"/>
    <w:rsid w:val="007B1A0C"/>
    <w:rsid w:val="007B2021"/>
    <w:rsid w:val="007B2D86"/>
    <w:rsid w:val="007B3466"/>
    <w:rsid w:val="007B54DD"/>
    <w:rsid w:val="007B5D2B"/>
    <w:rsid w:val="007B799E"/>
    <w:rsid w:val="007C01AC"/>
    <w:rsid w:val="007C158E"/>
    <w:rsid w:val="007C215B"/>
    <w:rsid w:val="007C32BB"/>
    <w:rsid w:val="007C34F7"/>
    <w:rsid w:val="007C35AD"/>
    <w:rsid w:val="007C4333"/>
    <w:rsid w:val="007C6CE3"/>
    <w:rsid w:val="007C6E3B"/>
    <w:rsid w:val="007D0E4B"/>
    <w:rsid w:val="007D1BEA"/>
    <w:rsid w:val="007D29C6"/>
    <w:rsid w:val="007D4732"/>
    <w:rsid w:val="007D48A5"/>
    <w:rsid w:val="007D716A"/>
    <w:rsid w:val="007E0538"/>
    <w:rsid w:val="007E1BC8"/>
    <w:rsid w:val="007E214E"/>
    <w:rsid w:val="007E2275"/>
    <w:rsid w:val="007E2F55"/>
    <w:rsid w:val="007E30E2"/>
    <w:rsid w:val="007E44D9"/>
    <w:rsid w:val="007E460F"/>
    <w:rsid w:val="007E481A"/>
    <w:rsid w:val="007E482E"/>
    <w:rsid w:val="007E6359"/>
    <w:rsid w:val="007E6664"/>
    <w:rsid w:val="007E7180"/>
    <w:rsid w:val="007E7ADD"/>
    <w:rsid w:val="007F100D"/>
    <w:rsid w:val="007F188C"/>
    <w:rsid w:val="007F3493"/>
    <w:rsid w:val="007F4973"/>
    <w:rsid w:val="007F5D6E"/>
    <w:rsid w:val="007F7071"/>
    <w:rsid w:val="007F7528"/>
    <w:rsid w:val="007F7A11"/>
    <w:rsid w:val="007F7F2F"/>
    <w:rsid w:val="00802F0E"/>
    <w:rsid w:val="00804E6F"/>
    <w:rsid w:val="00806337"/>
    <w:rsid w:val="008066C8"/>
    <w:rsid w:val="00807516"/>
    <w:rsid w:val="0081292B"/>
    <w:rsid w:val="00815209"/>
    <w:rsid w:val="00815F3E"/>
    <w:rsid w:val="00816742"/>
    <w:rsid w:val="00817157"/>
    <w:rsid w:val="00817F8A"/>
    <w:rsid w:val="0082177C"/>
    <w:rsid w:val="00822C36"/>
    <w:rsid w:val="0082473D"/>
    <w:rsid w:val="0082520A"/>
    <w:rsid w:val="0082555B"/>
    <w:rsid w:val="00827F6D"/>
    <w:rsid w:val="00830720"/>
    <w:rsid w:val="00830A86"/>
    <w:rsid w:val="00832651"/>
    <w:rsid w:val="00832A26"/>
    <w:rsid w:val="00832B56"/>
    <w:rsid w:val="00832CDD"/>
    <w:rsid w:val="008341D5"/>
    <w:rsid w:val="00834DDD"/>
    <w:rsid w:val="00834E1E"/>
    <w:rsid w:val="0083509D"/>
    <w:rsid w:val="0083522A"/>
    <w:rsid w:val="00836301"/>
    <w:rsid w:val="00836638"/>
    <w:rsid w:val="008368C9"/>
    <w:rsid w:val="00836B1D"/>
    <w:rsid w:val="008372AF"/>
    <w:rsid w:val="00837FC2"/>
    <w:rsid w:val="008406BA"/>
    <w:rsid w:val="00840C2C"/>
    <w:rsid w:val="0084102C"/>
    <w:rsid w:val="0084128E"/>
    <w:rsid w:val="00844280"/>
    <w:rsid w:val="00845D08"/>
    <w:rsid w:val="008460B4"/>
    <w:rsid w:val="00846C01"/>
    <w:rsid w:val="008515B2"/>
    <w:rsid w:val="008530F4"/>
    <w:rsid w:val="0085320B"/>
    <w:rsid w:val="00855549"/>
    <w:rsid w:val="00855D02"/>
    <w:rsid w:val="00855D9A"/>
    <w:rsid w:val="00857CC4"/>
    <w:rsid w:val="0086022C"/>
    <w:rsid w:val="00865E08"/>
    <w:rsid w:val="008661C2"/>
    <w:rsid w:val="00870E5C"/>
    <w:rsid w:val="00871434"/>
    <w:rsid w:val="008714E5"/>
    <w:rsid w:val="00873D7C"/>
    <w:rsid w:val="008755F8"/>
    <w:rsid w:val="008768A7"/>
    <w:rsid w:val="008811CC"/>
    <w:rsid w:val="00882538"/>
    <w:rsid w:val="00882ADC"/>
    <w:rsid w:val="00883100"/>
    <w:rsid w:val="008831BC"/>
    <w:rsid w:val="008837DA"/>
    <w:rsid w:val="008840F5"/>
    <w:rsid w:val="008847F6"/>
    <w:rsid w:val="00884F43"/>
    <w:rsid w:val="0088509A"/>
    <w:rsid w:val="008872EC"/>
    <w:rsid w:val="0088740A"/>
    <w:rsid w:val="00892BB8"/>
    <w:rsid w:val="008943FB"/>
    <w:rsid w:val="008973AD"/>
    <w:rsid w:val="008A0442"/>
    <w:rsid w:val="008A2B85"/>
    <w:rsid w:val="008A2FC9"/>
    <w:rsid w:val="008A38C3"/>
    <w:rsid w:val="008A3A04"/>
    <w:rsid w:val="008A3B5A"/>
    <w:rsid w:val="008A3E9E"/>
    <w:rsid w:val="008A6696"/>
    <w:rsid w:val="008B38ED"/>
    <w:rsid w:val="008B494F"/>
    <w:rsid w:val="008B4DA5"/>
    <w:rsid w:val="008B7A70"/>
    <w:rsid w:val="008C0D5B"/>
    <w:rsid w:val="008C1716"/>
    <w:rsid w:val="008C1778"/>
    <w:rsid w:val="008C1CC6"/>
    <w:rsid w:val="008C29F5"/>
    <w:rsid w:val="008C2B05"/>
    <w:rsid w:val="008C30CC"/>
    <w:rsid w:val="008C5814"/>
    <w:rsid w:val="008C6DFE"/>
    <w:rsid w:val="008D01E7"/>
    <w:rsid w:val="008D5790"/>
    <w:rsid w:val="008D76FC"/>
    <w:rsid w:val="008D7912"/>
    <w:rsid w:val="008D7A47"/>
    <w:rsid w:val="008E0039"/>
    <w:rsid w:val="008E0FD7"/>
    <w:rsid w:val="008E1029"/>
    <w:rsid w:val="008F12A3"/>
    <w:rsid w:val="008F255A"/>
    <w:rsid w:val="008F2C15"/>
    <w:rsid w:val="008F32EF"/>
    <w:rsid w:val="008F3919"/>
    <w:rsid w:val="008F397E"/>
    <w:rsid w:val="008F65EF"/>
    <w:rsid w:val="00900154"/>
    <w:rsid w:val="009001C8"/>
    <w:rsid w:val="00903195"/>
    <w:rsid w:val="0090368F"/>
    <w:rsid w:val="0090487D"/>
    <w:rsid w:val="00905586"/>
    <w:rsid w:val="009103CE"/>
    <w:rsid w:val="00910C8A"/>
    <w:rsid w:val="009118A0"/>
    <w:rsid w:val="00911BEC"/>
    <w:rsid w:val="00912022"/>
    <w:rsid w:val="009129E4"/>
    <w:rsid w:val="009135E7"/>
    <w:rsid w:val="00913BF6"/>
    <w:rsid w:val="009148B9"/>
    <w:rsid w:val="00914F47"/>
    <w:rsid w:val="00914F7F"/>
    <w:rsid w:val="0091557F"/>
    <w:rsid w:val="009166F6"/>
    <w:rsid w:val="00916DA1"/>
    <w:rsid w:val="009170FC"/>
    <w:rsid w:val="00920929"/>
    <w:rsid w:val="009217B4"/>
    <w:rsid w:val="00925069"/>
    <w:rsid w:val="00925150"/>
    <w:rsid w:val="009262A5"/>
    <w:rsid w:val="00927209"/>
    <w:rsid w:val="00927CE2"/>
    <w:rsid w:val="0093030E"/>
    <w:rsid w:val="00931FB1"/>
    <w:rsid w:val="009357AB"/>
    <w:rsid w:val="00940559"/>
    <w:rsid w:val="00940B47"/>
    <w:rsid w:val="00940CF8"/>
    <w:rsid w:val="009434B8"/>
    <w:rsid w:val="0094484F"/>
    <w:rsid w:val="009524C7"/>
    <w:rsid w:val="00955409"/>
    <w:rsid w:val="00957669"/>
    <w:rsid w:val="0095796F"/>
    <w:rsid w:val="00957C40"/>
    <w:rsid w:val="009644A2"/>
    <w:rsid w:val="0096563D"/>
    <w:rsid w:val="00965A35"/>
    <w:rsid w:val="009670CD"/>
    <w:rsid w:val="00967851"/>
    <w:rsid w:val="009704FB"/>
    <w:rsid w:val="00970554"/>
    <w:rsid w:val="00972A5F"/>
    <w:rsid w:val="0097416A"/>
    <w:rsid w:val="00974A25"/>
    <w:rsid w:val="00974C60"/>
    <w:rsid w:val="0098134A"/>
    <w:rsid w:val="00981460"/>
    <w:rsid w:val="00981B84"/>
    <w:rsid w:val="00983088"/>
    <w:rsid w:val="0098425C"/>
    <w:rsid w:val="00984BC5"/>
    <w:rsid w:val="00984E96"/>
    <w:rsid w:val="009852EC"/>
    <w:rsid w:val="00985AB5"/>
    <w:rsid w:val="009860D3"/>
    <w:rsid w:val="0098723D"/>
    <w:rsid w:val="00987AF2"/>
    <w:rsid w:val="00987BC4"/>
    <w:rsid w:val="00987E7C"/>
    <w:rsid w:val="00990361"/>
    <w:rsid w:val="00990B81"/>
    <w:rsid w:val="00991442"/>
    <w:rsid w:val="0099186F"/>
    <w:rsid w:val="00991AA9"/>
    <w:rsid w:val="009931E4"/>
    <w:rsid w:val="00994073"/>
    <w:rsid w:val="009940DF"/>
    <w:rsid w:val="00994959"/>
    <w:rsid w:val="0099527E"/>
    <w:rsid w:val="009A11EB"/>
    <w:rsid w:val="009A1657"/>
    <w:rsid w:val="009A31A0"/>
    <w:rsid w:val="009A4D67"/>
    <w:rsid w:val="009A5AA7"/>
    <w:rsid w:val="009A6639"/>
    <w:rsid w:val="009A67C8"/>
    <w:rsid w:val="009B0583"/>
    <w:rsid w:val="009B074F"/>
    <w:rsid w:val="009B0BF2"/>
    <w:rsid w:val="009B0C79"/>
    <w:rsid w:val="009B0D3A"/>
    <w:rsid w:val="009B2D67"/>
    <w:rsid w:val="009B478B"/>
    <w:rsid w:val="009B50F9"/>
    <w:rsid w:val="009B5F48"/>
    <w:rsid w:val="009B6169"/>
    <w:rsid w:val="009B6D82"/>
    <w:rsid w:val="009B7B24"/>
    <w:rsid w:val="009C0098"/>
    <w:rsid w:val="009C17C0"/>
    <w:rsid w:val="009C2F8C"/>
    <w:rsid w:val="009C31A0"/>
    <w:rsid w:val="009C31BB"/>
    <w:rsid w:val="009C37CC"/>
    <w:rsid w:val="009C447B"/>
    <w:rsid w:val="009C6890"/>
    <w:rsid w:val="009C6A41"/>
    <w:rsid w:val="009C6D5B"/>
    <w:rsid w:val="009D080D"/>
    <w:rsid w:val="009D25A6"/>
    <w:rsid w:val="009E1E78"/>
    <w:rsid w:val="009E2503"/>
    <w:rsid w:val="009E25DF"/>
    <w:rsid w:val="009E3E93"/>
    <w:rsid w:val="009E574B"/>
    <w:rsid w:val="009E5972"/>
    <w:rsid w:val="009E6B54"/>
    <w:rsid w:val="009F104F"/>
    <w:rsid w:val="009F143D"/>
    <w:rsid w:val="009F2456"/>
    <w:rsid w:val="009F3F8C"/>
    <w:rsid w:val="009F6DB2"/>
    <w:rsid w:val="00A00AF9"/>
    <w:rsid w:val="00A00E6A"/>
    <w:rsid w:val="00A011C9"/>
    <w:rsid w:val="00A01A5F"/>
    <w:rsid w:val="00A01F0A"/>
    <w:rsid w:val="00A03B75"/>
    <w:rsid w:val="00A056DA"/>
    <w:rsid w:val="00A063F6"/>
    <w:rsid w:val="00A11003"/>
    <w:rsid w:val="00A11756"/>
    <w:rsid w:val="00A11D4F"/>
    <w:rsid w:val="00A11F94"/>
    <w:rsid w:val="00A122DE"/>
    <w:rsid w:val="00A149DF"/>
    <w:rsid w:val="00A14C57"/>
    <w:rsid w:val="00A164A2"/>
    <w:rsid w:val="00A16C09"/>
    <w:rsid w:val="00A1766E"/>
    <w:rsid w:val="00A17A28"/>
    <w:rsid w:val="00A20535"/>
    <w:rsid w:val="00A2092D"/>
    <w:rsid w:val="00A20B09"/>
    <w:rsid w:val="00A22144"/>
    <w:rsid w:val="00A223C6"/>
    <w:rsid w:val="00A23B30"/>
    <w:rsid w:val="00A23C3B"/>
    <w:rsid w:val="00A24C99"/>
    <w:rsid w:val="00A260C0"/>
    <w:rsid w:val="00A318A8"/>
    <w:rsid w:val="00A33202"/>
    <w:rsid w:val="00A33FE4"/>
    <w:rsid w:val="00A37F4A"/>
    <w:rsid w:val="00A40BE1"/>
    <w:rsid w:val="00A413EE"/>
    <w:rsid w:val="00A41873"/>
    <w:rsid w:val="00A45CB1"/>
    <w:rsid w:val="00A45ECE"/>
    <w:rsid w:val="00A464DF"/>
    <w:rsid w:val="00A46BDB"/>
    <w:rsid w:val="00A4745B"/>
    <w:rsid w:val="00A47E6C"/>
    <w:rsid w:val="00A47F71"/>
    <w:rsid w:val="00A5197B"/>
    <w:rsid w:val="00A5384D"/>
    <w:rsid w:val="00A54014"/>
    <w:rsid w:val="00A5560D"/>
    <w:rsid w:val="00A56626"/>
    <w:rsid w:val="00A57323"/>
    <w:rsid w:val="00A6004D"/>
    <w:rsid w:val="00A61564"/>
    <w:rsid w:val="00A6228B"/>
    <w:rsid w:val="00A628EE"/>
    <w:rsid w:val="00A639A0"/>
    <w:rsid w:val="00A662E2"/>
    <w:rsid w:val="00A66D35"/>
    <w:rsid w:val="00A718E2"/>
    <w:rsid w:val="00A71B5A"/>
    <w:rsid w:val="00A7405F"/>
    <w:rsid w:val="00A7518B"/>
    <w:rsid w:val="00A75BF7"/>
    <w:rsid w:val="00A77D3A"/>
    <w:rsid w:val="00A8062B"/>
    <w:rsid w:val="00A806DC"/>
    <w:rsid w:val="00A80851"/>
    <w:rsid w:val="00A81B2D"/>
    <w:rsid w:val="00A81B64"/>
    <w:rsid w:val="00A81B83"/>
    <w:rsid w:val="00A821C1"/>
    <w:rsid w:val="00A82301"/>
    <w:rsid w:val="00A828FC"/>
    <w:rsid w:val="00A841EC"/>
    <w:rsid w:val="00A84EDE"/>
    <w:rsid w:val="00A86336"/>
    <w:rsid w:val="00A91431"/>
    <w:rsid w:val="00A91FE6"/>
    <w:rsid w:val="00A92687"/>
    <w:rsid w:val="00A942A0"/>
    <w:rsid w:val="00A96ABB"/>
    <w:rsid w:val="00AA0329"/>
    <w:rsid w:val="00AA173B"/>
    <w:rsid w:val="00AA1987"/>
    <w:rsid w:val="00AA25D8"/>
    <w:rsid w:val="00AA289C"/>
    <w:rsid w:val="00AA2BE7"/>
    <w:rsid w:val="00AA2FEB"/>
    <w:rsid w:val="00AA36C4"/>
    <w:rsid w:val="00AA574A"/>
    <w:rsid w:val="00AA663A"/>
    <w:rsid w:val="00AA682A"/>
    <w:rsid w:val="00AA6925"/>
    <w:rsid w:val="00AB03ED"/>
    <w:rsid w:val="00AB048B"/>
    <w:rsid w:val="00AB10D3"/>
    <w:rsid w:val="00AB12E0"/>
    <w:rsid w:val="00AB13A5"/>
    <w:rsid w:val="00AB31D4"/>
    <w:rsid w:val="00AB537D"/>
    <w:rsid w:val="00AB5BCA"/>
    <w:rsid w:val="00AB5C28"/>
    <w:rsid w:val="00AC0F03"/>
    <w:rsid w:val="00AC1DF9"/>
    <w:rsid w:val="00AC22D0"/>
    <w:rsid w:val="00AC2775"/>
    <w:rsid w:val="00AC28C1"/>
    <w:rsid w:val="00AC3D24"/>
    <w:rsid w:val="00AC3D64"/>
    <w:rsid w:val="00AC3FB2"/>
    <w:rsid w:val="00AC63E2"/>
    <w:rsid w:val="00AD51D6"/>
    <w:rsid w:val="00AD5DB4"/>
    <w:rsid w:val="00AD711D"/>
    <w:rsid w:val="00AE1F4E"/>
    <w:rsid w:val="00AE240E"/>
    <w:rsid w:val="00AE2B94"/>
    <w:rsid w:val="00AE5431"/>
    <w:rsid w:val="00AE5F90"/>
    <w:rsid w:val="00AE6F92"/>
    <w:rsid w:val="00AE770D"/>
    <w:rsid w:val="00AF18DB"/>
    <w:rsid w:val="00AF2EB5"/>
    <w:rsid w:val="00AF3CB8"/>
    <w:rsid w:val="00AF527F"/>
    <w:rsid w:val="00AF55DA"/>
    <w:rsid w:val="00AF5D9D"/>
    <w:rsid w:val="00AF5F0A"/>
    <w:rsid w:val="00AF62ED"/>
    <w:rsid w:val="00AF752C"/>
    <w:rsid w:val="00B0117B"/>
    <w:rsid w:val="00B03649"/>
    <w:rsid w:val="00B03C8A"/>
    <w:rsid w:val="00B045ED"/>
    <w:rsid w:val="00B06AAF"/>
    <w:rsid w:val="00B10491"/>
    <w:rsid w:val="00B104D2"/>
    <w:rsid w:val="00B10A76"/>
    <w:rsid w:val="00B13E8A"/>
    <w:rsid w:val="00B169C7"/>
    <w:rsid w:val="00B16EFF"/>
    <w:rsid w:val="00B16F99"/>
    <w:rsid w:val="00B16FA9"/>
    <w:rsid w:val="00B17050"/>
    <w:rsid w:val="00B17C02"/>
    <w:rsid w:val="00B217B8"/>
    <w:rsid w:val="00B22A55"/>
    <w:rsid w:val="00B22AB1"/>
    <w:rsid w:val="00B22B4D"/>
    <w:rsid w:val="00B23D80"/>
    <w:rsid w:val="00B24B56"/>
    <w:rsid w:val="00B2521F"/>
    <w:rsid w:val="00B2549A"/>
    <w:rsid w:val="00B25BA5"/>
    <w:rsid w:val="00B3028B"/>
    <w:rsid w:val="00B317C9"/>
    <w:rsid w:val="00B32059"/>
    <w:rsid w:val="00B32673"/>
    <w:rsid w:val="00B34EA9"/>
    <w:rsid w:val="00B35360"/>
    <w:rsid w:val="00B354AA"/>
    <w:rsid w:val="00B3574B"/>
    <w:rsid w:val="00B363C8"/>
    <w:rsid w:val="00B401F1"/>
    <w:rsid w:val="00B407E4"/>
    <w:rsid w:val="00B41651"/>
    <w:rsid w:val="00B41EB9"/>
    <w:rsid w:val="00B4348E"/>
    <w:rsid w:val="00B4602C"/>
    <w:rsid w:val="00B47C7A"/>
    <w:rsid w:val="00B47F40"/>
    <w:rsid w:val="00B52051"/>
    <w:rsid w:val="00B5238A"/>
    <w:rsid w:val="00B529CA"/>
    <w:rsid w:val="00B529D8"/>
    <w:rsid w:val="00B53924"/>
    <w:rsid w:val="00B53B0C"/>
    <w:rsid w:val="00B53BC4"/>
    <w:rsid w:val="00B56791"/>
    <w:rsid w:val="00B5795E"/>
    <w:rsid w:val="00B57B53"/>
    <w:rsid w:val="00B60050"/>
    <w:rsid w:val="00B60AA4"/>
    <w:rsid w:val="00B61BAC"/>
    <w:rsid w:val="00B633C9"/>
    <w:rsid w:val="00B64864"/>
    <w:rsid w:val="00B65B15"/>
    <w:rsid w:val="00B669F3"/>
    <w:rsid w:val="00B6711D"/>
    <w:rsid w:val="00B70105"/>
    <w:rsid w:val="00B71ACB"/>
    <w:rsid w:val="00B72016"/>
    <w:rsid w:val="00B7241B"/>
    <w:rsid w:val="00B73A3A"/>
    <w:rsid w:val="00B7452F"/>
    <w:rsid w:val="00B74971"/>
    <w:rsid w:val="00B74BBC"/>
    <w:rsid w:val="00B76E25"/>
    <w:rsid w:val="00B77361"/>
    <w:rsid w:val="00B77A2D"/>
    <w:rsid w:val="00B81792"/>
    <w:rsid w:val="00B8308A"/>
    <w:rsid w:val="00B848E5"/>
    <w:rsid w:val="00B84DD9"/>
    <w:rsid w:val="00B863F3"/>
    <w:rsid w:val="00B8767C"/>
    <w:rsid w:val="00B87B5D"/>
    <w:rsid w:val="00B908D8"/>
    <w:rsid w:val="00B95347"/>
    <w:rsid w:val="00BA081B"/>
    <w:rsid w:val="00BA1D54"/>
    <w:rsid w:val="00BA33B3"/>
    <w:rsid w:val="00BA4C80"/>
    <w:rsid w:val="00BA60EA"/>
    <w:rsid w:val="00BA6AD4"/>
    <w:rsid w:val="00BA6D5F"/>
    <w:rsid w:val="00BA6F47"/>
    <w:rsid w:val="00BA77B3"/>
    <w:rsid w:val="00BB03D0"/>
    <w:rsid w:val="00BB175E"/>
    <w:rsid w:val="00BB3375"/>
    <w:rsid w:val="00BB545D"/>
    <w:rsid w:val="00BB7D22"/>
    <w:rsid w:val="00BC0668"/>
    <w:rsid w:val="00BC11D0"/>
    <w:rsid w:val="00BC34D3"/>
    <w:rsid w:val="00BC403C"/>
    <w:rsid w:val="00BC512F"/>
    <w:rsid w:val="00BC542A"/>
    <w:rsid w:val="00BC59D5"/>
    <w:rsid w:val="00BC6085"/>
    <w:rsid w:val="00BC6349"/>
    <w:rsid w:val="00BC7A36"/>
    <w:rsid w:val="00BD14DD"/>
    <w:rsid w:val="00BD2C41"/>
    <w:rsid w:val="00BD313F"/>
    <w:rsid w:val="00BD4084"/>
    <w:rsid w:val="00BD73E9"/>
    <w:rsid w:val="00BE0105"/>
    <w:rsid w:val="00BE0208"/>
    <w:rsid w:val="00BE0866"/>
    <w:rsid w:val="00BE217C"/>
    <w:rsid w:val="00BE36A5"/>
    <w:rsid w:val="00BE3A11"/>
    <w:rsid w:val="00BE4F47"/>
    <w:rsid w:val="00BE5CFD"/>
    <w:rsid w:val="00BE655F"/>
    <w:rsid w:val="00BE66C6"/>
    <w:rsid w:val="00BE71CF"/>
    <w:rsid w:val="00BE721D"/>
    <w:rsid w:val="00BF0B66"/>
    <w:rsid w:val="00BF1E10"/>
    <w:rsid w:val="00BF2C79"/>
    <w:rsid w:val="00BF3346"/>
    <w:rsid w:val="00BF46E3"/>
    <w:rsid w:val="00BF58C8"/>
    <w:rsid w:val="00BF5E76"/>
    <w:rsid w:val="00BF60E1"/>
    <w:rsid w:val="00BF725B"/>
    <w:rsid w:val="00BF7738"/>
    <w:rsid w:val="00C00B04"/>
    <w:rsid w:val="00C00E4A"/>
    <w:rsid w:val="00C04749"/>
    <w:rsid w:val="00C04C5C"/>
    <w:rsid w:val="00C06DAD"/>
    <w:rsid w:val="00C07DA6"/>
    <w:rsid w:val="00C1170B"/>
    <w:rsid w:val="00C117AB"/>
    <w:rsid w:val="00C11B5C"/>
    <w:rsid w:val="00C122FD"/>
    <w:rsid w:val="00C12BC7"/>
    <w:rsid w:val="00C14909"/>
    <w:rsid w:val="00C14EA7"/>
    <w:rsid w:val="00C15021"/>
    <w:rsid w:val="00C1522E"/>
    <w:rsid w:val="00C15B79"/>
    <w:rsid w:val="00C17B79"/>
    <w:rsid w:val="00C209E5"/>
    <w:rsid w:val="00C220FE"/>
    <w:rsid w:val="00C23E28"/>
    <w:rsid w:val="00C2647A"/>
    <w:rsid w:val="00C268DD"/>
    <w:rsid w:val="00C27645"/>
    <w:rsid w:val="00C319AE"/>
    <w:rsid w:val="00C31D43"/>
    <w:rsid w:val="00C326EE"/>
    <w:rsid w:val="00C33856"/>
    <w:rsid w:val="00C34028"/>
    <w:rsid w:val="00C34D7B"/>
    <w:rsid w:val="00C3547D"/>
    <w:rsid w:val="00C3636F"/>
    <w:rsid w:val="00C410E5"/>
    <w:rsid w:val="00C41E12"/>
    <w:rsid w:val="00C41FDF"/>
    <w:rsid w:val="00C42851"/>
    <w:rsid w:val="00C4499C"/>
    <w:rsid w:val="00C45126"/>
    <w:rsid w:val="00C46991"/>
    <w:rsid w:val="00C51262"/>
    <w:rsid w:val="00C5172B"/>
    <w:rsid w:val="00C5469E"/>
    <w:rsid w:val="00C5479C"/>
    <w:rsid w:val="00C55899"/>
    <w:rsid w:val="00C5670E"/>
    <w:rsid w:val="00C57C61"/>
    <w:rsid w:val="00C57CF2"/>
    <w:rsid w:val="00C57F63"/>
    <w:rsid w:val="00C60096"/>
    <w:rsid w:val="00C6061B"/>
    <w:rsid w:val="00C60C06"/>
    <w:rsid w:val="00C634A4"/>
    <w:rsid w:val="00C64229"/>
    <w:rsid w:val="00C6546B"/>
    <w:rsid w:val="00C70257"/>
    <w:rsid w:val="00C705A1"/>
    <w:rsid w:val="00C70A19"/>
    <w:rsid w:val="00C71759"/>
    <w:rsid w:val="00C72141"/>
    <w:rsid w:val="00C7277A"/>
    <w:rsid w:val="00C739B7"/>
    <w:rsid w:val="00C73E26"/>
    <w:rsid w:val="00C7502B"/>
    <w:rsid w:val="00C771A2"/>
    <w:rsid w:val="00C810E9"/>
    <w:rsid w:val="00C84BB2"/>
    <w:rsid w:val="00C854DB"/>
    <w:rsid w:val="00C85892"/>
    <w:rsid w:val="00C85BF6"/>
    <w:rsid w:val="00C87814"/>
    <w:rsid w:val="00C878B2"/>
    <w:rsid w:val="00C92154"/>
    <w:rsid w:val="00C9233A"/>
    <w:rsid w:val="00C9309A"/>
    <w:rsid w:val="00C931AE"/>
    <w:rsid w:val="00C936AD"/>
    <w:rsid w:val="00C93A41"/>
    <w:rsid w:val="00C94375"/>
    <w:rsid w:val="00C94794"/>
    <w:rsid w:val="00C95CF1"/>
    <w:rsid w:val="00C95DEB"/>
    <w:rsid w:val="00C9760B"/>
    <w:rsid w:val="00CA05E4"/>
    <w:rsid w:val="00CA2C87"/>
    <w:rsid w:val="00CA2C92"/>
    <w:rsid w:val="00CA4A45"/>
    <w:rsid w:val="00CA5C6D"/>
    <w:rsid w:val="00CA61C2"/>
    <w:rsid w:val="00CB0FC0"/>
    <w:rsid w:val="00CB16D3"/>
    <w:rsid w:val="00CB1E8C"/>
    <w:rsid w:val="00CB3686"/>
    <w:rsid w:val="00CB407F"/>
    <w:rsid w:val="00CC0C5D"/>
    <w:rsid w:val="00CC1E11"/>
    <w:rsid w:val="00CC2752"/>
    <w:rsid w:val="00CC3321"/>
    <w:rsid w:val="00CC35FD"/>
    <w:rsid w:val="00CC4B39"/>
    <w:rsid w:val="00CC5804"/>
    <w:rsid w:val="00CC5FA0"/>
    <w:rsid w:val="00CD0BD4"/>
    <w:rsid w:val="00CD0C54"/>
    <w:rsid w:val="00CD1F5F"/>
    <w:rsid w:val="00CD3073"/>
    <w:rsid w:val="00CD362A"/>
    <w:rsid w:val="00CD3B5F"/>
    <w:rsid w:val="00CD72B9"/>
    <w:rsid w:val="00CE24D6"/>
    <w:rsid w:val="00CE3270"/>
    <w:rsid w:val="00CE4327"/>
    <w:rsid w:val="00CE5258"/>
    <w:rsid w:val="00CE58F2"/>
    <w:rsid w:val="00CE6565"/>
    <w:rsid w:val="00CE71D3"/>
    <w:rsid w:val="00CF040F"/>
    <w:rsid w:val="00CF07B0"/>
    <w:rsid w:val="00CF09A8"/>
    <w:rsid w:val="00CF0F1C"/>
    <w:rsid w:val="00CF20B9"/>
    <w:rsid w:val="00CF235A"/>
    <w:rsid w:val="00CF688E"/>
    <w:rsid w:val="00CF7169"/>
    <w:rsid w:val="00D008D2"/>
    <w:rsid w:val="00D02CF2"/>
    <w:rsid w:val="00D02E8E"/>
    <w:rsid w:val="00D035C0"/>
    <w:rsid w:val="00D0376E"/>
    <w:rsid w:val="00D044C5"/>
    <w:rsid w:val="00D046A0"/>
    <w:rsid w:val="00D0783C"/>
    <w:rsid w:val="00D111A8"/>
    <w:rsid w:val="00D11F65"/>
    <w:rsid w:val="00D1364E"/>
    <w:rsid w:val="00D13C58"/>
    <w:rsid w:val="00D16615"/>
    <w:rsid w:val="00D17C3B"/>
    <w:rsid w:val="00D20929"/>
    <w:rsid w:val="00D21575"/>
    <w:rsid w:val="00D22E72"/>
    <w:rsid w:val="00D2347F"/>
    <w:rsid w:val="00D247F5"/>
    <w:rsid w:val="00D26DB6"/>
    <w:rsid w:val="00D30363"/>
    <w:rsid w:val="00D3100F"/>
    <w:rsid w:val="00D337F0"/>
    <w:rsid w:val="00D33F66"/>
    <w:rsid w:val="00D34823"/>
    <w:rsid w:val="00D35E71"/>
    <w:rsid w:val="00D36D42"/>
    <w:rsid w:val="00D3725F"/>
    <w:rsid w:val="00D376C4"/>
    <w:rsid w:val="00D4102F"/>
    <w:rsid w:val="00D4114E"/>
    <w:rsid w:val="00D423CF"/>
    <w:rsid w:val="00D42D24"/>
    <w:rsid w:val="00D44216"/>
    <w:rsid w:val="00D469D3"/>
    <w:rsid w:val="00D47D43"/>
    <w:rsid w:val="00D516D1"/>
    <w:rsid w:val="00D52D3D"/>
    <w:rsid w:val="00D53151"/>
    <w:rsid w:val="00D5330A"/>
    <w:rsid w:val="00D551B6"/>
    <w:rsid w:val="00D56E79"/>
    <w:rsid w:val="00D5725E"/>
    <w:rsid w:val="00D6053F"/>
    <w:rsid w:val="00D62D0F"/>
    <w:rsid w:val="00D62FEC"/>
    <w:rsid w:val="00D639B5"/>
    <w:rsid w:val="00D63D5F"/>
    <w:rsid w:val="00D64431"/>
    <w:rsid w:val="00D6490E"/>
    <w:rsid w:val="00D6660C"/>
    <w:rsid w:val="00D66E39"/>
    <w:rsid w:val="00D67AE2"/>
    <w:rsid w:val="00D714FE"/>
    <w:rsid w:val="00D7571C"/>
    <w:rsid w:val="00D758CC"/>
    <w:rsid w:val="00D76872"/>
    <w:rsid w:val="00D8022C"/>
    <w:rsid w:val="00D8139D"/>
    <w:rsid w:val="00D8298D"/>
    <w:rsid w:val="00D850C4"/>
    <w:rsid w:val="00D86BAB"/>
    <w:rsid w:val="00D87639"/>
    <w:rsid w:val="00D92B0D"/>
    <w:rsid w:val="00D949FB"/>
    <w:rsid w:val="00D94D0D"/>
    <w:rsid w:val="00D96FD5"/>
    <w:rsid w:val="00DA1217"/>
    <w:rsid w:val="00DA1DEA"/>
    <w:rsid w:val="00DA22C6"/>
    <w:rsid w:val="00DA2981"/>
    <w:rsid w:val="00DA7A42"/>
    <w:rsid w:val="00DB043F"/>
    <w:rsid w:val="00DB079A"/>
    <w:rsid w:val="00DB1564"/>
    <w:rsid w:val="00DB2F17"/>
    <w:rsid w:val="00DB44D9"/>
    <w:rsid w:val="00DB4B99"/>
    <w:rsid w:val="00DB5EDB"/>
    <w:rsid w:val="00DB5F7A"/>
    <w:rsid w:val="00DB60BE"/>
    <w:rsid w:val="00DB7A41"/>
    <w:rsid w:val="00DC1154"/>
    <w:rsid w:val="00DC13A7"/>
    <w:rsid w:val="00DC2B45"/>
    <w:rsid w:val="00DC3744"/>
    <w:rsid w:val="00DC662D"/>
    <w:rsid w:val="00DC678F"/>
    <w:rsid w:val="00DC78DA"/>
    <w:rsid w:val="00DC7DCE"/>
    <w:rsid w:val="00DD0011"/>
    <w:rsid w:val="00DD1201"/>
    <w:rsid w:val="00DD208C"/>
    <w:rsid w:val="00DD2AB5"/>
    <w:rsid w:val="00DD3A0A"/>
    <w:rsid w:val="00DD7388"/>
    <w:rsid w:val="00DE05BF"/>
    <w:rsid w:val="00DE07F7"/>
    <w:rsid w:val="00DE129E"/>
    <w:rsid w:val="00DE2BD0"/>
    <w:rsid w:val="00DE2EDF"/>
    <w:rsid w:val="00DE7289"/>
    <w:rsid w:val="00DE72AF"/>
    <w:rsid w:val="00DE78BC"/>
    <w:rsid w:val="00DF0366"/>
    <w:rsid w:val="00DF0DF1"/>
    <w:rsid w:val="00DF217E"/>
    <w:rsid w:val="00DF5121"/>
    <w:rsid w:val="00DF6177"/>
    <w:rsid w:val="00DF6EA5"/>
    <w:rsid w:val="00DF7F13"/>
    <w:rsid w:val="00E00A1B"/>
    <w:rsid w:val="00E01345"/>
    <w:rsid w:val="00E01A73"/>
    <w:rsid w:val="00E01BBF"/>
    <w:rsid w:val="00E1308C"/>
    <w:rsid w:val="00E13821"/>
    <w:rsid w:val="00E13C5F"/>
    <w:rsid w:val="00E146BA"/>
    <w:rsid w:val="00E16449"/>
    <w:rsid w:val="00E22BB6"/>
    <w:rsid w:val="00E22EF8"/>
    <w:rsid w:val="00E237E9"/>
    <w:rsid w:val="00E24681"/>
    <w:rsid w:val="00E26F92"/>
    <w:rsid w:val="00E30C44"/>
    <w:rsid w:val="00E30E44"/>
    <w:rsid w:val="00E31AAE"/>
    <w:rsid w:val="00E341B3"/>
    <w:rsid w:val="00E378EE"/>
    <w:rsid w:val="00E37FA1"/>
    <w:rsid w:val="00E42E37"/>
    <w:rsid w:val="00E4330F"/>
    <w:rsid w:val="00E440DF"/>
    <w:rsid w:val="00E44B1E"/>
    <w:rsid w:val="00E45FEC"/>
    <w:rsid w:val="00E46A12"/>
    <w:rsid w:val="00E47052"/>
    <w:rsid w:val="00E475FD"/>
    <w:rsid w:val="00E503D5"/>
    <w:rsid w:val="00E51533"/>
    <w:rsid w:val="00E52B34"/>
    <w:rsid w:val="00E52DBB"/>
    <w:rsid w:val="00E52FB9"/>
    <w:rsid w:val="00E5515C"/>
    <w:rsid w:val="00E579F2"/>
    <w:rsid w:val="00E62563"/>
    <w:rsid w:val="00E65AFF"/>
    <w:rsid w:val="00E70F31"/>
    <w:rsid w:val="00E71070"/>
    <w:rsid w:val="00E715AF"/>
    <w:rsid w:val="00E7168E"/>
    <w:rsid w:val="00E71727"/>
    <w:rsid w:val="00E720CB"/>
    <w:rsid w:val="00E73EB8"/>
    <w:rsid w:val="00E745D9"/>
    <w:rsid w:val="00E7496A"/>
    <w:rsid w:val="00E758A9"/>
    <w:rsid w:val="00E7627D"/>
    <w:rsid w:val="00E76336"/>
    <w:rsid w:val="00E82C92"/>
    <w:rsid w:val="00E8481B"/>
    <w:rsid w:val="00E84D5B"/>
    <w:rsid w:val="00E8522E"/>
    <w:rsid w:val="00E86062"/>
    <w:rsid w:val="00E86FC9"/>
    <w:rsid w:val="00E9008E"/>
    <w:rsid w:val="00E90974"/>
    <w:rsid w:val="00E91C64"/>
    <w:rsid w:val="00E96414"/>
    <w:rsid w:val="00EA2346"/>
    <w:rsid w:val="00EA3CD4"/>
    <w:rsid w:val="00EA414D"/>
    <w:rsid w:val="00EA4D05"/>
    <w:rsid w:val="00EA5EA9"/>
    <w:rsid w:val="00EA6977"/>
    <w:rsid w:val="00EA76AA"/>
    <w:rsid w:val="00EB1532"/>
    <w:rsid w:val="00EB218C"/>
    <w:rsid w:val="00EB2EAC"/>
    <w:rsid w:val="00EB33CE"/>
    <w:rsid w:val="00EB3E0E"/>
    <w:rsid w:val="00EB5395"/>
    <w:rsid w:val="00EB5D9B"/>
    <w:rsid w:val="00EC2123"/>
    <w:rsid w:val="00EC2BE7"/>
    <w:rsid w:val="00EC5B7B"/>
    <w:rsid w:val="00EC623E"/>
    <w:rsid w:val="00EC6CB2"/>
    <w:rsid w:val="00EC78C7"/>
    <w:rsid w:val="00ED0B2F"/>
    <w:rsid w:val="00ED2219"/>
    <w:rsid w:val="00ED2596"/>
    <w:rsid w:val="00ED26C8"/>
    <w:rsid w:val="00ED28A3"/>
    <w:rsid w:val="00ED2D48"/>
    <w:rsid w:val="00ED3AD0"/>
    <w:rsid w:val="00ED4718"/>
    <w:rsid w:val="00ED4CC8"/>
    <w:rsid w:val="00ED5C89"/>
    <w:rsid w:val="00ED651F"/>
    <w:rsid w:val="00ED76EB"/>
    <w:rsid w:val="00EE13C9"/>
    <w:rsid w:val="00EE1FF8"/>
    <w:rsid w:val="00EE3E2F"/>
    <w:rsid w:val="00EE4BFD"/>
    <w:rsid w:val="00EE671E"/>
    <w:rsid w:val="00EE6C46"/>
    <w:rsid w:val="00EF19C5"/>
    <w:rsid w:val="00EF3249"/>
    <w:rsid w:val="00EF364B"/>
    <w:rsid w:val="00EF4C23"/>
    <w:rsid w:val="00EF7B68"/>
    <w:rsid w:val="00F004D9"/>
    <w:rsid w:val="00F0185C"/>
    <w:rsid w:val="00F02778"/>
    <w:rsid w:val="00F03207"/>
    <w:rsid w:val="00F036E6"/>
    <w:rsid w:val="00F0371D"/>
    <w:rsid w:val="00F04224"/>
    <w:rsid w:val="00F058DC"/>
    <w:rsid w:val="00F0779C"/>
    <w:rsid w:val="00F115BD"/>
    <w:rsid w:val="00F115CA"/>
    <w:rsid w:val="00F11CE6"/>
    <w:rsid w:val="00F143F0"/>
    <w:rsid w:val="00F144B8"/>
    <w:rsid w:val="00F14F71"/>
    <w:rsid w:val="00F15109"/>
    <w:rsid w:val="00F15658"/>
    <w:rsid w:val="00F16CE4"/>
    <w:rsid w:val="00F17EA2"/>
    <w:rsid w:val="00F2014B"/>
    <w:rsid w:val="00F20A5D"/>
    <w:rsid w:val="00F21426"/>
    <w:rsid w:val="00F2175B"/>
    <w:rsid w:val="00F260C5"/>
    <w:rsid w:val="00F265B6"/>
    <w:rsid w:val="00F3003B"/>
    <w:rsid w:val="00F32B7F"/>
    <w:rsid w:val="00F3325B"/>
    <w:rsid w:val="00F36ADF"/>
    <w:rsid w:val="00F36B83"/>
    <w:rsid w:val="00F40818"/>
    <w:rsid w:val="00F41E95"/>
    <w:rsid w:val="00F4351D"/>
    <w:rsid w:val="00F453D9"/>
    <w:rsid w:val="00F454C9"/>
    <w:rsid w:val="00F45F4D"/>
    <w:rsid w:val="00F47092"/>
    <w:rsid w:val="00F4789A"/>
    <w:rsid w:val="00F47CF2"/>
    <w:rsid w:val="00F51146"/>
    <w:rsid w:val="00F517BE"/>
    <w:rsid w:val="00F51842"/>
    <w:rsid w:val="00F51F70"/>
    <w:rsid w:val="00F53008"/>
    <w:rsid w:val="00F54003"/>
    <w:rsid w:val="00F57898"/>
    <w:rsid w:val="00F605B1"/>
    <w:rsid w:val="00F60C65"/>
    <w:rsid w:val="00F63ED7"/>
    <w:rsid w:val="00F65F11"/>
    <w:rsid w:val="00F676B7"/>
    <w:rsid w:val="00F75CBD"/>
    <w:rsid w:val="00F763C5"/>
    <w:rsid w:val="00F86858"/>
    <w:rsid w:val="00F86BB5"/>
    <w:rsid w:val="00F8727D"/>
    <w:rsid w:val="00F908A0"/>
    <w:rsid w:val="00F908B2"/>
    <w:rsid w:val="00F929B2"/>
    <w:rsid w:val="00F96478"/>
    <w:rsid w:val="00F96F9E"/>
    <w:rsid w:val="00F971A6"/>
    <w:rsid w:val="00FA054A"/>
    <w:rsid w:val="00FA079F"/>
    <w:rsid w:val="00FA0A27"/>
    <w:rsid w:val="00FA205B"/>
    <w:rsid w:val="00FA3357"/>
    <w:rsid w:val="00FA4BCA"/>
    <w:rsid w:val="00FA6125"/>
    <w:rsid w:val="00FA6750"/>
    <w:rsid w:val="00FB0FE3"/>
    <w:rsid w:val="00FB280B"/>
    <w:rsid w:val="00FB3219"/>
    <w:rsid w:val="00FB3382"/>
    <w:rsid w:val="00FB34F6"/>
    <w:rsid w:val="00FB4ECF"/>
    <w:rsid w:val="00FB5AA6"/>
    <w:rsid w:val="00FB65DD"/>
    <w:rsid w:val="00FB665D"/>
    <w:rsid w:val="00FC0A85"/>
    <w:rsid w:val="00FC1273"/>
    <w:rsid w:val="00FC25D9"/>
    <w:rsid w:val="00FC292D"/>
    <w:rsid w:val="00FC299C"/>
    <w:rsid w:val="00FC4414"/>
    <w:rsid w:val="00FC4D13"/>
    <w:rsid w:val="00FC6369"/>
    <w:rsid w:val="00FC724D"/>
    <w:rsid w:val="00FC7DDD"/>
    <w:rsid w:val="00FD1E02"/>
    <w:rsid w:val="00FD2634"/>
    <w:rsid w:val="00FD414E"/>
    <w:rsid w:val="00FD6237"/>
    <w:rsid w:val="00FD719E"/>
    <w:rsid w:val="00FD7843"/>
    <w:rsid w:val="00FE132D"/>
    <w:rsid w:val="00FE2C7E"/>
    <w:rsid w:val="00FE3B43"/>
    <w:rsid w:val="00FE4D1B"/>
    <w:rsid w:val="00FE5A3A"/>
    <w:rsid w:val="00FE6A62"/>
    <w:rsid w:val="00FE7387"/>
    <w:rsid w:val="00FF00AE"/>
    <w:rsid w:val="00FF0C3C"/>
    <w:rsid w:val="00FF3046"/>
    <w:rsid w:val="00FF35D4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DDAFE"/>
  <w15:chartTrackingRefBased/>
  <w15:docId w15:val="{B94514F7-E2F7-4107-B42B-AB65D63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uiPriority="99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00AF9"/>
    <w:pPr>
      <w:spacing w:line="360" w:lineRule="auto"/>
    </w:pPr>
    <w:rPr>
      <w:sz w:val="28"/>
      <w:szCs w:val="24"/>
    </w:rPr>
  </w:style>
  <w:style w:type="paragraph" w:styleId="10">
    <w:name w:val="heading 1"/>
    <w:aliases w:val="Раздел"/>
    <w:basedOn w:val="a6"/>
    <w:next w:val="a7"/>
    <w:qFormat/>
    <w:rsid w:val="001F7B01"/>
    <w:pPr>
      <w:keepNext/>
      <w:keepLines/>
      <w:pageBreakBefore/>
      <w:numPr>
        <w:numId w:val="18"/>
      </w:numPr>
      <w:tabs>
        <w:tab w:val="left" w:pos="840"/>
      </w:tabs>
      <w:suppressAutoHyphens/>
      <w:spacing w:before="18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3">
    <w:name w:val="heading 2"/>
    <w:aliases w:val="Heading 2 Char Char Char Char,подраздел"/>
    <w:basedOn w:val="a6"/>
    <w:next w:val="a7"/>
    <w:uiPriority w:val="9"/>
    <w:qFormat/>
    <w:rsid w:val="006545A6"/>
    <w:pPr>
      <w:keepNext/>
      <w:numPr>
        <w:ilvl w:val="1"/>
        <w:numId w:val="18"/>
      </w:numPr>
      <w:spacing w:before="180" w:after="120"/>
      <w:ind w:left="0" w:firstLine="709"/>
      <w:outlineLvl w:val="1"/>
    </w:pPr>
  </w:style>
  <w:style w:type="paragraph" w:styleId="32">
    <w:name w:val="heading 3"/>
    <w:aliases w:val="Заголовок 3 Знак Char"/>
    <w:basedOn w:val="a6"/>
    <w:next w:val="a7"/>
    <w:qFormat/>
    <w:rsid w:val="006545A6"/>
    <w:pPr>
      <w:keepNext/>
      <w:numPr>
        <w:ilvl w:val="2"/>
        <w:numId w:val="18"/>
      </w:numPr>
      <w:spacing w:before="120" w:after="120"/>
      <w:ind w:left="0" w:firstLine="709"/>
      <w:jc w:val="both"/>
      <w:outlineLvl w:val="2"/>
    </w:pPr>
    <w:rPr>
      <w:rFonts w:cs="Arial"/>
      <w:bCs/>
      <w:szCs w:val="26"/>
    </w:rPr>
  </w:style>
  <w:style w:type="paragraph" w:styleId="42">
    <w:name w:val="heading 4"/>
    <w:basedOn w:val="a6"/>
    <w:next w:val="a7"/>
    <w:qFormat/>
    <w:rsid w:val="001F7B01"/>
    <w:pPr>
      <w:keepNext/>
      <w:numPr>
        <w:ilvl w:val="3"/>
        <w:numId w:val="18"/>
      </w:numPr>
      <w:spacing w:before="120" w:after="120"/>
      <w:ind w:left="0" w:firstLine="340"/>
      <w:jc w:val="both"/>
      <w:outlineLvl w:val="3"/>
    </w:pPr>
    <w:rPr>
      <w:bCs/>
      <w:szCs w:val="28"/>
    </w:rPr>
  </w:style>
  <w:style w:type="paragraph" w:styleId="51">
    <w:name w:val="heading 5"/>
    <w:basedOn w:val="a6"/>
    <w:next w:val="a7"/>
    <w:qFormat/>
    <w:rsid w:val="001F7B01"/>
    <w:pPr>
      <w:spacing w:before="120" w:after="60"/>
      <w:ind w:left="851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6"/>
    <w:next w:val="a6"/>
    <w:qFormat/>
    <w:rsid w:val="001F7B0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rsid w:val="001F7B01"/>
    <w:pPr>
      <w:spacing w:before="240" w:after="60"/>
      <w:outlineLvl w:val="6"/>
    </w:pPr>
  </w:style>
  <w:style w:type="paragraph" w:styleId="8">
    <w:name w:val="heading 8"/>
    <w:basedOn w:val="a6"/>
    <w:next w:val="a6"/>
    <w:qFormat/>
    <w:rsid w:val="001F7B01"/>
    <w:p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6"/>
    <w:qFormat/>
    <w:rsid w:val="001F7B01"/>
    <w:pPr>
      <w:numPr>
        <w:numId w:val="12"/>
      </w:numPr>
      <w:spacing w:after="60"/>
      <w:contextualSpacing/>
      <w:jc w:val="both"/>
      <w:outlineLvl w:val="8"/>
    </w:pPr>
    <w:rPr>
      <w:rFonts w:cs="Arial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По центру"/>
    <w:basedOn w:val="a6"/>
    <w:rsid w:val="001F7B01"/>
    <w:pPr>
      <w:jc w:val="center"/>
    </w:pPr>
  </w:style>
  <w:style w:type="paragraph" w:customStyle="1" w:styleId="ac">
    <w:name w:val="Отступ"/>
    <w:basedOn w:val="a6"/>
    <w:rsid w:val="001F7B01"/>
    <w:pPr>
      <w:ind w:left="641"/>
      <w:jc w:val="both"/>
    </w:pPr>
  </w:style>
  <w:style w:type="paragraph" w:customStyle="1" w:styleId="ad">
    <w:name w:val="По прав. краю"/>
    <w:basedOn w:val="a7"/>
    <w:rsid w:val="001F7B01"/>
    <w:pPr>
      <w:jc w:val="right"/>
    </w:pPr>
  </w:style>
  <w:style w:type="table" w:customStyle="1" w:styleId="ae">
    <w:name w:val="Таблица невидимая"/>
    <w:basedOn w:val="a9"/>
    <w:rsid w:val="001F7B01"/>
    <w:pPr>
      <w:spacing w:after="60"/>
    </w:pPr>
    <w:tblPr/>
    <w:trPr>
      <w:cantSplit/>
    </w:trPr>
  </w:style>
  <w:style w:type="paragraph" w:customStyle="1" w:styleId="af">
    <w:name w:val="Текст таблицы"/>
    <w:basedOn w:val="a6"/>
    <w:link w:val="Char"/>
    <w:rsid w:val="001F7B01"/>
    <w:pPr>
      <w:spacing w:line="300" w:lineRule="auto"/>
    </w:pPr>
    <w:rPr>
      <w:lang w:val="x-none" w:eastAsia="x-none"/>
    </w:rPr>
  </w:style>
  <w:style w:type="character" w:customStyle="1" w:styleId="hidden">
    <w:name w:val="hidden"/>
    <w:rsid w:val="001F7B01"/>
    <w:rPr>
      <w:vanish/>
    </w:rPr>
  </w:style>
  <w:style w:type="paragraph" w:styleId="af0">
    <w:name w:val="footer"/>
    <w:basedOn w:val="a6"/>
    <w:rsid w:val="001F7B0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  <w:jc w:val="both"/>
    </w:pPr>
    <w:rPr>
      <w:sz w:val="22"/>
      <w:szCs w:val="22"/>
      <w:lang w:val="en-US"/>
    </w:rPr>
  </w:style>
  <w:style w:type="paragraph" w:styleId="25">
    <w:name w:val="Body Text 2"/>
    <w:basedOn w:val="a6"/>
    <w:semiHidden/>
    <w:rsid w:val="001F7B01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customStyle="1" w:styleId="11">
    <w:name w:val="Название1"/>
    <w:basedOn w:val="a6"/>
    <w:qFormat/>
    <w:rsid w:val="001F7B01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1">
    <w:name w:val="Subtitle"/>
    <w:basedOn w:val="a6"/>
    <w:link w:val="af2"/>
    <w:qFormat/>
    <w:rsid w:val="009C6A41"/>
    <w:pPr>
      <w:spacing w:after="60"/>
      <w:jc w:val="center"/>
      <w:outlineLvl w:val="1"/>
    </w:pPr>
    <w:rPr>
      <w:rFonts w:cs="Arial"/>
    </w:rPr>
  </w:style>
  <w:style w:type="character" w:styleId="af3">
    <w:name w:val="Emphasis"/>
    <w:uiPriority w:val="20"/>
    <w:qFormat/>
    <w:rsid w:val="001F7B01"/>
    <w:rPr>
      <w:i/>
      <w:iCs/>
      <w:lang w:val="ru-RU"/>
    </w:rPr>
  </w:style>
  <w:style w:type="table" w:styleId="af4">
    <w:name w:val="Table Grid"/>
    <w:basedOn w:val="a9"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a6"/>
    <w:semiHidden/>
    <w:rsid w:val="001F7B01"/>
    <w:pPr>
      <w:numPr>
        <w:numId w:val="13"/>
      </w:numPr>
      <w:tabs>
        <w:tab w:val="clear" w:pos="644"/>
        <w:tab w:val="num" w:pos="360"/>
      </w:tabs>
      <w:spacing w:after="120" w:line="300" w:lineRule="auto"/>
      <w:ind w:left="357" w:hanging="357"/>
      <w:contextualSpacing/>
      <w:jc w:val="both"/>
    </w:pPr>
  </w:style>
  <w:style w:type="paragraph" w:customStyle="1" w:styleId="Subtitlecaps">
    <w:name w:val="Subtitle_caps"/>
    <w:basedOn w:val="af1"/>
    <w:rsid w:val="001F7B01"/>
    <w:rPr>
      <w:caps/>
      <w:szCs w:val="28"/>
    </w:rPr>
  </w:style>
  <w:style w:type="character" w:styleId="af5">
    <w:name w:val="Strong"/>
    <w:uiPriority w:val="22"/>
    <w:qFormat/>
    <w:rsid w:val="001F7B01"/>
    <w:rPr>
      <w:b/>
      <w:bCs/>
      <w:lang w:val="ru-RU"/>
    </w:rPr>
  </w:style>
  <w:style w:type="paragraph" w:styleId="21">
    <w:name w:val="List Number 2"/>
    <w:basedOn w:val="a6"/>
    <w:semiHidden/>
    <w:rsid w:val="001F7B01"/>
    <w:pPr>
      <w:numPr>
        <w:ilvl w:val="1"/>
        <w:numId w:val="1"/>
      </w:numPr>
      <w:spacing w:after="120" w:line="300" w:lineRule="auto"/>
      <w:contextualSpacing/>
      <w:jc w:val="both"/>
    </w:pPr>
  </w:style>
  <w:style w:type="paragraph" w:styleId="30">
    <w:name w:val="List Number 3"/>
    <w:basedOn w:val="a6"/>
    <w:semiHidden/>
    <w:rsid w:val="001F7B01"/>
    <w:pPr>
      <w:numPr>
        <w:ilvl w:val="2"/>
        <w:numId w:val="1"/>
      </w:numPr>
      <w:spacing w:after="120" w:line="300" w:lineRule="auto"/>
      <w:contextualSpacing/>
      <w:jc w:val="both"/>
    </w:pPr>
  </w:style>
  <w:style w:type="paragraph" w:styleId="41">
    <w:name w:val="List Number 4"/>
    <w:basedOn w:val="a6"/>
    <w:semiHidden/>
    <w:rsid w:val="001F7B01"/>
    <w:pPr>
      <w:numPr>
        <w:ilvl w:val="3"/>
        <w:numId w:val="1"/>
      </w:numPr>
      <w:spacing w:after="120" w:line="300" w:lineRule="auto"/>
      <w:contextualSpacing/>
      <w:jc w:val="both"/>
    </w:pPr>
  </w:style>
  <w:style w:type="paragraph" w:styleId="50">
    <w:name w:val="List Number 5"/>
    <w:basedOn w:val="a6"/>
    <w:semiHidden/>
    <w:rsid w:val="001F7B01"/>
    <w:pPr>
      <w:numPr>
        <w:ilvl w:val="4"/>
        <w:numId w:val="1"/>
      </w:numPr>
      <w:spacing w:after="60" w:line="300" w:lineRule="auto"/>
      <w:contextualSpacing/>
      <w:jc w:val="both"/>
    </w:pPr>
  </w:style>
  <w:style w:type="table" w:customStyle="1" w:styleId="af6">
    <w:name w:val="Таблица обычная"/>
    <w:basedOn w:val="a9"/>
    <w:rsid w:val="001F7B01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6"/>
    <w:link w:val="26"/>
    <w:rsid w:val="001F7B01"/>
    <w:pPr>
      <w:numPr>
        <w:numId w:val="10"/>
      </w:numPr>
      <w:tabs>
        <w:tab w:val="clear" w:pos="717"/>
        <w:tab w:val="num" w:pos="658"/>
        <w:tab w:val="left" w:pos="2280"/>
      </w:tabs>
      <w:ind w:left="658" w:hanging="301"/>
      <w:jc w:val="both"/>
    </w:pPr>
    <w:rPr>
      <w:lang w:val="x-none" w:eastAsia="x-none"/>
    </w:rPr>
  </w:style>
  <w:style w:type="paragraph" w:styleId="3">
    <w:name w:val="List Bullet 3"/>
    <w:basedOn w:val="a6"/>
    <w:rsid w:val="001F7B01"/>
    <w:pPr>
      <w:numPr>
        <w:numId w:val="7"/>
      </w:numPr>
      <w:ind w:left="924" w:hanging="266"/>
      <w:jc w:val="both"/>
    </w:pPr>
  </w:style>
  <w:style w:type="paragraph" w:styleId="4">
    <w:name w:val="List Bullet 4"/>
    <w:basedOn w:val="a6"/>
    <w:rsid w:val="001F7B01"/>
    <w:pPr>
      <w:numPr>
        <w:numId w:val="8"/>
      </w:numPr>
      <w:ind w:left="1207" w:hanging="249"/>
      <w:jc w:val="both"/>
    </w:pPr>
  </w:style>
  <w:style w:type="paragraph" w:styleId="5">
    <w:name w:val="List Bullet 5"/>
    <w:basedOn w:val="a6"/>
    <w:rsid w:val="001F7B01"/>
    <w:pPr>
      <w:numPr>
        <w:numId w:val="9"/>
      </w:numPr>
      <w:ind w:left="1491" w:hanging="289"/>
      <w:jc w:val="both"/>
    </w:pPr>
  </w:style>
  <w:style w:type="table" w:styleId="34">
    <w:name w:val="Table Simple 3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9"/>
    <w:semiHidden/>
    <w:rsid w:val="001F7B0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2">
    <w:name w:val="Table Simple 1"/>
    <w:basedOn w:val="a9"/>
    <w:semiHidden/>
    <w:rsid w:val="001F7B0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9"/>
    <w:semiHidden/>
    <w:rsid w:val="001F7B0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9"/>
    <w:semiHidden/>
    <w:rsid w:val="001F7B0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9"/>
    <w:semiHidden/>
    <w:rsid w:val="001F7B0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9"/>
    <w:semiHidden/>
    <w:rsid w:val="001F7B0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Document Map"/>
    <w:basedOn w:val="a6"/>
    <w:semiHidden/>
    <w:rsid w:val="001F7B01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9"/>
    <w:semiHidden/>
    <w:rsid w:val="001F7B0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8">
    <w:name w:val="Table Theme"/>
    <w:basedOn w:val="a9"/>
    <w:semiHidden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a"/>
    <w:uiPriority w:val="99"/>
    <w:semiHidden/>
    <w:rsid w:val="001F7B01"/>
    <w:pPr>
      <w:numPr>
        <w:numId w:val="2"/>
      </w:numPr>
    </w:pPr>
  </w:style>
  <w:style w:type="paragraph" w:styleId="af9">
    <w:name w:val="caption"/>
    <w:basedOn w:val="a6"/>
    <w:next w:val="a7"/>
    <w:link w:val="afa"/>
    <w:qFormat/>
    <w:rsid w:val="001F7B01"/>
    <w:pPr>
      <w:spacing w:before="120" w:after="120" w:line="300" w:lineRule="auto"/>
      <w:contextualSpacing/>
      <w:jc w:val="center"/>
    </w:pPr>
    <w:rPr>
      <w:b/>
      <w:bCs/>
      <w:sz w:val="21"/>
      <w:szCs w:val="20"/>
      <w:lang w:val="x-none" w:eastAsia="x-none"/>
    </w:rPr>
  </w:style>
  <w:style w:type="paragraph" w:styleId="afb">
    <w:name w:val="header"/>
    <w:basedOn w:val="a6"/>
    <w:rsid w:val="001F7B01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c">
    <w:name w:val="page number"/>
    <w:basedOn w:val="a8"/>
    <w:semiHidden/>
    <w:rsid w:val="001F7B01"/>
  </w:style>
  <w:style w:type="paragraph" w:customStyle="1" w:styleId="afd">
    <w:name w:val="Нижний колонтитул справа"/>
    <w:basedOn w:val="af0"/>
    <w:semiHidden/>
    <w:rsid w:val="001F7B01"/>
    <w:pPr>
      <w:jc w:val="right"/>
    </w:pPr>
    <w:rPr>
      <w:sz w:val="20"/>
      <w:szCs w:val="20"/>
    </w:rPr>
  </w:style>
  <w:style w:type="paragraph" w:customStyle="1" w:styleId="22">
    <w:name w:val="марк. 2"/>
    <w:basedOn w:val="a6"/>
    <w:semiHidden/>
    <w:rsid w:val="001F7B01"/>
    <w:pPr>
      <w:numPr>
        <w:numId w:val="14"/>
      </w:numPr>
      <w:spacing w:after="120" w:line="300" w:lineRule="auto"/>
      <w:ind w:left="641" w:hanging="284"/>
      <w:contextualSpacing/>
      <w:jc w:val="both"/>
    </w:pPr>
  </w:style>
  <w:style w:type="paragraph" w:customStyle="1" w:styleId="afe">
    <w:name w:val="Название таблицы"/>
    <w:basedOn w:val="af9"/>
    <w:rsid w:val="001F7B01"/>
    <w:pPr>
      <w:keepNext/>
    </w:pPr>
  </w:style>
  <w:style w:type="paragraph" w:customStyle="1" w:styleId="31">
    <w:name w:val="марк. 3"/>
    <w:basedOn w:val="a6"/>
    <w:semiHidden/>
    <w:rsid w:val="001F7B01"/>
    <w:pPr>
      <w:numPr>
        <w:numId w:val="15"/>
      </w:numPr>
      <w:spacing w:after="120" w:line="300" w:lineRule="auto"/>
      <w:ind w:left="1077" w:hanging="357"/>
      <w:contextualSpacing/>
      <w:jc w:val="both"/>
    </w:pPr>
  </w:style>
  <w:style w:type="paragraph" w:styleId="28">
    <w:name w:val="toc 2"/>
    <w:basedOn w:val="a6"/>
    <w:next w:val="a6"/>
    <w:autoRedefine/>
    <w:uiPriority w:val="39"/>
    <w:rsid w:val="00462A64"/>
    <w:pPr>
      <w:tabs>
        <w:tab w:val="left" w:pos="960"/>
        <w:tab w:val="right" w:leader="dot" w:pos="9344"/>
      </w:tabs>
      <w:ind w:left="960" w:hanging="960"/>
    </w:pPr>
    <w:rPr>
      <w:szCs w:val="20"/>
    </w:rPr>
  </w:style>
  <w:style w:type="paragraph" w:styleId="13">
    <w:name w:val="toc 1"/>
    <w:basedOn w:val="a6"/>
    <w:next w:val="a6"/>
    <w:autoRedefine/>
    <w:uiPriority w:val="39"/>
    <w:rsid w:val="00B06AAF"/>
    <w:pPr>
      <w:tabs>
        <w:tab w:val="left" w:pos="480"/>
        <w:tab w:val="right" w:leader="dot" w:pos="9344"/>
      </w:tabs>
      <w:spacing w:before="120" w:after="120"/>
      <w:ind w:left="480" w:hanging="480"/>
    </w:pPr>
    <w:rPr>
      <w:bCs/>
    </w:rPr>
  </w:style>
  <w:style w:type="paragraph" w:styleId="35">
    <w:name w:val="toc 3"/>
    <w:basedOn w:val="a6"/>
    <w:next w:val="a6"/>
    <w:autoRedefine/>
    <w:uiPriority w:val="39"/>
    <w:rsid w:val="00462A64"/>
    <w:pPr>
      <w:tabs>
        <w:tab w:val="right" w:leader="dot" w:pos="9344"/>
      </w:tabs>
    </w:pPr>
    <w:rPr>
      <w:iCs/>
      <w:szCs w:val="20"/>
    </w:rPr>
  </w:style>
  <w:style w:type="paragraph" w:styleId="44">
    <w:name w:val="toc 4"/>
    <w:basedOn w:val="a6"/>
    <w:next w:val="a6"/>
    <w:autoRedefine/>
    <w:semiHidden/>
    <w:rsid w:val="001F7B01"/>
    <w:pPr>
      <w:tabs>
        <w:tab w:val="left" w:pos="1680"/>
        <w:tab w:val="right" w:leader="dot" w:pos="9344"/>
      </w:tabs>
      <w:ind w:left="1680" w:hanging="96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rsid w:val="001F7B01"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1F7B01"/>
    <w:pPr>
      <w:ind w:left="1200"/>
    </w:pPr>
    <w:rPr>
      <w:sz w:val="18"/>
      <w:szCs w:val="18"/>
    </w:rPr>
  </w:style>
  <w:style w:type="paragraph" w:styleId="71">
    <w:name w:val="toc 7"/>
    <w:basedOn w:val="a6"/>
    <w:next w:val="a6"/>
    <w:autoRedefine/>
    <w:semiHidden/>
    <w:rsid w:val="001F7B01"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1F7B01"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1F7B01"/>
    <w:pPr>
      <w:ind w:left="1920"/>
    </w:pPr>
    <w:rPr>
      <w:sz w:val="18"/>
      <w:szCs w:val="18"/>
    </w:rPr>
  </w:style>
  <w:style w:type="character" w:styleId="aff">
    <w:name w:val="Hyperlink"/>
    <w:uiPriority w:val="99"/>
    <w:rsid w:val="001F7B01"/>
    <w:rPr>
      <w:color w:val="0000FF"/>
      <w:u w:val="single"/>
    </w:rPr>
  </w:style>
  <w:style w:type="numbering" w:styleId="1ai">
    <w:name w:val="Outline List 1"/>
    <w:basedOn w:val="aa"/>
    <w:semiHidden/>
    <w:rsid w:val="001F7B01"/>
    <w:pPr>
      <w:numPr>
        <w:numId w:val="3"/>
      </w:numPr>
    </w:pPr>
  </w:style>
  <w:style w:type="paragraph" w:styleId="HTML">
    <w:name w:val="HTML Address"/>
    <w:basedOn w:val="a6"/>
    <w:semiHidden/>
    <w:rsid w:val="001F7B01"/>
    <w:rPr>
      <w:i/>
      <w:iCs/>
    </w:rPr>
  </w:style>
  <w:style w:type="paragraph" w:styleId="aff0">
    <w:name w:val="envelope address"/>
    <w:basedOn w:val="a6"/>
    <w:semiHidden/>
    <w:rsid w:val="001F7B0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8"/>
    <w:semiHidden/>
    <w:rsid w:val="001F7B01"/>
  </w:style>
  <w:style w:type="table" w:styleId="-10">
    <w:name w:val="Table Web 1"/>
    <w:basedOn w:val="a9"/>
    <w:semiHidden/>
    <w:rsid w:val="001F7B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9"/>
    <w:semiHidden/>
    <w:rsid w:val="001F7B0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9"/>
    <w:uiPriority w:val="99"/>
    <w:semiHidden/>
    <w:rsid w:val="001F7B0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Date"/>
    <w:basedOn w:val="a6"/>
    <w:next w:val="a6"/>
    <w:semiHidden/>
    <w:rsid w:val="001F7B01"/>
  </w:style>
  <w:style w:type="paragraph" w:styleId="aff2">
    <w:name w:val="Note Heading"/>
    <w:basedOn w:val="a6"/>
    <w:next w:val="a6"/>
    <w:semiHidden/>
    <w:rsid w:val="001F7B01"/>
  </w:style>
  <w:style w:type="paragraph" w:styleId="aff3">
    <w:name w:val="Closing"/>
    <w:basedOn w:val="a6"/>
    <w:semiHidden/>
    <w:rsid w:val="001F7B01"/>
    <w:pPr>
      <w:ind w:left="4252"/>
    </w:pPr>
  </w:style>
  <w:style w:type="table" w:styleId="aff4">
    <w:name w:val="Table Elegant"/>
    <w:basedOn w:val="a9"/>
    <w:semiHidden/>
    <w:rsid w:val="001F7B0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9"/>
    <w:semiHidden/>
    <w:rsid w:val="001F7B0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9"/>
    <w:semiHidden/>
    <w:rsid w:val="001F7B0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F7B01"/>
    <w:rPr>
      <w:rFonts w:ascii="Courier New" w:hAnsi="Courier New" w:cs="Courier New"/>
      <w:sz w:val="20"/>
      <w:szCs w:val="20"/>
    </w:rPr>
  </w:style>
  <w:style w:type="table" w:styleId="15">
    <w:name w:val="Table Classic 1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9"/>
    <w:semiHidden/>
    <w:rsid w:val="001F7B0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9"/>
    <w:semiHidden/>
    <w:rsid w:val="001F7B0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7">
    <w:name w:val="Body Text"/>
    <w:aliases w:val="body text"/>
    <w:basedOn w:val="a6"/>
    <w:link w:val="aff5"/>
    <w:rsid w:val="001F7B01"/>
    <w:pPr>
      <w:spacing w:before="120" w:after="120"/>
      <w:ind w:firstLine="357"/>
      <w:jc w:val="both"/>
    </w:pPr>
    <w:rPr>
      <w:lang w:val="x-none" w:eastAsia="x-none"/>
    </w:rPr>
  </w:style>
  <w:style w:type="paragraph" w:styleId="aff6">
    <w:name w:val="Body Text First Indent"/>
    <w:basedOn w:val="a7"/>
    <w:semiHidden/>
    <w:rsid w:val="001F7B01"/>
    <w:pPr>
      <w:ind w:firstLine="210"/>
    </w:pPr>
  </w:style>
  <w:style w:type="paragraph" w:styleId="aff7">
    <w:name w:val="Body Text Indent"/>
    <w:basedOn w:val="a6"/>
    <w:semiHidden/>
    <w:rsid w:val="001F7B01"/>
    <w:pPr>
      <w:spacing w:after="120"/>
      <w:ind w:left="283"/>
    </w:pPr>
  </w:style>
  <w:style w:type="paragraph" w:styleId="2b">
    <w:name w:val="Body Text First Indent 2"/>
    <w:basedOn w:val="aff7"/>
    <w:semiHidden/>
    <w:rsid w:val="001F7B01"/>
    <w:pPr>
      <w:ind w:firstLine="210"/>
    </w:pPr>
  </w:style>
  <w:style w:type="character" w:styleId="aff8">
    <w:name w:val="line number"/>
    <w:basedOn w:val="a8"/>
    <w:semiHidden/>
    <w:rsid w:val="001F7B01"/>
  </w:style>
  <w:style w:type="character" w:styleId="HTML3">
    <w:name w:val="HTML Sample"/>
    <w:semiHidden/>
    <w:rsid w:val="001F7B01"/>
    <w:rPr>
      <w:rFonts w:ascii="Courier New" w:hAnsi="Courier New" w:cs="Courier New"/>
    </w:rPr>
  </w:style>
  <w:style w:type="paragraph" w:styleId="2c">
    <w:name w:val="envelope return"/>
    <w:basedOn w:val="a6"/>
    <w:semiHidden/>
    <w:rsid w:val="001F7B01"/>
    <w:rPr>
      <w:rFonts w:ascii="Arial" w:hAnsi="Arial" w:cs="Arial"/>
      <w:sz w:val="20"/>
      <w:szCs w:val="20"/>
    </w:rPr>
  </w:style>
  <w:style w:type="table" w:styleId="16">
    <w:name w:val="Table 3D effects 1"/>
    <w:basedOn w:val="a9"/>
    <w:semiHidden/>
    <w:rsid w:val="001F7B0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9"/>
    <w:semiHidden/>
    <w:rsid w:val="001F7B0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9"/>
    <w:semiHidden/>
    <w:rsid w:val="001F7B0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Normal (Web)"/>
    <w:basedOn w:val="a6"/>
    <w:uiPriority w:val="99"/>
    <w:semiHidden/>
    <w:rsid w:val="001F7B01"/>
  </w:style>
  <w:style w:type="paragraph" w:styleId="affa">
    <w:name w:val="Normal Indent"/>
    <w:basedOn w:val="a6"/>
    <w:semiHidden/>
    <w:rsid w:val="001F7B01"/>
    <w:pPr>
      <w:ind w:left="708"/>
    </w:pPr>
  </w:style>
  <w:style w:type="character" w:styleId="HTML4">
    <w:name w:val="HTML Definition"/>
    <w:semiHidden/>
    <w:rsid w:val="001F7B01"/>
    <w:rPr>
      <w:i/>
      <w:iCs/>
    </w:rPr>
  </w:style>
  <w:style w:type="paragraph" w:styleId="38">
    <w:name w:val="Body Text 3"/>
    <w:basedOn w:val="a6"/>
    <w:semiHidden/>
    <w:rsid w:val="001F7B01"/>
    <w:pPr>
      <w:spacing w:after="120"/>
    </w:pPr>
    <w:rPr>
      <w:sz w:val="16"/>
      <w:szCs w:val="16"/>
    </w:rPr>
  </w:style>
  <w:style w:type="paragraph" w:styleId="2e">
    <w:name w:val="Body Text Indent 2"/>
    <w:basedOn w:val="a6"/>
    <w:semiHidden/>
    <w:rsid w:val="001F7B01"/>
    <w:pPr>
      <w:spacing w:after="120" w:line="480" w:lineRule="auto"/>
      <w:ind w:left="283"/>
    </w:pPr>
  </w:style>
  <w:style w:type="paragraph" w:styleId="39">
    <w:name w:val="Body Text Indent 3"/>
    <w:basedOn w:val="a6"/>
    <w:semiHidden/>
    <w:rsid w:val="001F7B01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F7B01"/>
    <w:rPr>
      <w:i/>
      <w:iCs/>
    </w:rPr>
  </w:style>
  <w:style w:type="character" w:styleId="HTML6">
    <w:name w:val="HTML Typewriter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ffb">
    <w:name w:val="Signature"/>
    <w:basedOn w:val="a6"/>
    <w:semiHidden/>
    <w:rsid w:val="001F7B01"/>
    <w:pPr>
      <w:ind w:left="4252"/>
    </w:pPr>
  </w:style>
  <w:style w:type="paragraph" w:styleId="affc">
    <w:name w:val="Salutation"/>
    <w:basedOn w:val="a6"/>
    <w:next w:val="a6"/>
    <w:semiHidden/>
    <w:rsid w:val="001F7B01"/>
  </w:style>
  <w:style w:type="paragraph" w:styleId="affd">
    <w:name w:val="List Continue"/>
    <w:basedOn w:val="a6"/>
    <w:semiHidden/>
    <w:rsid w:val="001F7B01"/>
    <w:pPr>
      <w:spacing w:after="120"/>
      <w:ind w:left="283"/>
    </w:pPr>
  </w:style>
  <w:style w:type="paragraph" w:styleId="2f">
    <w:name w:val="List Continue 2"/>
    <w:basedOn w:val="a6"/>
    <w:semiHidden/>
    <w:rsid w:val="001F7B01"/>
    <w:pPr>
      <w:spacing w:after="120"/>
      <w:ind w:left="566"/>
    </w:pPr>
  </w:style>
  <w:style w:type="paragraph" w:styleId="3a">
    <w:name w:val="List Continue 3"/>
    <w:basedOn w:val="a6"/>
    <w:semiHidden/>
    <w:rsid w:val="001F7B01"/>
    <w:pPr>
      <w:spacing w:after="120"/>
      <w:ind w:left="849"/>
    </w:pPr>
  </w:style>
  <w:style w:type="paragraph" w:styleId="46">
    <w:name w:val="List Continue 4"/>
    <w:basedOn w:val="a6"/>
    <w:semiHidden/>
    <w:rsid w:val="001F7B01"/>
    <w:pPr>
      <w:spacing w:after="120"/>
      <w:ind w:left="1132"/>
    </w:pPr>
  </w:style>
  <w:style w:type="paragraph" w:styleId="54">
    <w:name w:val="List Continue 5"/>
    <w:basedOn w:val="a6"/>
    <w:semiHidden/>
    <w:rsid w:val="001F7B01"/>
    <w:pPr>
      <w:spacing w:after="120"/>
      <w:ind w:left="1415"/>
    </w:pPr>
  </w:style>
  <w:style w:type="character" w:styleId="affe">
    <w:name w:val="FollowedHyperlink"/>
    <w:semiHidden/>
    <w:rsid w:val="001F7B01"/>
    <w:rPr>
      <w:color w:val="800080"/>
      <w:u w:val="single"/>
    </w:rPr>
  </w:style>
  <w:style w:type="table" w:styleId="17">
    <w:name w:val="Table Grid 1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9"/>
    <w:semiHidden/>
    <w:rsid w:val="001F7B0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9"/>
    <w:semiHidden/>
    <w:rsid w:val="001F7B0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9"/>
    <w:semiHidden/>
    <w:rsid w:val="001F7B0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9"/>
    <w:semiHidden/>
    <w:rsid w:val="001F7B0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">
    <w:name w:val="Table Contemporary"/>
    <w:basedOn w:val="a9"/>
    <w:semiHidden/>
    <w:rsid w:val="001F7B0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0">
    <w:name w:val="List"/>
    <w:basedOn w:val="a6"/>
    <w:semiHidden/>
    <w:rsid w:val="001F7B01"/>
    <w:pPr>
      <w:ind w:left="283" w:hanging="283"/>
    </w:pPr>
  </w:style>
  <w:style w:type="paragraph" w:styleId="2f1">
    <w:name w:val="List 2"/>
    <w:basedOn w:val="a6"/>
    <w:semiHidden/>
    <w:rsid w:val="001F7B01"/>
    <w:pPr>
      <w:ind w:left="566" w:hanging="283"/>
    </w:pPr>
  </w:style>
  <w:style w:type="paragraph" w:styleId="3c">
    <w:name w:val="List 3"/>
    <w:basedOn w:val="a6"/>
    <w:semiHidden/>
    <w:rsid w:val="001F7B01"/>
    <w:pPr>
      <w:ind w:left="849" w:hanging="283"/>
    </w:pPr>
  </w:style>
  <w:style w:type="paragraph" w:styleId="48">
    <w:name w:val="List 4"/>
    <w:basedOn w:val="a6"/>
    <w:semiHidden/>
    <w:rsid w:val="001F7B01"/>
    <w:pPr>
      <w:ind w:left="1132" w:hanging="283"/>
    </w:pPr>
  </w:style>
  <w:style w:type="paragraph" w:styleId="55">
    <w:name w:val="List 5"/>
    <w:basedOn w:val="a6"/>
    <w:semiHidden/>
    <w:rsid w:val="001F7B01"/>
    <w:pPr>
      <w:ind w:left="1415" w:hanging="283"/>
    </w:pPr>
  </w:style>
  <w:style w:type="table" w:styleId="afff1">
    <w:name w:val="Table Professional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6"/>
    <w:link w:val="HTML8"/>
    <w:uiPriority w:val="99"/>
    <w:semiHidden/>
    <w:rsid w:val="001F7B01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a"/>
    <w:semiHidden/>
    <w:rsid w:val="001F7B01"/>
    <w:pPr>
      <w:numPr>
        <w:numId w:val="4"/>
      </w:numPr>
    </w:pPr>
  </w:style>
  <w:style w:type="table" w:styleId="18">
    <w:name w:val="Table Columns 1"/>
    <w:basedOn w:val="a9"/>
    <w:semiHidden/>
    <w:rsid w:val="001F7B0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9"/>
    <w:semiHidden/>
    <w:rsid w:val="001F7B0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9"/>
    <w:semiHidden/>
    <w:rsid w:val="001F7B0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9"/>
    <w:semiHidden/>
    <w:rsid w:val="001F7B0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semiHidden/>
    <w:rsid w:val="001F7B0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2">
    <w:name w:val="Plain Text"/>
    <w:basedOn w:val="a6"/>
    <w:semiHidden/>
    <w:rsid w:val="001F7B01"/>
    <w:rPr>
      <w:rFonts w:ascii="Courier New" w:hAnsi="Courier New" w:cs="Courier New"/>
      <w:sz w:val="20"/>
      <w:szCs w:val="20"/>
    </w:rPr>
  </w:style>
  <w:style w:type="table" w:styleId="19">
    <w:name w:val="Table Colorful 1"/>
    <w:basedOn w:val="a9"/>
    <w:semiHidden/>
    <w:rsid w:val="001F7B0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9"/>
    <w:semiHidden/>
    <w:rsid w:val="001F7B0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9"/>
    <w:semiHidden/>
    <w:rsid w:val="001F7B0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3">
    <w:name w:val="Block Text"/>
    <w:basedOn w:val="a6"/>
    <w:semiHidden/>
    <w:rsid w:val="001F7B01"/>
    <w:pPr>
      <w:spacing w:after="120"/>
      <w:ind w:left="1440" w:right="1440"/>
    </w:pPr>
  </w:style>
  <w:style w:type="character" w:styleId="HTML9">
    <w:name w:val="HTML Cite"/>
    <w:semiHidden/>
    <w:rsid w:val="001F7B01"/>
    <w:rPr>
      <w:i/>
      <w:iCs/>
    </w:rPr>
  </w:style>
  <w:style w:type="paragraph" w:styleId="afff4">
    <w:name w:val="Message Header"/>
    <w:basedOn w:val="a6"/>
    <w:semiHidden/>
    <w:rsid w:val="001F7B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5">
    <w:name w:val="E-mail Signature"/>
    <w:basedOn w:val="a6"/>
    <w:semiHidden/>
    <w:rsid w:val="001F7B01"/>
  </w:style>
  <w:style w:type="paragraph" w:styleId="a3">
    <w:name w:val="List Number"/>
    <w:basedOn w:val="a6"/>
    <w:semiHidden/>
    <w:rsid w:val="001F7B01"/>
    <w:pPr>
      <w:numPr>
        <w:numId w:val="1"/>
      </w:numPr>
      <w:spacing w:after="120" w:line="300" w:lineRule="auto"/>
      <w:contextualSpacing/>
    </w:pPr>
  </w:style>
  <w:style w:type="paragraph" w:customStyle="1" w:styleId="afff6">
    <w:name w:val="Картинка"/>
    <w:basedOn w:val="a6"/>
    <w:rsid w:val="001F7B01"/>
    <w:pPr>
      <w:keepNext/>
      <w:keepLines/>
      <w:suppressAutoHyphens/>
      <w:spacing w:before="120" w:after="120"/>
      <w:jc w:val="center"/>
    </w:pPr>
  </w:style>
  <w:style w:type="character" w:customStyle="1" w:styleId="Char">
    <w:name w:val="Текст таблицы Char"/>
    <w:link w:val="af"/>
    <w:rsid w:val="001F7B01"/>
    <w:rPr>
      <w:sz w:val="24"/>
      <w:szCs w:val="24"/>
    </w:rPr>
  </w:style>
  <w:style w:type="paragraph" w:customStyle="1" w:styleId="a2">
    <w:name w:val="Нум. со скобкой"/>
    <w:basedOn w:val="a6"/>
    <w:rsid w:val="001F7B01"/>
    <w:pPr>
      <w:numPr>
        <w:numId w:val="17"/>
      </w:numPr>
      <w:tabs>
        <w:tab w:val="left" w:pos="794"/>
      </w:tabs>
      <w:jc w:val="both"/>
    </w:pPr>
  </w:style>
  <w:style w:type="paragraph" w:customStyle="1" w:styleId="afff7">
    <w:name w:val="Чертежный"/>
    <w:rsid w:val="001F7B01"/>
    <w:pPr>
      <w:jc w:val="center"/>
    </w:pPr>
    <w:rPr>
      <w:rFonts w:ascii="Arial" w:hAnsi="Arial"/>
      <w:sz w:val="28"/>
    </w:rPr>
  </w:style>
  <w:style w:type="character" w:customStyle="1" w:styleId="-11CharChar">
    <w:name w:val="Текст таблицы - 11 пт Char Char"/>
    <w:link w:val="-11"/>
    <w:rsid w:val="001F7B01"/>
    <w:rPr>
      <w:sz w:val="22"/>
      <w:szCs w:val="24"/>
    </w:rPr>
  </w:style>
  <w:style w:type="paragraph" w:styleId="a">
    <w:name w:val="List Bullet"/>
    <w:basedOn w:val="a6"/>
    <w:rsid w:val="001F7B01"/>
    <w:pPr>
      <w:numPr>
        <w:numId w:val="6"/>
      </w:numPr>
      <w:ind w:left="357" w:hanging="357"/>
      <w:jc w:val="both"/>
    </w:pPr>
  </w:style>
  <w:style w:type="paragraph" w:customStyle="1" w:styleId="a5">
    <w:name w:val="Приложение"/>
    <w:basedOn w:val="10"/>
    <w:next w:val="a7"/>
    <w:rsid w:val="001F7B01"/>
    <w:pPr>
      <w:numPr>
        <w:numId w:val="5"/>
      </w:numPr>
      <w:tabs>
        <w:tab w:val="left" w:pos="2880"/>
      </w:tabs>
      <w:spacing w:after="240"/>
    </w:pPr>
  </w:style>
  <w:style w:type="paragraph" w:customStyle="1" w:styleId="afff8">
    <w:name w:val="Код"/>
    <w:basedOn w:val="a6"/>
    <w:rsid w:val="001F7B01"/>
    <w:pPr>
      <w:jc w:val="both"/>
    </w:pPr>
    <w:rPr>
      <w:rFonts w:ascii="Courier New" w:hAnsi="Courier New" w:cs="Courier New"/>
    </w:rPr>
  </w:style>
  <w:style w:type="paragraph" w:customStyle="1" w:styleId="91">
    <w:name w:val="Чертежный 9 пт"/>
    <w:basedOn w:val="afff7"/>
    <w:rsid w:val="001F7B01"/>
    <w:rPr>
      <w:sz w:val="18"/>
    </w:rPr>
  </w:style>
  <w:style w:type="paragraph" w:customStyle="1" w:styleId="82">
    <w:name w:val="Чертёжный 8 пт"/>
    <w:basedOn w:val="91"/>
    <w:rsid w:val="001F7B01"/>
    <w:rPr>
      <w:sz w:val="16"/>
    </w:rPr>
  </w:style>
  <w:style w:type="paragraph" w:customStyle="1" w:styleId="1a">
    <w:name w:val="Раздел 1"/>
    <w:basedOn w:val="a6"/>
    <w:next w:val="a7"/>
    <w:rsid w:val="001F7B01"/>
    <w:pPr>
      <w:keepNext/>
      <w:keepLines/>
      <w:pageBreakBefore/>
      <w:suppressAutoHyphens/>
      <w:spacing w:before="120" w:after="120"/>
      <w:ind w:left="357"/>
      <w:jc w:val="center"/>
    </w:pPr>
    <w:rPr>
      <w:b/>
      <w:caps/>
      <w:sz w:val="32"/>
      <w:szCs w:val="32"/>
    </w:rPr>
  </w:style>
  <w:style w:type="paragraph" w:customStyle="1" w:styleId="2f4">
    <w:name w:val="Раздел 2"/>
    <w:basedOn w:val="1a"/>
    <w:next w:val="a7"/>
    <w:semiHidden/>
    <w:rsid w:val="001F7B01"/>
    <w:pPr>
      <w:pageBreakBefore w:val="0"/>
      <w:spacing w:before="180"/>
      <w:jc w:val="left"/>
    </w:pPr>
    <w:rPr>
      <w:caps w:val="0"/>
      <w:sz w:val="24"/>
      <w:szCs w:val="28"/>
    </w:rPr>
  </w:style>
  <w:style w:type="paragraph" w:customStyle="1" w:styleId="3f">
    <w:name w:val="Раздел 3"/>
    <w:basedOn w:val="2f4"/>
    <w:next w:val="a7"/>
    <w:semiHidden/>
    <w:rsid w:val="001F7B01"/>
    <w:rPr>
      <w:b w:val="0"/>
    </w:rPr>
  </w:style>
  <w:style w:type="paragraph" w:customStyle="1" w:styleId="4a">
    <w:name w:val="Раздел 4"/>
    <w:basedOn w:val="3f"/>
    <w:next w:val="a7"/>
    <w:semiHidden/>
    <w:rsid w:val="001F7B01"/>
    <w:rPr>
      <w:i/>
    </w:rPr>
  </w:style>
  <w:style w:type="paragraph" w:customStyle="1" w:styleId="24">
    <w:name w:val="Прил Заг 2"/>
    <w:basedOn w:val="a6"/>
    <w:next w:val="a7"/>
    <w:rsid w:val="001F7B01"/>
    <w:pPr>
      <w:keepNext/>
      <w:numPr>
        <w:ilvl w:val="1"/>
        <w:numId w:val="19"/>
      </w:numPr>
      <w:tabs>
        <w:tab w:val="clear" w:pos="547"/>
        <w:tab w:val="num" w:pos="0"/>
        <w:tab w:val="left" w:pos="960"/>
      </w:tabs>
      <w:spacing w:before="180" w:after="120"/>
      <w:ind w:left="0" w:firstLine="357"/>
      <w:jc w:val="both"/>
    </w:pPr>
    <w:rPr>
      <w:b/>
    </w:rPr>
  </w:style>
  <w:style w:type="paragraph" w:customStyle="1" w:styleId="33">
    <w:name w:val="Прил Заг 3"/>
    <w:basedOn w:val="24"/>
    <w:next w:val="a7"/>
    <w:rsid w:val="001F7B01"/>
    <w:pPr>
      <w:numPr>
        <w:ilvl w:val="2"/>
      </w:numPr>
      <w:ind w:left="0" w:firstLine="357"/>
    </w:pPr>
    <w:rPr>
      <w:b w:val="0"/>
    </w:rPr>
  </w:style>
  <w:style w:type="paragraph" w:customStyle="1" w:styleId="43">
    <w:name w:val="Прил Заг 4"/>
    <w:basedOn w:val="33"/>
    <w:next w:val="a7"/>
    <w:rsid w:val="001F7B01"/>
    <w:pPr>
      <w:numPr>
        <w:ilvl w:val="3"/>
      </w:numPr>
      <w:ind w:left="0" w:firstLine="357"/>
    </w:pPr>
  </w:style>
  <w:style w:type="paragraph" w:customStyle="1" w:styleId="40">
    <w:name w:val="марк. 4"/>
    <w:basedOn w:val="a6"/>
    <w:semiHidden/>
    <w:rsid w:val="001F7B01"/>
    <w:pPr>
      <w:numPr>
        <w:numId w:val="16"/>
      </w:numPr>
      <w:tabs>
        <w:tab w:val="clear" w:pos="644"/>
        <w:tab w:val="num" w:pos="1440"/>
      </w:tabs>
      <w:spacing w:after="120" w:line="300" w:lineRule="auto"/>
      <w:ind w:left="1434" w:hanging="357"/>
      <w:contextualSpacing/>
      <w:jc w:val="both"/>
    </w:pPr>
  </w:style>
  <w:style w:type="character" w:styleId="afff9">
    <w:name w:val="footnote reference"/>
    <w:semiHidden/>
    <w:rsid w:val="001F7B01"/>
    <w:rPr>
      <w:vertAlign w:val="superscript"/>
    </w:rPr>
  </w:style>
  <w:style w:type="paragraph" w:styleId="afffa">
    <w:name w:val="footnote text"/>
    <w:basedOn w:val="a6"/>
    <w:rsid w:val="001F7B01"/>
    <w:pPr>
      <w:ind w:firstLine="360"/>
    </w:pPr>
    <w:rPr>
      <w:sz w:val="20"/>
      <w:szCs w:val="20"/>
    </w:rPr>
  </w:style>
  <w:style w:type="paragraph" w:customStyle="1" w:styleId="a4">
    <w:name w:val="Нум. литера"/>
    <w:basedOn w:val="a6"/>
    <w:rsid w:val="001F7B01"/>
    <w:pPr>
      <w:numPr>
        <w:numId w:val="11"/>
      </w:numPr>
      <w:spacing w:after="120" w:line="300" w:lineRule="auto"/>
      <w:ind w:left="675" w:hanging="318"/>
      <w:contextualSpacing/>
      <w:jc w:val="both"/>
    </w:pPr>
  </w:style>
  <w:style w:type="paragraph" w:customStyle="1" w:styleId="-11">
    <w:name w:val="Текст таблицы - 11 пт"/>
    <w:basedOn w:val="af"/>
    <w:link w:val="-11CharChar"/>
    <w:rsid w:val="001F7B01"/>
    <w:rPr>
      <w:sz w:val="22"/>
    </w:rPr>
  </w:style>
  <w:style w:type="character" w:styleId="afffb">
    <w:name w:val="endnote reference"/>
    <w:semiHidden/>
    <w:rsid w:val="001F7B01"/>
    <w:rPr>
      <w:vertAlign w:val="superscript"/>
    </w:rPr>
  </w:style>
  <w:style w:type="paragraph" w:customStyle="1" w:styleId="afffc">
    <w:name w:val="Примечание"/>
    <w:basedOn w:val="a7"/>
    <w:rsid w:val="001F7B01"/>
    <w:pPr>
      <w:spacing w:line="240" w:lineRule="auto"/>
    </w:pPr>
    <w:rPr>
      <w:sz w:val="20"/>
      <w:szCs w:val="20"/>
    </w:rPr>
  </w:style>
  <w:style w:type="character" w:customStyle="1" w:styleId="aff5">
    <w:name w:val="Основной текст Знак"/>
    <w:aliases w:val="body text Знак"/>
    <w:link w:val="a7"/>
    <w:rsid w:val="001F7B01"/>
    <w:rPr>
      <w:sz w:val="24"/>
      <w:szCs w:val="24"/>
    </w:rPr>
  </w:style>
  <w:style w:type="paragraph" w:customStyle="1" w:styleId="2-">
    <w:name w:val="Пункт 2-значный"/>
    <w:basedOn w:val="23"/>
    <w:rsid w:val="006545A6"/>
    <w:pPr>
      <w:keepNext w:val="0"/>
      <w:spacing w:before="120"/>
      <w:jc w:val="both"/>
    </w:pPr>
  </w:style>
  <w:style w:type="paragraph" w:customStyle="1" w:styleId="3-">
    <w:name w:val="Пункт 3-значный"/>
    <w:basedOn w:val="32"/>
    <w:rsid w:val="005B54BA"/>
    <w:pPr>
      <w:keepNext w:val="0"/>
    </w:pPr>
  </w:style>
  <w:style w:type="paragraph" w:customStyle="1" w:styleId="4-">
    <w:name w:val="Пункт 4-значный"/>
    <w:basedOn w:val="42"/>
    <w:rsid w:val="006C5786"/>
    <w:pPr>
      <w:keepNext w:val="0"/>
      <w:ind w:firstLine="709"/>
    </w:pPr>
  </w:style>
  <w:style w:type="paragraph" w:customStyle="1" w:styleId="afffd">
    <w:name w:val="Табл. служебн."/>
    <w:basedOn w:val="-11"/>
    <w:rsid w:val="001F7B01"/>
    <w:pPr>
      <w:ind w:left="-84" w:right="-73"/>
      <w:jc w:val="center"/>
    </w:pPr>
  </w:style>
  <w:style w:type="paragraph" w:customStyle="1" w:styleId="2-0">
    <w:name w:val="Пункт приложения 2-значный"/>
    <w:basedOn w:val="24"/>
    <w:rsid w:val="001F7B01"/>
    <w:pPr>
      <w:spacing w:before="120"/>
    </w:pPr>
    <w:rPr>
      <w:b w:val="0"/>
    </w:rPr>
  </w:style>
  <w:style w:type="paragraph" w:customStyle="1" w:styleId="3-0">
    <w:name w:val="Пункт приложения 3-значный"/>
    <w:basedOn w:val="33"/>
    <w:rsid w:val="001F7B01"/>
    <w:pPr>
      <w:tabs>
        <w:tab w:val="clear" w:pos="960"/>
        <w:tab w:val="left" w:pos="1080"/>
      </w:tabs>
    </w:pPr>
  </w:style>
  <w:style w:type="paragraph" w:customStyle="1" w:styleId="4-0">
    <w:name w:val="Пункт приложения 4-значный"/>
    <w:basedOn w:val="43"/>
    <w:rsid w:val="001F7B01"/>
  </w:style>
  <w:style w:type="paragraph" w:customStyle="1" w:styleId="a1">
    <w:name w:val="Нумерованный"/>
    <w:basedOn w:val="a6"/>
    <w:rsid w:val="000D5A51"/>
    <w:pPr>
      <w:numPr>
        <w:ilvl w:val="1"/>
        <w:numId w:val="21"/>
      </w:numPr>
      <w:spacing w:line="300" w:lineRule="auto"/>
      <w:ind w:hanging="360"/>
    </w:pPr>
  </w:style>
  <w:style w:type="character" w:styleId="afffe">
    <w:name w:val="annotation reference"/>
    <w:semiHidden/>
    <w:rsid w:val="006A5804"/>
    <w:rPr>
      <w:sz w:val="16"/>
      <w:szCs w:val="16"/>
    </w:rPr>
  </w:style>
  <w:style w:type="paragraph" w:customStyle="1" w:styleId="20">
    <w:name w:val="Нум. литера 2"/>
    <w:basedOn w:val="4"/>
    <w:rsid w:val="0048158F"/>
    <w:pPr>
      <w:numPr>
        <w:numId w:val="20"/>
      </w:numPr>
      <w:spacing w:after="120" w:line="300" w:lineRule="auto"/>
      <w:contextualSpacing/>
    </w:pPr>
  </w:style>
  <w:style w:type="character" w:customStyle="1" w:styleId="afa">
    <w:name w:val="Название объекта Знак"/>
    <w:link w:val="af9"/>
    <w:rsid w:val="00D67AE2"/>
    <w:rPr>
      <w:b/>
      <w:bCs/>
      <w:sz w:val="21"/>
    </w:rPr>
  </w:style>
  <w:style w:type="character" w:customStyle="1" w:styleId="CharChar2">
    <w:name w:val="Char Char2"/>
    <w:rsid w:val="00FA079F"/>
    <w:rPr>
      <w:sz w:val="24"/>
      <w:szCs w:val="24"/>
      <w:lang w:val="ru-RU" w:eastAsia="ru-RU" w:bidi="ar-SA"/>
    </w:rPr>
  </w:style>
  <w:style w:type="character" w:customStyle="1" w:styleId="26">
    <w:name w:val="Маркированный список 2 Знак"/>
    <w:link w:val="2"/>
    <w:rsid w:val="00FC25D9"/>
    <w:rPr>
      <w:sz w:val="28"/>
      <w:szCs w:val="24"/>
      <w:lang w:val="x-none" w:eastAsia="x-none"/>
    </w:rPr>
  </w:style>
  <w:style w:type="paragraph" w:customStyle="1" w:styleId="Textfortable">
    <w:name w:val="Text for table"/>
    <w:basedOn w:val="a6"/>
    <w:rsid w:val="001B4551"/>
    <w:pPr>
      <w:spacing w:after="120" w:line="240" w:lineRule="auto"/>
    </w:pPr>
  </w:style>
  <w:style w:type="character" w:customStyle="1" w:styleId="filterlabel">
    <w:name w:val="filterlabel"/>
    <w:basedOn w:val="a8"/>
    <w:rsid w:val="00F51F70"/>
  </w:style>
  <w:style w:type="paragraph" w:customStyle="1" w:styleId="Style5">
    <w:name w:val="Style5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character" w:customStyle="1" w:styleId="FontStyle32">
    <w:name w:val="Font Style32"/>
    <w:rsid w:val="009B6169"/>
    <w:rPr>
      <w:rFonts w:ascii="Times New Roman" w:hAnsi="Times New Roman" w:cs="Times New Roman"/>
      <w:b/>
      <w:bCs/>
      <w:spacing w:val="-10"/>
      <w:sz w:val="20"/>
      <w:szCs w:val="20"/>
    </w:rPr>
  </w:style>
  <w:style w:type="paragraph" w:customStyle="1" w:styleId="Style14">
    <w:name w:val="Style14"/>
    <w:basedOn w:val="a6"/>
    <w:rsid w:val="009B6169"/>
    <w:pPr>
      <w:widowControl w:val="0"/>
      <w:autoSpaceDE w:val="0"/>
      <w:autoSpaceDN w:val="0"/>
      <w:adjustRightInd w:val="0"/>
      <w:spacing w:line="221" w:lineRule="exact"/>
      <w:ind w:firstLine="485"/>
      <w:jc w:val="both"/>
    </w:pPr>
    <w:rPr>
      <w:rFonts w:ascii="Courier New" w:hAnsi="Courier New"/>
    </w:rPr>
  </w:style>
  <w:style w:type="character" w:customStyle="1" w:styleId="FontStyle35">
    <w:name w:val="Font Style35"/>
    <w:rsid w:val="009B6169"/>
    <w:rPr>
      <w:rFonts w:ascii="Times New Roman" w:hAnsi="Times New Roman" w:cs="Times New Roman"/>
      <w:sz w:val="20"/>
      <w:szCs w:val="20"/>
    </w:rPr>
  </w:style>
  <w:style w:type="paragraph" w:customStyle="1" w:styleId="Style24">
    <w:name w:val="Style24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paragraph" w:customStyle="1" w:styleId="Style15">
    <w:name w:val="Style15"/>
    <w:basedOn w:val="a6"/>
    <w:rsid w:val="009B6169"/>
    <w:pPr>
      <w:widowControl w:val="0"/>
      <w:autoSpaceDE w:val="0"/>
      <w:autoSpaceDN w:val="0"/>
      <w:adjustRightInd w:val="0"/>
      <w:spacing w:line="240" w:lineRule="auto"/>
      <w:jc w:val="both"/>
    </w:pPr>
    <w:rPr>
      <w:rFonts w:ascii="Courier New" w:hAnsi="Courier New"/>
    </w:rPr>
  </w:style>
  <w:style w:type="paragraph" w:customStyle="1" w:styleId="Style20">
    <w:name w:val="Style20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 w:cs="Courier New"/>
    </w:rPr>
  </w:style>
  <w:style w:type="character" w:customStyle="1" w:styleId="FontStyle87">
    <w:name w:val="Font Style87"/>
    <w:rsid w:val="009B6169"/>
    <w:rPr>
      <w:rFonts w:ascii="Times New Roman" w:hAnsi="Times New Roman" w:cs="Times New Roman"/>
      <w:sz w:val="14"/>
      <w:szCs w:val="14"/>
    </w:rPr>
  </w:style>
  <w:style w:type="character" w:customStyle="1" w:styleId="FontStyle88">
    <w:name w:val="Font Style88"/>
    <w:rsid w:val="009B6169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90">
    <w:name w:val="Font Style90"/>
    <w:rsid w:val="009B6169"/>
    <w:rPr>
      <w:rFonts w:ascii="Arial" w:hAnsi="Arial" w:cs="Arial"/>
      <w:sz w:val="12"/>
      <w:szCs w:val="12"/>
    </w:rPr>
  </w:style>
  <w:style w:type="paragraph" w:styleId="affff">
    <w:name w:val="Balloon Text"/>
    <w:basedOn w:val="a6"/>
    <w:link w:val="affff0"/>
    <w:rsid w:val="001F7B01"/>
    <w:rPr>
      <w:rFonts w:ascii="Tahoma" w:hAnsi="Tahoma"/>
      <w:sz w:val="16"/>
      <w:szCs w:val="16"/>
      <w:lang w:val="x-none" w:eastAsia="x-none"/>
    </w:rPr>
  </w:style>
  <w:style w:type="character" w:customStyle="1" w:styleId="affff0">
    <w:name w:val="Текст выноски Знак"/>
    <w:link w:val="affff"/>
    <w:rsid w:val="002971C0"/>
    <w:rPr>
      <w:rFonts w:ascii="Tahoma" w:hAnsi="Tahoma" w:cs="Tahoma"/>
      <w:sz w:val="16"/>
      <w:szCs w:val="16"/>
    </w:rPr>
  </w:style>
  <w:style w:type="paragraph" w:customStyle="1" w:styleId="affff1">
    <w:name w:val="Маркированный список нум. со скобкой"/>
    <w:basedOn w:val="a"/>
    <w:link w:val="affff2"/>
    <w:qFormat/>
    <w:rsid w:val="00BC11D0"/>
    <w:pPr>
      <w:numPr>
        <w:numId w:val="0"/>
      </w:numPr>
      <w:tabs>
        <w:tab w:val="num" w:pos="480"/>
        <w:tab w:val="num" w:pos="1276"/>
        <w:tab w:val="num" w:pos="2517"/>
      </w:tabs>
      <w:spacing w:after="120" w:line="300" w:lineRule="auto"/>
      <w:ind w:left="709"/>
      <w:contextualSpacing/>
    </w:pPr>
    <w:rPr>
      <w:lang w:val="x-none" w:eastAsia="x-none"/>
    </w:rPr>
  </w:style>
  <w:style w:type="character" w:customStyle="1" w:styleId="affff2">
    <w:name w:val="Маркированный список нум. со скобкой Знак"/>
    <w:link w:val="affff1"/>
    <w:rsid w:val="00BC11D0"/>
    <w:rPr>
      <w:sz w:val="24"/>
      <w:szCs w:val="24"/>
    </w:rPr>
  </w:style>
  <w:style w:type="paragraph" w:styleId="affff3">
    <w:name w:val="annotation text"/>
    <w:basedOn w:val="a6"/>
    <w:link w:val="affff4"/>
    <w:rsid w:val="00994073"/>
    <w:rPr>
      <w:sz w:val="20"/>
      <w:szCs w:val="20"/>
    </w:rPr>
  </w:style>
  <w:style w:type="character" w:customStyle="1" w:styleId="affff4">
    <w:name w:val="Текст примечания Знак"/>
    <w:basedOn w:val="a8"/>
    <w:link w:val="affff3"/>
    <w:rsid w:val="00994073"/>
  </w:style>
  <w:style w:type="paragraph" w:styleId="affff5">
    <w:name w:val="annotation subject"/>
    <w:basedOn w:val="affff3"/>
    <w:next w:val="affff3"/>
    <w:link w:val="affff6"/>
    <w:rsid w:val="00994073"/>
    <w:rPr>
      <w:b/>
      <w:bCs/>
      <w:lang w:val="x-none" w:eastAsia="x-none"/>
    </w:rPr>
  </w:style>
  <w:style w:type="character" w:customStyle="1" w:styleId="affff6">
    <w:name w:val="Тема примечания Знак"/>
    <w:link w:val="affff5"/>
    <w:rsid w:val="00994073"/>
    <w:rPr>
      <w:b/>
      <w:bCs/>
    </w:rPr>
  </w:style>
  <w:style w:type="paragraph" w:styleId="affff7">
    <w:name w:val="List Paragraph"/>
    <w:basedOn w:val="a6"/>
    <w:uiPriority w:val="34"/>
    <w:qFormat/>
    <w:rsid w:val="00804E6F"/>
    <w:pPr>
      <w:ind w:left="708"/>
    </w:pPr>
  </w:style>
  <w:style w:type="paragraph" w:customStyle="1" w:styleId="Code">
    <w:name w:val="Code"/>
    <w:basedOn w:val="a6"/>
    <w:link w:val="CodeChar"/>
    <w:qFormat/>
    <w:rsid w:val="0082473D"/>
    <w:pPr>
      <w:suppressAutoHyphens/>
      <w:spacing w:line="240" w:lineRule="auto"/>
      <w:ind w:left="1430" w:firstLine="10"/>
    </w:pPr>
    <w:rPr>
      <w:rFonts w:ascii="Courier New" w:hAnsi="Courier New" w:cs="Courier New"/>
      <w:sz w:val="22"/>
      <w:szCs w:val="22"/>
      <w:lang w:eastAsia="zh-CN"/>
    </w:rPr>
  </w:style>
  <w:style w:type="character" w:customStyle="1" w:styleId="CodeChar">
    <w:name w:val="Code Char"/>
    <w:link w:val="Code"/>
    <w:rsid w:val="0082473D"/>
    <w:rPr>
      <w:rFonts w:ascii="Courier New" w:hAnsi="Courier New" w:cs="Courier New"/>
      <w:sz w:val="22"/>
      <w:szCs w:val="22"/>
      <w:lang w:eastAsia="zh-CN"/>
    </w:rPr>
  </w:style>
  <w:style w:type="character" w:customStyle="1" w:styleId="HTML8">
    <w:name w:val="Стандартный HTML Знак"/>
    <w:basedOn w:val="a8"/>
    <w:link w:val="HTML7"/>
    <w:uiPriority w:val="99"/>
    <w:semiHidden/>
    <w:rsid w:val="003C1C9C"/>
    <w:rPr>
      <w:rFonts w:ascii="Courier New" w:hAnsi="Courier New" w:cs="Courier New"/>
    </w:rPr>
  </w:style>
  <w:style w:type="character" w:customStyle="1" w:styleId="st">
    <w:name w:val="st"/>
    <w:basedOn w:val="a8"/>
    <w:rsid w:val="00291647"/>
  </w:style>
  <w:style w:type="character" w:customStyle="1" w:styleId="ilfuvd">
    <w:name w:val="ilfuvd"/>
    <w:basedOn w:val="a8"/>
    <w:rsid w:val="00291647"/>
  </w:style>
  <w:style w:type="character" w:customStyle="1" w:styleId="af2">
    <w:name w:val="Подзаголовок Знак"/>
    <w:basedOn w:val="a8"/>
    <w:link w:val="af1"/>
    <w:rsid w:val="00206C39"/>
    <w:rPr>
      <w:rFonts w:cs="Arial"/>
      <w:sz w:val="28"/>
      <w:szCs w:val="24"/>
    </w:rPr>
  </w:style>
  <w:style w:type="character" w:customStyle="1" w:styleId="acopre">
    <w:name w:val="acopre"/>
    <w:basedOn w:val="a8"/>
    <w:rsid w:val="00150645"/>
  </w:style>
  <w:style w:type="character" w:customStyle="1" w:styleId="hgkelc">
    <w:name w:val="hgkelc"/>
    <w:basedOn w:val="a8"/>
    <w:rsid w:val="0015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&#1053;&#1086;&#1088;&#1084;&#1072;&#1090;&#1080;&#1074;&#1085;&#1099;&#1077;%20&#1076;&#1086;&#1082;&#1091;&#1084;&#1077;&#1085;&#1090;&#1099;\&#1064;&#1072;&#1073;&#1083;&#1086;&#1085;&#1099;\&#1054;&#1073;&#1097;&#1080;&#1077;%20&#1096;&#1072;&#1073;&#1083;&#1086;&#1085;&#1099;\&#1076;&#1086;&#1082;&#1091;&#1084;&#1077;&#1085;&#1090;_&#1043;&#1054;&#1057;&#1058;19_&#1076;&#1083;&#1103;_&#1056;&#1091;&#1073;&#1080;&#1085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B17B30EBB1FB46B1BA1F1128A54C6E" ma:contentTypeVersion="0" ma:contentTypeDescription="Создание документа." ma:contentTypeScope="" ma:versionID="f09de35f0d772c0498ff6a3d940eec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13efd9688fba3a8dcd0c868986545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400E-EFFB-4AB8-A9F5-1E9A5161B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522D13-8317-43AF-A609-69E60EF07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C32544-EFCA-40BF-857E-AEBB2D81BF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3CE3A1-BA79-4F99-BC9B-E5DEC1F6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документ_ГОСТ19_для_Рубина</Template>
  <TotalTime>412</TotalTime>
  <Pages>1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>SeaProject</Company>
  <LinksUpToDate>false</LinksUpToDate>
  <CharactersWithSpaces>20608</CharactersWithSpaces>
  <SharedDoc>false</SharedDoc>
  <HLinks>
    <vt:vector size="234" baseType="variant">
      <vt:variant>
        <vt:i4>1114168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_Toc417482314</vt:lpwstr>
      </vt:variant>
      <vt:variant>
        <vt:i4>1114168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_Toc417482313</vt:lpwstr>
      </vt:variant>
      <vt:variant>
        <vt:i4>1114168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_Toc417482312</vt:lpwstr>
      </vt:variant>
      <vt:variant>
        <vt:i4>1114168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_Toc417482311</vt:lpwstr>
      </vt:variant>
      <vt:variant>
        <vt:i4>1114168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_Toc417482310</vt:lpwstr>
      </vt:variant>
      <vt:variant>
        <vt:i4>1048632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_Toc417482309</vt:lpwstr>
      </vt:variant>
      <vt:variant>
        <vt:i4>1048632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_Toc417482308</vt:lpwstr>
      </vt:variant>
      <vt:variant>
        <vt:i4>1048632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_Toc417482307</vt:lpwstr>
      </vt:variant>
      <vt:variant>
        <vt:i4>1048632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_Toc417482306</vt:lpwstr>
      </vt:variant>
      <vt:variant>
        <vt:i4>1048632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_Toc417482305</vt:lpwstr>
      </vt:variant>
      <vt:variant>
        <vt:i4>1048632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_Toc417482304</vt:lpwstr>
      </vt:variant>
      <vt:variant>
        <vt:i4>1048632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_Toc417482303</vt:lpwstr>
      </vt:variant>
      <vt:variant>
        <vt:i4>1048632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_Toc417482302</vt:lpwstr>
      </vt:variant>
      <vt:variant>
        <vt:i4>1048632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_Toc417482301</vt:lpwstr>
      </vt:variant>
      <vt:variant>
        <vt:i4>1048632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_Toc417482300</vt:lpwstr>
      </vt:variant>
      <vt:variant>
        <vt:i4>1638457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_Toc417482299</vt:lpwstr>
      </vt:variant>
      <vt:variant>
        <vt:i4>1638457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_Toc417482298</vt:lpwstr>
      </vt:variant>
      <vt:variant>
        <vt:i4>1638457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_Toc417482297</vt:lpwstr>
      </vt:variant>
      <vt:variant>
        <vt:i4>1638457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_Toc417482296</vt:lpwstr>
      </vt:variant>
      <vt:variant>
        <vt:i4>1638457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_Toc417482295</vt:lpwstr>
      </vt:variant>
      <vt:variant>
        <vt:i4>1638457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_Toc417482294</vt:lpwstr>
      </vt:variant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_Toc417482293</vt:lpwstr>
      </vt:variant>
      <vt:variant>
        <vt:i4>1638457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_Toc417482292</vt:lpwstr>
      </vt:variant>
      <vt:variant>
        <vt:i4>1638457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_Toc417482291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_Toc417482290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_Toc417482289</vt:lpwstr>
      </vt:variant>
      <vt:variant>
        <vt:i4>1572921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_Toc417482288</vt:lpwstr>
      </vt:variant>
      <vt:variant>
        <vt:i4>1572921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_Toc417482287</vt:lpwstr>
      </vt:variant>
      <vt:variant>
        <vt:i4>1572921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_Toc417482286</vt:lpwstr>
      </vt:variant>
      <vt:variant>
        <vt:i4>1572921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_Toc417482285</vt:lpwstr>
      </vt:variant>
      <vt:variant>
        <vt:i4>1572921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_Toc417482284</vt:lpwstr>
      </vt:variant>
      <vt:variant>
        <vt:i4>1572921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_Toc417482283</vt:lpwstr>
      </vt:variant>
      <vt:variant>
        <vt:i4>1572921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_Toc417482282</vt:lpwstr>
      </vt:variant>
      <vt:variant>
        <vt:i4>1572921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_Toc417482281</vt:lpwstr>
      </vt:variant>
      <vt:variant>
        <vt:i4>1572921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_Toc417482280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_Toc417482279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_Toc417482278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_Toc417482277</vt:lpwstr>
      </vt:variant>
      <vt:variant>
        <vt:i4>1507385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_Toc417482276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/>
  <dc:creator>Maxim Gubanov</dc:creator>
  <cp:keywords/>
  <dc:description/>
  <cp:lastModifiedBy>Кун</cp:lastModifiedBy>
  <cp:revision>30</cp:revision>
  <cp:lastPrinted>2015-04-16T17:21:00Z</cp:lastPrinted>
  <dcterms:created xsi:type="dcterms:W3CDTF">2019-04-01T12:54:00Z</dcterms:created>
  <dcterms:modified xsi:type="dcterms:W3CDTF">2021-01-15T13:49:00Z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0x010100AFB17B30EBB1FB46B1BA1F1128A54C6E</vt:lpwstr>
  </property>
</Properties>
</file>